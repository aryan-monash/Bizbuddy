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tbl>
      <w:tblPr>
        <w:tblpPr w:leftFromText="180" w:rightFromText="180" w:vertAnchor="text" w:horzAnchor="page" w:tblpX="993" w:tblpY="320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8541"/>
      </w:tblGrid>
      <w:tr w:rsidR="004B7E44" w:rsidRPr="0023444C" w14:paraId="5F6F24A1" w14:textId="77777777" w:rsidTr="004B7E44">
        <w:trPr>
          <w:trHeight w:val="2536"/>
        </w:trPr>
        <w:tc>
          <w:tcPr>
            <w:tcW w:w="8541" w:type="dxa"/>
            <w:tcBorders>
              <w:top w:val="nil"/>
              <w:left w:val="nil"/>
              <w:bottom w:val="nil"/>
              <w:right w:val="nil"/>
            </w:tcBorders>
          </w:tcPr>
          <w:p w14:paraId="4B6BEE3B" w14:textId="77777777" w:rsidR="004B7E44" w:rsidRPr="0023444C" w:rsidRDefault="004B7E44" w:rsidP="004B7E44">
            <w:r w:rsidRPr="0023444C">
              <w:rPr>
                <w:noProof/>
                <w:lang w:bidi="en-GB"/>
              </w:rPr>
              <mc:AlternateContent>
                <mc:Choice Requires="wps">
                  <w:drawing>
                    <wp:inline distT="0" distB="0" distL="0" distR="0" wp14:anchorId="6E56172F" wp14:editId="77C46AD8">
                      <wp:extent cx="5138670" cy="1702008"/>
                      <wp:effectExtent l="0" t="0" r="0" b="0"/>
                      <wp:docPr id="8" name="Text Box 8"/>
                      <wp:cNvGraphicFramePr/>
                      <a:graphic xmlns:a="http://schemas.openxmlformats.org/drawingml/2006/main">
                        <a:graphicData uri="http://schemas.microsoft.com/office/word/2010/wordprocessingShape">
                          <wps:wsp>
                            <wps:cNvSpPr txBox="1"/>
                            <wps:spPr>
                              <a:xfrm>
                                <a:off x="0" y="0"/>
                                <a:ext cx="5138670" cy="1702008"/>
                              </a:xfrm>
                              <a:prstGeom prst="rect">
                                <a:avLst/>
                              </a:prstGeom>
                              <a:noFill/>
                              <a:ln w="6350">
                                <a:noFill/>
                              </a:ln>
                            </wps:spPr>
                            <wps:txbx>
                              <w:txbxContent>
                                <w:p w14:paraId="07D0D5C3" w14:textId="110070A4" w:rsidR="00255BF9" w:rsidRDefault="00255BF9" w:rsidP="003D1F6F">
                                  <w:pPr>
                                    <w:pStyle w:val="Title"/>
                                    <w:rPr>
                                      <w:rFonts w:eastAsiaTheme="majorEastAsia" w:cstheme="majorBidi"/>
                                      <w:bCs/>
                                      <w:sz w:val="72"/>
                                      <w:szCs w:val="52"/>
                                      <w:lang w:val="en-AU"/>
                                    </w:rPr>
                                  </w:pPr>
                                  <w:r>
                                    <w:rPr>
                                      <w:rFonts w:eastAsiaTheme="majorEastAsia" w:cstheme="majorBidi"/>
                                      <w:bCs/>
                                      <w:sz w:val="72"/>
                                      <w:szCs w:val="52"/>
                                      <w:lang w:val="en-AU"/>
                                    </w:rPr>
                                    <w:t>Data Exploration Project :</w:t>
                                  </w:r>
                                </w:p>
                                <w:p w14:paraId="4A0C68EE" w14:textId="7D5A2343" w:rsidR="00255BF9" w:rsidRPr="00EA339D" w:rsidRDefault="00255BF9" w:rsidP="003D1F6F">
                                  <w:pPr>
                                    <w:pStyle w:val="Title"/>
                                    <w:rPr>
                                      <w:rFonts w:eastAsiaTheme="majorEastAsia" w:cstheme="majorBidi"/>
                                      <w:bCs/>
                                      <w:sz w:val="72"/>
                                      <w:szCs w:val="52"/>
                                      <w:lang w:val="en-AU"/>
                                    </w:rPr>
                                  </w:pPr>
                                  <w:r>
                                    <w:rPr>
                                      <w:rFonts w:eastAsiaTheme="majorEastAsia" w:cstheme="majorBidi"/>
                                      <w:bCs/>
                                      <w:sz w:val="72"/>
                                      <w:szCs w:val="52"/>
                                      <w:lang w:val="en-AU"/>
                                    </w:rPr>
                                    <w:t>Retail store analysis</w:t>
                                  </w:r>
                                </w:p>
                                <w:p w14:paraId="71A550FC" w14:textId="77777777" w:rsidR="00255BF9" w:rsidRPr="00D86945" w:rsidRDefault="00255BF9" w:rsidP="003D1F6F">
                                  <w:pPr>
                                    <w:pStyle w:val="Title"/>
                                  </w:pPr>
                                </w:p>
                                <w:p w14:paraId="6E20C7C2" w14:textId="77777777" w:rsidR="00255BF9" w:rsidRPr="004B7E44" w:rsidRDefault="00255BF9" w:rsidP="004B7E44">
                                  <w:pPr>
                                    <w:pStyle w:val="Title"/>
                                  </w:pPr>
                                </w:p>
                                <w:p w14:paraId="7A9C5330" w14:textId="77777777" w:rsidR="00255BF9" w:rsidRDefault="00255BF9"/>
                                <w:p w14:paraId="5A304010" w14:textId="77777777" w:rsidR="00255BF9" w:rsidRPr="00EA339D" w:rsidRDefault="00255BF9" w:rsidP="003D1F6F">
                                  <w:pPr>
                                    <w:pStyle w:val="Title"/>
                                    <w:rPr>
                                      <w:rFonts w:eastAsiaTheme="majorEastAsia" w:cstheme="majorBidi"/>
                                      <w:bCs/>
                                      <w:sz w:val="72"/>
                                      <w:szCs w:val="52"/>
                                      <w:lang w:val="en-AU"/>
                                    </w:rPr>
                                  </w:pPr>
                                  <w:r w:rsidRPr="00EA339D">
                                    <w:rPr>
                                      <w:rFonts w:eastAsiaTheme="majorEastAsia" w:cstheme="majorBidi"/>
                                      <w:bCs/>
                                      <w:sz w:val="72"/>
                                      <w:szCs w:val="52"/>
                                      <w:lang w:val="en-AU"/>
                                    </w:rPr>
                                    <w:t>e 1: Tableau Public</w:t>
                                  </w:r>
                                </w:p>
                                <w:p w14:paraId="081687BF" w14:textId="77777777" w:rsidR="00255BF9" w:rsidRPr="00D86945" w:rsidRDefault="00255BF9" w:rsidP="003D1F6F">
                                  <w:pPr>
                                    <w:pStyle w:val="Title"/>
                                  </w:pPr>
                                </w:p>
                                <w:p w14:paraId="63626D5F" w14:textId="77777777" w:rsidR="00255BF9" w:rsidRPr="004B7E44" w:rsidRDefault="00255BF9" w:rsidP="004B7E44">
                                  <w:pPr>
                                    <w:pStyle w:val="Title"/>
                                  </w:pPr>
                                </w:p>
                                <w:p w14:paraId="520ABE30" w14:textId="77777777" w:rsidR="00255BF9" w:rsidRDefault="00255BF9"/>
                                <w:p w14:paraId="012F07C4" w14:textId="77777777" w:rsidR="00255BF9" w:rsidRPr="00EA339D" w:rsidRDefault="00255BF9" w:rsidP="003D1F6F">
                                  <w:pPr>
                                    <w:pStyle w:val="Title"/>
                                    <w:rPr>
                                      <w:rFonts w:eastAsiaTheme="majorEastAsia" w:cstheme="majorBidi"/>
                                      <w:bCs/>
                                      <w:sz w:val="72"/>
                                      <w:szCs w:val="52"/>
                                      <w:lang w:val="en-AU"/>
                                    </w:rPr>
                                  </w:pPr>
                                  <w:r w:rsidRPr="00EA339D">
                                    <w:rPr>
                                      <w:rFonts w:eastAsiaTheme="majorEastAsia" w:cstheme="majorBidi"/>
                                      <w:bCs/>
                                      <w:sz w:val="72"/>
                                      <w:szCs w:val="52"/>
                                      <w:lang w:val="en-AU"/>
                                    </w:rPr>
                                    <w:t>Public</w:t>
                                  </w:r>
                                </w:p>
                                <w:p w14:paraId="044992E5" w14:textId="77777777" w:rsidR="00255BF9" w:rsidRPr="00D86945" w:rsidRDefault="00255BF9" w:rsidP="003D1F6F">
                                  <w:pPr>
                                    <w:pStyle w:val="Title"/>
                                  </w:pPr>
                                </w:p>
                                <w:p w14:paraId="15950083" w14:textId="77777777" w:rsidR="00255BF9" w:rsidRPr="004B7E44" w:rsidRDefault="00255BF9" w:rsidP="004B7E44">
                                  <w:pPr>
                                    <w:pStyle w:val="Title"/>
                                  </w:pPr>
                                </w:p>
                                <w:p w14:paraId="10414BBC" w14:textId="77777777" w:rsidR="00255BF9" w:rsidRDefault="00255BF9"/>
                                <w:p w14:paraId="340330F6" w14:textId="77777777" w:rsidR="00255BF9" w:rsidRPr="00EA339D" w:rsidRDefault="00255BF9" w:rsidP="003D1F6F">
                                  <w:pPr>
                                    <w:pStyle w:val="Title"/>
                                    <w:rPr>
                                      <w:rFonts w:eastAsiaTheme="majorEastAsia" w:cstheme="majorBidi"/>
                                      <w:bCs/>
                                      <w:sz w:val="72"/>
                                      <w:szCs w:val="52"/>
                                      <w:lang w:val="en-AU"/>
                                    </w:rPr>
                                  </w:pPr>
                                  <w:r w:rsidRPr="00EA339D">
                                    <w:rPr>
                                      <w:rFonts w:eastAsiaTheme="majorEastAsia" w:cstheme="majorBidi"/>
                                      <w:bCs/>
                                      <w:sz w:val="72"/>
                                      <w:szCs w:val="52"/>
                                      <w:lang w:val="en-AU"/>
                                    </w:rPr>
                                    <w:t>e 1: Tableau Public</w:t>
                                  </w:r>
                                </w:p>
                                <w:p w14:paraId="797A2C34" w14:textId="77777777" w:rsidR="00255BF9" w:rsidRPr="00D86945" w:rsidRDefault="00255BF9" w:rsidP="003D1F6F">
                                  <w:pPr>
                                    <w:pStyle w:val="Title"/>
                                  </w:pPr>
                                </w:p>
                                <w:p w14:paraId="5EFECD4F" w14:textId="77777777" w:rsidR="00255BF9" w:rsidRPr="004B7E44" w:rsidRDefault="00255BF9" w:rsidP="004B7E44">
                                  <w:pPr>
                                    <w:pStyle w:val="Title"/>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6E56172F" id="_x0000_t202" coordsize="21600,21600" o:spt="202" path="m,l,21600r21600,l21600,xe">
                      <v:stroke joinstyle="miter"/>
                      <v:path gradientshapeok="t" o:connecttype="rect"/>
                    </v:shapetype>
                    <v:shape id="Text Box 8" o:spid="_x0000_s1026" type="#_x0000_t202" style="width:404.6pt;height:13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" filled="f" stroked="f" strokeweight=".5pt">
                      <v:textbox>
                        <w:txbxContent>
                          <w:p w14:paraId="07D0D5C3" w14:textId="110070A4" w:rsidR="00255BF9" w:rsidRDefault="00255BF9" w:rsidP="003D1F6F">
                            <w:pPr>
                              <w:pStyle w:val="Title"/>
                              <w:rPr>
                                <w:rFonts w:eastAsiaTheme="majorEastAsia" w:cstheme="majorBidi"/>
                                <w:bCs/>
                                <w:sz w:val="72"/>
                                <w:szCs w:val="52"/>
                                <w:lang w:val="en-AU"/>
                              </w:rPr>
                            </w:pPr>
                            <w:r>
                              <w:rPr>
                                <w:rFonts w:eastAsiaTheme="majorEastAsia" w:cstheme="majorBidi"/>
                                <w:bCs/>
                                <w:sz w:val="72"/>
                                <w:szCs w:val="52"/>
                                <w:lang w:val="en-AU"/>
                              </w:rPr>
                              <w:t>Data Exploration Project :</w:t>
                            </w:r>
                          </w:p>
                          <w:p w14:paraId="4A0C68EE" w14:textId="7D5A2343" w:rsidR="00255BF9" w:rsidRPr="00EA339D" w:rsidRDefault="00255BF9" w:rsidP="003D1F6F">
                            <w:pPr>
                              <w:pStyle w:val="Title"/>
                              <w:rPr>
                                <w:rFonts w:eastAsiaTheme="majorEastAsia" w:cstheme="majorBidi"/>
                                <w:bCs/>
                                <w:sz w:val="72"/>
                                <w:szCs w:val="52"/>
                                <w:lang w:val="en-AU"/>
                              </w:rPr>
                            </w:pPr>
                            <w:r>
                              <w:rPr>
                                <w:rFonts w:eastAsiaTheme="majorEastAsia" w:cstheme="majorBidi"/>
                                <w:bCs/>
                                <w:sz w:val="72"/>
                                <w:szCs w:val="52"/>
                                <w:lang w:val="en-AU"/>
                              </w:rPr>
                              <w:t>Retail store analysis</w:t>
                            </w:r>
                          </w:p>
                          <w:p w14:paraId="71A550FC" w14:textId="77777777" w:rsidR="00255BF9" w:rsidRPr="00D86945" w:rsidRDefault="00255BF9" w:rsidP="003D1F6F">
                            <w:pPr>
                              <w:pStyle w:val="Title"/>
                            </w:pPr>
                          </w:p>
                          <w:p w14:paraId="6E20C7C2" w14:textId="77777777" w:rsidR="00255BF9" w:rsidRPr="004B7E44" w:rsidRDefault="00255BF9" w:rsidP="004B7E44">
                            <w:pPr>
                              <w:pStyle w:val="Title"/>
                            </w:pPr>
                          </w:p>
                          <w:p w14:paraId="7A9C5330" w14:textId="77777777" w:rsidR="00255BF9" w:rsidRDefault="00255BF9"/>
                          <w:p w14:paraId="5A304010" w14:textId="77777777" w:rsidR="00255BF9" w:rsidRPr="00EA339D" w:rsidRDefault="00255BF9" w:rsidP="003D1F6F">
                            <w:pPr>
                              <w:pStyle w:val="Title"/>
                              <w:rPr>
                                <w:rFonts w:eastAsiaTheme="majorEastAsia" w:cstheme="majorBidi"/>
                                <w:bCs/>
                                <w:sz w:val="72"/>
                                <w:szCs w:val="52"/>
                                <w:lang w:val="en-AU"/>
                              </w:rPr>
                            </w:pPr>
                            <w:r w:rsidRPr="00EA339D">
                              <w:rPr>
                                <w:rFonts w:eastAsiaTheme="majorEastAsia" w:cstheme="majorBidi"/>
                                <w:bCs/>
                                <w:sz w:val="72"/>
                                <w:szCs w:val="52"/>
                                <w:lang w:val="en-AU"/>
                              </w:rPr>
                              <w:t>e 1: Tableau Public</w:t>
                            </w:r>
                          </w:p>
                          <w:p w14:paraId="081687BF" w14:textId="77777777" w:rsidR="00255BF9" w:rsidRPr="00D86945" w:rsidRDefault="00255BF9" w:rsidP="003D1F6F">
                            <w:pPr>
                              <w:pStyle w:val="Title"/>
                            </w:pPr>
                          </w:p>
                          <w:p w14:paraId="63626D5F" w14:textId="77777777" w:rsidR="00255BF9" w:rsidRPr="004B7E44" w:rsidRDefault="00255BF9" w:rsidP="004B7E44">
                            <w:pPr>
                              <w:pStyle w:val="Title"/>
                            </w:pPr>
                          </w:p>
                          <w:p w14:paraId="520ABE30" w14:textId="77777777" w:rsidR="00255BF9" w:rsidRDefault="00255BF9"/>
                          <w:p w14:paraId="012F07C4" w14:textId="77777777" w:rsidR="00255BF9" w:rsidRPr="00EA339D" w:rsidRDefault="00255BF9" w:rsidP="003D1F6F">
                            <w:pPr>
                              <w:pStyle w:val="Title"/>
                              <w:rPr>
                                <w:rFonts w:eastAsiaTheme="majorEastAsia" w:cstheme="majorBidi"/>
                                <w:bCs/>
                                <w:sz w:val="72"/>
                                <w:szCs w:val="52"/>
                                <w:lang w:val="en-AU"/>
                              </w:rPr>
                            </w:pPr>
                            <w:r w:rsidRPr="00EA339D">
                              <w:rPr>
                                <w:rFonts w:eastAsiaTheme="majorEastAsia" w:cstheme="majorBidi"/>
                                <w:bCs/>
                                <w:sz w:val="72"/>
                                <w:szCs w:val="52"/>
                                <w:lang w:val="en-AU"/>
                              </w:rPr>
                              <w:t>Public</w:t>
                            </w:r>
                          </w:p>
                          <w:p w14:paraId="044992E5" w14:textId="77777777" w:rsidR="00255BF9" w:rsidRPr="00D86945" w:rsidRDefault="00255BF9" w:rsidP="003D1F6F">
                            <w:pPr>
                              <w:pStyle w:val="Title"/>
                            </w:pPr>
                          </w:p>
                          <w:p w14:paraId="15950083" w14:textId="77777777" w:rsidR="00255BF9" w:rsidRPr="004B7E44" w:rsidRDefault="00255BF9" w:rsidP="004B7E44">
                            <w:pPr>
                              <w:pStyle w:val="Title"/>
                            </w:pPr>
                          </w:p>
                          <w:p w14:paraId="10414BBC" w14:textId="77777777" w:rsidR="00255BF9" w:rsidRDefault="00255BF9"/>
                          <w:p w14:paraId="340330F6" w14:textId="77777777" w:rsidR="00255BF9" w:rsidRPr="00EA339D" w:rsidRDefault="00255BF9" w:rsidP="003D1F6F">
                            <w:pPr>
                              <w:pStyle w:val="Title"/>
                              <w:rPr>
                                <w:rFonts w:eastAsiaTheme="majorEastAsia" w:cstheme="majorBidi"/>
                                <w:bCs/>
                                <w:sz w:val="72"/>
                                <w:szCs w:val="52"/>
                                <w:lang w:val="en-AU"/>
                              </w:rPr>
                            </w:pPr>
                            <w:r w:rsidRPr="00EA339D">
                              <w:rPr>
                                <w:rFonts w:eastAsiaTheme="majorEastAsia" w:cstheme="majorBidi"/>
                                <w:bCs/>
                                <w:sz w:val="72"/>
                                <w:szCs w:val="52"/>
                                <w:lang w:val="en-AU"/>
                              </w:rPr>
                              <w:t>e 1: Tableau Public</w:t>
                            </w:r>
                          </w:p>
                          <w:p w14:paraId="797A2C34" w14:textId="77777777" w:rsidR="00255BF9" w:rsidRPr="00D86945" w:rsidRDefault="00255BF9" w:rsidP="003D1F6F">
                            <w:pPr>
                              <w:pStyle w:val="Title"/>
                            </w:pPr>
                          </w:p>
                          <w:p w14:paraId="5EFECD4F" w14:textId="77777777" w:rsidR="00255BF9" w:rsidRPr="004B7E44" w:rsidRDefault="00255BF9" w:rsidP="004B7E44">
                            <w:pPr>
                              <w:pStyle w:val="Title"/>
                            </w:pPr>
                          </w:p>
                        </w:txbxContent>
                      </v:textbox>
                      <w10:anchorlock/>
                    </v:shape>
                  </w:pict>
                </mc:Fallback>
              </mc:AlternateContent>
            </w:r>
          </w:p>
          <w:p w14:paraId="069F234E" w14:textId="77777777" w:rsidR="004B7E44" w:rsidRPr="0023444C" w:rsidRDefault="004B7E44" w:rsidP="004B7E44">
            <w:r w:rsidRPr="0023444C">
              <w:rPr>
                <w:noProof/>
                <w:lang w:bidi="en-GB"/>
              </w:rPr>
              <mc:AlternateContent>
                <mc:Choice Requires="wps">
                  <w:drawing>
                    <wp:inline distT="0" distB="0" distL="0" distR="0" wp14:anchorId="4543DB93" wp14:editId="574B8106">
                      <wp:extent cx="785611" cy="0"/>
                      <wp:effectExtent l="0" t="38100" r="52705" b="38100"/>
                      <wp:docPr id="5" name="Straight Connector 5" descr="text divider"/>
                      <wp:cNvGraphicFramePr/>
                      <a:graphic xmlns:a="http://schemas.openxmlformats.org/drawingml/2006/main">
                        <a:graphicData uri="http://schemas.microsoft.com/office/word/2010/wordprocessingShape">
                          <wps:wsp>
                            <wps:cNvCnPr/>
                            <wps:spPr>
                              <a:xfrm>
                                <a:off x="0" y="0"/>
                                <a:ext cx="785611" cy="0"/>
                              </a:xfrm>
                              <a:prstGeom prst="line">
                                <a:avLst/>
                              </a:prstGeom>
                              <a:ln w="76200">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025A7B91" id="Straight Connector 5" o:spid="_x0000_s1026" alt="text divider" style="visibility:visible;mso-wrap-style:square;mso-left-percent:-10001;mso-top-percent:-10001;mso-position-horizontal:absolute;mso-position-horizontal-relative:char;mso-position-vertical:absolute;mso-position-vertical-relative:line;mso-left-percent:-10001;mso-top-percent:-10001" from="0,0" to="61.85pt,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" strokecolor="white [3212]" strokeweight="6pt">
                      <w10:anchorlock/>
                    </v:line>
                  </w:pict>
                </mc:Fallback>
              </mc:AlternateContent>
            </w:r>
          </w:p>
          <w:p w14:paraId="221A20F5" w14:textId="77777777" w:rsidR="004B7E44" w:rsidRPr="0023444C" w:rsidRDefault="00B24DAD" w:rsidP="004B7E44">
            <w:r>
              <w:rPr>
                <w:noProof/>
                <w:lang w:bidi="en-GB"/>
              </w:rPr>
              <mc:AlternateContent>
                <mc:Choice Requires="wps">
                  <w:drawing>
                    <wp:anchor distT="0" distB="0" distL="114300" distR="114300" simplePos="0" relativeHeight="251661312" behindDoc="0" locked="0" layoutInCell="1" allowOverlap="1" wp14:anchorId="06A1AF3B" wp14:editId="03CC1B11">
                      <wp:simplePos x="0" y="0"/>
                      <wp:positionH relativeFrom="column">
                        <wp:posOffset>14287</wp:posOffset>
                      </wp:positionH>
                      <wp:positionV relativeFrom="paragraph">
                        <wp:posOffset>554990</wp:posOffset>
                      </wp:positionV>
                      <wp:extent cx="4726305" cy="885825"/>
                      <wp:effectExtent l="0" t="0" r="0" b="0"/>
                      <wp:wrapNone/>
                      <wp:docPr id="22" name="Text Box 22"/>
                      <wp:cNvGraphicFramePr/>
                      <a:graphic xmlns:a="http://schemas.openxmlformats.org/drawingml/2006/main">
                        <a:graphicData uri="http://schemas.microsoft.com/office/word/2010/wordprocessingShape">
                          <wps:wsp>
                            <wps:cNvSpPr txBox="1"/>
                            <wps:spPr>
                              <a:xfrm>
                                <a:off x="0" y="0"/>
                                <a:ext cx="4726305" cy="885825"/>
                              </a:xfrm>
                              <a:prstGeom prst="rect">
                                <a:avLst/>
                              </a:prstGeom>
                              <a:noFill/>
                              <a:ln w="6350">
                                <a:noFill/>
                              </a:ln>
                            </wps:spPr>
                            <wps:txbx>
                              <w:txbxContent>
                                <w:p w14:paraId="489DAB62" w14:textId="77777777" w:rsidR="00255BF9" w:rsidRPr="00B24DAD" w:rsidRDefault="00255BF9" w:rsidP="00F95C20">
                                  <w:pPr>
                                    <w:pStyle w:val="Subtitle"/>
                                    <w:rPr>
                                      <w:sz w:val="40"/>
                                      <w:szCs w:val="40"/>
                                      <w:lang w:val="en-AU" w:bidi="en-GB"/>
                                    </w:rPr>
                                  </w:pPr>
                                  <w:r w:rsidRPr="00B24DAD">
                                    <w:rPr>
                                      <w:sz w:val="40"/>
                                      <w:szCs w:val="40"/>
                                      <w:lang w:val="en-AU" w:bidi="en-GB"/>
                                    </w:rPr>
                                    <w:t xml:space="preserve">Data Exploration &amp; </w:t>
                                  </w:r>
                                </w:p>
                                <w:p w14:paraId="63C4B3D4" w14:textId="77777777" w:rsidR="00255BF9" w:rsidRPr="00B24DAD" w:rsidRDefault="00255BF9" w:rsidP="00F95C20">
                                  <w:pPr>
                                    <w:pStyle w:val="Subtitle"/>
                                    <w:rPr>
                                      <w:sz w:val="40"/>
                                      <w:szCs w:val="40"/>
                                      <w:lang w:val="en-AU"/>
                                    </w:rPr>
                                  </w:pPr>
                                  <w:r w:rsidRPr="00B24DAD">
                                    <w:rPr>
                                      <w:sz w:val="40"/>
                                      <w:szCs w:val="40"/>
                                      <w:lang w:val="en-AU" w:bidi="en-GB"/>
                                    </w:rPr>
                                    <w:t>Visualization</w:t>
                                  </w:r>
                                </w:p>
                                <w:p w14:paraId="0C33B512" w14:textId="77777777" w:rsidR="00255BF9" w:rsidRPr="00B24DAD" w:rsidRDefault="00255BF9">
                                  <w:pPr>
                                    <w:rPr>
                                      <w:sz w:val="40"/>
                                      <w:szCs w:val="4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A1AF3B" id="Text Box 22" o:spid="_x0000_s1027" type="#_x0000_t202" style="position:absolute;margin-left:1.1pt;margin-top:43.7pt;width:372.15pt;height:69.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" filled="f" stroked="f" strokeweight=".5pt">
                      <v:textbox>
                        <w:txbxContent>
                          <w:p w14:paraId="489DAB62" w14:textId="77777777" w:rsidR="00255BF9" w:rsidRPr="00B24DAD" w:rsidRDefault="00255BF9" w:rsidP="00F95C20">
                            <w:pPr>
                              <w:pStyle w:val="Subtitle"/>
                              <w:rPr>
                                <w:sz w:val="40"/>
                                <w:szCs w:val="40"/>
                                <w:lang w:val="en-AU" w:bidi="en-GB"/>
                              </w:rPr>
                            </w:pPr>
                            <w:r w:rsidRPr="00B24DAD">
                              <w:rPr>
                                <w:sz w:val="40"/>
                                <w:szCs w:val="40"/>
                                <w:lang w:val="en-AU" w:bidi="en-GB"/>
                              </w:rPr>
                              <w:t xml:space="preserve">Data Exploration &amp; </w:t>
                            </w:r>
                          </w:p>
                          <w:p w14:paraId="63C4B3D4" w14:textId="77777777" w:rsidR="00255BF9" w:rsidRPr="00B24DAD" w:rsidRDefault="00255BF9" w:rsidP="00F95C20">
                            <w:pPr>
                              <w:pStyle w:val="Subtitle"/>
                              <w:rPr>
                                <w:sz w:val="40"/>
                                <w:szCs w:val="40"/>
                                <w:lang w:val="en-AU"/>
                              </w:rPr>
                            </w:pPr>
                            <w:r w:rsidRPr="00B24DAD">
                              <w:rPr>
                                <w:sz w:val="40"/>
                                <w:szCs w:val="40"/>
                                <w:lang w:val="en-AU" w:bidi="en-GB"/>
                              </w:rPr>
                              <w:t>Visualization</w:t>
                            </w:r>
                          </w:p>
                          <w:p w14:paraId="0C33B512" w14:textId="77777777" w:rsidR="00255BF9" w:rsidRPr="00B24DAD" w:rsidRDefault="00255BF9">
                            <w:pPr>
                              <w:rPr>
                                <w:sz w:val="40"/>
                                <w:szCs w:val="40"/>
                              </w:rPr>
                            </w:pPr>
                          </w:p>
                        </w:txbxContent>
                      </v:textbox>
                    </v:shape>
                  </w:pict>
                </mc:Fallback>
              </mc:AlternateContent>
            </w:r>
            <w:r w:rsidR="004B7E44" w:rsidRPr="0023444C">
              <w:rPr>
                <w:noProof/>
                <w:lang w:bidi="en-GB"/>
              </w:rPr>
              <mc:AlternateContent>
                <mc:Choice Requires="wps">
                  <w:drawing>
                    <wp:inline distT="0" distB="0" distL="0" distR="0" wp14:anchorId="48370A3B" wp14:editId="029055F9">
                      <wp:extent cx="5138670" cy="746975"/>
                      <wp:effectExtent l="0" t="0" r="0" b="0"/>
                      <wp:docPr id="3" name="Text Box 3"/>
                      <wp:cNvGraphicFramePr/>
                      <a:graphic xmlns:a="http://schemas.openxmlformats.org/drawingml/2006/main">
                        <a:graphicData uri="http://schemas.microsoft.com/office/word/2010/wordprocessingShape">
                          <wps:wsp>
                            <wps:cNvSpPr txBox="1"/>
                            <wps:spPr>
                              <a:xfrm>
                                <a:off x="0" y="0"/>
                                <a:ext cx="5138670" cy="746975"/>
                              </a:xfrm>
                              <a:prstGeom prst="rect">
                                <a:avLst/>
                              </a:prstGeom>
                              <a:noFill/>
                              <a:ln w="6350">
                                <a:noFill/>
                              </a:ln>
                            </wps:spPr>
                            <wps:txbx>
                              <w:txbxContent>
                                <w:p w14:paraId="030F6CA2" w14:textId="77777777" w:rsidR="00255BF9" w:rsidRPr="00F95C20" w:rsidRDefault="00255BF9" w:rsidP="00F95C20">
                                  <w:pPr>
                                    <w:pStyle w:val="Subtitle"/>
                                    <w:rPr>
                                      <w:lang w:val="en-AU"/>
                                    </w:rPr>
                                  </w:pPr>
                                  <w:r>
                                    <w:rPr>
                                      <w:lang w:val="en-AU" w:bidi="en-GB"/>
                                    </w:rPr>
                                    <w:t>FIT5147</w:t>
                                  </w:r>
                                </w:p>
                                <w:p w14:paraId="01C72A0B" w14:textId="77777777" w:rsidR="00255BF9" w:rsidRPr="003D1F6F" w:rsidRDefault="00255BF9" w:rsidP="004B7E44">
                                  <w:pPr>
                                    <w:pStyle w:val="Subtitle"/>
                                    <w:rPr>
                                      <w:lang w:val="en-AU"/>
                                    </w:rPr>
                                  </w:pPr>
                                  <w:r>
                                    <w:rPr>
                                      <w:lang w:val="en-AU" w:bidi="en-GB"/>
                                    </w:rPr>
                                    <w:t>FIT5147</w:t>
                                  </w:r>
                                </w:p>
                                <w:p w14:paraId="50A49B66" w14:textId="77777777" w:rsidR="00255BF9" w:rsidRDefault="00255BF9"/>
                                <w:p w14:paraId="55EA79C1" w14:textId="77777777" w:rsidR="00255BF9" w:rsidRPr="003D1F6F" w:rsidRDefault="00255BF9" w:rsidP="004B7E44">
                                  <w:pPr>
                                    <w:pStyle w:val="Subtitle"/>
                                    <w:rPr>
                                      <w:lang w:val="en-AU"/>
                                    </w:rPr>
                                  </w:pPr>
                                  <w:r>
                                    <w:rPr>
                                      <w:lang w:val="en-AU" w:bidi="en-GB"/>
                                    </w:rPr>
                                    <w:t>Monash UniversityFIT5147</w:t>
                                  </w:r>
                                </w:p>
                                <w:p w14:paraId="1F4DD448" w14:textId="77777777" w:rsidR="00255BF9" w:rsidRDefault="00255BF9"/>
                                <w:p w14:paraId="07D5889B" w14:textId="77777777" w:rsidR="00255BF9" w:rsidRPr="003D1F6F" w:rsidRDefault="00255BF9" w:rsidP="004B7E44">
                                  <w:pPr>
                                    <w:pStyle w:val="Subtitle"/>
                                    <w:rPr>
                                      <w:lang w:val="en-AU"/>
                                    </w:rPr>
                                  </w:pPr>
                                  <w:r>
                                    <w:rPr>
                                      <w:lang w:val="en-AU" w:bidi="en-GB"/>
                                    </w:rPr>
                                    <w:t>FIT5147</w:t>
                                  </w:r>
                                </w:p>
                                <w:p w14:paraId="25E6497F" w14:textId="77777777" w:rsidR="00255BF9" w:rsidRDefault="00255BF9"/>
                                <w:p w14:paraId="0E9E66E7" w14:textId="77777777" w:rsidR="00255BF9" w:rsidRPr="003D1F6F" w:rsidRDefault="00255BF9" w:rsidP="004B7E44">
                                  <w:pPr>
                                    <w:pStyle w:val="Heading1"/>
                                    <w:rPr>
                                      <w:lang w:val="en-AU"/>
                                    </w:rPr>
                                  </w:pPr>
                                  <w:r>
                                    <w:rPr>
                                      <w:lang w:val="en-AU" w:bidi="en-GB"/>
                                    </w:rPr>
                                    <w:t>Monash University</w:t>
                                  </w:r>
                                </w:p>
                                <w:p w14:paraId="6DDE769E" w14:textId="77777777" w:rsidR="00255BF9" w:rsidRDefault="00255BF9"/>
                                <w:p w14:paraId="0A798F47" w14:textId="77777777" w:rsidR="00255BF9" w:rsidRPr="003D1F6F" w:rsidRDefault="00255BF9" w:rsidP="004B7E44">
                                  <w:pPr>
                                    <w:pStyle w:val="Heading1"/>
                                    <w:rPr>
                                      <w:lang w:val="en-AU"/>
                                    </w:rPr>
                                  </w:pPr>
                                  <w:r>
                                    <w:rPr>
                                      <w:lang w:val="en-AU" w:bidi="en-GB"/>
                                    </w:rPr>
                                    <w:t>Monash University</w:t>
                                  </w:r>
                                </w:p>
                                <w:p w14:paraId="747A3E47" w14:textId="77777777" w:rsidR="00255BF9" w:rsidRDefault="00255BF9"/>
                                <w:p w14:paraId="10B41F6F" w14:textId="77777777" w:rsidR="00255BF9" w:rsidRPr="003D1F6F" w:rsidRDefault="00255BF9" w:rsidP="004B7E44">
                                  <w:pPr>
                                    <w:pStyle w:val="Heading1"/>
                                    <w:rPr>
                                      <w:lang w:val="en-AU"/>
                                    </w:rPr>
                                  </w:pPr>
                                  <w:r>
                                    <w:rPr>
                                      <w:lang w:val="en-AU" w:bidi="en-GB"/>
                                    </w:rPr>
                                    <w:t>Monash University</w:t>
                                  </w:r>
                                </w:p>
                                <w:p w14:paraId="69269FB1" w14:textId="77777777" w:rsidR="00255BF9" w:rsidRDefault="00255BF9"/>
                                <w:p w14:paraId="09C93640" w14:textId="77777777" w:rsidR="00255BF9" w:rsidRPr="003D1F6F" w:rsidRDefault="00255BF9" w:rsidP="004B7E44">
                                  <w:pPr>
                                    <w:pStyle w:val="Heading1"/>
                                    <w:rPr>
                                      <w:lang w:val="en-AU"/>
                                    </w:rPr>
                                  </w:pPr>
                                  <w:r>
                                    <w:rPr>
                                      <w:lang w:val="en-AU" w:bidi="en-GB"/>
                                    </w:rPr>
                                    <w:t>Monash University</w:t>
                                  </w:r>
                                </w:p>
                                <w:p w14:paraId="0732ECC7" w14:textId="77777777" w:rsidR="00255BF9" w:rsidRDefault="00255BF9"/>
                                <w:p w14:paraId="47B23242" w14:textId="77777777" w:rsidR="00255BF9" w:rsidRPr="003D1F6F" w:rsidRDefault="00255BF9" w:rsidP="004B7E44">
                                  <w:pPr>
                                    <w:pStyle w:val="Heading1"/>
                                    <w:rPr>
                                      <w:lang w:val="en-AU"/>
                                    </w:rPr>
                                  </w:pPr>
                                  <w:r>
                                    <w:rPr>
                                      <w:lang w:val="en-AU" w:bidi="en-GB"/>
                                    </w:rPr>
                                    <w:t>Monash University</w:t>
                                  </w:r>
                                </w:p>
                                <w:p w14:paraId="1A3EEF03" w14:textId="77777777" w:rsidR="00255BF9" w:rsidRDefault="00255BF9"/>
                                <w:p w14:paraId="7B64022E" w14:textId="77777777" w:rsidR="00255BF9" w:rsidRPr="003D1F6F" w:rsidRDefault="00255BF9" w:rsidP="004B7E44">
                                  <w:pPr>
                                    <w:pStyle w:val="Heading1"/>
                                    <w:rPr>
                                      <w:lang w:val="en-AU"/>
                                    </w:rPr>
                                  </w:pPr>
                                  <w:r>
                                    <w:rPr>
                                      <w:lang w:val="en-AU" w:bidi="en-GB"/>
                                    </w:rPr>
                                    <w:t>Monash University</w:t>
                                  </w:r>
                                </w:p>
                                <w:p w14:paraId="46B4927A" w14:textId="77777777" w:rsidR="00255BF9" w:rsidRDefault="00255BF9"/>
                                <w:p w14:paraId="18641E3A" w14:textId="77777777" w:rsidR="00255BF9" w:rsidRPr="003D1F6F" w:rsidRDefault="00255BF9" w:rsidP="004B7E44">
                                  <w:pPr>
                                    <w:pStyle w:val="Heading1"/>
                                    <w:rPr>
                                      <w:lang w:val="en-AU"/>
                                    </w:rPr>
                                  </w:pPr>
                                  <w:r>
                                    <w:rPr>
                                      <w:lang w:val="en-AU" w:bidi="en-GB"/>
                                    </w:rPr>
                                    <w:t>dh</w:t>
                                  </w:r>
                                </w:p>
                                <w:p w14:paraId="53E84A9F" w14:textId="77777777" w:rsidR="00255BF9" w:rsidRDefault="00255BF9"/>
                                <w:p w14:paraId="11838E68" w14:textId="77777777" w:rsidR="00255BF9" w:rsidRPr="003D1F6F" w:rsidRDefault="00255BF9" w:rsidP="004B7E44">
                                  <w:pPr>
                                    <w:pStyle w:val="Heading1"/>
                                    <w:rPr>
                                      <w:lang w:val="en-AU"/>
                                    </w:rPr>
                                  </w:pPr>
                                  <w:r>
                                    <w:rPr>
                                      <w:lang w:val="en-AU" w:bidi="en-GB"/>
                                    </w:rPr>
                                    <w:t>Monash University</w:t>
                                  </w:r>
                                </w:p>
                                <w:p w14:paraId="7EFADAAF" w14:textId="77777777" w:rsidR="00255BF9" w:rsidRDefault="00255BF9"/>
                                <w:p w14:paraId="78A46089" w14:textId="77777777" w:rsidR="00255BF9" w:rsidRPr="003D1F6F" w:rsidRDefault="00255BF9" w:rsidP="004B7E44">
                                  <w:pPr>
                                    <w:pStyle w:val="Subtitle"/>
                                    <w:rPr>
                                      <w:lang w:val="en-AU"/>
                                    </w:rPr>
                                  </w:pPr>
                                  <w:r>
                                    <w:rPr>
                                      <w:lang w:val="en-AU" w:bidi="en-GB"/>
                                    </w:rPr>
                                    <w:t>Monash University47</w:t>
                                  </w:r>
                                </w:p>
                                <w:p w14:paraId="55185670" w14:textId="77777777" w:rsidR="00255BF9" w:rsidRDefault="00255BF9"/>
                                <w:p w14:paraId="21B8EB78" w14:textId="77777777" w:rsidR="00255BF9" w:rsidRPr="003D1F6F" w:rsidRDefault="00255BF9" w:rsidP="004B7E44">
                                  <w:pPr>
                                    <w:pStyle w:val="Subtitle"/>
                                    <w:rPr>
                                      <w:lang w:val="en-AU"/>
                                    </w:rPr>
                                  </w:pPr>
                                  <w:r>
                                    <w:rPr>
                                      <w:lang w:val="en-AU" w:bidi="en-GB"/>
                                    </w:rPr>
                                    <w:t>Monash UniversityFIT5147</w:t>
                                  </w:r>
                                </w:p>
                                <w:p w14:paraId="4E2E19D5" w14:textId="77777777" w:rsidR="00255BF9" w:rsidRDefault="00255BF9"/>
                                <w:p w14:paraId="59A1E5E8" w14:textId="77777777" w:rsidR="00255BF9" w:rsidRPr="003D1F6F" w:rsidRDefault="00255BF9" w:rsidP="004B7E44">
                                  <w:pPr>
                                    <w:pStyle w:val="Subtitle"/>
                                    <w:rPr>
                                      <w:lang w:val="en-AU"/>
                                    </w:rPr>
                                  </w:pPr>
                                  <w:r>
                                    <w:rPr>
                                      <w:lang w:val="en-AU" w:bidi="en-GB"/>
                                    </w:rPr>
                                    <w:t>FIT5147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8370A3B" id="Text Box 3" o:spid="_x0000_s1028" type="#_x0000_t202" style="width:404.6pt;height:58.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" filled="f" stroked="f" strokeweight=".5pt">
                      <v:textbox>
                        <w:txbxContent>
                          <w:p w14:paraId="030F6CA2" w14:textId="77777777" w:rsidR="00255BF9" w:rsidRPr="00F95C20" w:rsidRDefault="00255BF9" w:rsidP="00F95C20">
                            <w:pPr>
                              <w:pStyle w:val="Subtitle"/>
                              <w:rPr>
                                <w:lang w:val="en-AU"/>
                              </w:rPr>
                            </w:pPr>
                            <w:r>
                              <w:rPr>
                                <w:lang w:val="en-AU" w:bidi="en-GB"/>
                              </w:rPr>
                              <w:t>FIT5147</w:t>
                            </w:r>
                          </w:p>
                          <w:p w14:paraId="01C72A0B" w14:textId="77777777" w:rsidR="00255BF9" w:rsidRPr="003D1F6F" w:rsidRDefault="00255BF9" w:rsidP="004B7E44">
                            <w:pPr>
                              <w:pStyle w:val="Subtitle"/>
                              <w:rPr>
                                <w:lang w:val="en-AU"/>
                              </w:rPr>
                            </w:pPr>
                            <w:r>
                              <w:rPr>
                                <w:lang w:val="en-AU" w:bidi="en-GB"/>
                              </w:rPr>
                              <w:t>FIT5147</w:t>
                            </w:r>
                          </w:p>
                          <w:p w14:paraId="50A49B66" w14:textId="77777777" w:rsidR="00255BF9" w:rsidRDefault="00255BF9"/>
                          <w:p w14:paraId="55EA79C1" w14:textId="77777777" w:rsidR="00255BF9" w:rsidRPr="003D1F6F" w:rsidRDefault="00255BF9" w:rsidP="004B7E44">
                            <w:pPr>
                              <w:pStyle w:val="Subtitle"/>
                              <w:rPr>
                                <w:lang w:val="en-AU"/>
                              </w:rPr>
                            </w:pPr>
                            <w:r>
                              <w:rPr>
                                <w:lang w:val="en-AU" w:bidi="en-GB"/>
                              </w:rPr>
                              <w:t>Monash UniversityFIT5147</w:t>
                            </w:r>
                          </w:p>
                          <w:p w14:paraId="1F4DD448" w14:textId="77777777" w:rsidR="00255BF9" w:rsidRDefault="00255BF9"/>
                          <w:p w14:paraId="07D5889B" w14:textId="77777777" w:rsidR="00255BF9" w:rsidRPr="003D1F6F" w:rsidRDefault="00255BF9" w:rsidP="004B7E44">
                            <w:pPr>
                              <w:pStyle w:val="Subtitle"/>
                              <w:rPr>
                                <w:lang w:val="en-AU"/>
                              </w:rPr>
                            </w:pPr>
                            <w:r>
                              <w:rPr>
                                <w:lang w:val="en-AU" w:bidi="en-GB"/>
                              </w:rPr>
                              <w:t>FIT5147</w:t>
                            </w:r>
                          </w:p>
                          <w:p w14:paraId="25E6497F" w14:textId="77777777" w:rsidR="00255BF9" w:rsidRDefault="00255BF9"/>
                          <w:p w14:paraId="0E9E66E7" w14:textId="77777777" w:rsidR="00255BF9" w:rsidRPr="003D1F6F" w:rsidRDefault="00255BF9" w:rsidP="004B7E44">
                            <w:pPr>
                              <w:pStyle w:val="Heading1"/>
                              <w:rPr>
                                <w:lang w:val="en-AU"/>
                              </w:rPr>
                            </w:pPr>
                            <w:r>
                              <w:rPr>
                                <w:lang w:val="en-AU" w:bidi="en-GB"/>
                              </w:rPr>
                              <w:t>Monash University</w:t>
                            </w:r>
                          </w:p>
                          <w:p w14:paraId="6DDE769E" w14:textId="77777777" w:rsidR="00255BF9" w:rsidRDefault="00255BF9"/>
                          <w:p w14:paraId="0A798F47" w14:textId="77777777" w:rsidR="00255BF9" w:rsidRPr="003D1F6F" w:rsidRDefault="00255BF9" w:rsidP="004B7E44">
                            <w:pPr>
                              <w:pStyle w:val="Heading1"/>
                              <w:rPr>
                                <w:lang w:val="en-AU"/>
                              </w:rPr>
                            </w:pPr>
                            <w:r>
                              <w:rPr>
                                <w:lang w:val="en-AU" w:bidi="en-GB"/>
                              </w:rPr>
                              <w:t>Monash University</w:t>
                            </w:r>
                          </w:p>
                          <w:p w14:paraId="747A3E47" w14:textId="77777777" w:rsidR="00255BF9" w:rsidRDefault="00255BF9"/>
                          <w:p w14:paraId="10B41F6F" w14:textId="77777777" w:rsidR="00255BF9" w:rsidRPr="003D1F6F" w:rsidRDefault="00255BF9" w:rsidP="004B7E44">
                            <w:pPr>
                              <w:pStyle w:val="Heading1"/>
                              <w:rPr>
                                <w:lang w:val="en-AU"/>
                              </w:rPr>
                            </w:pPr>
                            <w:r>
                              <w:rPr>
                                <w:lang w:val="en-AU" w:bidi="en-GB"/>
                              </w:rPr>
                              <w:t>Monash University</w:t>
                            </w:r>
                          </w:p>
                          <w:p w14:paraId="69269FB1" w14:textId="77777777" w:rsidR="00255BF9" w:rsidRDefault="00255BF9"/>
                          <w:p w14:paraId="09C93640" w14:textId="77777777" w:rsidR="00255BF9" w:rsidRPr="003D1F6F" w:rsidRDefault="00255BF9" w:rsidP="004B7E44">
                            <w:pPr>
                              <w:pStyle w:val="Heading1"/>
                              <w:rPr>
                                <w:lang w:val="en-AU"/>
                              </w:rPr>
                            </w:pPr>
                            <w:r>
                              <w:rPr>
                                <w:lang w:val="en-AU" w:bidi="en-GB"/>
                              </w:rPr>
                              <w:t>Monash University</w:t>
                            </w:r>
                          </w:p>
                          <w:p w14:paraId="0732ECC7" w14:textId="77777777" w:rsidR="00255BF9" w:rsidRDefault="00255BF9"/>
                          <w:p w14:paraId="47B23242" w14:textId="77777777" w:rsidR="00255BF9" w:rsidRPr="003D1F6F" w:rsidRDefault="00255BF9" w:rsidP="004B7E44">
                            <w:pPr>
                              <w:pStyle w:val="Heading1"/>
                              <w:rPr>
                                <w:lang w:val="en-AU"/>
                              </w:rPr>
                            </w:pPr>
                            <w:r>
                              <w:rPr>
                                <w:lang w:val="en-AU" w:bidi="en-GB"/>
                              </w:rPr>
                              <w:t>Monash University</w:t>
                            </w:r>
                          </w:p>
                          <w:p w14:paraId="1A3EEF03" w14:textId="77777777" w:rsidR="00255BF9" w:rsidRDefault="00255BF9"/>
                          <w:p w14:paraId="7B64022E" w14:textId="77777777" w:rsidR="00255BF9" w:rsidRPr="003D1F6F" w:rsidRDefault="00255BF9" w:rsidP="004B7E44">
                            <w:pPr>
                              <w:pStyle w:val="Heading1"/>
                              <w:rPr>
                                <w:lang w:val="en-AU"/>
                              </w:rPr>
                            </w:pPr>
                            <w:r>
                              <w:rPr>
                                <w:lang w:val="en-AU" w:bidi="en-GB"/>
                              </w:rPr>
                              <w:t>Monash University</w:t>
                            </w:r>
                          </w:p>
                          <w:p w14:paraId="46B4927A" w14:textId="77777777" w:rsidR="00255BF9" w:rsidRDefault="00255BF9"/>
                          <w:p w14:paraId="18641E3A" w14:textId="77777777" w:rsidR="00255BF9" w:rsidRPr="003D1F6F" w:rsidRDefault="00255BF9" w:rsidP="004B7E44">
                            <w:pPr>
                              <w:pStyle w:val="Heading1"/>
                              <w:rPr>
                                <w:lang w:val="en-AU"/>
                              </w:rPr>
                            </w:pPr>
                            <w:r>
                              <w:rPr>
                                <w:lang w:val="en-AU" w:bidi="en-GB"/>
                              </w:rPr>
                              <w:t>dh</w:t>
                            </w:r>
                          </w:p>
                          <w:p w14:paraId="53E84A9F" w14:textId="77777777" w:rsidR="00255BF9" w:rsidRDefault="00255BF9"/>
                          <w:p w14:paraId="11838E68" w14:textId="77777777" w:rsidR="00255BF9" w:rsidRPr="003D1F6F" w:rsidRDefault="00255BF9" w:rsidP="004B7E44">
                            <w:pPr>
                              <w:pStyle w:val="Heading1"/>
                              <w:rPr>
                                <w:lang w:val="en-AU"/>
                              </w:rPr>
                            </w:pPr>
                            <w:r>
                              <w:rPr>
                                <w:lang w:val="en-AU" w:bidi="en-GB"/>
                              </w:rPr>
                              <w:t>Monash University</w:t>
                            </w:r>
                          </w:p>
                          <w:p w14:paraId="7EFADAAF" w14:textId="77777777" w:rsidR="00255BF9" w:rsidRDefault="00255BF9"/>
                          <w:p w14:paraId="78A46089" w14:textId="77777777" w:rsidR="00255BF9" w:rsidRPr="003D1F6F" w:rsidRDefault="00255BF9" w:rsidP="004B7E44">
                            <w:pPr>
                              <w:pStyle w:val="Subtitle"/>
                              <w:rPr>
                                <w:lang w:val="en-AU"/>
                              </w:rPr>
                            </w:pPr>
                            <w:r>
                              <w:rPr>
                                <w:lang w:val="en-AU" w:bidi="en-GB"/>
                              </w:rPr>
                              <w:t>Monash University47</w:t>
                            </w:r>
                          </w:p>
                          <w:p w14:paraId="55185670" w14:textId="77777777" w:rsidR="00255BF9" w:rsidRDefault="00255BF9"/>
                          <w:p w14:paraId="21B8EB78" w14:textId="77777777" w:rsidR="00255BF9" w:rsidRPr="003D1F6F" w:rsidRDefault="00255BF9" w:rsidP="004B7E44">
                            <w:pPr>
                              <w:pStyle w:val="Subtitle"/>
                              <w:rPr>
                                <w:lang w:val="en-AU"/>
                              </w:rPr>
                            </w:pPr>
                            <w:r>
                              <w:rPr>
                                <w:lang w:val="en-AU" w:bidi="en-GB"/>
                              </w:rPr>
                              <w:t>Monash UniversityFIT5147</w:t>
                            </w:r>
                          </w:p>
                          <w:p w14:paraId="4E2E19D5" w14:textId="77777777" w:rsidR="00255BF9" w:rsidRDefault="00255BF9"/>
                          <w:p w14:paraId="59A1E5E8" w14:textId="77777777" w:rsidR="00255BF9" w:rsidRPr="003D1F6F" w:rsidRDefault="00255BF9" w:rsidP="004B7E44">
                            <w:pPr>
                              <w:pStyle w:val="Subtitle"/>
                              <w:rPr>
                                <w:lang w:val="en-AU"/>
                              </w:rPr>
                            </w:pPr>
                            <w:r>
                              <w:rPr>
                                <w:lang w:val="en-AU" w:bidi="en-GB"/>
                              </w:rPr>
                              <w:t>FIT5147</w:t>
                            </w:r>
                          </w:p>
                        </w:txbxContent>
                      </v:textbox>
                      <w10:anchorlock/>
                    </v:shape>
                  </w:pict>
                </mc:Fallback>
              </mc:AlternateContent>
            </w:r>
          </w:p>
        </w:tc>
      </w:tr>
      <w:tr w:rsidR="004B7E44" w:rsidRPr="0023444C" w14:paraId="59F2DEC4" w14:textId="77777777" w:rsidTr="004B7E44">
        <w:trPr>
          <w:trHeight w:val="3814"/>
        </w:trPr>
        <w:tc>
          <w:tcPr>
            <w:tcW w:w="8541" w:type="dxa"/>
            <w:tcBorders>
              <w:top w:val="nil"/>
              <w:left w:val="nil"/>
              <w:bottom w:val="nil"/>
              <w:right w:val="nil"/>
            </w:tcBorders>
            <w:vAlign w:val="bottom"/>
          </w:tcPr>
          <w:p w14:paraId="45DD1538" w14:textId="77777777" w:rsidR="004B7E44" w:rsidRPr="0023444C" w:rsidRDefault="004B7E44" w:rsidP="004B7E44">
            <w:r w:rsidRPr="0023444C">
              <w:rPr>
                <w:noProof/>
                <w:lang w:bidi="en-GB"/>
              </w:rPr>
              <mc:AlternateContent>
                <mc:Choice Requires="wps">
                  <w:drawing>
                    <wp:inline distT="0" distB="0" distL="0" distR="0" wp14:anchorId="763EF171" wp14:editId="67C180E6">
                      <wp:extent cx="2842054" cy="469557"/>
                      <wp:effectExtent l="0" t="0" r="0" b="6985"/>
                      <wp:docPr id="6" name="Text Box 6"/>
                      <wp:cNvGraphicFramePr/>
                      <a:graphic xmlns:a="http://schemas.openxmlformats.org/drawingml/2006/main">
                        <a:graphicData uri="http://schemas.microsoft.com/office/word/2010/wordprocessingShape">
                          <wps:wsp>
                            <wps:cNvSpPr txBox="1"/>
                            <wps:spPr>
                              <a:xfrm>
                                <a:off x="0" y="0"/>
                                <a:ext cx="2842054" cy="469557"/>
                              </a:xfrm>
                              <a:prstGeom prst="rect">
                                <a:avLst/>
                              </a:prstGeom>
                              <a:noFill/>
                              <a:ln w="6350">
                                <a:noFill/>
                              </a:ln>
                            </wps:spPr>
                            <wps:txbx>
                              <w:txbxContent>
                                <w:p w14:paraId="4EB4C1C9" w14:textId="77777777" w:rsidR="00255BF9" w:rsidRPr="003D1F6F" w:rsidRDefault="00255BF9" w:rsidP="004B7E44">
                                  <w:pPr>
                                    <w:pStyle w:val="Heading1"/>
                                    <w:rPr>
                                      <w:lang w:val="en-AU"/>
                                    </w:rPr>
                                  </w:pPr>
                                  <w:bookmarkStart w:id="0" w:name="_Toc48807168"/>
                                  <w:r>
                                    <w:rPr>
                                      <w:lang w:val="en-AU" w:bidi="en-GB"/>
                                    </w:rPr>
                                    <w:t>Monash University</w:t>
                                  </w:r>
                                </w:p>
                                <w:p w14:paraId="077B1E54" w14:textId="77777777" w:rsidR="00255BF9" w:rsidRDefault="00255BF9"/>
                                <w:p w14:paraId="19473BFC" w14:textId="77777777" w:rsidR="00255BF9" w:rsidRPr="003D1F6F" w:rsidRDefault="00255BF9" w:rsidP="004B7E44">
                                  <w:pPr>
                                    <w:pStyle w:val="Heading1"/>
                                    <w:rPr>
                                      <w:lang w:val="en-AU"/>
                                    </w:rPr>
                                  </w:pPr>
                                  <w:r>
                                    <w:rPr>
                                      <w:lang w:val="en-AU" w:bidi="en-GB"/>
                                    </w:rPr>
                                    <w:t>Monash University</w:t>
                                  </w:r>
                                </w:p>
                                <w:p w14:paraId="5CD4E040" w14:textId="77777777" w:rsidR="00255BF9" w:rsidRDefault="00255BF9"/>
                                <w:p w14:paraId="6DABEFCF" w14:textId="77777777" w:rsidR="00255BF9" w:rsidRPr="003D1F6F" w:rsidRDefault="00255BF9" w:rsidP="004B7E44">
                                  <w:pPr>
                                    <w:pStyle w:val="Heading1"/>
                                    <w:rPr>
                                      <w:lang w:val="en-AU"/>
                                    </w:rPr>
                                  </w:pPr>
                                  <w:r>
                                    <w:rPr>
                                      <w:lang w:val="en-AU" w:bidi="en-GB"/>
                                    </w:rPr>
                                    <w:t>Monash University</w:t>
                                  </w:r>
                                </w:p>
                                <w:p w14:paraId="781BBC00" w14:textId="77777777" w:rsidR="00255BF9" w:rsidRDefault="00255BF9"/>
                                <w:p w14:paraId="5B084A1A" w14:textId="77777777" w:rsidR="00255BF9" w:rsidRPr="003D1F6F" w:rsidRDefault="00255BF9" w:rsidP="004B7E44">
                                  <w:pPr>
                                    <w:pStyle w:val="Heading1"/>
                                    <w:rPr>
                                      <w:lang w:val="en-AU"/>
                                    </w:rPr>
                                  </w:pPr>
                                  <w:r>
                                    <w:rPr>
                                      <w:lang w:val="en-AU" w:bidi="en-GB"/>
                                    </w:rPr>
                                    <w:t>Monash University</w:t>
                                  </w:r>
                                </w:p>
                                <w:p w14:paraId="680FBC42" w14:textId="77777777" w:rsidR="00255BF9" w:rsidRDefault="00255BF9"/>
                                <w:p w14:paraId="3EB610A2" w14:textId="77777777" w:rsidR="00255BF9" w:rsidRPr="003D1F6F" w:rsidRDefault="00255BF9" w:rsidP="004B7E44">
                                  <w:pPr>
                                    <w:pStyle w:val="Heading1"/>
                                    <w:rPr>
                                      <w:lang w:val="en-AU"/>
                                    </w:rPr>
                                  </w:pPr>
                                  <w:r>
                                    <w:rPr>
                                      <w:lang w:val="en-AU" w:bidi="en-GB"/>
                                    </w:rPr>
                                    <w:t>Monash University</w:t>
                                  </w:r>
                                </w:p>
                                <w:p w14:paraId="69A8FCD4" w14:textId="77777777" w:rsidR="00255BF9" w:rsidRDefault="00255BF9"/>
                                <w:p w14:paraId="12F83306" w14:textId="77777777" w:rsidR="00255BF9" w:rsidRPr="003D1F6F" w:rsidRDefault="00255BF9" w:rsidP="004B7E44">
                                  <w:pPr>
                                    <w:pStyle w:val="Heading1"/>
                                    <w:rPr>
                                      <w:lang w:val="en-AU"/>
                                    </w:rPr>
                                  </w:pPr>
                                  <w:r>
                                    <w:rPr>
                                      <w:lang w:val="en-AU" w:bidi="en-GB"/>
                                    </w:rPr>
                                    <w:t>Monash University</w:t>
                                  </w:r>
                                </w:p>
                                <w:p w14:paraId="56CA3722" w14:textId="77777777" w:rsidR="00255BF9" w:rsidRDefault="00255BF9"/>
                                <w:p w14:paraId="26B1F7E8" w14:textId="77777777" w:rsidR="00255BF9" w:rsidRPr="003D1F6F" w:rsidRDefault="00255BF9" w:rsidP="004B7E44">
                                  <w:pPr>
                                    <w:pStyle w:val="Heading1"/>
                                    <w:rPr>
                                      <w:lang w:val="en-AU"/>
                                    </w:rPr>
                                  </w:pPr>
                                  <w:r>
                                    <w:rPr>
                                      <w:lang w:val="en-AU" w:bidi="en-GB"/>
                                    </w:rPr>
                                    <w:t>dh</w:t>
                                  </w:r>
                                </w:p>
                                <w:p w14:paraId="14804FFB" w14:textId="77777777" w:rsidR="00255BF9" w:rsidRDefault="00255BF9"/>
                                <w:p w14:paraId="19891BB7" w14:textId="77777777" w:rsidR="00255BF9" w:rsidRPr="003D1F6F" w:rsidRDefault="00255BF9" w:rsidP="004B7E44">
                                  <w:pPr>
                                    <w:pStyle w:val="Heading1"/>
                                    <w:rPr>
                                      <w:lang w:val="en-AU"/>
                                    </w:rPr>
                                  </w:pPr>
                                  <w:r>
                                    <w:rPr>
                                      <w:lang w:val="en-AU" w:bidi="en-GB"/>
                                    </w:rPr>
                                    <w:t>Monash University</w:t>
                                  </w:r>
                                </w:p>
                                <w:p w14:paraId="3BF8F28E" w14:textId="77777777" w:rsidR="00255BF9" w:rsidRDefault="00255BF9"/>
                                <w:p w14:paraId="587DF878" w14:textId="77777777" w:rsidR="00255BF9" w:rsidRPr="003D1F6F" w:rsidRDefault="00255BF9" w:rsidP="004B7E44">
                                  <w:pPr>
                                    <w:pStyle w:val="Heading1"/>
                                    <w:rPr>
                                      <w:lang w:val="en-AU"/>
                                    </w:rPr>
                                  </w:pPr>
                                  <w:r>
                                    <w:rPr>
                                      <w:lang w:val="en-AU" w:bidi="en-GB"/>
                                    </w:rPr>
                                    <w:t>Monash University</w:t>
                                  </w:r>
                                </w:p>
                                <w:p w14:paraId="73B1E6FC" w14:textId="77777777" w:rsidR="00255BF9" w:rsidRDefault="00255BF9"/>
                                <w:p w14:paraId="0AF7581F" w14:textId="77777777" w:rsidR="00255BF9" w:rsidRPr="003D1F6F" w:rsidRDefault="00255BF9" w:rsidP="004B7E44">
                                  <w:pPr>
                                    <w:pStyle w:val="Heading1"/>
                                    <w:rPr>
                                      <w:lang w:val="en-AU"/>
                                    </w:rPr>
                                  </w:pPr>
                                  <w:r>
                                    <w:rPr>
                                      <w:lang w:val="en-AU" w:bidi="en-GB"/>
                                    </w:rPr>
                                    <w:t>Monash University</w:t>
                                  </w:r>
                                </w:p>
                                <w:p w14:paraId="4DFC596E" w14:textId="77777777" w:rsidR="00255BF9" w:rsidRDefault="00255BF9"/>
                                <w:p w14:paraId="64FFA554" w14:textId="77777777" w:rsidR="00255BF9" w:rsidRPr="003D1F6F" w:rsidRDefault="00255BF9" w:rsidP="004B7E44">
                                  <w:pPr>
                                    <w:pStyle w:val="Heading1"/>
                                    <w:rPr>
                                      <w:lang w:val="en-AU"/>
                                    </w:rPr>
                                  </w:pPr>
                                  <w:r>
                                    <w:rPr>
                                      <w:lang w:val="en-AU" w:bidi="en-GB"/>
                                    </w:rPr>
                                    <w:t>Monash University</w:t>
                                  </w:r>
                                </w:p>
                                <w:p w14:paraId="3E767596" w14:textId="77777777" w:rsidR="00255BF9" w:rsidRDefault="00255BF9"/>
                                <w:p w14:paraId="6189CED0" w14:textId="77777777" w:rsidR="00255BF9" w:rsidRPr="003D1F6F" w:rsidRDefault="00255BF9" w:rsidP="004B7E44">
                                  <w:pPr>
                                    <w:pStyle w:val="Heading1"/>
                                    <w:rPr>
                                      <w:lang w:val="en-AU"/>
                                    </w:rPr>
                                  </w:pPr>
                                  <w:r>
                                    <w:rPr>
                                      <w:lang w:val="en-AU" w:bidi="en-GB"/>
                                    </w:rPr>
                                    <w:t>Monash University</w:t>
                                  </w:r>
                                </w:p>
                                <w:p w14:paraId="7ECFDACC" w14:textId="77777777" w:rsidR="00255BF9" w:rsidRDefault="00255BF9"/>
                                <w:p w14:paraId="0709D121" w14:textId="77777777" w:rsidR="00255BF9" w:rsidRPr="003D1F6F" w:rsidRDefault="00255BF9" w:rsidP="004B7E44">
                                  <w:pPr>
                                    <w:pStyle w:val="Heading1"/>
                                    <w:rPr>
                                      <w:lang w:val="en-AU"/>
                                    </w:rPr>
                                  </w:pPr>
                                  <w:r>
                                    <w:rPr>
                                      <w:lang w:val="en-AU" w:bidi="en-GB"/>
                                    </w:rPr>
                                    <w:t>Monash University</w:t>
                                  </w:r>
                                </w:p>
                                <w:p w14:paraId="1EA88CC6" w14:textId="77777777" w:rsidR="00255BF9" w:rsidRDefault="00255BF9"/>
                                <w:p w14:paraId="432D3ABB" w14:textId="77777777" w:rsidR="00255BF9" w:rsidRPr="003D1F6F" w:rsidRDefault="00255BF9" w:rsidP="004B7E44">
                                  <w:pPr>
                                    <w:pStyle w:val="Heading1"/>
                                    <w:rPr>
                                      <w:lang w:val="en-AU"/>
                                    </w:rPr>
                                  </w:pPr>
                                  <w:r>
                                    <w:rPr>
                                      <w:lang w:val="en-AU" w:bidi="en-GB"/>
                                    </w:rPr>
                                    <w:t>Monash University</w:t>
                                  </w:r>
                                </w:p>
                                <w:p w14:paraId="3932F79E" w14:textId="77777777" w:rsidR="00255BF9" w:rsidRDefault="00255BF9"/>
                                <w:p w14:paraId="73524083" w14:textId="77777777" w:rsidR="00255BF9" w:rsidRPr="003D1F6F" w:rsidRDefault="00255BF9" w:rsidP="004B7E44">
                                  <w:pPr>
                                    <w:pStyle w:val="Heading1"/>
                                    <w:rPr>
                                      <w:lang w:val="en-AU"/>
                                    </w:rPr>
                                  </w:pPr>
                                  <w:r>
                                    <w:rPr>
                                      <w:lang w:val="en-AU" w:bidi="en-GB"/>
                                    </w:rPr>
                                    <w:t>dh</w:t>
                                  </w:r>
                                </w:p>
                                <w:p w14:paraId="3581D2CF" w14:textId="77777777" w:rsidR="00255BF9" w:rsidRDefault="00255BF9"/>
                                <w:p w14:paraId="5081145B" w14:textId="77777777" w:rsidR="00255BF9" w:rsidRPr="003D1F6F" w:rsidRDefault="00255BF9" w:rsidP="004B7E44">
                                  <w:pPr>
                                    <w:pStyle w:val="Heading1"/>
                                    <w:rPr>
                                      <w:lang w:val="en-AU"/>
                                    </w:rPr>
                                  </w:pPr>
                                  <w:r>
                                    <w:rPr>
                                      <w:lang w:val="en-AU" w:bidi="en-GB"/>
                                    </w:rPr>
                                    <w:t>Monash University</w:t>
                                  </w:r>
                                </w:p>
                                <w:p w14:paraId="02F6DA01" w14:textId="77777777" w:rsidR="00255BF9" w:rsidRDefault="00255BF9"/>
                                <w:p w14:paraId="5315FDE7" w14:textId="77777777" w:rsidR="00255BF9" w:rsidRPr="003D1F6F" w:rsidRDefault="00255BF9" w:rsidP="004B7E44">
                                  <w:pPr>
                                    <w:pStyle w:val="Heading1"/>
                                    <w:rPr>
                                      <w:lang w:val="en-AU"/>
                                    </w:rPr>
                                  </w:pPr>
                                  <w:r>
                                    <w:rPr>
                                      <w:lang w:val="en-AU" w:bidi="en-GB"/>
                                    </w:rPr>
                                    <w:t>Monash University</w:t>
                                  </w:r>
                                </w:p>
                                <w:p w14:paraId="0DBA60D6" w14:textId="77777777" w:rsidR="00255BF9" w:rsidRDefault="00255BF9"/>
                                <w:p w14:paraId="4221BB06" w14:textId="77777777" w:rsidR="00255BF9" w:rsidRPr="003D1F6F" w:rsidRDefault="00255BF9" w:rsidP="004B7E44">
                                  <w:pPr>
                                    <w:pStyle w:val="Heading1"/>
                                    <w:rPr>
                                      <w:lang w:val="en-AU"/>
                                    </w:rPr>
                                  </w:pPr>
                                  <w:r>
                                    <w:rPr>
                                      <w:lang w:val="en-AU" w:bidi="en-GB"/>
                                    </w:rPr>
                                    <w:t>Monash University</w:t>
                                  </w:r>
                                </w:p>
                                <w:p w14:paraId="2310A162" w14:textId="77777777" w:rsidR="00255BF9" w:rsidRDefault="00255BF9"/>
                                <w:p w14:paraId="500BFC06" w14:textId="77777777" w:rsidR="00255BF9" w:rsidRPr="003D1F6F" w:rsidRDefault="00255BF9" w:rsidP="004B7E44">
                                  <w:pPr>
                                    <w:pStyle w:val="Heading1"/>
                                    <w:rPr>
                                      <w:lang w:val="en-AU"/>
                                    </w:rPr>
                                  </w:pPr>
                                  <w:r>
                                    <w:rPr>
                                      <w:lang w:val="en-AU" w:bidi="en-GB"/>
                                    </w:rPr>
                                    <w:t>Monash University</w:t>
                                  </w:r>
                                </w:p>
                                <w:p w14:paraId="76D060B2" w14:textId="77777777" w:rsidR="00255BF9" w:rsidRDefault="00255BF9"/>
                                <w:p w14:paraId="331A89CC" w14:textId="77777777" w:rsidR="00255BF9" w:rsidRPr="003D1F6F" w:rsidRDefault="00255BF9" w:rsidP="004B7E44">
                                  <w:pPr>
                                    <w:pStyle w:val="Heading1"/>
                                    <w:rPr>
                                      <w:lang w:val="en-AU"/>
                                    </w:rPr>
                                  </w:pPr>
                                  <w:r>
                                    <w:rPr>
                                      <w:lang w:val="en-AU" w:bidi="en-GB"/>
                                    </w:rPr>
                                    <w:t>Monash University</w:t>
                                  </w:r>
                                </w:p>
                                <w:p w14:paraId="1C2517C6" w14:textId="77777777" w:rsidR="00255BF9" w:rsidRDefault="00255BF9"/>
                                <w:p w14:paraId="560DD767" w14:textId="77777777" w:rsidR="00255BF9" w:rsidRPr="003D1F6F" w:rsidRDefault="00255BF9" w:rsidP="004B7E44">
                                  <w:pPr>
                                    <w:pStyle w:val="Heading1"/>
                                    <w:rPr>
                                      <w:lang w:val="en-AU"/>
                                    </w:rPr>
                                  </w:pPr>
                                  <w:r>
                                    <w:rPr>
                                      <w:lang w:val="en-AU" w:bidi="en-GB"/>
                                    </w:rPr>
                                    <w:t>Monash University</w:t>
                                  </w:r>
                                </w:p>
                                <w:p w14:paraId="6C0D6767" w14:textId="77777777" w:rsidR="00255BF9" w:rsidRDefault="00255BF9"/>
                                <w:p w14:paraId="5944C437" w14:textId="77777777" w:rsidR="00255BF9" w:rsidRPr="003D1F6F" w:rsidRDefault="00255BF9" w:rsidP="004B7E44">
                                  <w:pPr>
                                    <w:pStyle w:val="Heading1"/>
                                    <w:rPr>
                                      <w:lang w:val="en-AU"/>
                                    </w:rPr>
                                  </w:pPr>
                                  <w:r>
                                    <w:rPr>
                                      <w:lang w:val="en-AU" w:bidi="en-GB"/>
                                    </w:rPr>
                                    <w:t>Monash University</w:t>
                                  </w:r>
                                </w:p>
                                <w:p w14:paraId="3E285E1A" w14:textId="77777777" w:rsidR="00255BF9" w:rsidRDefault="00255BF9"/>
                                <w:p w14:paraId="2DAEE968" w14:textId="77777777" w:rsidR="00255BF9" w:rsidRPr="003D1F6F" w:rsidRDefault="00255BF9" w:rsidP="004B7E44">
                                  <w:pPr>
                                    <w:pStyle w:val="Heading1"/>
                                    <w:rPr>
                                      <w:lang w:val="en-AU"/>
                                    </w:rPr>
                                  </w:pPr>
                                  <w:r>
                                    <w:rPr>
                                      <w:lang w:val="en-AU" w:bidi="en-GB"/>
                                    </w:rPr>
                                    <w:t>dh</w:t>
                                  </w:r>
                                </w:p>
                                <w:p w14:paraId="2A3D0C15" w14:textId="77777777" w:rsidR="00255BF9" w:rsidRDefault="00255BF9"/>
                                <w:p w14:paraId="0305382E" w14:textId="77777777" w:rsidR="00255BF9" w:rsidRPr="003D1F6F" w:rsidRDefault="00255BF9" w:rsidP="004B7E44">
                                  <w:pPr>
                                    <w:pStyle w:val="Heading1"/>
                                    <w:rPr>
                                      <w:lang w:val="en-AU"/>
                                    </w:rPr>
                                  </w:pPr>
                                  <w:r>
                                    <w:rPr>
                                      <w:lang w:val="en-AU" w:bidi="en-GB"/>
                                    </w:rPr>
                                    <w:t>Monash University</w:t>
                                  </w:r>
                                </w:p>
                                <w:p w14:paraId="7A48F92D" w14:textId="77777777" w:rsidR="00255BF9" w:rsidRDefault="00255BF9"/>
                                <w:p w14:paraId="5C8C2397" w14:textId="77777777" w:rsidR="00255BF9" w:rsidRPr="003D1F6F" w:rsidRDefault="00255BF9" w:rsidP="004B7E44">
                                  <w:pPr>
                                    <w:pStyle w:val="Heading1"/>
                                    <w:rPr>
                                      <w:lang w:val="en-AU"/>
                                    </w:rPr>
                                  </w:pPr>
                                  <w:r>
                                    <w:rPr>
                                      <w:lang w:val="en-AU" w:bidi="en-GB"/>
                                    </w:rPr>
                                    <w:t>Monash University</w:t>
                                  </w:r>
                                  <w:bookmarkEnd w:id="0"/>
                                </w:p>
                                <w:p w14:paraId="073E4C86" w14:textId="77777777" w:rsidR="00255BF9" w:rsidRDefault="00255BF9"/>
                                <w:p w14:paraId="7C0A5D09" w14:textId="77777777" w:rsidR="00255BF9" w:rsidRPr="003D1F6F" w:rsidRDefault="00255BF9" w:rsidP="004B7E44">
                                  <w:pPr>
                                    <w:pStyle w:val="Heading1"/>
                                    <w:rPr>
                                      <w:lang w:val="en-AU"/>
                                    </w:rPr>
                                  </w:pPr>
                                  <w:bookmarkStart w:id="1" w:name="_Toc48807169"/>
                                  <w:r>
                                    <w:rPr>
                                      <w:lang w:val="en-AU" w:bidi="en-GB"/>
                                    </w:rPr>
                                    <w:t>Monash University</w:t>
                                  </w:r>
                                  <w:bookmarkEnd w:id="1"/>
                                </w:p>
                                <w:p w14:paraId="34A0107D" w14:textId="77777777" w:rsidR="00255BF9" w:rsidRDefault="00255BF9"/>
                                <w:p w14:paraId="7BA56CBD" w14:textId="77777777" w:rsidR="00255BF9" w:rsidRPr="003D1F6F" w:rsidRDefault="00255BF9" w:rsidP="004B7E44">
                                  <w:pPr>
                                    <w:pStyle w:val="Heading1"/>
                                    <w:rPr>
                                      <w:lang w:val="en-AU"/>
                                    </w:rPr>
                                  </w:pPr>
                                  <w:bookmarkStart w:id="2" w:name="_Toc48807170"/>
                                  <w:r>
                                    <w:rPr>
                                      <w:lang w:val="en-AU" w:bidi="en-GB"/>
                                    </w:rPr>
                                    <w:t>Monash University</w:t>
                                  </w:r>
                                  <w:bookmarkEnd w:id="2"/>
                                </w:p>
                                <w:p w14:paraId="14498CFE" w14:textId="77777777" w:rsidR="00255BF9" w:rsidRDefault="00255BF9"/>
                                <w:p w14:paraId="64B2A957" w14:textId="77777777" w:rsidR="00255BF9" w:rsidRPr="003D1F6F" w:rsidRDefault="00255BF9" w:rsidP="004B7E44">
                                  <w:pPr>
                                    <w:pStyle w:val="Heading1"/>
                                    <w:rPr>
                                      <w:lang w:val="en-AU"/>
                                    </w:rPr>
                                  </w:pPr>
                                  <w:bookmarkStart w:id="3" w:name="_Toc48807171"/>
                                  <w:r>
                                    <w:rPr>
                                      <w:lang w:val="en-AU" w:bidi="en-GB"/>
                                    </w:rPr>
                                    <w:t>Monash University</w:t>
                                  </w:r>
                                  <w:bookmarkEnd w:id="3"/>
                                </w:p>
                                <w:p w14:paraId="351749DE" w14:textId="77777777" w:rsidR="00255BF9" w:rsidRDefault="00255BF9"/>
                                <w:p w14:paraId="5979ACA1" w14:textId="77777777" w:rsidR="00255BF9" w:rsidRPr="003D1F6F" w:rsidRDefault="00255BF9" w:rsidP="004B7E44">
                                  <w:pPr>
                                    <w:pStyle w:val="Heading1"/>
                                    <w:rPr>
                                      <w:lang w:val="en-AU"/>
                                    </w:rPr>
                                  </w:pPr>
                                  <w:bookmarkStart w:id="4" w:name="_Toc48807172"/>
                                  <w:r>
                                    <w:rPr>
                                      <w:lang w:val="en-AU" w:bidi="en-GB"/>
                                    </w:rPr>
                                    <w:t>Monash University</w:t>
                                  </w:r>
                                  <w:bookmarkEnd w:id="4"/>
                                </w:p>
                                <w:p w14:paraId="2BE0744E" w14:textId="77777777" w:rsidR="00255BF9" w:rsidRDefault="00255BF9"/>
                                <w:p w14:paraId="5CDAA9AE" w14:textId="77777777" w:rsidR="00255BF9" w:rsidRPr="003D1F6F" w:rsidRDefault="00255BF9" w:rsidP="004B7E44">
                                  <w:pPr>
                                    <w:pStyle w:val="Heading1"/>
                                    <w:rPr>
                                      <w:lang w:val="en-AU"/>
                                    </w:rPr>
                                  </w:pPr>
                                  <w:bookmarkStart w:id="5" w:name="_Toc48807173"/>
                                  <w:r>
                                    <w:rPr>
                                      <w:lang w:val="en-AU" w:bidi="en-GB"/>
                                    </w:rPr>
                                    <w:t>Monash University</w:t>
                                  </w:r>
                                  <w:bookmarkEnd w:id="5"/>
                                </w:p>
                                <w:p w14:paraId="4BAC4DC7" w14:textId="77777777" w:rsidR="00255BF9" w:rsidRDefault="00255BF9"/>
                                <w:p w14:paraId="2C30B5C5" w14:textId="77777777" w:rsidR="00255BF9" w:rsidRPr="003D1F6F" w:rsidRDefault="00255BF9" w:rsidP="004B7E44">
                                  <w:pPr>
                                    <w:pStyle w:val="Heading1"/>
                                    <w:rPr>
                                      <w:lang w:val="en-AU"/>
                                    </w:rPr>
                                  </w:pPr>
                                  <w:bookmarkStart w:id="6" w:name="_Toc48807174"/>
                                  <w:r>
                                    <w:rPr>
                                      <w:lang w:val="en-AU" w:bidi="en-GB"/>
                                    </w:rPr>
                                    <w:t>dh</w:t>
                                  </w:r>
                                  <w:bookmarkEnd w:id="6"/>
                                </w:p>
                                <w:p w14:paraId="63B9FE50" w14:textId="77777777" w:rsidR="00255BF9" w:rsidRDefault="00255BF9"/>
                                <w:p w14:paraId="715E224B" w14:textId="77777777" w:rsidR="00255BF9" w:rsidRPr="003D1F6F" w:rsidRDefault="00255BF9" w:rsidP="004B7E44">
                                  <w:pPr>
                                    <w:pStyle w:val="Heading1"/>
                                    <w:rPr>
                                      <w:lang w:val="en-AU"/>
                                    </w:rPr>
                                  </w:pPr>
                                  <w:bookmarkStart w:id="7" w:name="_Toc48807175"/>
                                  <w:r>
                                    <w:rPr>
                                      <w:lang w:val="en-AU" w:bidi="en-GB"/>
                                    </w:rPr>
                                    <w:t>Monash University</w:t>
                                  </w:r>
                                  <w:bookmarkEnd w:id="7"/>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63EF171" id="Text Box 6" o:spid="_x0000_s1029" type="#_x0000_t202" style="width:223.8pt;height:36.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" filled="f" stroked="f" strokeweight=".5pt">
                      <v:textbox>
                        <w:txbxContent>
                          <w:p w14:paraId="4EB4C1C9" w14:textId="77777777" w:rsidR="00255BF9" w:rsidRPr="003D1F6F" w:rsidRDefault="00255BF9" w:rsidP="004B7E44">
                            <w:pPr>
                              <w:pStyle w:val="Heading1"/>
                              <w:rPr>
                                <w:lang w:val="en-AU"/>
                              </w:rPr>
                            </w:pPr>
                            <w:bookmarkStart w:id="8" w:name="_Toc48807168"/>
                            <w:r>
                              <w:rPr>
                                <w:lang w:val="en-AU" w:bidi="en-GB"/>
                              </w:rPr>
                              <w:t>Monash University</w:t>
                            </w:r>
                          </w:p>
                          <w:p w14:paraId="077B1E54" w14:textId="77777777" w:rsidR="00255BF9" w:rsidRDefault="00255BF9"/>
                          <w:p w14:paraId="19473BFC" w14:textId="77777777" w:rsidR="00255BF9" w:rsidRPr="003D1F6F" w:rsidRDefault="00255BF9" w:rsidP="004B7E44">
                            <w:pPr>
                              <w:pStyle w:val="Heading1"/>
                              <w:rPr>
                                <w:lang w:val="en-AU"/>
                              </w:rPr>
                            </w:pPr>
                            <w:r>
                              <w:rPr>
                                <w:lang w:val="en-AU" w:bidi="en-GB"/>
                              </w:rPr>
                              <w:t>Monash University</w:t>
                            </w:r>
                          </w:p>
                          <w:p w14:paraId="5CD4E040" w14:textId="77777777" w:rsidR="00255BF9" w:rsidRDefault="00255BF9"/>
                          <w:p w14:paraId="6DABEFCF" w14:textId="77777777" w:rsidR="00255BF9" w:rsidRPr="003D1F6F" w:rsidRDefault="00255BF9" w:rsidP="004B7E44">
                            <w:pPr>
                              <w:pStyle w:val="Heading1"/>
                              <w:rPr>
                                <w:lang w:val="en-AU"/>
                              </w:rPr>
                            </w:pPr>
                            <w:r>
                              <w:rPr>
                                <w:lang w:val="en-AU" w:bidi="en-GB"/>
                              </w:rPr>
                              <w:t>Monash University</w:t>
                            </w:r>
                          </w:p>
                          <w:p w14:paraId="781BBC00" w14:textId="77777777" w:rsidR="00255BF9" w:rsidRDefault="00255BF9"/>
                          <w:p w14:paraId="5B084A1A" w14:textId="77777777" w:rsidR="00255BF9" w:rsidRPr="003D1F6F" w:rsidRDefault="00255BF9" w:rsidP="004B7E44">
                            <w:pPr>
                              <w:pStyle w:val="Heading1"/>
                              <w:rPr>
                                <w:lang w:val="en-AU"/>
                              </w:rPr>
                            </w:pPr>
                            <w:r>
                              <w:rPr>
                                <w:lang w:val="en-AU" w:bidi="en-GB"/>
                              </w:rPr>
                              <w:t>Monash University</w:t>
                            </w:r>
                          </w:p>
                          <w:p w14:paraId="680FBC42" w14:textId="77777777" w:rsidR="00255BF9" w:rsidRDefault="00255BF9"/>
                          <w:p w14:paraId="3EB610A2" w14:textId="77777777" w:rsidR="00255BF9" w:rsidRPr="003D1F6F" w:rsidRDefault="00255BF9" w:rsidP="004B7E44">
                            <w:pPr>
                              <w:pStyle w:val="Heading1"/>
                              <w:rPr>
                                <w:lang w:val="en-AU"/>
                              </w:rPr>
                            </w:pPr>
                            <w:r>
                              <w:rPr>
                                <w:lang w:val="en-AU" w:bidi="en-GB"/>
                              </w:rPr>
                              <w:t>Monash University</w:t>
                            </w:r>
                          </w:p>
                          <w:p w14:paraId="69A8FCD4" w14:textId="77777777" w:rsidR="00255BF9" w:rsidRDefault="00255BF9"/>
                          <w:p w14:paraId="12F83306" w14:textId="77777777" w:rsidR="00255BF9" w:rsidRPr="003D1F6F" w:rsidRDefault="00255BF9" w:rsidP="004B7E44">
                            <w:pPr>
                              <w:pStyle w:val="Heading1"/>
                              <w:rPr>
                                <w:lang w:val="en-AU"/>
                              </w:rPr>
                            </w:pPr>
                            <w:r>
                              <w:rPr>
                                <w:lang w:val="en-AU" w:bidi="en-GB"/>
                              </w:rPr>
                              <w:t>Monash University</w:t>
                            </w:r>
                          </w:p>
                          <w:p w14:paraId="56CA3722" w14:textId="77777777" w:rsidR="00255BF9" w:rsidRDefault="00255BF9"/>
                          <w:p w14:paraId="26B1F7E8" w14:textId="77777777" w:rsidR="00255BF9" w:rsidRPr="003D1F6F" w:rsidRDefault="00255BF9" w:rsidP="004B7E44">
                            <w:pPr>
                              <w:pStyle w:val="Heading1"/>
                              <w:rPr>
                                <w:lang w:val="en-AU"/>
                              </w:rPr>
                            </w:pPr>
                            <w:r>
                              <w:rPr>
                                <w:lang w:val="en-AU" w:bidi="en-GB"/>
                              </w:rPr>
                              <w:t>dh</w:t>
                            </w:r>
                          </w:p>
                          <w:p w14:paraId="14804FFB" w14:textId="77777777" w:rsidR="00255BF9" w:rsidRDefault="00255BF9"/>
                          <w:p w14:paraId="19891BB7" w14:textId="77777777" w:rsidR="00255BF9" w:rsidRPr="003D1F6F" w:rsidRDefault="00255BF9" w:rsidP="004B7E44">
                            <w:pPr>
                              <w:pStyle w:val="Heading1"/>
                              <w:rPr>
                                <w:lang w:val="en-AU"/>
                              </w:rPr>
                            </w:pPr>
                            <w:r>
                              <w:rPr>
                                <w:lang w:val="en-AU" w:bidi="en-GB"/>
                              </w:rPr>
                              <w:t>Monash University</w:t>
                            </w:r>
                          </w:p>
                          <w:p w14:paraId="3BF8F28E" w14:textId="77777777" w:rsidR="00255BF9" w:rsidRDefault="00255BF9"/>
                          <w:p w14:paraId="587DF878" w14:textId="77777777" w:rsidR="00255BF9" w:rsidRPr="003D1F6F" w:rsidRDefault="00255BF9" w:rsidP="004B7E44">
                            <w:pPr>
                              <w:pStyle w:val="Heading1"/>
                              <w:rPr>
                                <w:lang w:val="en-AU"/>
                              </w:rPr>
                            </w:pPr>
                            <w:r>
                              <w:rPr>
                                <w:lang w:val="en-AU" w:bidi="en-GB"/>
                              </w:rPr>
                              <w:t>Monash University</w:t>
                            </w:r>
                          </w:p>
                          <w:p w14:paraId="73B1E6FC" w14:textId="77777777" w:rsidR="00255BF9" w:rsidRDefault="00255BF9"/>
                          <w:p w14:paraId="0AF7581F" w14:textId="77777777" w:rsidR="00255BF9" w:rsidRPr="003D1F6F" w:rsidRDefault="00255BF9" w:rsidP="004B7E44">
                            <w:pPr>
                              <w:pStyle w:val="Heading1"/>
                              <w:rPr>
                                <w:lang w:val="en-AU"/>
                              </w:rPr>
                            </w:pPr>
                            <w:r>
                              <w:rPr>
                                <w:lang w:val="en-AU" w:bidi="en-GB"/>
                              </w:rPr>
                              <w:t>Monash University</w:t>
                            </w:r>
                          </w:p>
                          <w:p w14:paraId="4DFC596E" w14:textId="77777777" w:rsidR="00255BF9" w:rsidRDefault="00255BF9"/>
                          <w:p w14:paraId="64FFA554" w14:textId="77777777" w:rsidR="00255BF9" w:rsidRPr="003D1F6F" w:rsidRDefault="00255BF9" w:rsidP="004B7E44">
                            <w:pPr>
                              <w:pStyle w:val="Heading1"/>
                              <w:rPr>
                                <w:lang w:val="en-AU"/>
                              </w:rPr>
                            </w:pPr>
                            <w:r>
                              <w:rPr>
                                <w:lang w:val="en-AU" w:bidi="en-GB"/>
                              </w:rPr>
                              <w:t>Monash University</w:t>
                            </w:r>
                          </w:p>
                          <w:p w14:paraId="3E767596" w14:textId="77777777" w:rsidR="00255BF9" w:rsidRDefault="00255BF9"/>
                          <w:p w14:paraId="6189CED0" w14:textId="77777777" w:rsidR="00255BF9" w:rsidRPr="003D1F6F" w:rsidRDefault="00255BF9" w:rsidP="004B7E44">
                            <w:pPr>
                              <w:pStyle w:val="Heading1"/>
                              <w:rPr>
                                <w:lang w:val="en-AU"/>
                              </w:rPr>
                            </w:pPr>
                            <w:r>
                              <w:rPr>
                                <w:lang w:val="en-AU" w:bidi="en-GB"/>
                              </w:rPr>
                              <w:t>Monash University</w:t>
                            </w:r>
                          </w:p>
                          <w:p w14:paraId="7ECFDACC" w14:textId="77777777" w:rsidR="00255BF9" w:rsidRDefault="00255BF9"/>
                          <w:p w14:paraId="0709D121" w14:textId="77777777" w:rsidR="00255BF9" w:rsidRPr="003D1F6F" w:rsidRDefault="00255BF9" w:rsidP="004B7E44">
                            <w:pPr>
                              <w:pStyle w:val="Heading1"/>
                              <w:rPr>
                                <w:lang w:val="en-AU"/>
                              </w:rPr>
                            </w:pPr>
                            <w:r>
                              <w:rPr>
                                <w:lang w:val="en-AU" w:bidi="en-GB"/>
                              </w:rPr>
                              <w:t>Monash University</w:t>
                            </w:r>
                          </w:p>
                          <w:p w14:paraId="1EA88CC6" w14:textId="77777777" w:rsidR="00255BF9" w:rsidRDefault="00255BF9"/>
                          <w:p w14:paraId="432D3ABB" w14:textId="77777777" w:rsidR="00255BF9" w:rsidRPr="003D1F6F" w:rsidRDefault="00255BF9" w:rsidP="004B7E44">
                            <w:pPr>
                              <w:pStyle w:val="Heading1"/>
                              <w:rPr>
                                <w:lang w:val="en-AU"/>
                              </w:rPr>
                            </w:pPr>
                            <w:r>
                              <w:rPr>
                                <w:lang w:val="en-AU" w:bidi="en-GB"/>
                              </w:rPr>
                              <w:t>Monash University</w:t>
                            </w:r>
                          </w:p>
                          <w:p w14:paraId="3932F79E" w14:textId="77777777" w:rsidR="00255BF9" w:rsidRDefault="00255BF9"/>
                          <w:p w14:paraId="73524083" w14:textId="77777777" w:rsidR="00255BF9" w:rsidRPr="003D1F6F" w:rsidRDefault="00255BF9" w:rsidP="004B7E44">
                            <w:pPr>
                              <w:pStyle w:val="Heading1"/>
                              <w:rPr>
                                <w:lang w:val="en-AU"/>
                              </w:rPr>
                            </w:pPr>
                            <w:r>
                              <w:rPr>
                                <w:lang w:val="en-AU" w:bidi="en-GB"/>
                              </w:rPr>
                              <w:t>dh</w:t>
                            </w:r>
                          </w:p>
                          <w:p w14:paraId="3581D2CF" w14:textId="77777777" w:rsidR="00255BF9" w:rsidRDefault="00255BF9"/>
                          <w:p w14:paraId="5081145B" w14:textId="77777777" w:rsidR="00255BF9" w:rsidRPr="003D1F6F" w:rsidRDefault="00255BF9" w:rsidP="004B7E44">
                            <w:pPr>
                              <w:pStyle w:val="Heading1"/>
                              <w:rPr>
                                <w:lang w:val="en-AU"/>
                              </w:rPr>
                            </w:pPr>
                            <w:r>
                              <w:rPr>
                                <w:lang w:val="en-AU" w:bidi="en-GB"/>
                              </w:rPr>
                              <w:t>Monash University</w:t>
                            </w:r>
                          </w:p>
                          <w:p w14:paraId="02F6DA01" w14:textId="77777777" w:rsidR="00255BF9" w:rsidRDefault="00255BF9"/>
                          <w:p w14:paraId="5315FDE7" w14:textId="77777777" w:rsidR="00255BF9" w:rsidRPr="003D1F6F" w:rsidRDefault="00255BF9" w:rsidP="004B7E44">
                            <w:pPr>
                              <w:pStyle w:val="Heading1"/>
                              <w:rPr>
                                <w:lang w:val="en-AU"/>
                              </w:rPr>
                            </w:pPr>
                            <w:r>
                              <w:rPr>
                                <w:lang w:val="en-AU" w:bidi="en-GB"/>
                              </w:rPr>
                              <w:t>Monash University</w:t>
                            </w:r>
                          </w:p>
                          <w:p w14:paraId="0DBA60D6" w14:textId="77777777" w:rsidR="00255BF9" w:rsidRDefault="00255BF9"/>
                          <w:p w14:paraId="4221BB06" w14:textId="77777777" w:rsidR="00255BF9" w:rsidRPr="003D1F6F" w:rsidRDefault="00255BF9" w:rsidP="004B7E44">
                            <w:pPr>
                              <w:pStyle w:val="Heading1"/>
                              <w:rPr>
                                <w:lang w:val="en-AU"/>
                              </w:rPr>
                            </w:pPr>
                            <w:r>
                              <w:rPr>
                                <w:lang w:val="en-AU" w:bidi="en-GB"/>
                              </w:rPr>
                              <w:t>Monash University</w:t>
                            </w:r>
                          </w:p>
                          <w:p w14:paraId="2310A162" w14:textId="77777777" w:rsidR="00255BF9" w:rsidRDefault="00255BF9"/>
                          <w:p w14:paraId="500BFC06" w14:textId="77777777" w:rsidR="00255BF9" w:rsidRPr="003D1F6F" w:rsidRDefault="00255BF9" w:rsidP="004B7E44">
                            <w:pPr>
                              <w:pStyle w:val="Heading1"/>
                              <w:rPr>
                                <w:lang w:val="en-AU"/>
                              </w:rPr>
                            </w:pPr>
                            <w:r>
                              <w:rPr>
                                <w:lang w:val="en-AU" w:bidi="en-GB"/>
                              </w:rPr>
                              <w:t>Monash University</w:t>
                            </w:r>
                          </w:p>
                          <w:p w14:paraId="76D060B2" w14:textId="77777777" w:rsidR="00255BF9" w:rsidRDefault="00255BF9"/>
                          <w:p w14:paraId="331A89CC" w14:textId="77777777" w:rsidR="00255BF9" w:rsidRPr="003D1F6F" w:rsidRDefault="00255BF9" w:rsidP="004B7E44">
                            <w:pPr>
                              <w:pStyle w:val="Heading1"/>
                              <w:rPr>
                                <w:lang w:val="en-AU"/>
                              </w:rPr>
                            </w:pPr>
                            <w:r>
                              <w:rPr>
                                <w:lang w:val="en-AU" w:bidi="en-GB"/>
                              </w:rPr>
                              <w:t>Monash University</w:t>
                            </w:r>
                          </w:p>
                          <w:p w14:paraId="1C2517C6" w14:textId="77777777" w:rsidR="00255BF9" w:rsidRDefault="00255BF9"/>
                          <w:p w14:paraId="560DD767" w14:textId="77777777" w:rsidR="00255BF9" w:rsidRPr="003D1F6F" w:rsidRDefault="00255BF9" w:rsidP="004B7E44">
                            <w:pPr>
                              <w:pStyle w:val="Heading1"/>
                              <w:rPr>
                                <w:lang w:val="en-AU"/>
                              </w:rPr>
                            </w:pPr>
                            <w:r>
                              <w:rPr>
                                <w:lang w:val="en-AU" w:bidi="en-GB"/>
                              </w:rPr>
                              <w:t>Monash University</w:t>
                            </w:r>
                          </w:p>
                          <w:p w14:paraId="6C0D6767" w14:textId="77777777" w:rsidR="00255BF9" w:rsidRDefault="00255BF9"/>
                          <w:p w14:paraId="5944C437" w14:textId="77777777" w:rsidR="00255BF9" w:rsidRPr="003D1F6F" w:rsidRDefault="00255BF9" w:rsidP="004B7E44">
                            <w:pPr>
                              <w:pStyle w:val="Heading1"/>
                              <w:rPr>
                                <w:lang w:val="en-AU"/>
                              </w:rPr>
                            </w:pPr>
                            <w:r>
                              <w:rPr>
                                <w:lang w:val="en-AU" w:bidi="en-GB"/>
                              </w:rPr>
                              <w:t>Monash University</w:t>
                            </w:r>
                          </w:p>
                          <w:p w14:paraId="3E285E1A" w14:textId="77777777" w:rsidR="00255BF9" w:rsidRDefault="00255BF9"/>
                          <w:p w14:paraId="2DAEE968" w14:textId="77777777" w:rsidR="00255BF9" w:rsidRPr="003D1F6F" w:rsidRDefault="00255BF9" w:rsidP="004B7E44">
                            <w:pPr>
                              <w:pStyle w:val="Heading1"/>
                              <w:rPr>
                                <w:lang w:val="en-AU"/>
                              </w:rPr>
                            </w:pPr>
                            <w:r>
                              <w:rPr>
                                <w:lang w:val="en-AU" w:bidi="en-GB"/>
                              </w:rPr>
                              <w:t>dh</w:t>
                            </w:r>
                          </w:p>
                          <w:p w14:paraId="2A3D0C15" w14:textId="77777777" w:rsidR="00255BF9" w:rsidRDefault="00255BF9"/>
                          <w:p w14:paraId="0305382E" w14:textId="77777777" w:rsidR="00255BF9" w:rsidRPr="003D1F6F" w:rsidRDefault="00255BF9" w:rsidP="004B7E44">
                            <w:pPr>
                              <w:pStyle w:val="Heading1"/>
                              <w:rPr>
                                <w:lang w:val="en-AU"/>
                              </w:rPr>
                            </w:pPr>
                            <w:r>
                              <w:rPr>
                                <w:lang w:val="en-AU" w:bidi="en-GB"/>
                              </w:rPr>
                              <w:t>Monash University</w:t>
                            </w:r>
                          </w:p>
                          <w:p w14:paraId="7A48F92D" w14:textId="77777777" w:rsidR="00255BF9" w:rsidRDefault="00255BF9"/>
                          <w:p w14:paraId="5C8C2397" w14:textId="77777777" w:rsidR="00255BF9" w:rsidRPr="003D1F6F" w:rsidRDefault="00255BF9" w:rsidP="004B7E44">
                            <w:pPr>
                              <w:pStyle w:val="Heading1"/>
                              <w:rPr>
                                <w:lang w:val="en-AU"/>
                              </w:rPr>
                            </w:pPr>
                            <w:r>
                              <w:rPr>
                                <w:lang w:val="en-AU" w:bidi="en-GB"/>
                              </w:rPr>
                              <w:t>Monash University</w:t>
                            </w:r>
                            <w:bookmarkEnd w:id="8"/>
                          </w:p>
                          <w:p w14:paraId="073E4C86" w14:textId="77777777" w:rsidR="00255BF9" w:rsidRDefault="00255BF9"/>
                          <w:p w14:paraId="7C0A5D09" w14:textId="77777777" w:rsidR="00255BF9" w:rsidRPr="003D1F6F" w:rsidRDefault="00255BF9" w:rsidP="004B7E44">
                            <w:pPr>
                              <w:pStyle w:val="Heading1"/>
                              <w:rPr>
                                <w:lang w:val="en-AU"/>
                              </w:rPr>
                            </w:pPr>
                            <w:bookmarkStart w:id="9" w:name="_Toc48807169"/>
                            <w:r>
                              <w:rPr>
                                <w:lang w:val="en-AU" w:bidi="en-GB"/>
                              </w:rPr>
                              <w:t>Monash University</w:t>
                            </w:r>
                            <w:bookmarkEnd w:id="9"/>
                          </w:p>
                          <w:p w14:paraId="34A0107D" w14:textId="77777777" w:rsidR="00255BF9" w:rsidRDefault="00255BF9"/>
                          <w:p w14:paraId="7BA56CBD" w14:textId="77777777" w:rsidR="00255BF9" w:rsidRPr="003D1F6F" w:rsidRDefault="00255BF9" w:rsidP="004B7E44">
                            <w:pPr>
                              <w:pStyle w:val="Heading1"/>
                              <w:rPr>
                                <w:lang w:val="en-AU"/>
                              </w:rPr>
                            </w:pPr>
                            <w:bookmarkStart w:id="10" w:name="_Toc48807170"/>
                            <w:r>
                              <w:rPr>
                                <w:lang w:val="en-AU" w:bidi="en-GB"/>
                              </w:rPr>
                              <w:t>Monash University</w:t>
                            </w:r>
                            <w:bookmarkEnd w:id="10"/>
                          </w:p>
                          <w:p w14:paraId="14498CFE" w14:textId="77777777" w:rsidR="00255BF9" w:rsidRDefault="00255BF9"/>
                          <w:p w14:paraId="64B2A957" w14:textId="77777777" w:rsidR="00255BF9" w:rsidRPr="003D1F6F" w:rsidRDefault="00255BF9" w:rsidP="004B7E44">
                            <w:pPr>
                              <w:pStyle w:val="Heading1"/>
                              <w:rPr>
                                <w:lang w:val="en-AU"/>
                              </w:rPr>
                            </w:pPr>
                            <w:bookmarkStart w:id="11" w:name="_Toc48807171"/>
                            <w:r>
                              <w:rPr>
                                <w:lang w:val="en-AU" w:bidi="en-GB"/>
                              </w:rPr>
                              <w:t>Monash University</w:t>
                            </w:r>
                            <w:bookmarkEnd w:id="11"/>
                          </w:p>
                          <w:p w14:paraId="351749DE" w14:textId="77777777" w:rsidR="00255BF9" w:rsidRDefault="00255BF9"/>
                          <w:p w14:paraId="5979ACA1" w14:textId="77777777" w:rsidR="00255BF9" w:rsidRPr="003D1F6F" w:rsidRDefault="00255BF9" w:rsidP="004B7E44">
                            <w:pPr>
                              <w:pStyle w:val="Heading1"/>
                              <w:rPr>
                                <w:lang w:val="en-AU"/>
                              </w:rPr>
                            </w:pPr>
                            <w:bookmarkStart w:id="12" w:name="_Toc48807172"/>
                            <w:r>
                              <w:rPr>
                                <w:lang w:val="en-AU" w:bidi="en-GB"/>
                              </w:rPr>
                              <w:t>Monash University</w:t>
                            </w:r>
                            <w:bookmarkEnd w:id="12"/>
                          </w:p>
                          <w:p w14:paraId="2BE0744E" w14:textId="77777777" w:rsidR="00255BF9" w:rsidRDefault="00255BF9"/>
                          <w:p w14:paraId="5CDAA9AE" w14:textId="77777777" w:rsidR="00255BF9" w:rsidRPr="003D1F6F" w:rsidRDefault="00255BF9" w:rsidP="004B7E44">
                            <w:pPr>
                              <w:pStyle w:val="Heading1"/>
                              <w:rPr>
                                <w:lang w:val="en-AU"/>
                              </w:rPr>
                            </w:pPr>
                            <w:bookmarkStart w:id="13" w:name="_Toc48807173"/>
                            <w:r>
                              <w:rPr>
                                <w:lang w:val="en-AU" w:bidi="en-GB"/>
                              </w:rPr>
                              <w:t>Monash University</w:t>
                            </w:r>
                            <w:bookmarkEnd w:id="13"/>
                          </w:p>
                          <w:p w14:paraId="4BAC4DC7" w14:textId="77777777" w:rsidR="00255BF9" w:rsidRDefault="00255BF9"/>
                          <w:p w14:paraId="2C30B5C5" w14:textId="77777777" w:rsidR="00255BF9" w:rsidRPr="003D1F6F" w:rsidRDefault="00255BF9" w:rsidP="004B7E44">
                            <w:pPr>
                              <w:pStyle w:val="Heading1"/>
                              <w:rPr>
                                <w:lang w:val="en-AU"/>
                              </w:rPr>
                            </w:pPr>
                            <w:bookmarkStart w:id="14" w:name="_Toc48807174"/>
                            <w:r>
                              <w:rPr>
                                <w:lang w:val="en-AU" w:bidi="en-GB"/>
                              </w:rPr>
                              <w:t>dh</w:t>
                            </w:r>
                            <w:bookmarkEnd w:id="14"/>
                          </w:p>
                          <w:p w14:paraId="63B9FE50" w14:textId="77777777" w:rsidR="00255BF9" w:rsidRDefault="00255BF9"/>
                          <w:p w14:paraId="715E224B" w14:textId="77777777" w:rsidR="00255BF9" w:rsidRPr="003D1F6F" w:rsidRDefault="00255BF9" w:rsidP="004B7E44">
                            <w:pPr>
                              <w:pStyle w:val="Heading1"/>
                              <w:rPr>
                                <w:lang w:val="en-AU"/>
                              </w:rPr>
                            </w:pPr>
                            <w:bookmarkStart w:id="15" w:name="_Toc48807175"/>
                            <w:r>
                              <w:rPr>
                                <w:lang w:val="en-AU" w:bidi="en-GB"/>
                              </w:rPr>
                              <w:t>Monash University</w:t>
                            </w:r>
                            <w:bookmarkEnd w:id="15"/>
                          </w:p>
                        </w:txbxContent>
                      </v:textbox>
                      <w10:anchorlock/>
                    </v:shape>
                  </w:pict>
                </mc:Fallback>
              </mc:AlternateContent>
            </w:r>
          </w:p>
          <w:p w14:paraId="4D83F24A" w14:textId="77777777" w:rsidR="004B7E44" w:rsidRPr="0023444C" w:rsidRDefault="004B7E44" w:rsidP="004B7E44">
            <w:r w:rsidRPr="0023444C">
              <w:rPr>
                <w:noProof/>
                <w:lang w:bidi="en-GB"/>
              </w:rPr>
              <mc:AlternateContent>
                <mc:Choice Requires="wps">
                  <w:drawing>
                    <wp:inline distT="0" distB="0" distL="0" distR="0" wp14:anchorId="057AEA46" wp14:editId="27AFB7FF">
                      <wp:extent cx="2828925" cy="707366"/>
                      <wp:effectExtent l="0" t="0" r="0" b="0"/>
                      <wp:docPr id="7" name="Text Box 7"/>
                      <wp:cNvGraphicFramePr/>
                      <a:graphic xmlns:a="http://schemas.openxmlformats.org/drawingml/2006/main">
                        <a:graphicData uri="http://schemas.microsoft.com/office/word/2010/wordprocessingShape">
                          <wps:wsp>
                            <wps:cNvSpPr txBox="1"/>
                            <wps:spPr>
                              <a:xfrm>
                                <a:off x="0" y="0"/>
                                <a:ext cx="2828925" cy="707366"/>
                              </a:xfrm>
                              <a:prstGeom prst="rect">
                                <a:avLst/>
                              </a:prstGeom>
                              <a:noFill/>
                              <a:ln w="6350">
                                <a:noFill/>
                              </a:ln>
                            </wps:spPr>
                            <wps:txbx>
                              <w:txbxContent>
                                <w:p w14:paraId="6B369185" w14:textId="77777777" w:rsidR="00255BF9" w:rsidRPr="00BC3810" w:rsidRDefault="00255BF9" w:rsidP="004B7E44">
                                  <w:pPr>
                                    <w:rPr>
                                      <w:sz w:val="36"/>
                                      <w:szCs w:val="28"/>
                                      <w:lang w:val="en-AU" w:bidi="en-GB"/>
                                    </w:rPr>
                                  </w:pPr>
                                  <w:r w:rsidRPr="00BC3810">
                                    <w:rPr>
                                      <w:sz w:val="36"/>
                                      <w:szCs w:val="28"/>
                                      <w:lang w:val="en-AU" w:bidi="en-GB"/>
                                    </w:rPr>
                                    <w:t>Aryan Jain</w:t>
                                  </w:r>
                                </w:p>
                                <w:p w14:paraId="27799274" w14:textId="77777777" w:rsidR="00255BF9" w:rsidRPr="00BC3810" w:rsidRDefault="00255BF9" w:rsidP="004B7E44">
                                  <w:pPr>
                                    <w:rPr>
                                      <w:sz w:val="36"/>
                                      <w:szCs w:val="28"/>
                                      <w:lang w:val="en-AU"/>
                                    </w:rPr>
                                  </w:pPr>
                                  <w:r w:rsidRPr="00BC3810">
                                    <w:rPr>
                                      <w:sz w:val="36"/>
                                      <w:szCs w:val="28"/>
                                      <w:lang w:val="en-AU" w:bidi="en-GB"/>
                                    </w:rPr>
                                    <w:t>31418600</w:t>
                                  </w:r>
                                </w:p>
                                <w:p w14:paraId="7DF43EC8" w14:textId="77777777" w:rsidR="00255BF9" w:rsidRPr="00BC3810" w:rsidRDefault="00255BF9">
                                  <w:pPr>
                                    <w:rPr>
                                      <w:sz w:val="36"/>
                                      <w:szCs w:val="28"/>
                                    </w:rPr>
                                  </w:pPr>
                                </w:p>
                                <w:p w14:paraId="1E198C46" w14:textId="77777777" w:rsidR="00255BF9" w:rsidRPr="00BC3810" w:rsidRDefault="00255BF9" w:rsidP="004B7E44">
                                  <w:pPr>
                                    <w:rPr>
                                      <w:sz w:val="36"/>
                                      <w:szCs w:val="28"/>
                                      <w:lang w:val="en-AU" w:bidi="en-GB"/>
                                    </w:rPr>
                                  </w:pPr>
                                  <w:r w:rsidRPr="00BC3810">
                                    <w:rPr>
                                      <w:sz w:val="36"/>
                                      <w:szCs w:val="28"/>
                                      <w:lang w:val="en-AU" w:bidi="en-GB"/>
                                    </w:rPr>
                                    <w:t>Aryan Jain</w:t>
                                  </w:r>
                                </w:p>
                                <w:p w14:paraId="55271898" w14:textId="77777777" w:rsidR="00255BF9" w:rsidRPr="00BC3810" w:rsidRDefault="00255BF9" w:rsidP="004B7E44">
                                  <w:pPr>
                                    <w:rPr>
                                      <w:sz w:val="36"/>
                                      <w:szCs w:val="28"/>
                                      <w:lang w:val="en-AU"/>
                                    </w:rPr>
                                  </w:pPr>
                                  <w:r w:rsidRPr="00BC3810">
                                    <w:rPr>
                                      <w:sz w:val="36"/>
                                      <w:szCs w:val="28"/>
                                      <w:lang w:val="en-AU" w:bidi="en-GB"/>
                                    </w:rPr>
                                    <w:t>31418600</w:t>
                                  </w:r>
                                </w:p>
                                <w:p w14:paraId="57E75DC7" w14:textId="77777777" w:rsidR="00255BF9" w:rsidRPr="00BC3810" w:rsidRDefault="00255BF9">
                                  <w:pPr>
                                    <w:rPr>
                                      <w:sz w:val="36"/>
                                      <w:szCs w:val="28"/>
                                    </w:rPr>
                                  </w:pPr>
                                </w:p>
                                <w:p w14:paraId="62057DF9" w14:textId="77777777" w:rsidR="00255BF9" w:rsidRPr="00BC3810" w:rsidRDefault="00255BF9" w:rsidP="004B7E44">
                                  <w:pPr>
                                    <w:rPr>
                                      <w:sz w:val="36"/>
                                      <w:szCs w:val="28"/>
                                      <w:lang w:val="en-AU" w:bidi="en-GB"/>
                                    </w:rPr>
                                  </w:pPr>
                                  <w:r w:rsidRPr="00BC3810">
                                    <w:rPr>
                                      <w:sz w:val="36"/>
                                      <w:szCs w:val="28"/>
                                      <w:lang w:val="en-AU" w:bidi="en-GB"/>
                                    </w:rPr>
                                    <w:t>Aryan Jain</w:t>
                                  </w:r>
                                </w:p>
                                <w:p w14:paraId="07BE9BC4" w14:textId="77777777" w:rsidR="00255BF9" w:rsidRPr="00BC3810" w:rsidRDefault="00255BF9" w:rsidP="004B7E44">
                                  <w:pPr>
                                    <w:rPr>
                                      <w:sz w:val="36"/>
                                      <w:szCs w:val="28"/>
                                      <w:lang w:val="en-AU"/>
                                    </w:rPr>
                                  </w:pPr>
                                  <w:r w:rsidRPr="00BC3810">
                                    <w:rPr>
                                      <w:sz w:val="36"/>
                                      <w:szCs w:val="28"/>
                                      <w:lang w:val="en-AU" w:bidi="en-GB"/>
                                    </w:rPr>
                                    <w:t>31418600</w:t>
                                  </w:r>
                                </w:p>
                                <w:p w14:paraId="366A6DAB" w14:textId="77777777" w:rsidR="00255BF9" w:rsidRPr="00BC3810" w:rsidRDefault="00255BF9">
                                  <w:pPr>
                                    <w:rPr>
                                      <w:sz w:val="36"/>
                                      <w:szCs w:val="28"/>
                                    </w:rPr>
                                  </w:pPr>
                                </w:p>
                                <w:p w14:paraId="2BFE0D31" w14:textId="77777777" w:rsidR="00255BF9" w:rsidRPr="00BC3810" w:rsidRDefault="00255BF9" w:rsidP="004B7E44">
                                  <w:pPr>
                                    <w:rPr>
                                      <w:sz w:val="36"/>
                                      <w:szCs w:val="28"/>
                                      <w:lang w:val="en-AU" w:bidi="en-GB"/>
                                    </w:rPr>
                                  </w:pPr>
                                  <w:r w:rsidRPr="00BC3810">
                                    <w:rPr>
                                      <w:sz w:val="36"/>
                                      <w:szCs w:val="28"/>
                                      <w:lang w:val="en-AU" w:bidi="en-GB"/>
                                    </w:rPr>
                                    <w:t>Aryan Jain</w:t>
                                  </w:r>
                                </w:p>
                                <w:p w14:paraId="4C4CE2FF" w14:textId="77777777" w:rsidR="00255BF9" w:rsidRPr="00BC3810" w:rsidRDefault="00255BF9" w:rsidP="004B7E44">
                                  <w:pPr>
                                    <w:rPr>
                                      <w:sz w:val="36"/>
                                      <w:szCs w:val="28"/>
                                      <w:lang w:val="en-AU"/>
                                    </w:rPr>
                                  </w:pPr>
                                  <w:r w:rsidRPr="00BC3810">
                                    <w:rPr>
                                      <w:sz w:val="36"/>
                                      <w:szCs w:val="28"/>
                                      <w:lang w:val="en-AU" w:bidi="en-GB"/>
                                    </w:rPr>
                                    <w:t>31418600</w:t>
                                  </w:r>
                                </w:p>
                                <w:p w14:paraId="3CAD3471" w14:textId="77777777" w:rsidR="00255BF9" w:rsidRPr="00BC3810" w:rsidRDefault="00255BF9">
                                  <w:pPr>
                                    <w:rPr>
                                      <w:sz w:val="36"/>
                                      <w:szCs w:val="28"/>
                                    </w:rPr>
                                  </w:pPr>
                                </w:p>
                                <w:p w14:paraId="5BC1AACA" w14:textId="77777777" w:rsidR="00255BF9" w:rsidRPr="00BC3810" w:rsidRDefault="00255BF9" w:rsidP="004B7E44">
                                  <w:pPr>
                                    <w:rPr>
                                      <w:sz w:val="36"/>
                                      <w:szCs w:val="28"/>
                                      <w:lang w:val="en-AU" w:bidi="en-GB"/>
                                    </w:rPr>
                                  </w:pPr>
                                  <w:r w:rsidRPr="00BC3810">
                                    <w:rPr>
                                      <w:sz w:val="36"/>
                                      <w:szCs w:val="28"/>
                                      <w:lang w:val="en-AU" w:bidi="en-GB"/>
                                    </w:rPr>
                                    <w:t>Aryan Jain</w:t>
                                  </w:r>
                                </w:p>
                                <w:p w14:paraId="2FC1FC1F" w14:textId="77777777" w:rsidR="00255BF9" w:rsidRPr="00BC3810" w:rsidRDefault="00255BF9" w:rsidP="004B7E44">
                                  <w:pPr>
                                    <w:rPr>
                                      <w:sz w:val="36"/>
                                      <w:szCs w:val="28"/>
                                      <w:lang w:val="en-AU"/>
                                    </w:rPr>
                                  </w:pPr>
                                  <w:r w:rsidRPr="00BC3810">
                                    <w:rPr>
                                      <w:sz w:val="36"/>
                                      <w:szCs w:val="28"/>
                                      <w:lang w:val="en-AU" w:bidi="en-GB"/>
                                    </w:rPr>
                                    <w:t>31418600</w:t>
                                  </w:r>
                                </w:p>
                                <w:p w14:paraId="3FF20AF4" w14:textId="77777777" w:rsidR="00255BF9" w:rsidRPr="00BC3810" w:rsidRDefault="00255BF9">
                                  <w:pPr>
                                    <w:rPr>
                                      <w:sz w:val="36"/>
                                      <w:szCs w:val="28"/>
                                    </w:rPr>
                                  </w:pPr>
                                </w:p>
                                <w:p w14:paraId="439AF660" w14:textId="77777777" w:rsidR="00255BF9" w:rsidRPr="00BC3810" w:rsidRDefault="00255BF9" w:rsidP="004B7E44">
                                  <w:pPr>
                                    <w:rPr>
                                      <w:sz w:val="36"/>
                                      <w:szCs w:val="28"/>
                                      <w:lang w:val="en-AU" w:bidi="en-GB"/>
                                    </w:rPr>
                                  </w:pPr>
                                  <w:r w:rsidRPr="00BC3810">
                                    <w:rPr>
                                      <w:sz w:val="36"/>
                                      <w:szCs w:val="28"/>
                                      <w:lang w:val="en-AU" w:bidi="en-GB"/>
                                    </w:rPr>
                                    <w:t>Aryan Jain</w:t>
                                  </w:r>
                                </w:p>
                                <w:p w14:paraId="2AEAA282" w14:textId="77777777" w:rsidR="00255BF9" w:rsidRPr="00BC3810" w:rsidRDefault="00255BF9" w:rsidP="004B7E44">
                                  <w:pPr>
                                    <w:rPr>
                                      <w:sz w:val="36"/>
                                      <w:szCs w:val="28"/>
                                      <w:lang w:val="en-AU"/>
                                    </w:rPr>
                                  </w:pPr>
                                  <w:r w:rsidRPr="00BC3810">
                                    <w:rPr>
                                      <w:sz w:val="36"/>
                                      <w:szCs w:val="28"/>
                                      <w:lang w:val="en-AU" w:bidi="en-GB"/>
                                    </w:rPr>
                                    <w:t>31418600</w:t>
                                  </w:r>
                                </w:p>
                                <w:p w14:paraId="066922B5" w14:textId="77777777" w:rsidR="00255BF9" w:rsidRPr="00BC3810" w:rsidRDefault="00255BF9">
                                  <w:pPr>
                                    <w:rPr>
                                      <w:sz w:val="36"/>
                                      <w:szCs w:val="28"/>
                                    </w:rPr>
                                  </w:pPr>
                                </w:p>
                                <w:p w14:paraId="0A652631" w14:textId="77777777" w:rsidR="00255BF9" w:rsidRPr="00BC3810" w:rsidRDefault="00255BF9" w:rsidP="004B7E44">
                                  <w:pPr>
                                    <w:rPr>
                                      <w:sz w:val="36"/>
                                      <w:szCs w:val="28"/>
                                      <w:lang w:val="en-AU" w:bidi="en-GB"/>
                                    </w:rPr>
                                  </w:pPr>
                                  <w:r w:rsidRPr="00BC3810">
                                    <w:rPr>
                                      <w:sz w:val="36"/>
                                      <w:szCs w:val="28"/>
                                      <w:lang w:val="en-AU" w:bidi="en-GB"/>
                                    </w:rPr>
                                    <w:t>Aryan Jain</w:t>
                                  </w:r>
                                </w:p>
                                <w:p w14:paraId="6576CE43" w14:textId="77777777" w:rsidR="00255BF9" w:rsidRPr="00BC3810" w:rsidRDefault="00255BF9" w:rsidP="004B7E44">
                                  <w:pPr>
                                    <w:rPr>
                                      <w:sz w:val="36"/>
                                      <w:szCs w:val="28"/>
                                      <w:lang w:val="en-AU"/>
                                    </w:rPr>
                                  </w:pPr>
                                  <w:r w:rsidRPr="00BC3810">
                                    <w:rPr>
                                      <w:sz w:val="36"/>
                                      <w:szCs w:val="28"/>
                                      <w:lang w:val="en-AU" w:bidi="en-GB"/>
                                    </w:rPr>
                                    <w:t>31418600</w:t>
                                  </w:r>
                                </w:p>
                                <w:p w14:paraId="19D3BD7A" w14:textId="77777777" w:rsidR="00255BF9" w:rsidRPr="00BC3810" w:rsidRDefault="00255BF9">
                                  <w:pPr>
                                    <w:rPr>
                                      <w:sz w:val="36"/>
                                      <w:szCs w:val="28"/>
                                    </w:rPr>
                                  </w:pPr>
                                </w:p>
                                <w:p w14:paraId="6B18C2B1" w14:textId="77777777" w:rsidR="00255BF9" w:rsidRPr="00BC3810" w:rsidRDefault="00255BF9" w:rsidP="004B7E44">
                                  <w:pPr>
                                    <w:rPr>
                                      <w:sz w:val="36"/>
                                      <w:szCs w:val="28"/>
                                      <w:lang w:val="en-AU" w:bidi="en-GB"/>
                                    </w:rPr>
                                  </w:pPr>
                                  <w:r w:rsidRPr="00BC3810">
                                    <w:rPr>
                                      <w:sz w:val="36"/>
                                      <w:szCs w:val="28"/>
                                      <w:lang w:val="en-AU" w:bidi="en-GB"/>
                                    </w:rPr>
                                    <w:t>Aryan Jain</w:t>
                                  </w:r>
                                </w:p>
                                <w:p w14:paraId="2FF1E42E" w14:textId="77777777" w:rsidR="00255BF9" w:rsidRPr="00BC3810" w:rsidRDefault="00255BF9" w:rsidP="004B7E44">
                                  <w:pPr>
                                    <w:rPr>
                                      <w:sz w:val="36"/>
                                      <w:szCs w:val="28"/>
                                      <w:lang w:val="en-AU"/>
                                    </w:rPr>
                                  </w:pPr>
                                  <w:r w:rsidRPr="00BC3810">
                                    <w:rPr>
                                      <w:sz w:val="36"/>
                                      <w:szCs w:val="28"/>
                                      <w:lang w:val="en-AU" w:bidi="en-GB"/>
                                    </w:rPr>
                                    <w:t>31418600</w:t>
                                  </w:r>
                                </w:p>
                                <w:p w14:paraId="6DCB977E" w14:textId="77777777" w:rsidR="00255BF9" w:rsidRPr="00BC3810" w:rsidRDefault="00255BF9">
                                  <w:pPr>
                                    <w:rPr>
                                      <w:sz w:val="36"/>
                                      <w:szCs w:val="28"/>
                                    </w:rPr>
                                  </w:pPr>
                                </w:p>
                                <w:p w14:paraId="367FB45C" w14:textId="77777777" w:rsidR="00255BF9" w:rsidRPr="00BC3810" w:rsidRDefault="00255BF9" w:rsidP="004B7E44">
                                  <w:pPr>
                                    <w:rPr>
                                      <w:sz w:val="36"/>
                                      <w:szCs w:val="28"/>
                                      <w:lang w:val="en-AU" w:bidi="en-GB"/>
                                    </w:rPr>
                                  </w:pPr>
                                  <w:r w:rsidRPr="00BC3810">
                                    <w:rPr>
                                      <w:sz w:val="36"/>
                                      <w:szCs w:val="28"/>
                                      <w:lang w:val="en-AU" w:bidi="en-GB"/>
                                    </w:rPr>
                                    <w:t>Aryan Jain</w:t>
                                  </w:r>
                                </w:p>
                                <w:p w14:paraId="5C37035D" w14:textId="77777777" w:rsidR="00255BF9" w:rsidRPr="00BC3810" w:rsidRDefault="00255BF9" w:rsidP="004B7E44">
                                  <w:pPr>
                                    <w:rPr>
                                      <w:sz w:val="36"/>
                                      <w:szCs w:val="28"/>
                                      <w:lang w:val="en-AU"/>
                                    </w:rPr>
                                  </w:pPr>
                                  <w:r w:rsidRPr="00BC3810">
                                    <w:rPr>
                                      <w:sz w:val="36"/>
                                      <w:szCs w:val="28"/>
                                      <w:lang w:val="en-AU" w:bidi="en-GB"/>
                                    </w:rPr>
                                    <w:t>31418600</w:t>
                                  </w:r>
                                </w:p>
                                <w:p w14:paraId="4588EDBD" w14:textId="77777777" w:rsidR="00255BF9" w:rsidRPr="00BC3810" w:rsidRDefault="00255BF9">
                                  <w:pPr>
                                    <w:rPr>
                                      <w:sz w:val="36"/>
                                      <w:szCs w:val="28"/>
                                    </w:rPr>
                                  </w:pPr>
                                </w:p>
                                <w:p w14:paraId="3115352B" w14:textId="77777777" w:rsidR="00255BF9" w:rsidRPr="00BC3810" w:rsidRDefault="00255BF9" w:rsidP="004B7E44">
                                  <w:pPr>
                                    <w:rPr>
                                      <w:sz w:val="36"/>
                                      <w:szCs w:val="28"/>
                                      <w:lang w:val="en-AU" w:bidi="en-GB"/>
                                    </w:rPr>
                                  </w:pPr>
                                  <w:r w:rsidRPr="00BC3810">
                                    <w:rPr>
                                      <w:sz w:val="36"/>
                                      <w:szCs w:val="28"/>
                                      <w:lang w:val="en-AU" w:bidi="en-GB"/>
                                    </w:rPr>
                                    <w:t>Aryan Jain</w:t>
                                  </w:r>
                                </w:p>
                                <w:p w14:paraId="15A56D5E" w14:textId="77777777" w:rsidR="00255BF9" w:rsidRPr="00BC3810" w:rsidRDefault="00255BF9" w:rsidP="004B7E44">
                                  <w:pPr>
                                    <w:rPr>
                                      <w:sz w:val="36"/>
                                      <w:szCs w:val="28"/>
                                      <w:lang w:val="en-AU"/>
                                    </w:rPr>
                                  </w:pPr>
                                  <w:r w:rsidRPr="00BC3810">
                                    <w:rPr>
                                      <w:sz w:val="36"/>
                                      <w:szCs w:val="28"/>
                                      <w:lang w:val="en-AU" w:bidi="en-GB"/>
                                    </w:rPr>
                                    <w:t>31418600</w:t>
                                  </w:r>
                                </w:p>
                                <w:p w14:paraId="06617237" w14:textId="77777777" w:rsidR="00255BF9" w:rsidRPr="00BC3810" w:rsidRDefault="00255BF9">
                                  <w:pPr>
                                    <w:rPr>
                                      <w:sz w:val="36"/>
                                      <w:szCs w:val="28"/>
                                    </w:rPr>
                                  </w:pPr>
                                </w:p>
                                <w:p w14:paraId="63674AE5" w14:textId="77777777" w:rsidR="00255BF9" w:rsidRPr="00BC3810" w:rsidRDefault="00255BF9" w:rsidP="004B7E44">
                                  <w:pPr>
                                    <w:rPr>
                                      <w:sz w:val="36"/>
                                      <w:szCs w:val="28"/>
                                      <w:lang w:val="en-AU" w:bidi="en-GB"/>
                                    </w:rPr>
                                  </w:pPr>
                                  <w:r w:rsidRPr="00BC3810">
                                    <w:rPr>
                                      <w:sz w:val="36"/>
                                      <w:szCs w:val="28"/>
                                      <w:lang w:val="en-AU" w:bidi="en-GB"/>
                                    </w:rPr>
                                    <w:t>Aryan Jain</w:t>
                                  </w:r>
                                </w:p>
                                <w:p w14:paraId="0CB125C3" w14:textId="77777777" w:rsidR="00255BF9" w:rsidRPr="00BC3810" w:rsidRDefault="00255BF9" w:rsidP="004B7E44">
                                  <w:pPr>
                                    <w:rPr>
                                      <w:sz w:val="36"/>
                                      <w:szCs w:val="28"/>
                                      <w:lang w:val="en-AU"/>
                                    </w:rPr>
                                  </w:pPr>
                                  <w:r w:rsidRPr="00BC3810">
                                    <w:rPr>
                                      <w:sz w:val="36"/>
                                      <w:szCs w:val="28"/>
                                      <w:lang w:val="en-AU" w:bidi="en-GB"/>
                                    </w:rPr>
                                    <w:t>31418600</w:t>
                                  </w:r>
                                </w:p>
                                <w:p w14:paraId="030252E8" w14:textId="77777777" w:rsidR="00255BF9" w:rsidRPr="00BC3810" w:rsidRDefault="00255BF9">
                                  <w:pPr>
                                    <w:rPr>
                                      <w:sz w:val="36"/>
                                      <w:szCs w:val="28"/>
                                    </w:rPr>
                                  </w:pPr>
                                </w:p>
                                <w:p w14:paraId="0B333014" w14:textId="77777777" w:rsidR="00255BF9" w:rsidRPr="00BC3810" w:rsidRDefault="00255BF9" w:rsidP="004B7E44">
                                  <w:pPr>
                                    <w:rPr>
                                      <w:sz w:val="36"/>
                                      <w:szCs w:val="28"/>
                                      <w:lang w:val="en-AU" w:bidi="en-GB"/>
                                    </w:rPr>
                                  </w:pPr>
                                  <w:r w:rsidRPr="00BC3810">
                                    <w:rPr>
                                      <w:sz w:val="36"/>
                                      <w:szCs w:val="28"/>
                                      <w:lang w:val="en-AU" w:bidi="en-GB"/>
                                    </w:rPr>
                                    <w:t>Aryan Jain</w:t>
                                  </w:r>
                                </w:p>
                                <w:p w14:paraId="45C81FAC" w14:textId="77777777" w:rsidR="00255BF9" w:rsidRPr="00BC3810" w:rsidRDefault="00255BF9" w:rsidP="004B7E44">
                                  <w:pPr>
                                    <w:rPr>
                                      <w:sz w:val="36"/>
                                      <w:szCs w:val="28"/>
                                      <w:lang w:val="en-AU"/>
                                    </w:rPr>
                                  </w:pPr>
                                  <w:r w:rsidRPr="00BC3810">
                                    <w:rPr>
                                      <w:sz w:val="36"/>
                                      <w:szCs w:val="28"/>
                                      <w:lang w:val="en-AU" w:bidi="en-GB"/>
                                    </w:rPr>
                                    <w:t>31418600</w:t>
                                  </w:r>
                                </w:p>
                                <w:p w14:paraId="2973E0FE" w14:textId="77777777" w:rsidR="00255BF9" w:rsidRPr="00BC3810" w:rsidRDefault="00255BF9">
                                  <w:pPr>
                                    <w:rPr>
                                      <w:sz w:val="36"/>
                                      <w:szCs w:val="28"/>
                                    </w:rPr>
                                  </w:pPr>
                                </w:p>
                                <w:p w14:paraId="5D8B40D2" w14:textId="77777777" w:rsidR="00255BF9" w:rsidRPr="00BC3810" w:rsidRDefault="00255BF9" w:rsidP="004B7E44">
                                  <w:pPr>
                                    <w:rPr>
                                      <w:sz w:val="36"/>
                                      <w:szCs w:val="28"/>
                                      <w:lang w:val="en-AU" w:bidi="en-GB"/>
                                    </w:rPr>
                                  </w:pPr>
                                  <w:r w:rsidRPr="00BC3810">
                                    <w:rPr>
                                      <w:sz w:val="36"/>
                                      <w:szCs w:val="28"/>
                                      <w:lang w:val="en-AU" w:bidi="en-GB"/>
                                    </w:rPr>
                                    <w:t>Aryan Jain</w:t>
                                  </w:r>
                                </w:p>
                                <w:p w14:paraId="42429C3E" w14:textId="77777777" w:rsidR="00255BF9" w:rsidRPr="00BC3810" w:rsidRDefault="00255BF9" w:rsidP="004B7E44">
                                  <w:pPr>
                                    <w:rPr>
                                      <w:sz w:val="36"/>
                                      <w:szCs w:val="28"/>
                                      <w:lang w:val="en-AU"/>
                                    </w:rPr>
                                  </w:pPr>
                                  <w:r w:rsidRPr="00BC3810">
                                    <w:rPr>
                                      <w:sz w:val="36"/>
                                      <w:szCs w:val="28"/>
                                      <w:lang w:val="en-AU" w:bidi="en-GB"/>
                                    </w:rPr>
                                    <w:t>31418600</w:t>
                                  </w:r>
                                </w:p>
                                <w:p w14:paraId="1070DC34" w14:textId="77777777" w:rsidR="00255BF9" w:rsidRPr="00BC3810" w:rsidRDefault="00255BF9">
                                  <w:pPr>
                                    <w:rPr>
                                      <w:sz w:val="36"/>
                                      <w:szCs w:val="28"/>
                                    </w:rPr>
                                  </w:pPr>
                                </w:p>
                                <w:p w14:paraId="54BC7D06" w14:textId="77777777" w:rsidR="00255BF9" w:rsidRPr="00BC3810" w:rsidRDefault="00255BF9" w:rsidP="004B7E44">
                                  <w:pPr>
                                    <w:rPr>
                                      <w:sz w:val="36"/>
                                      <w:szCs w:val="28"/>
                                      <w:lang w:val="en-AU" w:bidi="en-GB"/>
                                    </w:rPr>
                                  </w:pPr>
                                  <w:r w:rsidRPr="00BC3810">
                                    <w:rPr>
                                      <w:sz w:val="36"/>
                                      <w:szCs w:val="28"/>
                                      <w:lang w:val="en-AU" w:bidi="en-GB"/>
                                    </w:rPr>
                                    <w:t>Aryan Jain</w:t>
                                  </w:r>
                                </w:p>
                                <w:p w14:paraId="5E15299E" w14:textId="77777777" w:rsidR="00255BF9" w:rsidRPr="00BC3810" w:rsidRDefault="00255BF9" w:rsidP="004B7E44">
                                  <w:pPr>
                                    <w:rPr>
                                      <w:sz w:val="36"/>
                                      <w:szCs w:val="28"/>
                                      <w:lang w:val="en-AU"/>
                                    </w:rPr>
                                  </w:pPr>
                                  <w:r w:rsidRPr="00BC3810">
                                    <w:rPr>
                                      <w:sz w:val="36"/>
                                      <w:szCs w:val="28"/>
                                      <w:lang w:val="en-AU" w:bidi="en-GB"/>
                                    </w:rPr>
                                    <w:t>31418600</w:t>
                                  </w:r>
                                </w:p>
                                <w:p w14:paraId="6CEA7574" w14:textId="77777777" w:rsidR="00255BF9" w:rsidRPr="00BC3810" w:rsidRDefault="00255BF9">
                                  <w:pPr>
                                    <w:rPr>
                                      <w:sz w:val="36"/>
                                      <w:szCs w:val="28"/>
                                    </w:rPr>
                                  </w:pPr>
                                </w:p>
                                <w:p w14:paraId="79A8C1EC" w14:textId="77777777" w:rsidR="00255BF9" w:rsidRPr="00BC3810" w:rsidRDefault="00255BF9" w:rsidP="004B7E44">
                                  <w:pPr>
                                    <w:rPr>
                                      <w:sz w:val="36"/>
                                      <w:szCs w:val="28"/>
                                      <w:lang w:val="en-AU" w:bidi="en-GB"/>
                                    </w:rPr>
                                  </w:pPr>
                                  <w:r w:rsidRPr="00BC3810">
                                    <w:rPr>
                                      <w:sz w:val="36"/>
                                      <w:szCs w:val="28"/>
                                      <w:lang w:val="en-AU" w:bidi="en-GB"/>
                                    </w:rPr>
                                    <w:t>Aryan Jain</w:t>
                                  </w:r>
                                </w:p>
                                <w:p w14:paraId="5A247265" w14:textId="77777777" w:rsidR="00255BF9" w:rsidRPr="00BC3810" w:rsidRDefault="00255BF9" w:rsidP="004B7E44">
                                  <w:pPr>
                                    <w:rPr>
                                      <w:sz w:val="36"/>
                                      <w:szCs w:val="28"/>
                                      <w:lang w:val="en-AU"/>
                                    </w:rPr>
                                  </w:pPr>
                                  <w:r w:rsidRPr="00BC3810">
                                    <w:rPr>
                                      <w:sz w:val="36"/>
                                      <w:szCs w:val="28"/>
                                      <w:lang w:val="en-AU" w:bidi="en-GB"/>
                                    </w:rPr>
                                    <w:t>31418600</w:t>
                                  </w:r>
                                </w:p>
                                <w:p w14:paraId="434569AD" w14:textId="77777777" w:rsidR="00255BF9" w:rsidRPr="00BC3810" w:rsidRDefault="00255BF9">
                                  <w:pPr>
                                    <w:rPr>
                                      <w:sz w:val="36"/>
                                      <w:szCs w:val="28"/>
                                    </w:rPr>
                                  </w:pPr>
                                </w:p>
                                <w:p w14:paraId="58F3FBA5" w14:textId="77777777" w:rsidR="00255BF9" w:rsidRPr="00BC3810" w:rsidRDefault="00255BF9" w:rsidP="004B7E44">
                                  <w:pPr>
                                    <w:rPr>
                                      <w:sz w:val="36"/>
                                      <w:szCs w:val="28"/>
                                      <w:lang w:val="en-AU" w:bidi="en-GB"/>
                                    </w:rPr>
                                  </w:pPr>
                                  <w:r w:rsidRPr="00BC3810">
                                    <w:rPr>
                                      <w:sz w:val="36"/>
                                      <w:szCs w:val="28"/>
                                      <w:lang w:val="en-AU" w:bidi="en-GB"/>
                                    </w:rPr>
                                    <w:t>Aryan Jain</w:t>
                                  </w:r>
                                </w:p>
                                <w:p w14:paraId="2309D511" w14:textId="77777777" w:rsidR="00255BF9" w:rsidRPr="00BC3810" w:rsidRDefault="00255BF9" w:rsidP="004B7E44">
                                  <w:pPr>
                                    <w:rPr>
                                      <w:sz w:val="36"/>
                                      <w:szCs w:val="28"/>
                                      <w:lang w:val="en-AU"/>
                                    </w:rPr>
                                  </w:pPr>
                                  <w:r w:rsidRPr="00BC3810">
                                    <w:rPr>
                                      <w:sz w:val="36"/>
                                      <w:szCs w:val="28"/>
                                      <w:lang w:val="en-AU" w:bidi="en-GB"/>
                                    </w:rPr>
                                    <w:t>31418600</w:t>
                                  </w:r>
                                </w:p>
                                <w:p w14:paraId="4B3FA4C6" w14:textId="77777777" w:rsidR="00255BF9" w:rsidRPr="00BC3810" w:rsidRDefault="00255BF9">
                                  <w:pPr>
                                    <w:rPr>
                                      <w:sz w:val="36"/>
                                      <w:szCs w:val="28"/>
                                    </w:rPr>
                                  </w:pPr>
                                </w:p>
                                <w:p w14:paraId="63A1113A" w14:textId="77777777" w:rsidR="00255BF9" w:rsidRPr="00BC3810" w:rsidRDefault="00255BF9" w:rsidP="004B7E44">
                                  <w:pPr>
                                    <w:rPr>
                                      <w:sz w:val="36"/>
                                      <w:szCs w:val="28"/>
                                      <w:lang w:val="en-AU" w:bidi="en-GB"/>
                                    </w:rPr>
                                  </w:pPr>
                                  <w:r w:rsidRPr="00BC3810">
                                    <w:rPr>
                                      <w:sz w:val="36"/>
                                      <w:szCs w:val="28"/>
                                      <w:lang w:val="en-AU" w:bidi="en-GB"/>
                                    </w:rPr>
                                    <w:t>Aryan Jain</w:t>
                                  </w:r>
                                </w:p>
                                <w:p w14:paraId="351EBAFB" w14:textId="77777777" w:rsidR="00255BF9" w:rsidRPr="00BC3810" w:rsidRDefault="00255BF9" w:rsidP="004B7E44">
                                  <w:pPr>
                                    <w:rPr>
                                      <w:sz w:val="36"/>
                                      <w:szCs w:val="28"/>
                                      <w:lang w:val="en-AU"/>
                                    </w:rPr>
                                  </w:pPr>
                                  <w:r w:rsidRPr="00BC3810">
                                    <w:rPr>
                                      <w:sz w:val="36"/>
                                      <w:szCs w:val="28"/>
                                      <w:lang w:val="en-AU" w:bidi="en-GB"/>
                                    </w:rPr>
                                    <w:t>31418600</w:t>
                                  </w:r>
                                </w:p>
                                <w:p w14:paraId="76F81203" w14:textId="77777777" w:rsidR="00255BF9" w:rsidRPr="00BC3810" w:rsidRDefault="00255BF9">
                                  <w:pPr>
                                    <w:rPr>
                                      <w:sz w:val="36"/>
                                      <w:szCs w:val="28"/>
                                    </w:rPr>
                                  </w:pPr>
                                </w:p>
                                <w:p w14:paraId="25D7ED56" w14:textId="77777777" w:rsidR="00255BF9" w:rsidRPr="00BC3810" w:rsidRDefault="00255BF9" w:rsidP="004B7E44">
                                  <w:pPr>
                                    <w:rPr>
                                      <w:sz w:val="36"/>
                                      <w:szCs w:val="28"/>
                                      <w:lang w:val="en-AU" w:bidi="en-GB"/>
                                    </w:rPr>
                                  </w:pPr>
                                  <w:r w:rsidRPr="00BC3810">
                                    <w:rPr>
                                      <w:sz w:val="36"/>
                                      <w:szCs w:val="28"/>
                                      <w:lang w:val="en-AU" w:bidi="en-GB"/>
                                    </w:rPr>
                                    <w:t>Aryan Jain</w:t>
                                  </w:r>
                                </w:p>
                                <w:p w14:paraId="67B8B39D" w14:textId="77777777" w:rsidR="00255BF9" w:rsidRPr="00BC3810" w:rsidRDefault="00255BF9" w:rsidP="004B7E44">
                                  <w:pPr>
                                    <w:rPr>
                                      <w:sz w:val="36"/>
                                      <w:szCs w:val="28"/>
                                      <w:lang w:val="en-AU"/>
                                    </w:rPr>
                                  </w:pPr>
                                  <w:r w:rsidRPr="00BC3810">
                                    <w:rPr>
                                      <w:sz w:val="36"/>
                                      <w:szCs w:val="28"/>
                                      <w:lang w:val="en-AU" w:bidi="en-GB"/>
                                    </w:rPr>
                                    <w:t>31418600</w:t>
                                  </w:r>
                                </w:p>
                                <w:p w14:paraId="33CF70CB" w14:textId="77777777" w:rsidR="00255BF9" w:rsidRPr="00BC3810" w:rsidRDefault="00255BF9">
                                  <w:pPr>
                                    <w:rPr>
                                      <w:sz w:val="36"/>
                                      <w:szCs w:val="28"/>
                                    </w:rPr>
                                  </w:pPr>
                                </w:p>
                                <w:p w14:paraId="3826DEA8" w14:textId="77777777" w:rsidR="00255BF9" w:rsidRPr="00BC3810" w:rsidRDefault="00255BF9" w:rsidP="004B7E44">
                                  <w:pPr>
                                    <w:rPr>
                                      <w:sz w:val="36"/>
                                      <w:szCs w:val="28"/>
                                      <w:lang w:val="en-AU" w:bidi="en-GB"/>
                                    </w:rPr>
                                  </w:pPr>
                                  <w:r w:rsidRPr="00BC3810">
                                    <w:rPr>
                                      <w:sz w:val="36"/>
                                      <w:szCs w:val="28"/>
                                      <w:lang w:val="en-AU" w:bidi="en-GB"/>
                                    </w:rPr>
                                    <w:t>Aryan Jain</w:t>
                                  </w:r>
                                </w:p>
                                <w:p w14:paraId="4638B4BD" w14:textId="77777777" w:rsidR="00255BF9" w:rsidRPr="00BC3810" w:rsidRDefault="00255BF9" w:rsidP="004B7E44">
                                  <w:pPr>
                                    <w:rPr>
                                      <w:sz w:val="36"/>
                                      <w:szCs w:val="28"/>
                                      <w:lang w:val="en-AU"/>
                                    </w:rPr>
                                  </w:pPr>
                                  <w:r w:rsidRPr="00BC3810">
                                    <w:rPr>
                                      <w:sz w:val="36"/>
                                      <w:szCs w:val="28"/>
                                      <w:lang w:val="en-AU" w:bidi="en-GB"/>
                                    </w:rPr>
                                    <w:t>31418600</w:t>
                                  </w:r>
                                </w:p>
                                <w:p w14:paraId="087A8B1C" w14:textId="77777777" w:rsidR="00255BF9" w:rsidRPr="00BC3810" w:rsidRDefault="00255BF9">
                                  <w:pPr>
                                    <w:rPr>
                                      <w:sz w:val="36"/>
                                      <w:szCs w:val="28"/>
                                    </w:rPr>
                                  </w:pPr>
                                </w:p>
                                <w:p w14:paraId="6037597B" w14:textId="77777777" w:rsidR="00255BF9" w:rsidRPr="00BC3810" w:rsidRDefault="00255BF9" w:rsidP="004B7E44">
                                  <w:pPr>
                                    <w:rPr>
                                      <w:sz w:val="36"/>
                                      <w:szCs w:val="28"/>
                                      <w:lang w:val="en-AU" w:bidi="en-GB"/>
                                    </w:rPr>
                                  </w:pPr>
                                  <w:r w:rsidRPr="00BC3810">
                                    <w:rPr>
                                      <w:sz w:val="36"/>
                                      <w:szCs w:val="28"/>
                                      <w:lang w:val="en-AU" w:bidi="en-GB"/>
                                    </w:rPr>
                                    <w:t>Aryan Jain</w:t>
                                  </w:r>
                                </w:p>
                                <w:p w14:paraId="4670B93F" w14:textId="77777777" w:rsidR="00255BF9" w:rsidRPr="00BC3810" w:rsidRDefault="00255BF9" w:rsidP="004B7E44">
                                  <w:pPr>
                                    <w:rPr>
                                      <w:sz w:val="36"/>
                                      <w:szCs w:val="28"/>
                                      <w:lang w:val="en-AU"/>
                                    </w:rPr>
                                  </w:pPr>
                                  <w:r w:rsidRPr="00BC3810">
                                    <w:rPr>
                                      <w:sz w:val="36"/>
                                      <w:szCs w:val="28"/>
                                      <w:lang w:val="en-AU" w:bidi="en-GB"/>
                                    </w:rPr>
                                    <w:t>31418600</w:t>
                                  </w:r>
                                </w:p>
                                <w:p w14:paraId="6D7F7F80" w14:textId="77777777" w:rsidR="00255BF9" w:rsidRPr="00BC3810" w:rsidRDefault="00255BF9">
                                  <w:pPr>
                                    <w:rPr>
                                      <w:sz w:val="36"/>
                                      <w:szCs w:val="28"/>
                                    </w:rPr>
                                  </w:pPr>
                                </w:p>
                                <w:p w14:paraId="4F4B34A1" w14:textId="77777777" w:rsidR="00255BF9" w:rsidRPr="00BC3810" w:rsidRDefault="00255BF9" w:rsidP="004B7E44">
                                  <w:pPr>
                                    <w:rPr>
                                      <w:sz w:val="36"/>
                                      <w:szCs w:val="28"/>
                                      <w:lang w:val="en-AU" w:bidi="en-GB"/>
                                    </w:rPr>
                                  </w:pPr>
                                  <w:r w:rsidRPr="00BC3810">
                                    <w:rPr>
                                      <w:sz w:val="36"/>
                                      <w:szCs w:val="28"/>
                                      <w:lang w:val="en-AU" w:bidi="en-GB"/>
                                    </w:rPr>
                                    <w:t>Aryan Jain</w:t>
                                  </w:r>
                                </w:p>
                                <w:p w14:paraId="132EEA52" w14:textId="77777777" w:rsidR="00255BF9" w:rsidRPr="00BC3810" w:rsidRDefault="00255BF9" w:rsidP="004B7E44">
                                  <w:pPr>
                                    <w:rPr>
                                      <w:sz w:val="36"/>
                                      <w:szCs w:val="28"/>
                                      <w:lang w:val="en-AU"/>
                                    </w:rPr>
                                  </w:pPr>
                                  <w:r w:rsidRPr="00BC3810">
                                    <w:rPr>
                                      <w:sz w:val="36"/>
                                      <w:szCs w:val="28"/>
                                      <w:lang w:val="en-AU" w:bidi="en-GB"/>
                                    </w:rPr>
                                    <w:t>31418600</w:t>
                                  </w:r>
                                </w:p>
                                <w:p w14:paraId="09DFF980" w14:textId="77777777" w:rsidR="00255BF9" w:rsidRPr="00BC3810" w:rsidRDefault="00255BF9">
                                  <w:pPr>
                                    <w:rPr>
                                      <w:sz w:val="36"/>
                                      <w:szCs w:val="28"/>
                                    </w:rPr>
                                  </w:pPr>
                                </w:p>
                                <w:p w14:paraId="70734F55" w14:textId="77777777" w:rsidR="00255BF9" w:rsidRPr="00BC3810" w:rsidRDefault="00255BF9" w:rsidP="004B7E44">
                                  <w:pPr>
                                    <w:rPr>
                                      <w:sz w:val="36"/>
                                      <w:szCs w:val="28"/>
                                      <w:lang w:val="en-AU" w:bidi="en-GB"/>
                                    </w:rPr>
                                  </w:pPr>
                                  <w:r w:rsidRPr="00BC3810">
                                    <w:rPr>
                                      <w:sz w:val="36"/>
                                      <w:szCs w:val="28"/>
                                      <w:lang w:val="en-AU" w:bidi="en-GB"/>
                                    </w:rPr>
                                    <w:t>Aryan Jain</w:t>
                                  </w:r>
                                </w:p>
                                <w:p w14:paraId="12B753B0" w14:textId="77777777" w:rsidR="00255BF9" w:rsidRPr="00BC3810" w:rsidRDefault="00255BF9" w:rsidP="004B7E44">
                                  <w:pPr>
                                    <w:rPr>
                                      <w:sz w:val="36"/>
                                      <w:szCs w:val="28"/>
                                      <w:lang w:val="en-AU"/>
                                    </w:rPr>
                                  </w:pPr>
                                  <w:r w:rsidRPr="00BC3810">
                                    <w:rPr>
                                      <w:sz w:val="36"/>
                                      <w:szCs w:val="28"/>
                                      <w:lang w:val="en-AU" w:bidi="en-GB"/>
                                    </w:rPr>
                                    <w:t>31418600</w:t>
                                  </w:r>
                                </w:p>
                                <w:p w14:paraId="1E123851" w14:textId="77777777" w:rsidR="00255BF9" w:rsidRPr="00BC3810" w:rsidRDefault="00255BF9">
                                  <w:pPr>
                                    <w:rPr>
                                      <w:sz w:val="36"/>
                                      <w:szCs w:val="28"/>
                                    </w:rPr>
                                  </w:pPr>
                                </w:p>
                                <w:p w14:paraId="3C0749CD" w14:textId="77777777" w:rsidR="00255BF9" w:rsidRPr="00BC3810" w:rsidRDefault="00255BF9" w:rsidP="004B7E44">
                                  <w:pPr>
                                    <w:rPr>
                                      <w:sz w:val="36"/>
                                      <w:szCs w:val="28"/>
                                      <w:lang w:val="en-AU" w:bidi="en-GB"/>
                                    </w:rPr>
                                  </w:pPr>
                                  <w:r w:rsidRPr="00BC3810">
                                    <w:rPr>
                                      <w:sz w:val="36"/>
                                      <w:szCs w:val="28"/>
                                      <w:lang w:val="en-AU" w:bidi="en-GB"/>
                                    </w:rPr>
                                    <w:t>Aryan Jain</w:t>
                                  </w:r>
                                </w:p>
                                <w:p w14:paraId="7EA71729" w14:textId="77777777" w:rsidR="00255BF9" w:rsidRPr="00BC3810" w:rsidRDefault="00255BF9" w:rsidP="004B7E44">
                                  <w:pPr>
                                    <w:rPr>
                                      <w:sz w:val="36"/>
                                      <w:szCs w:val="28"/>
                                      <w:lang w:val="en-AU"/>
                                    </w:rPr>
                                  </w:pPr>
                                  <w:r w:rsidRPr="00BC3810">
                                    <w:rPr>
                                      <w:sz w:val="36"/>
                                      <w:szCs w:val="28"/>
                                      <w:lang w:val="en-AU" w:bidi="en-GB"/>
                                    </w:rPr>
                                    <w:t>31418600</w:t>
                                  </w:r>
                                </w:p>
                                <w:p w14:paraId="6B3069FE" w14:textId="77777777" w:rsidR="00255BF9" w:rsidRPr="00BC3810" w:rsidRDefault="00255BF9">
                                  <w:pPr>
                                    <w:rPr>
                                      <w:sz w:val="36"/>
                                      <w:szCs w:val="28"/>
                                    </w:rPr>
                                  </w:pPr>
                                </w:p>
                                <w:p w14:paraId="3B5F16E8" w14:textId="77777777" w:rsidR="00255BF9" w:rsidRPr="00BC3810" w:rsidRDefault="00255BF9" w:rsidP="004B7E44">
                                  <w:pPr>
                                    <w:rPr>
                                      <w:sz w:val="36"/>
                                      <w:szCs w:val="28"/>
                                      <w:lang w:val="en-AU" w:bidi="en-GB"/>
                                    </w:rPr>
                                  </w:pPr>
                                  <w:r w:rsidRPr="00BC3810">
                                    <w:rPr>
                                      <w:sz w:val="36"/>
                                      <w:szCs w:val="28"/>
                                      <w:lang w:val="en-AU" w:bidi="en-GB"/>
                                    </w:rPr>
                                    <w:t>Aryan Jain</w:t>
                                  </w:r>
                                </w:p>
                                <w:p w14:paraId="49FE8FD5" w14:textId="77777777" w:rsidR="00255BF9" w:rsidRPr="00BC3810" w:rsidRDefault="00255BF9" w:rsidP="004B7E44">
                                  <w:pPr>
                                    <w:rPr>
                                      <w:sz w:val="36"/>
                                      <w:szCs w:val="28"/>
                                      <w:lang w:val="en-AU"/>
                                    </w:rPr>
                                  </w:pPr>
                                  <w:r w:rsidRPr="00BC3810">
                                    <w:rPr>
                                      <w:sz w:val="36"/>
                                      <w:szCs w:val="28"/>
                                      <w:lang w:val="en-AU" w:bidi="en-GB"/>
                                    </w:rPr>
                                    <w:t>31418600</w:t>
                                  </w:r>
                                </w:p>
                                <w:p w14:paraId="45E0B825" w14:textId="77777777" w:rsidR="00255BF9" w:rsidRPr="00BC3810" w:rsidRDefault="00255BF9">
                                  <w:pPr>
                                    <w:rPr>
                                      <w:sz w:val="36"/>
                                      <w:szCs w:val="28"/>
                                    </w:rPr>
                                  </w:pPr>
                                </w:p>
                                <w:p w14:paraId="59052E25" w14:textId="77777777" w:rsidR="00255BF9" w:rsidRPr="00BC3810" w:rsidRDefault="00255BF9" w:rsidP="004B7E44">
                                  <w:pPr>
                                    <w:rPr>
                                      <w:sz w:val="36"/>
                                      <w:szCs w:val="28"/>
                                      <w:lang w:val="en-AU" w:bidi="en-GB"/>
                                    </w:rPr>
                                  </w:pPr>
                                  <w:r w:rsidRPr="00BC3810">
                                    <w:rPr>
                                      <w:sz w:val="36"/>
                                      <w:szCs w:val="28"/>
                                      <w:lang w:val="en-AU" w:bidi="en-GB"/>
                                    </w:rPr>
                                    <w:t>Aryan Jain</w:t>
                                  </w:r>
                                </w:p>
                                <w:p w14:paraId="36C81EF4" w14:textId="77777777" w:rsidR="00255BF9" w:rsidRPr="00BC3810" w:rsidRDefault="00255BF9" w:rsidP="004B7E44">
                                  <w:pPr>
                                    <w:rPr>
                                      <w:sz w:val="36"/>
                                      <w:szCs w:val="28"/>
                                      <w:lang w:val="en-AU"/>
                                    </w:rPr>
                                  </w:pPr>
                                  <w:r w:rsidRPr="00BC3810">
                                    <w:rPr>
                                      <w:sz w:val="36"/>
                                      <w:szCs w:val="28"/>
                                      <w:lang w:val="en-AU" w:bidi="en-GB"/>
                                    </w:rPr>
                                    <w:t>31418600</w:t>
                                  </w:r>
                                </w:p>
                                <w:p w14:paraId="3658447E" w14:textId="77777777" w:rsidR="00255BF9" w:rsidRPr="00BC3810" w:rsidRDefault="00255BF9">
                                  <w:pPr>
                                    <w:rPr>
                                      <w:sz w:val="36"/>
                                      <w:szCs w:val="28"/>
                                    </w:rPr>
                                  </w:pPr>
                                </w:p>
                                <w:p w14:paraId="7348650B" w14:textId="77777777" w:rsidR="00255BF9" w:rsidRPr="00BC3810" w:rsidRDefault="00255BF9" w:rsidP="004B7E44">
                                  <w:pPr>
                                    <w:rPr>
                                      <w:sz w:val="36"/>
                                      <w:szCs w:val="28"/>
                                      <w:lang w:val="en-AU" w:bidi="en-GB"/>
                                    </w:rPr>
                                  </w:pPr>
                                  <w:r w:rsidRPr="00BC3810">
                                    <w:rPr>
                                      <w:sz w:val="36"/>
                                      <w:szCs w:val="28"/>
                                      <w:lang w:val="en-AU" w:bidi="en-GB"/>
                                    </w:rPr>
                                    <w:t>Aryan Jain</w:t>
                                  </w:r>
                                </w:p>
                                <w:p w14:paraId="3B595DF1" w14:textId="77777777" w:rsidR="00255BF9" w:rsidRPr="00BC3810" w:rsidRDefault="00255BF9" w:rsidP="004B7E44">
                                  <w:pPr>
                                    <w:rPr>
                                      <w:sz w:val="36"/>
                                      <w:szCs w:val="28"/>
                                      <w:lang w:val="en-AU"/>
                                    </w:rPr>
                                  </w:pPr>
                                  <w:r w:rsidRPr="00BC3810">
                                    <w:rPr>
                                      <w:sz w:val="36"/>
                                      <w:szCs w:val="28"/>
                                      <w:lang w:val="en-AU" w:bidi="en-GB"/>
                                    </w:rPr>
                                    <w:t>31418600</w:t>
                                  </w:r>
                                </w:p>
                                <w:p w14:paraId="6E75C5A2" w14:textId="77777777" w:rsidR="00255BF9" w:rsidRPr="00BC3810" w:rsidRDefault="00255BF9">
                                  <w:pPr>
                                    <w:rPr>
                                      <w:sz w:val="36"/>
                                      <w:szCs w:val="28"/>
                                    </w:rPr>
                                  </w:pPr>
                                </w:p>
                                <w:p w14:paraId="372BC4F3" w14:textId="77777777" w:rsidR="00255BF9" w:rsidRPr="00BC3810" w:rsidRDefault="00255BF9" w:rsidP="004B7E44">
                                  <w:pPr>
                                    <w:rPr>
                                      <w:sz w:val="36"/>
                                      <w:szCs w:val="28"/>
                                      <w:lang w:val="en-AU" w:bidi="en-GB"/>
                                    </w:rPr>
                                  </w:pPr>
                                  <w:r w:rsidRPr="00BC3810">
                                    <w:rPr>
                                      <w:sz w:val="36"/>
                                      <w:szCs w:val="28"/>
                                      <w:lang w:val="en-AU" w:bidi="en-GB"/>
                                    </w:rPr>
                                    <w:t>Aryan Jain</w:t>
                                  </w:r>
                                </w:p>
                                <w:p w14:paraId="252F63BD" w14:textId="77777777" w:rsidR="00255BF9" w:rsidRPr="00BC3810" w:rsidRDefault="00255BF9" w:rsidP="004B7E44">
                                  <w:pPr>
                                    <w:rPr>
                                      <w:sz w:val="36"/>
                                      <w:szCs w:val="28"/>
                                      <w:lang w:val="en-AU"/>
                                    </w:rPr>
                                  </w:pPr>
                                  <w:r w:rsidRPr="00BC3810">
                                    <w:rPr>
                                      <w:sz w:val="36"/>
                                      <w:szCs w:val="28"/>
                                      <w:lang w:val="en-AU" w:bidi="en-GB"/>
                                    </w:rPr>
                                    <w:t>31418600</w:t>
                                  </w:r>
                                </w:p>
                                <w:p w14:paraId="26120BC0" w14:textId="77777777" w:rsidR="00255BF9" w:rsidRPr="00BC3810" w:rsidRDefault="00255BF9">
                                  <w:pPr>
                                    <w:rPr>
                                      <w:sz w:val="36"/>
                                      <w:szCs w:val="28"/>
                                    </w:rPr>
                                  </w:pPr>
                                </w:p>
                                <w:p w14:paraId="1D59802C" w14:textId="77777777" w:rsidR="00255BF9" w:rsidRPr="00BC3810" w:rsidRDefault="00255BF9" w:rsidP="004B7E44">
                                  <w:pPr>
                                    <w:rPr>
                                      <w:sz w:val="36"/>
                                      <w:szCs w:val="28"/>
                                      <w:lang w:val="en-AU" w:bidi="en-GB"/>
                                    </w:rPr>
                                  </w:pPr>
                                  <w:r w:rsidRPr="00BC3810">
                                    <w:rPr>
                                      <w:sz w:val="36"/>
                                      <w:szCs w:val="28"/>
                                      <w:lang w:val="en-AU" w:bidi="en-GB"/>
                                    </w:rPr>
                                    <w:t>Aryan Jain</w:t>
                                  </w:r>
                                </w:p>
                                <w:p w14:paraId="0D96CD09" w14:textId="77777777" w:rsidR="00255BF9" w:rsidRPr="00BC3810" w:rsidRDefault="00255BF9" w:rsidP="004B7E44">
                                  <w:pPr>
                                    <w:rPr>
                                      <w:sz w:val="36"/>
                                      <w:szCs w:val="28"/>
                                      <w:lang w:val="en-AU"/>
                                    </w:rPr>
                                  </w:pPr>
                                  <w:r w:rsidRPr="00BC3810">
                                    <w:rPr>
                                      <w:sz w:val="36"/>
                                      <w:szCs w:val="28"/>
                                      <w:lang w:val="en-AU" w:bidi="en-GB"/>
                                    </w:rPr>
                                    <w:t>31418600</w:t>
                                  </w:r>
                                </w:p>
                                <w:p w14:paraId="6D449CD2" w14:textId="77777777" w:rsidR="00255BF9" w:rsidRPr="00BC3810" w:rsidRDefault="00255BF9">
                                  <w:pPr>
                                    <w:rPr>
                                      <w:sz w:val="36"/>
                                      <w:szCs w:val="28"/>
                                    </w:rPr>
                                  </w:pPr>
                                </w:p>
                                <w:p w14:paraId="7C411A39" w14:textId="77777777" w:rsidR="00255BF9" w:rsidRPr="00BC3810" w:rsidRDefault="00255BF9" w:rsidP="004B7E44">
                                  <w:pPr>
                                    <w:rPr>
                                      <w:sz w:val="36"/>
                                      <w:szCs w:val="28"/>
                                      <w:lang w:val="en-AU" w:bidi="en-GB"/>
                                    </w:rPr>
                                  </w:pPr>
                                  <w:r w:rsidRPr="00BC3810">
                                    <w:rPr>
                                      <w:sz w:val="36"/>
                                      <w:szCs w:val="28"/>
                                      <w:lang w:val="en-AU" w:bidi="en-GB"/>
                                    </w:rPr>
                                    <w:t>Aryan Jain</w:t>
                                  </w:r>
                                </w:p>
                                <w:p w14:paraId="6897F950" w14:textId="77777777" w:rsidR="00255BF9" w:rsidRPr="00BC3810" w:rsidRDefault="00255BF9" w:rsidP="004B7E44">
                                  <w:pPr>
                                    <w:rPr>
                                      <w:sz w:val="36"/>
                                      <w:szCs w:val="28"/>
                                      <w:lang w:val="en-AU"/>
                                    </w:rPr>
                                  </w:pPr>
                                  <w:r w:rsidRPr="00BC3810">
                                    <w:rPr>
                                      <w:sz w:val="36"/>
                                      <w:szCs w:val="28"/>
                                      <w:lang w:val="en-AU" w:bidi="en-GB"/>
                                    </w:rPr>
                                    <w:t>31418600</w:t>
                                  </w:r>
                                </w:p>
                                <w:p w14:paraId="29444E9A" w14:textId="77777777" w:rsidR="00255BF9" w:rsidRPr="00BC3810" w:rsidRDefault="00255BF9">
                                  <w:pPr>
                                    <w:rPr>
                                      <w:sz w:val="36"/>
                                      <w:szCs w:val="28"/>
                                    </w:rPr>
                                  </w:pPr>
                                </w:p>
                                <w:p w14:paraId="3C8829EF" w14:textId="77777777" w:rsidR="00255BF9" w:rsidRPr="00BC3810" w:rsidRDefault="00255BF9" w:rsidP="004B7E44">
                                  <w:pPr>
                                    <w:rPr>
                                      <w:sz w:val="36"/>
                                      <w:szCs w:val="28"/>
                                      <w:lang w:val="en-AU" w:bidi="en-GB"/>
                                    </w:rPr>
                                  </w:pPr>
                                  <w:r w:rsidRPr="00BC3810">
                                    <w:rPr>
                                      <w:sz w:val="36"/>
                                      <w:szCs w:val="28"/>
                                      <w:lang w:val="en-AU" w:bidi="en-GB"/>
                                    </w:rPr>
                                    <w:t>Aryan Jain</w:t>
                                  </w:r>
                                </w:p>
                                <w:p w14:paraId="4EBD944F" w14:textId="77777777" w:rsidR="00255BF9" w:rsidRPr="00BC3810" w:rsidRDefault="00255BF9" w:rsidP="004B7E44">
                                  <w:pPr>
                                    <w:rPr>
                                      <w:sz w:val="36"/>
                                      <w:szCs w:val="28"/>
                                      <w:lang w:val="en-AU"/>
                                    </w:rPr>
                                  </w:pPr>
                                  <w:r w:rsidRPr="00BC3810">
                                    <w:rPr>
                                      <w:sz w:val="36"/>
                                      <w:szCs w:val="28"/>
                                      <w:lang w:val="en-AU" w:bidi="en-GB"/>
                                    </w:rPr>
                                    <w:t>31418600</w:t>
                                  </w:r>
                                </w:p>
                                <w:p w14:paraId="59EF7669" w14:textId="77777777" w:rsidR="00255BF9" w:rsidRPr="00BC3810" w:rsidRDefault="00255BF9">
                                  <w:pPr>
                                    <w:rPr>
                                      <w:sz w:val="36"/>
                                      <w:szCs w:val="28"/>
                                    </w:rPr>
                                  </w:pPr>
                                </w:p>
                                <w:p w14:paraId="529E8092" w14:textId="77777777" w:rsidR="00255BF9" w:rsidRPr="00BC3810" w:rsidRDefault="00255BF9" w:rsidP="004B7E44">
                                  <w:pPr>
                                    <w:rPr>
                                      <w:sz w:val="36"/>
                                      <w:szCs w:val="28"/>
                                      <w:lang w:val="en-AU" w:bidi="en-GB"/>
                                    </w:rPr>
                                  </w:pPr>
                                  <w:r w:rsidRPr="00BC3810">
                                    <w:rPr>
                                      <w:sz w:val="36"/>
                                      <w:szCs w:val="28"/>
                                      <w:lang w:val="en-AU" w:bidi="en-GB"/>
                                    </w:rPr>
                                    <w:t>Aryan Jain</w:t>
                                  </w:r>
                                </w:p>
                                <w:p w14:paraId="25B7467E" w14:textId="77777777" w:rsidR="00255BF9" w:rsidRPr="00BC3810" w:rsidRDefault="00255BF9" w:rsidP="004B7E44">
                                  <w:pPr>
                                    <w:rPr>
                                      <w:sz w:val="36"/>
                                      <w:szCs w:val="28"/>
                                      <w:lang w:val="en-AU"/>
                                    </w:rPr>
                                  </w:pPr>
                                  <w:r w:rsidRPr="00BC3810">
                                    <w:rPr>
                                      <w:sz w:val="36"/>
                                      <w:szCs w:val="28"/>
                                      <w:lang w:val="en-AU" w:bidi="en-GB"/>
                                    </w:rPr>
                                    <w:t>31418600</w:t>
                                  </w:r>
                                </w:p>
                                <w:p w14:paraId="0318275E" w14:textId="77777777" w:rsidR="00255BF9" w:rsidRPr="00BC3810" w:rsidRDefault="00255BF9">
                                  <w:pPr>
                                    <w:rPr>
                                      <w:sz w:val="36"/>
                                      <w:szCs w:val="28"/>
                                    </w:rPr>
                                  </w:pPr>
                                </w:p>
                                <w:p w14:paraId="50AB0196" w14:textId="77777777" w:rsidR="00255BF9" w:rsidRPr="00BC3810" w:rsidRDefault="00255BF9" w:rsidP="004B7E44">
                                  <w:pPr>
                                    <w:rPr>
                                      <w:sz w:val="36"/>
                                      <w:szCs w:val="28"/>
                                      <w:lang w:val="en-AU" w:bidi="en-GB"/>
                                    </w:rPr>
                                  </w:pPr>
                                  <w:r w:rsidRPr="00BC3810">
                                    <w:rPr>
                                      <w:sz w:val="36"/>
                                      <w:szCs w:val="28"/>
                                      <w:lang w:val="en-AU" w:bidi="en-GB"/>
                                    </w:rPr>
                                    <w:t>Aryan Jain</w:t>
                                  </w:r>
                                </w:p>
                                <w:p w14:paraId="4B68B96D" w14:textId="77777777" w:rsidR="00255BF9" w:rsidRPr="00BC3810" w:rsidRDefault="00255BF9" w:rsidP="004B7E44">
                                  <w:pPr>
                                    <w:rPr>
                                      <w:sz w:val="36"/>
                                      <w:szCs w:val="28"/>
                                      <w:lang w:val="en-AU"/>
                                    </w:rPr>
                                  </w:pPr>
                                  <w:r w:rsidRPr="00BC3810">
                                    <w:rPr>
                                      <w:sz w:val="36"/>
                                      <w:szCs w:val="28"/>
                                      <w:lang w:val="en-AU" w:bidi="en-GB"/>
                                    </w:rPr>
                                    <w:t>31418600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57AEA46" id="Text Box 7" o:spid="_x0000_s1030" type="#_x0000_t202" style="width:222.75pt;height:55.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" filled="f" stroked="f" strokeweight=".5pt">
                      <v:textbox>
                        <w:txbxContent>
                          <w:p w14:paraId="6B369185" w14:textId="77777777" w:rsidR="00255BF9" w:rsidRPr="00BC3810" w:rsidRDefault="00255BF9" w:rsidP="004B7E44">
                            <w:pPr>
                              <w:rPr>
                                <w:sz w:val="36"/>
                                <w:szCs w:val="28"/>
                                <w:lang w:val="en-AU" w:bidi="en-GB"/>
                              </w:rPr>
                            </w:pPr>
                            <w:r w:rsidRPr="00BC3810">
                              <w:rPr>
                                <w:sz w:val="36"/>
                                <w:szCs w:val="28"/>
                                <w:lang w:val="en-AU" w:bidi="en-GB"/>
                              </w:rPr>
                              <w:t>Aryan Jain</w:t>
                            </w:r>
                          </w:p>
                          <w:p w14:paraId="27799274" w14:textId="77777777" w:rsidR="00255BF9" w:rsidRPr="00BC3810" w:rsidRDefault="00255BF9" w:rsidP="004B7E44">
                            <w:pPr>
                              <w:rPr>
                                <w:sz w:val="36"/>
                                <w:szCs w:val="28"/>
                                <w:lang w:val="en-AU"/>
                              </w:rPr>
                            </w:pPr>
                            <w:r w:rsidRPr="00BC3810">
                              <w:rPr>
                                <w:sz w:val="36"/>
                                <w:szCs w:val="28"/>
                                <w:lang w:val="en-AU" w:bidi="en-GB"/>
                              </w:rPr>
                              <w:t>31418600</w:t>
                            </w:r>
                          </w:p>
                          <w:p w14:paraId="7DF43EC8" w14:textId="77777777" w:rsidR="00255BF9" w:rsidRPr="00BC3810" w:rsidRDefault="00255BF9">
                            <w:pPr>
                              <w:rPr>
                                <w:sz w:val="36"/>
                                <w:szCs w:val="28"/>
                              </w:rPr>
                            </w:pPr>
                          </w:p>
                          <w:p w14:paraId="1E198C46" w14:textId="77777777" w:rsidR="00255BF9" w:rsidRPr="00BC3810" w:rsidRDefault="00255BF9" w:rsidP="004B7E44">
                            <w:pPr>
                              <w:rPr>
                                <w:sz w:val="36"/>
                                <w:szCs w:val="28"/>
                                <w:lang w:val="en-AU" w:bidi="en-GB"/>
                              </w:rPr>
                            </w:pPr>
                            <w:r w:rsidRPr="00BC3810">
                              <w:rPr>
                                <w:sz w:val="36"/>
                                <w:szCs w:val="28"/>
                                <w:lang w:val="en-AU" w:bidi="en-GB"/>
                              </w:rPr>
                              <w:t>Aryan Jain</w:t>
                            </w:r>
                          </w:p>
                          <w:p w14:paraId="55271898" w14:textId="77777777" w:rsidR="00255BF9" w:rsidRPr="00BC3810" w:rsidRDefault="00255BF9" w:rsidP="004B7E44">
                            <w:pPr>
                              <w:rPr>
                                <w:sz w:val="36"/>
                                <w:szCs w:val="28"/>
                                <w:lang w:val="en-AU"/>
                              </w:rPr>
                            </w:pPr>
                            <w:r w:rsidRPr="00BC3810">
                              <w:rPr>
                                <w:sz w:val="36"/>
                                <w:szCs w:val="28"/>
                                <w:lang w:val="en-AU" w:bidi="en-GB"/>
                              </w:rPr>
                              <w:t>31418600</w:t>
                            </w:r>
                          </w:p>
                          <w:p w14:paraId="57E75DC7" w14:textId="77777777" w:rsidR="00255BF9" w:rsidRPr="00BC3810" w:rsidRDefault="00255BF9">
                            <w:pPr>
                              <w:rPr>
                                <w:sz w:val="36"/>
                                <w:szCs w:val="28"/>
                              </w:rPr>
                            </w:pPr>
                          </w:p>
                          <w:p w14:paraId="62057DF9" w14:textId="77777777" w:rsidR="00255BF9" w:rsidRPr="00BC3810" w:rsidRDefault="00255BF9" w:rsidP="004B7E44">
                            <w:pPr>
                              <w:rPr>
                                <w:sz w:val="36"/>
                                <w:szCs w:val="28"/>
                                <w:lang w:val="en-AU" w:bidi="en-GB"/>
                              </w:rPr>
                            </w:pPr>
                            <w:r w:rsidRPr="00BC3810">
                              <w:rPr>
                                <w:sz w:val="36"/>
                                <w:szCs w:val="28"/>
                                <w:lang w:val="en-AU" w:bidi="en-GB"/>
                              </w:rPr>
                              <w:t>Aryan Jain</w:t>
                            </w:r>
                          </w:p>
                          <w:p w14:paraId="07BE9BC4" w14:textId="77777777" w:rsidR="00255BF9" w:rsidRPr="00BC3810" w:rsidRDefault="00255BF9" w:rsidP="004B7E44">
                            <w:pPr>
                              <w:rPr>
                                <w:sz w:val="36"/>
                                <w:szCs w:val="28"/>
                                <w:lang w:val="en-AU"/>
                              </w:rPr>
                            </w:pPr>
                            <w:r w:rsidRPr="00BC3810">
                              <w:rPr>
                                <w:sz w:val="36"/>
                                <w:szCs w:val="28"/>
                                <w:lang w:val="en-AU" w:bidi="en-GB"/>
                              </w:rPr>
                              <w:t>31418600</w:t>
                            </w:r>
                          </w:p>
                          <w:p w14:paraId="366A6DAB" w14:textId="77777777" w:rsidR="00255BF9" w:rsidRPr="00BC3810" w:rsidRDefault="00255BF9">
                            <w:pPr>
                              <w:rPr>
                                <w:sz w:val="36"/>
                                <w:szCs w:val="28"/>
                              </w:rPr>
                            </w:pPr>
                          </w:p>
                          <w:p w14:paraId="2BFE0D31" w14:textId="77777777" w:rsidR="00255BF9" w:rsidRPr="00BC3810" w:rsidRDefault="00255BF9" w:rsidP="004B7E44">
                            <w:pPr>
                              <w:rPr>
                                <w:sz w:val="36"/>
                                <w:szCs w:val="28"/>
                                <w:lang w:val="en-AU" w:bidi="en-GB"/>
                              </w:rPr>
                            </w:pPr>
                            <w:r w:rsidRPr="00BC3810">
                              <w:rPr>
                                <w:sz w:val="36"/>
                                <w:szCs w:val="28"/>
                                <w:lang w:val="en-AU" w:bidi="en-GB"/>
                              </w:rPr>
                              <w:t>Aryan Jain</w:t>
                            </w:r>
                          </w:p>
                          <w:p w14:paraId="4C4CE2FF" w14:textId="77777777" w:rsidR="00255BF9" w:rsidRPr="00BC3810" w:rsidRDefault="00255BF9" w:rsidP="004B7E44">
                            <w:pPr>
                              <w:rPr>
                                <w:sz w:val="36"/>
                                <w:szCs w:val="28"/>
                                <w:lang w:val="en-AU"/>
                              </w:rPr>
                            </w:pPr>
                            <w:r w:rsidRPr="00BC3810">
                              <w:rPr>
                                <w:sz w:val="36"/>
                                <w:szCs w:val="28"/>
                                <w:lang w:val="en-AU" w:bidi="en-GB"/>
                              </w:rPr>
                              <w:t>31418600</w:t>
                            </w:r>
                          </w:p>
                          <w:p w14:paraId="3CAD3471" w14:textId="77777777" w:rsidR="00255BF9" w:rsidRPr="00BC3810" w:rsidRDefault="00255BF9">
                            <w:pPr>
                              <w:rPr>
                                <w:sz w:val="36"/>
                                <w:szCs w:val="28"/>
                              </w:rPr>
                            </w:pPr>
                          </w:p>
                          <w:p w14:paraId="5BC1AACA" w14:textId="77777777" w:rsidR="00255BF9" w:rsidRPr="00BC3810" w:rsidRDefault="00255BF9" w:rsidP="004B7E44">
                            <w:pPr>
                              <w:rPr>
                                <w:sz w:val="36"/>
                                <w:szCs w:val="28"/>
                                <w:lang w:val="en-AU" w:bidi="en-GB"/>
                              </w:rPr>
                            </w:pPr>
                            <w:r w:rsidRPr="00BC3810">
                              <w:rPr>
                                <w:sz w:val="36"/>
                                <w:szCs w:val="28"/>
                                <w:lang w:val="en-AU" w:bidi="en-GB"/>
                              </w:rPr>
                              <w:t>Aryan Jain</w:t>
                            </w:r>
                          </w:p>
                          <w:p w14:paraId="2FC1FC1F" w14:textId="77777777" w:rsidR="00255BF9" w:rsidRPr="00BC3810" w:rsidRDefault="00255BF9" w:rsidP="004B7E44">
                            <w:pPr>
                              <w:rPr>
                                <w:sz w:val="36"/>
                                <w:szCs w:val="28"/>
                                <w:lang w:val="en-AU"/>
                              </w:rPr>
                            </w:pPr>
                            <w:r w:rsidRPr="00BC3810">
                              <w:rPr>
                                <w:sz w:val="36"/>
                                <w:szCs w:val="28"/>
                                <w:lang w:val="en-AU" w:bidi="en-GB"/>
                              </w:rPr>
                              <w:t>31418600</w:t>
                            </w:r>
                          </w:p>
                          <w:p w14:paraId="3FF20AF4" w14:textId="77777777" w:rsidR="00255BF9" w:rsidRPr="00BC3810" w:rsidRDefault="00255BF9">
                            <w:pPr>
                              <w:rPr>
                                <w:sz w:val="36"/>
                                <w:szCs w:val="28"/>
                              </w:rPr>
                            </w:pPr>
                          </w:p>
                          <w:p w14:paraId="439AF660" w14:textId="77777777" w:rsidR="00255BF9" w:rsidRPr="00BC3810" w:rsidRDefault="00255BF9" w:rsidP="004B7E44">
                            <w:pPr>
                              <w:rPr>
                                <w:sz w:val="36"/>
                                <w:szCs w:val="28"/>
                                <w:lang w:val="en-AU" w:bidi="en-GB"/>
                              </w:rPr>
                            </w:pPr>
                            <w:r w:rsidRPr="00BC3810">
                              <w:rPr>
                                <w:sz w:val="36"/>
                                <w:szCs w:val="28"/>
                                <w:lang w:val="en-AU" w:bidi="en-GB"/>
                              </w:rPr>
                              <w:t>Aryan Jain</w:t>
                            </w:r>
                          </w:p>
                          <w:p w14:paraId="2AEAA282" w14:textId="77777777" w:rsidR="00255BF9" w:rsidRPr="00BC3810" w:rsidRDefault="00255BF9" w:rsidP="004B7E44">
                            <w:pPr>
                              <w:rPr>
                                <w:sz w:val="36"/>
                                <w:szCs w:val="28"/>
                                <w:lang w:val="en-AU"/>
                              </w:rPr>
                            </w:pPr>
                            <w:r w:rsidRPr="00BC3810">
                              <w:rPr>
                                <w:sz w:val="36"/>
                                <w:szCs w:val="28"/>
                                <w:lang w:val="en-AU" w:bidi="en-GB"/>
                              </w:rPr>
                              <w:t>31418600</w:t>
                            </w:r>
                          </w:p>
                          <w:p w14:paraId="066922B5" w14:textId="77777777" w:rsidR="00255BF9" w:rsidRPr="00BC3810" w:rsidRDefault="00255BF9">
                            <w:pPr>
                              <w:rPr>
                                <w:sz w:val="36"/>
                                <w:szCs w:val="28"/>
                              </w:rPr>
                            </w:pPr>
                          </w:p>
                          <w:p w14:paraId="0A652631" w14:textId="77777777" w:rsidR="00255BF9" w:rsidRPr="00BC3810" w:rsidRDefault="00255BF9" w:rsidP="004B7E44">
                            <w:pPr>
                              <w:rPr>
                                <w:sz w:val="36"/>
                                <w:szCs w:val="28"/>
                                <w:lang w:val="en-AU" w:bidi="en-GB"/>
                              </w:rPr>
                            </w:pPr>
                            <w:r w:rsidRPr="00BC3810">
                              <w:rPr>
                                <w:sz w:val="36"/>
                                <w:szCs w:val="28"/>
                                <w:lang w:val="en-AU" w:bidi="en-GB"/>
                              </w:rPr>
                              <w:t>Aryan Jain</w:t>
                            </w:r>
                          </w:p>
                          <w:p w14:paraId="6576CE43" w14:textId="77777777" w:rsidR="00255BF9" w:rsidRPr="00BC3810" w:rsidRDefault="00255BF9" w:rsidP="004B7E44">
                            <w:pPr>
                              <w:rPr>
                                <w:sz w:val="36"/>
                                <w:szCs w:val="28"/>
                                <w:lang w:val="en-AU"/>
                              </w:rPr>
                            </w:pPr>
                            <w:r w:rsidRPr="00BC3810">
                              <w:rPr>
                                <w:sz w:val="36"/>
                                <w:szCs w:val="28"/>
                                <w:lang w:val="en-AU" w:bidi="en-GB"/>
                              </w:rPr>
                              <w:t>31418600</w:t>
                            </w:r>
                          </w:p>
                          <w:p w14:paraId="19D3BD7A" w14:textId="77777777" w:rsidR="00255BF9" w:rsidRPr="00BC3810" w:rsidRDefault="00255BF9">
                            <w:pPr>
                              <w:rPr>
                                <w:sz w:val="36"/>
                                <w:szCs w:val="28"/>
                              </w:rPr>
                            </w:pPr>
                          </w:p>
                          <w:p w14:paraId="6B18C2B1" w14:textId="77777777" w:rsidR="00255BF9" w:rsidRPr="00BC3810" w:rsidRDefault="00255BF9" w:rsidP="004B7E44">
                            <w:pPr>
                              <w:rPr>
                                <w:sz w:val="36"/>
                                <w:szCs w:val="28"/>
                                <w:lang w:val="en-AU" w:bidi="en-GB"/>
                              </w:rPr>
                            </w:pPr>
                            <w:r w:rsidRPr="00BC3810">
                              <w:rPr>
                                <w:sz w:val="36"/>
                                <w:szCs w:val="28"/>
                                <w:lang w:val="en-AU" w:bidi="en-GB"/>
                              </w:rPr>
                              <w:t>Aryan Jain</w:t>
                            </w:r>
                          </w:p>
                          <w:p w14:paraId="2FF1E42E" w14:textId="77777777" w:rsidR="00255BF9" w:rsidRPr="00BC3810" w:rsidRDefault="00255BF9" w:rsidP="004B7E44">
                            <w:pPr>
                              <w:rPr>
                                <w:sz w:val="36"/>
                                <w:szCs w:val="28"/>
                                <w:lang w:val="en-AU"/>
                              </w:rPr>
                            </w:pPr>
                            <w:r w:rsidRPr="00BC3810">
                              <w:rPr>
                                <w:sz w:val="36"/>
                                <w:szCs w:val="28"/>
                                <w:lang w:val="en-AU" w:bidi="en-GB"/>
                              </w:rPr>
                              <w:t>31418600</w:t>
                            </w:r>
                          </w:p>
                          <w:p w14:paraId="6DCB977E" w14:textId="77777777" w:rsidR="00255BF9" w:rsidRPr="00BC3810" w:rsidRDefault="00255BF9">
                            <w:pPr>
                              <w:rPr>
                                <w:sz w:val="36"/>
                                <w:szCs w:val="28"/>
                              </w:rPr>
                            </w:pPr>
                          </w:p>
                          <w:p w14:paraId="367FB45C" w14:textId="77777777" w:rsidR="00255BF9" w:rsidRPr="00BC3810" w:rsidRDefault="00255BF9" w:rsidP="004B7E44">
                            <w:pPr>
                              <w:rPr>
                                <w:sz w:val="36"/>
                                <w:szCs w:val="28"/>
                                <w:lang w:val="en-AU" w:bidi="en-GB"/>
                              </w:rPr>
                            </w:pPr>
                            <w:r w:rsidRPr="00BC3810">
                              <w:rPr>
                                <w:sz w:val="36"/>
                                <w:szCs w:val="28"/>
                                <w:lang w:val="en-AU" w:bidi="en-GB"/>
                              </w:rPr>
                              <w:t>Aryan Jain</w:t>
                            </w:r>
                          </w:p>
                          <w:p w14:paraId="5C37035D" w14:textId="77777777" w:rsidR="00255BF9" w:rsidRPr="00BC3810" w:rsidRDefault="00255BF9" w:rsidP="004B7E44">
                            <w:pPr>
                              <w:rPr>
                                <w:sz w:val="36"/>
                                <w:szCs w:val="28"/>
                                <w:lang w:val="en-AU"/>
                              </w:rPr>
                            </w:pPr>
                            <w:r w:rsidRPr="00BC3810">
                              <w:rPr>
                                <w:sz w:val="36"/>
                                <w:szCs w:val="28"/>
                                <w:lang w:val="en-AU" w:bidi="en-GB"/>
                              </w:rPr>
                              <w:t>31418600</w:t>
                            </w:r>
                          </w:p>
                          <w:p w14:paraId="4588EDBD" w14:textId="77777777" w:rsidR="00255BF9" w:rsidRPr="00BC3810" w:rsidRDefault="00255BF9">
                            <w:pPr>
                              <w:rPr>
                                <w:sz w:val="36"/>
                                <w:szCs w:val="28"/>
                              </w:rPr>
                            </w:pPr>
                          </w:p>
                          <w:p w14:paraId="3115352B" w14:textId="77777777" w:rsidR="00255BF9" w:rsidRPr="00BC3810" w:rsidRDefault="00255BF9" w:rsidP="004B7E44">
                            <w:pPr>
                              <w:rPr>
                                <w:sz w:val="36"/>
                                <w:szCs w:val="28"/>
                                <w:lang w:val="en-AU" w:bidi="en-GB"/>
                              </w:rPr>
                            </w:pPr>
                            <w:r w:rsidRPr="00BC3810">
                              <w:rPr>
                                <w:sz w:val="36"/>
                                <w:szCs w:val="28"/>
                                <w:lang w:val="en-AU" w:bidi="en-GB"/>
                              </w:rPr>
                              <w:t>Aryan Jain</w:t>
                            </w:r>
                          </w:p>
                          <w:p w14:paraId="15A56D5E" w14:textId="77777777" w:rsidR="00255BF9" w:rsidRPr="00BC3810" w:rsidRDefault="00255BF9" w:rsidP="004B7E44">
                            <w:pPr>
                              <w:rPr>
                                <w:sz w:val="36"/>
                                <w:szCs w:val="28"/>
                                <w:lang w:val="en-AU"/>
                              </w:rPr>
                            </w:pPr>
                            <w:r w:rsidRPr="00BC3810">
                              <w:rPr>
                                <w:sz w:val="36"/>
                                <w:szCs w:val="28"/>
                                <w:lang w:val="en-AU" w:bidi="en-GB"/>
                              </w:rPr>
                              <w:t>31418600</w:t>
                            </w:r>
                          </w:p>
                          <w:p w14:paraId="06617237" w14:textId="77777777" w:rsidR="00255BF9" w:rsidRPr="00BC3810" w:rsidRDefault="00255BF9">
                            <w:pPr>
                              <w:rPr>
                                <w:sz w:val="36"/>
                                <w:szCs w:val="28"/>
                              </w:rPr>
                            </w:pPr>
                          </w:p>
                          <w:p w14:paraId="63674AE5" w14:textId="77777777" w:rsidR="00255BF9" w:rsidRPr="00BC3810" w:rsidRDefault="00255BF9" w:rsidP="004B7E44">
                            <w:pPr>
                              <w:rPr>
                                <w:sz w:val="36"/>
                                <w:szCs w:val="28"/>
                                <w:lang w:val="en-AU" w:bidi="en-GB"/>
                              </w:rPr>
                            </w:pPr>
                            <w:r w:rsidRPr="00BC3810">
                              <w:rPr>
                                <w:sz w:val="36"/>
                                <w:szCs w:val="28"/>
                                <w:lang w:val="en-AU" w:bidi="en-GB"/>
                              </w:rPr>
                              <w:t>Aryan Jain</w:t>
                            </w:r>
                          </w:p>
                          <w:p w14:paraId="0CB125C3" w14:textId="77777777" w:rsidR="00255BF9" w:rsidRPr="00BC3810" w:rsidRDefault="00255BF9" w:rsidP="004B7E44">
                            <w:pPr>
                              <w:rPr>
                                <w:sz w:val="36"/>
                                <w:szCs w:val="28"/>
                                <w:lang w:val="en-AU"/>
                              </w:rPr>
                            </w:pPr>
                            <w:r w:rsidRPr="00BC3810">
                              <w:rPr>
                                <w:sz w:val="36"/>
                                <w:szCs w:val="28"/>
                                <w:lang w:val="en-AU" w:bidi="en-GB"/>
                              </w:rPr>
                              <w:t>31418600</w:t>
                            </w:r>
                          </w:p>
                          <w:p w14:paraId="030252E8" w14:textId="77777777" w:rsidR="00255BF9" w:rsidRPr="00BC3810" w:rsidRDefault="00255BF9">
                            <w:pPr>
                              <w:rPr>
                                <w:sz w:val="36"/>
                                <w:szCs w:val="28"/>
                              </w:rPr>
                            </w:pPr>
                          </w:p>
                          <w:p w14:paraId="0B333014" w14:textId="77777777" w:rsidR="00255BF9" w:rsidRPr="00BC3810" w:rsidRDefault="00255BF9" w:rsidP="004B7E44">
                            <w:pPr>
                              <w:rPr>
                                <w:sz w:val="36"/>
                                <w:szCs w:val="28"/>
                                <w:lang w:val="en-AU" w:bidi="en-GB"/>
                              </w:rPr>
                            </w:pPr>
                            <w:r w:rsidRPr="00BC3810">
                              <w:rPr>
                                <w:sz w:val="36"/>
                                <w:szCs w:val="28"/>
                                <w:lang w:val="en-AU" w:bidi="en-GB"/>
                              </w:rPr>
                              <w:t>Aryan Jain</w:t>
                            </w:r>
                          </w:p>
                          <w:p w14:paraId="45C81FAC" w14:textId="77777777" w:rsidR="00255BF9" w:rsidRPr="00BC3810" w:rsidRDefault="00255BF9" w:rsidP="004B7E44">
                            <w:pPr>
                              <w:rPr>
                                <w:sz w:val="36"/>
                                <w:szCs w:val="28"/>
                                <w:lang w:val="en-AU"/>
                              </w:rPr>
                            </w:pPr>
                            <w:r w:rsidRPr="00BC3810">
                              <w:rPr>
                                <w:sz w:val="36"/>
                                <w:szCs w:val="28"/>
                                <w:lang w:val="en-AU" w:bidi="en-GB"/>
                              </w:rPr>
                              <w:t>31418600</w:t>
                            </w:r>
                          </w:p>
                          <w:p w14:paraId="2973E0FE" w14:textId="77777777" w:rsidR="00255BF9" w:rsidRPr="00BC3810" w:rsidRDefault="00255BF9">
                            <w:pPr>
                              <w:rPr>
                                <w:sz w:val="36"/>
                                <w:szCs w:val="28"/>
                              </w:rPr>
                            </w:pPr>
                          </w:p>
                          <w:p w14:paraId="5D8B40D2" w14:textId="77777777" w:rsidR="00255BF9" w:rsidRPr="00BC3810" w:rsidRDefault="00255BF9" w:rsidP="004B7E44">
                            <w:pPr>
                              <w:rPr>
                                <w:sz w:val="36"/>
                                <w:szCs w:val="28"/>
                                <w:lang w:val="en-AU" w:bidi="en-GB"/>
                              </w:rPr>
                            </w:pPr>
                            <w:r w:rsidRPr="00BC3810">
                              <w:rPr>
                                <w:sz w:val="36"/>
                                <w:szCs w:val="28"/>
                                <w:lang w:val="en-AU" w:bidi="en-GB"/>
                              </w:rPr>
                              <w:t>Aryan Jain</w:t>
                            </w:r>
                          </w:p>
                          <w:p w14:paraId="42429C3E" w14:textId="77777777" w:rsidR="00255BF9" w:rsidRPr="00BC3810" w:rsidRDefault="00255BF9" w:rsidP="004B7E44">
                            <w:pPr>
                              <w:rPr>
                                <w:sz w:val="36"/>
                                <w:szCs w:val="28"/>
                                <w:lang w:val="en-AU"/>
                              </w:rPr>
                            </w:pPr>
                            <w:r w:rsidRPr="00BC3810">
                              <w:rPr>
                                <w:sz w:val="36"/>
                                <w:szCs w:val="28"/>
                                <w:lang w:val="en-AU" w:bidi="en-GB"/>
                              </w:rPr>
                              <w:t>31418600</w:t>
                            </w:r>
                          </w:p>
                          <w:p w14:paraId="1070DC34" w14:textId="77777777" w:rsidR="00255BF9" w:rsidRPr="00BC3810" w:rsidRDefault="00255BF9">
                            <w:pPr>
                              <w:rPr>
                                <w:sz w:val="36"/>
                                <w:szCs w:val="28"/>
                              </w:rPr>
                            </w:pPr>
                          </w:p>
                          <w:p w14:paraId="54BC7D06" w14:textId="77777777" w:rsidR="00255BF9" w:rsidRPr="00BC3810" w:rsidRDefault="00255BF9" w:rsidP="004B7E44">
                            <w:pPr>
                              <w:rPr>
                                <w:sz w:val="36"/>
                                <w:szCs w:val="28"/>
                                <w:lang w:val="en-AU" w:bidi="en-GB"/>
                              </w:rPr>
                            </w:pPr>
                            <w:r w:rsidRPr="00BC3810">
                              <w:rPr>
                                <w:sz w:val="36"/>
                                <w:szCs w:val="28"/>
                                <w:lang w:val="en-AU" w:bidi="en-GB"/>
                              </w:rPr>
                              <w:t>Aryan Jain</w:t>
                            </w:r>
                          </w:p>
                          <w:p w14:paraId="5E15299E" w14:textId="77777777" w:rsidR="00255BF9" w:rsidRPr="00BC3810" w:rsidRDefault="00255BF9" w:rsidP="004B7E44">
                            <w:pPr>
                              <w:rPr>
                                <w:sz w:val="36"/>
                                <w:szCs w:val="28"/>
                                <w:lang w:val="en-AU"/>
                              </w:rPr>
                            </w:pPr>
                            <w:r w:rsidRPr="00BC3810">
                              <w:rPr>
                                <w:sz w:val="36"/>
                                <w:szCs w:val="28"/>
                                <w:lang w:val="en-AU" w:bidi="en-GB"/>
                              </w:rPr>
                              <w:t>31418600</w:t>
                            </w:r>
                          </w:p>
                          <w:p w14:paraId="6CEA7574" w14:textId="77777777" w:rsidR="00255BF9" w:rsidRPr="00BC3810" w:rsidRDefault="00255BF9">
                            <w:pPr>
                              <w:rPr>
                                <w:sz w:val="36"/>
                                <w:szCs w:val="28"/>
                              </w:rPr>
                            </w:pPr>
                          </w:p>
                          <w:p w14:paraId="79A8C1EC" w14:textId="77777777" w:rsidR="00255BF9" w:rsidRPr="00BC3810" w:rsidRDefault="00255BF9" w:rsidP="004B7E44">
                            <w:pPr>
                              <w:rPr>
                                <w:sz w:val="36"/>
                                <w:szCs w:val="28"/>
                                <w:lang w:val="en-AU" w:bidi="en-GB"/>
                              </w:rPr>
                            </w:pPr>
                            <w:r w:rsidRPr="00BC3810">
                              <w:rPr>
                                <w:sz w:val="36"/>
                                <w:szCs w:val="28"/>
                                <w:lang w:val="en-AU" w:bidi="en-GB"/>
                              </w:rPr>
                              <w:t>Aryan Jain</w:t>
                            </w:r>
                          </w:p>
                          <w:p w14:paraId="5A247265" w14:textId="77777777" w:rsidR="00255BF9" w:rsidRPr="00BC3810" w:rsidRDefault="00255BF9" w:rsidP="004B7E44">
                            <w:pPr>
                              <w:rPr>
                                <w:sz w:val="36"/>
                                <w:szCs w:val="28"/>
                                <w:lang w:val="en-AU"/>
                              </w:rPr>
                            </w:pPr>
                            <w:r w:rsidRPr="00BC3810">
                              <w:rPr>
                                <w:sz w:val="36"/>
                                <w:szCs w:val="28"/>
                                <w:lang w:val="en-AU" w:bidi="en-GB"/>
                              </w:rPr>
                              <w:t>31418600</w:t>
                            </w:r>
                          </w:p>
                          <w:p w14:paraId="434569AD" w14:textId="77777777" w:rsidR="00255BF9" w:rsidRPr="00BC3810" w:rsidRDefault="00255BF9">
                            <w:pPr>
                              <w:rPr>
                                <w:sz w:val="36"/>
                                <w:szCs w:val="28"/>
                              </w:rPr>
                            </w:pPr>
                          </w:p>
                          <w:p w14:paraId="58F3FBA5" w14:textId="77777777" w:rsidR="00255BF9" w:rsidRPr="00BC3810" w:rsidRDefault="00255BF9" w:rsidP="004B7E44">
                            <w:pPr>
                              <w:rPr>
                                <w:sz w:val="36"/>
                                <w:szCs w:val="28"/>
                                <w:lang w:val="en-AU" w:bidi="en-GB"/>
                              </w:rPr>
                            </w:pPr>
                            <w:r w:rsidRPr="00BC3810">
                              <w:rPr>
                                <w:sz w:val="36"/>
                                <w:szCs w:val="28"/>
                                <w:lang w:val="en-AU" w:bidi="en-GB"/>
                              </w:rPr>
                              <w:t>Aryan Jain</w:t>
                            </w:r>
                          </w:p>
                          <w:p w14:paraId="2309D511" w14:textId="77777777" w:rsidR="00255BF9" w:rsidRPr="00BC3810" w:rsidRDefault="00255BF9" w:rsidP="004B7E44">
                            <w:pPr>
                              <w:rPr>
                                <w:sz w:val="36"/>
                                <w:szCs w:val="28"/>
                                <w:lang w:val="en-AU"/>
                              </w:rPr>
                            </w:pPr>
                            <w:r w:rsidRPr="00BC3810">
                              <w:rPr>
                                <w:sz w:val="36"/>
                                <w:szCs w:val="28"/>
                                <w:lang w:val="en-AU" w:bidi="en-GB"/>
                              </w:rPr>
                              <w:t>31418600</w:t>
                            </w:r>
                          </w:p>
                          <w:p w14:paraId="4B3FA4C6" w14:textId="77777777" w:rsidR="00255BF9" w:rsidRPr="00BC3810" w:rsidRDefault="00255BF9">
                            <w:pPr>
                              <w:rPr>
                                <w:sz w:val="36"/>
                                <w:szCs w:val="28"/>
                              </w:rPr>
                            </w:pPr>
                          </w:p>
                          <w:p w14:paraId="63A1113A" w14:textId="77777777" w:rsidR="00255BF9" w:rsidRPr="00BC3810" w:rsidRDefault="00255BF9" w:rsidP="004B7E44">
                            <w:pPr>
                              <w:rPr>
                                <w:sz w:val="36"/>
                                <w:szCs w:val="28"/>
                                <w:lang w:val="en-AU" w:bidi="en-GB"/>
                              </w:rPr>
                            </w:pPr>
                            <w:r w:rsidRPr="00BC3810">
                              <w:rPr>
                                <w:sz w:val="36"/>
                                <w:szCs w:val="28"/>
                                <w:lang w:val="en-AU" w:bidi="en-GB"/>
                              </w:rPr>
                              <w:t>Aryan Jain</w:t>
                            </w:r>
                          </w:p>
                          <w:p w14:paraId="351EBAFB" w14:textId="77777777" w:rsidR="00255BF9" w:rsidRPr="00BC3810" w:rsidRDefault="00255BF9" w:rsidP="004B7E44">
                            <w:pPr>
                              <w:rPr>
                                <w:sz w:val="36"/>
                                <w:szCs w:val="28"/>
                                <w:lang w:val="en-AU"/>
                              </w:rPr>
                            </w:pPr>
                            <w:r w:rsidRPr="00BC3810">
                              <w:rPr>
                                <w:sz w:val="36"/>
                                <w:szCs w:val="28"/>
                                <w:lang w:val="en-AU" w:bidi="en-GB"/>
                              </w:rPr>
                              <w:t>31418600</w:t>
                            </w:r>
                          </w:p>
                          <w:p w14:paraId="76F81203" w14:textId="77777777" w:rsidR="00255BF9" w:rsidRPr="00BC3810" w:rsidRDefault="00255BF9">
                            <w:pPr>
                              <w:rPr>
                                <w:sz w:val="36"/>
                                <w:szCs w:val="28"/>
                              </w:rPr>
                            </w:pPr>
                          </w:p>
                          <w:p w14:paraId="25D7ED56" w14:textId="77777777" w:rsidR="00255BF9" w:rsidRPr="00BC3810" w:rsidRDefault="00255BF9" w:rsidP="004B7E44">
                            <w:pPr>
                              <w:rPr>
                                <w:sz w:val="36"/>
                                <w:szCs w:val="28"/>
                                <w:lang w:val="en-AU" w:bidi="en-GB"/>
                              </w:rPr>
                            </w:pPr>
                            <w:r w:rsidRPr="00BC3810">
                              <w:rPr>
                                <w:sz w:val="36"/>
                                <w:szCs w:val="28"/>
                                <w:lang w:val="en-AU" w:bidi="en-GB"/>
                              </w:rPr>
                              <w:t>Aryan Jain</w:t>
                            </w:r>
                          </w:p>
                          <w:p w14:paraId="67B8B39D" w14:textId="77777777" w:rsidR="00255BF9" w:rsidRPr="00BC3810" w:rsidRDefault="00255BF9" w:rsidP="004B7E44">
                            <w:pPr>
                              <w:rPr>
                                <w:sz w:val="36"/>
                                <w:szCs w:val="28"/>
                                <w:lang w:val="en-AU"/>
                              </w:rPr>
                            </w:pPr>
                            <w:r w:rsidRPr="00BC3810">
                              <w:rPr>
                                <w:sz w:val="36"/>
                                <w:szCs w:val="28"/>
                                <w:lang w:val="en-AU" w:bidi="en-GB"/>
                              </w:rPr>
                              <w:t>31418600</w:t>
                            </w:r>
                          </w:p>
                          <w:p w14:paraId="33CF70CB" w14:textId="77777777" w:rsidR="00255BF9" w:rsidRPr="00BC3810" w:rsidRDefault="00255BF9">
                            <w:pPr>
                              <w:rPr>
                                <w:sz w:val="36"/>
                                <w:szCs w:val="28"/>
                              </w:rPr>
                            </w:pPr>
                          </w:p>
                          <w:p w14:paraId="3826DEA8" w14:textId="77777777" w:rsidR="00255BF9" w:rsidRPr="00BC3810" w:rsidRDefault="00255BF9" w:rsidP="004B7E44">
                            <w:pPr>
                              <w:rPr>
                                <w:sz w:val="36"/>
                                <w:szCs w:val="28"/>
                                <w:lang w:val="en-AU" w:bidi="en-GB"/>
                              </w:rPr>
                            </w:pPr>
                            <w:r w:rsidRPr="00BC3810">
                              <w:rPr>
                                <w:sz w:val="36"/>
                                <w:szCs w:val="28"/>
                                <w:lang w:val="en-AU" w:bidi="en-GB"/>
                              </w:rPr>
                              <w:t>Aryan Jain</w:t>
                            </w:r>
                          </w:p>
                          <w:p w14:paraId="4638B4BD" w14:textId="77777777" w:rsidR="00255BF9" w:rsidRPr="00BC3810" w:rsidRDefault="00255BF9" w:rsidP="004B7E44">
                            <w:pPr>
                              <w:rPr>
                                <w:sz w:val="36"/>
                                <w:szCs w:val="28"/>
                                <w:lang w:val="en-AU"/>
                              </w:rPr>
                            </w:pPr>
                            <w:r w:rsidRPr="00BC3810">
                              <w:rPr>
                                <w:sz w:val="36"/>
                                <w:szCs w:val="28"/>
                                <w:lang w:val="en-AU" w:bidi="en-GB"/>
                              </w:rPr>
                              <w:t>31418600</w:t>
                            </w:r>
                          </w:p>
                          <w:p w14:paraId="087A8B1C" w14:textId="77777777" w:rsidR="00255BF9" w:rsidRPr="00BC3810" w:rsidRDefault="00255BF9">
                            <w:pPr>
                              <w:rPr>
                                <w:sz w:val="36"/>
                                <w:szCs w:val="28"/>
                              </w:rPr>
                            </w:pPr>
                          </w:p>
                          <w:p w14:paraId="6037597B" w14:textId="77777777" w:rsidR="00255BF9" w:rsidRPr="00BC3810" w:rsidRDefault="00255BF9" w:rsidP="004B7E44">
                            <w:pPr>
                              <w:rPr>
                                <w:sz w:val="36"/>
                                <w:szCs w:val="28"/>
                                <w:lang w:val="en-AU" w:bidi="en-GB"/>
                              </w:rPr>
                            </w:pPr>
                            <w:r w:rsidRPr="00BC3810">
                              <w:rPr>
                                <w:sz w:val="36"/>
                                <w:szCs w:val="28"/>
                                <w:lang w:val="en-AU" w:bidi="en-GB"/>
                              </w:rPr>
                              <w:t>Aryan Jain</w:t>
                            </w:r>
                          </w:p>
                          <w:p w14:paraId="4670B93F" w14:textId="77777777" w:rsidR="00255BF9" w:rsidRPr="00BC3810" w:rsidRDefault="00255BF9" w:rsidP="004B7E44">
                            <w:pPr>
                              <w:rPr>
                                <w:sz w:val="36"/>
                                <w:szCs w:val="28"/>
                                <w:lang w:val="en-AU"/>
                              </w:rPr>
                            </w:pPr>
                            <w:r w:rsidRPr="00BC3810">
                              <w:rPr>
                                <w:sz w:val="36"/>
                                <w:szCs w:val="28"/>
                                <w:lang w:val="en-AU" w:bidi="en-GB"/>
                              </w:rPr>
                              <w:t>31418600</w:t>
                            </w:r>
                          </w:p>
                          <w:p w14:paraId="6D7F7F80" w14:textId="77777777" w:rsidR="00255BF9" w:rsidRPr="00BC3810" w:rsidRDefault="00255BF9">
                            <w:pPr>
                              <w:rPr>
                                <w:sz w:val="36"/>
                                <w:szCs w:val="28"/>
                              </w:rPr>
                            </w:pPr>
                          </w:p>
                          <w:p w14:paraId="4F4B34A1" w14:textId="77777777" w:rsidR="00255BF9" w:rsidRPr="00BC3810" w:rsidRDefault="00255BF9" w:rsidP="004B7E44">
                            <w:pPr>
                              <w:rPr>
                                <w:sz w:val="36"/>
                                <w:szCs w:val="28"/>
                                <w:lang w:val="en-AU" w:bidi="en-GB"/>
                              </w:rPr>
                            </w:pPr>
                            <w:r w:rsidRPr="00BC3810">
                              <w:rPr>
                                <w:sz w:val="36"/>
                                <w:szCs w:val="28"/>
                                <w:lang w:val="en-AU" w:bidi="en-GB"/>
                              </w:rPr>
                              <w:t>Aryan Jain</w:t>
                            </w:r>
                          </w:p>
                          <w:p w14:paraId="132EEA52" w14:textId="77777777" w:rsidR="00255BF9" w:rsidRPr="00BC3810" w:rsidRDefault="00255BF9" w:rsidP="004B7E44">
                            <w:pPr>
                              <w:rPr>
                                <w:sz w:val="36"/>
                                <w:szCs w:val="28"/>
                                <w:lang w:val="en-AU"/>
                              </w:rPr>
                            </w:pPr>
                            <w:r w:rsidRPr="00BC3810">
                              <w:rPr>
                                <w:sz w:val="36"/>
                                <w:szCs w:val="28"/>
                                <w:lang w:val="en-AU" w:bidi="en-GB"/>
                              </w:rPr>
                              <w:t>31418600</w:t>
                            </w:r>
                          </w:p>
                          <w:p w14:paraId="09DFF980" w14:textId="77777777" w:rsidR="00255BF9" w:rsidRPr="00BC3810" w:rsidRDefault="00255BF9">
                            <w:pPr>
                              <w:rPr>
                                <w:sz w:val="36"/>
                                <w:szCs w:val="28"/>
                              </w:rPr>
                            </w:pPr>
                          </w:p>
                          <w:p w14:paraId="70734F55" w14:textId="77777777" w:rsidR="00255BF9" w:rsidRPr="00BC3810" w:rsidRDefault="00255BF9" w:rsidP="004B7E44">
                            <w:pPr>
                              <w:rPr>
                                <w:sz w:val="36"/>
                                <w:szCs w:val="28"/>
                                <w:lang w:val="en-AU" w:bidi="en-GB"/>
                              </w:rPr>
                            </w:pPr>
                            <w:r w:rsidRPr="00BC3810">
                              <w:rPr>
                                <w:sz w:val="36"/>
                                <w:szCs w:val="28"/>
                                <w:lang w:val="en-AU" w:bidi="en-GB"/>
                              </w:rPr>
                              <w:t>Aryan Jain</w:t>
                            </w:r>
                          </w:p>
                          <w:p w14:paraId="12B753B0" w14:textId="77777777" w:rsidR="00255BF9" w:rsidRPr="00BC3810" w:rsidRDefault="00255BF9" w:rsidP="004B7E44">
                            <w:pPr>
                              <w:rPr>
                                <w:sz w:val="36"/>
                                <w:szCs w:val="28"/>
                                <w:lang w:val="en-AU"/>
                              </w:rPr>
                            </w:pPr>
                            <w:r w:rsidRPr="00BC3810">
                              <w:rPr>
                                <w:sz w:val="36"/>
                                <w:szCs w:val="28"/>
                                <w:lang w:val="en-AU" w:bidi="en-GB"/>
                              </w:rPr>
                              <w:t>31418600</w:t>
                            </w:r>
                          </w:p>
                          <w:p w14:paraId="1E123851" w14:textId="77777777" w:rsidR="00255BF9" w:rsidRPr="00BC3810" w:rsidRDefault="00255BF9">
                            <w:pPr>
                              <w:rPr>
                                <w:sz w:val="36"/>
                                <w:szCs w:val="28"/>
                              </w:rPr>
                            </w:pPr>
                          </w:p>
                          <w:p w14:paraId="3C0749CD" w14:textId="77777777" w:rsidR="00255BF9" w:rsidRPr="00BC3810" w:rsidRDefault="00255BF9" w:rsidP="004B7E44">
                            <w:pPr>
                              <w:rPr>
                                <w:sz w:val="36"/>
                                <w:szCs w:val="28"/>
                                <w:lang w:val="en-AU" w:bidi="en-GB"/>
                              </w:rPr>
                            </w:pPr>
                            <w:r w:rsidRPr="00BC3810">
                              <w:rPr>
                                <w:sz w:val="36"/>
                                <w:szCs w:val="28"/>
                                <w:lang w:val="en-AU" w:bidi="en-GB"/>
                              </w:rPr>
                              <w:t>Aryan Jain</w:t>
                            </w:r>
                          </w:p>
                          <w:p w14:paraId="7EA71729" w14:textId="77777777" w:rsidR="00255BF9" w:rsidRPr="00BC3810" w:rsidRDefault="00255BF9" w:rsidP="004B7E44">
                            <w:pPr>
                              <w:rPr>
                                <w:sz w:val="36"/>
                                <w:szCs w:val="28"/>
                                <w:lang w:val="en-AU"/>
                              </w:rPr>
                            </w:pPr>
                            <w:r w:rsidRPr="00BC3810">
                              <w:rPr>
                                <w:sz w:val="36"/>
                                <w:szCs w:val="28"/>
                                <w:lang w:val="en-AU" w:bidi="en-GB"/>
                              </w:rPr>
                              <w:t>31418600</w:t>
                            </w:r>
                          </w:p>
                          <w:p w14:paraId="6B3069FE" w14:textId="77777777" w:rsidR="00255BF9" w:rsidRPr="00BC3810" w:rsidRDefault="00255BF9">
                            <w:pPr>
                              <w:rPr>
                                <w:sz w:val="36"/>
                                <w:szCs w:val="28"/>
                              </w:rPr>
                            </w:pPr>
                          </w:p>
                          <w:p w14:paraId="3B5F16E8" w14:textId="77777777" w:rsidR="00255BF9" w:rsidRPr="00BC3810" w:rsidRDefault="00255BF9" w:rsidP="004B7E44">
                            <w:pPr>
                              <w:rPr>
                                <w:sz w:val="36"/>
                                <w:szCs w:val="28"/>
                                <w:lang w:val="en-AU" w:bidi="en-GB"/>
                              </w:rPr>
                            </w:pPr>
                            <w:r w:rsidRPr="00BC3810">
                              <w:rPr>
                                <w:sz w:val="36"/>
                                <w:szCs w:val="28"/>
                                <w:lang w:val="en-AU" w:bidi="en-GB"/>
                              </w:rPr>
                              <w:t>Aryan Jain</w:t>
                            </w:r>
                          </w:p>
                          <w:p w14:paraId="49FE8FD5" w14:textId="77777777" w:rsidR="00255BF9" w:rsidRPr="00BC3810" w:rsidRDefault="00255BF9" w:rsidP="004B7E44">
                            <w:pPr>
                              <w:rPr>
                                <w:sz w:val="36"/>
                                <w:szCs w:val="28"/>
                                <w:lang w:val="en-AU"/>
                              </w:rPr>
                            </w:pPr>
                            <w:r w:rsidRPr="00BC3810">
                              <w:rPr>
                                <w:sz w:val="36"/>
                                <w:szCs w:val="28"/>
                                <w:lang w:val="en-AU" w:bidi="en-GB"/>
                              </w:rPr>
                              <w:t>31418600</w:t>
                            </w:r>
                          </w:p>
                          <w:p w14:paraId="45E0B825" w14:textId="77777777" w:rsidR="00255BF9" w:rsidRPr="00BC3810" w:rsidRDefault="00255BF9">
                            <w:pPr>
                              <w:rPr>
                                <w:sz w:val="36"/>
                                <w:szCs w:val="28"/>
                              </w:rPr>
                            </w:pPr>
                          </w:p>
                          <w:p w14:paraId="59052E25" w14:textId="77777777" w:rsidR="00255BF9" w:rsidRPr="00BC3810" w:rsidRDefault="00255BF9" w:rsidP="004B7E44">
                            <w:pPr>
                              <w:rPr>
                                <w:sz w:val="36"/>
                                <w:szCs w:val="28"/>
                                <w:lang w:val="en-AU" w:bidi="en-GB"/>
                              </w:rPr>
                            </w:pPr>
                            <w:r w:rsidRPr="00BC3810">
                              <w:rPr>
                                <w:sz w:val="36"/>
                                <w:szCs w:val="28"/>
                                <w:lang w:val="en-AU" w:bidi="en-GB"/>
                              </w:rPr>
                              <w:t>Aryan Jain</w:t>
                            </w:r>
                          </w:p>
                          <w:p w14:paraId="36C81EF4" w14:textId="77777777" w:rsidR="00255BF9" w:rsidRPr="00BC3810" w:rsidRDefault="00255BF9" w:rsidP="004B7E44">
                            <w:pPr>
                              <w:rPr>
                                <w:sz w:val="36"/>
                                <w:szCs w:val="28"/>
                                <w:lang w:val="en-AU"/>
                              </w:rPr>
                            </w:pPr>
                            <w:r w:rsidRPr="00BC3810">
                              <w:rPr>
                                <w:sz w:val="36"/>
                                <w:szCs w:val="28"/>
                                <w:lang w:val="en-AU" w:bidi="en-GB"/>
                              </w:rPr>
                              <w:t>31418600</w:t>
                            </w:r>
                          </w:p>
                          <w:p w14:paraId="3658447E" w14:textId="77777777" w:rsidR="00255BF9" w:rsidRPr="00BC3810" w:rsidRDefault="00255BF9">
                            <w:pPr>
                              <w:rPr>
                                <w:sz w:val="36"/>
                                <w:szCs w:val="28"/>
                              </w:rPr>
                            </w:pPr>
                          </w:p>
                          <w:p w14:paraId="7348650B" w14:textId="77777777" w:rsidR="00255BF9" w:rsidRPr="00BC3810" w:rsidRDefault="00255BF9" w:rsidP="004B7E44">
                            <w:pPr>
                              <w:rPr>
                                <w:sz w:val="36"/>
                                <w:szCs w:val="28"/>
                                <w:lang w:val="en-AU" w:bidi="en-GB"/>
                              </w:rPr>
                            </w:pPr>
                            <w:r w:rsidRPr="00BC3810">
                              <w:rPr>
                                <w:sz w:val="36"/>
                                <w:szCs w:val="28"/>
                                <w:lang w:val="en-AU" w:bidi="en-GB"/>
                              </w:rPr>
                              <w:t>Aryan Jain</w:t>
                            </w:r>
                          </w:p>
                          <w:p w14:paraId="3B595DF1" w14:textId="77777777" w:rsidR="00255BF9" w:rsidRPr="00BC3810" w:rsidRDefault="00255BF9" w:rsidP="004B7E44">
                            <w:pPr>
                              <w:rPr>
                                <w:sz w:val="36"/>
                                <w:szCs w:val="28"/>
                                <w:lang w:val="en-AU"/>
                              </w:rPr>
                            </w:pPr>
                            <w:r w:rsidRPr="00BC3810">
                              <w:rPr>
                                <w:sz w:val="36"/>
                                <w:szCs w:val="28"/>
                                <w:lang w:val="en-AU" w:bidi="en-GB"/>
                              </w:rPr>
                              <w:t>31418600</w:t>
                            </w:r>
                          </w:p>
                          <w:p w14:paraId="6E75C5A2" w14:textId="77777777" w:rsidR="00255BF9" w:rsidRPr="00BC3810" w:rsidRDefault="00255BF9">
                            <w:pPr>
                              <w:rPr>
                                <w:sz w:val="36"/>
                                <w:szCs w:val="28"/>
                              </w:rPr>
                            </w:pPr>
                          </w:p>
                          <w:p w14:paraId="372BC4F3" w14:textId="77777777" w:rsidR="00255BF9" w:rsidRPr="00BC3810" w:rsidRDefault="00255BF9" w:rsidP="004B7E44">
                            <w:pPr>
                              <w:rPr>
                                <w:sz w:val="36"/>
                                <w:szCs w:val="28"/>
                                <w:lang w:val="en-AU" w:bidi="en-GB"/>
                              </w:rPr>
                            </w:pPr>
                            <w:r w:rsidRPr="00BC3810">
                              <w:rPr>
                                <w:sz w:val="36"/>
                                <w:szCs w:val="28"/>
                                <w:lang w:val="en-AU" w:bidi="en-GB"/>
                              </w:rPr>
                              <w:t>Aryan Jain</w:t>
                            </w:r>
                          </w:p>
                          <w:p w14:paraId="252F63BD" w14:textId="77777777" w:rsidR="00255BF9" w:rsidRPr="00BC3810" w:rsidRDefault="00255BF9" w:rsidP="004B7E44">
                            <w:pPr>
                              <w:rPr>
                                <w:sz w:val="36"/>
                                <w:szCs w:val="28"/>
                                <w:lang w:val="en-AU"/>
                              </w:rPr>
                            </w:pPr>
                            <w:r w:rsidRPr="00BC3810">
                              <w:rPr>
                                <w:sz w:val="36"/>
                                <w:szCs w:val="28"/>
                                <w:lang w:val="en-AU" w:bidi="en-GB"/>
                              </w:rPr>
                              <w:t>31418600</w:t>
                            </w:r>
                          </w:p>
                          <w:p w14:paraId="26120BC0" w14:textId="77777777" w:rsidR="00255BF9" w:rsidRPr="00BC3810" w:rsidRDefault="00255BF9">
                            <w:pPr>
                              <w:rPr>
                                <w:sz w:val="36"/>
                                <w:szCs w:val="28"/>
                              </w:rPr>
                            </w:pPr>
                          </w:p>
                          <w:p w14:paraId="1D59802C" w14:textId="77777777" w:rsidR="00255BF9" w:rsidRPr="00BC3810" w:rsidRDefault="00255BF9" w:rsidP="004B7E44">
                            <w:pPr>
                              <w:rPr>
                                <w:sz w:val="36"/>
                                <w:szCs w:val="28"/>
                                <w:lang w:val="en-AU" w:bidi="en-GB"/>
                              </w:rPr>
                            </w:pPr>
                            <w:r w:rsidRPr="00BC3810">
                              <w:rPr>
                                <w:sz w:val="36"/>
                                <w:szCs w:val="28"/>
                                <w:lang w:val="en-AU" w:bidi="en-GB"/>
                              </w:rPr>
                              <w:t>Aryan Jain</w:t>
                            </w:r>
                          </w:p>
                          <w:p w14:paraId="0D96CD09" w14:textId="77777777" w:rsidR="00255BF9" w:rsidRPr="00BC3810" w:rsidRDefault="00255BF9" w:rsidP="004B7E44">
                            <w:pPr>
                              <w:rPr>
                                <w:sz w:val="36"/>
                                <w:szCs w:val="28"/>
                                <w:lang w:val="en-AU"/>
                              </w:rPr>
                            </w:pPr>
                            <w:r w:rsidRPr="00BC3810">
                              <w:rPr>
                                <w:sz w:val="36"/>
                                <w:szCs w:val="28"/>
                                <w:lang w:val="en-AU" w:bidi="en-GB"/>
                              </w:rPr>
                              <w:t>31418600</w:t>
                            </w:r>
                          </w:p>
                          <w:p w14:paraId="6D449CD2" w14:textId="77777777" w:rsidR="00255BF9" w:rsidRPr="00BC3810" w:rsidRDefault="00255BF9">
                            <w:pPr>
                              <w:rPr>
                                <w:sz w:val="36"/>
                                <w:szCs w:val="28"/>
                              </w:rPr>
                            </w:pPr>
                          </w:p>
                          <w:p w14:paraId="7C411A39" w14:textId="77777777" w:rsidR="00255BF9" w:rsidRPr="00BC3810" w:rsidRDefault="00255BF9" w:rsidP="004B7E44">
                            <w:pPr>
                              <w:rPr>
                                <w:sz w:val="36"/>
                                <w:szCs w:val="28"/>
                                <w:lang w:val="en-AU" w:bidi="en-GB"/>
                              </w:rPr>
                            </w:pPr>
                            <w:r w:rsidRPr="00BC3810">
                              <w:rPr>
                                <w:sz w:val="36"/>
                                <w:szCs w:val="28"/>
                                <w:lang w:val="en-AU" w:bidi="en-GB"/>
                              </w:rPr>
                              <w:t>Aryan Jain</w:t>
                            </w:r>
                          </w:p>
                          <w:p w14:paraId="6897F950" w14:textId="77777777" w:rsidR="00255BF9" w:rsidRPr="00BC3810" w:rsidRDefault="00255BF9" w:rsidP="004B7E44">
                            <w:pPr>
                              <w:rPr>
                                <w:sz w:val="36"/>
                                <w:szCs w:val="28"/>
                                <w:lang w:val="en-AU"/>
                              </w:rPr>
                            </w:pPr>
                            <w:r w:rsidRPr="00BC3810">
                              <w:rPr>
                                <w:sz w:val="36"/>
                                <w:szCs w:val="28"/>
                                <w:lang w:val="en-AU" w:bidi="en-GB"/>
                              </w:rPr>
                              <w:t>31418600</w:t>
                            </w:r>
                          </w:p>
                          <w:p w14:paraId="29444E9A" w14:textId="77777777" w:rsidR="00255BF9" w:rsidRPr="00BC3810" w:rsidRDefault="00255BF9">
                            <w:pPr>
                              <w:rPr>
                                <w:sz w:val="36"/>
                                <w:szCs w:val="28"/>
                              </w:rPr>
                            </w:pPr>
                          </w:p>
                          <w:p w14:paraId="3C8829EF" w14:textId="77777777" w:rsidR="00255BF9" w:rsidRPr="00BC3810" w:rsidRDefault="00255BF9" w:rsidP="004B7E44">
                            <w:pPr>
                              <w:rPr>
                                <w:sz w:val="36"/>
                                <w:szCs w:val="28"/>
                                <w:lang w:val="en-AU" w:bidi="en-GB"/>
                              </w:rPr>
                            </w:pPr>
                            <w:r w:rsidRPr="00BC3810">
                              <w:rPr>
                                <w:sz w:val="36"/>
                                <w:szCs w:val="28"/>
                                <w:lang w:val="en-AU" w:bidi="en-GB"/>
                              </w:rPr>
                              <w:t>Aryan Jain</w:t>
                            </w:r>
                          </w:p>
                          <w:p w14:paraId="4EBD944F" w14:textId="77777777" w:rsidR="00255BF9" w:rsidRPr="00BC3810" w:rsidRDefault="00255BF9" w:rsidP="004B7E44">
                            <w:pPr>
                              <w:rPr>
                                <w:sz w:val="36"/>
                                <w:szCs w:val="28"/>
                                <w:lang w:val="en-AU"/>
                              </w:rPr>
                            </w:pPr>
                            <w:r w:rsidRPr="00BC3810">
                              <w:rPr>
                                <w:sz w:val="36"/>
                                <w:szCs w:val="28"/>
                                <w:lang w:val="en-AU" w:bidi="en-GB"/>
                              </w:rPr>
                              <w:t>31418600</w:t>
                            </w:r>
                          </w:p>
                          <w:p w14:paraId="59EF7669" w14:textId="77777777" w:rsidR="00255BF9" w:rsidRPr="00BC3810" w:rsidRDefault="00255BF9">
                            <w:pPr>
                              <w:rPr>
                                <w:sz w:val="36"/>
                                <w:szCs w:val="28"/>
                              </w:rPr>
                            </w:pPr>
                          </w:p>
                          <w:p w14:paraId="529E8092" w14:textId="77777777" w:rsidR="00255BF9" w:rsidRPr="00BC3810" w:rsidRDefault="00255BF9" w:rsidP="004B7E44">
                            <w:pPr>
                              <w:rPr>
                                <w:sz w:val="36"/>
                                <w:szCs w:val="28"/>
                                <w:lang w:val="en-AU" w:bidi="en-GB"/>
                              </w:rPr>
                            </w:pPr>
                            <w:r w:rsidRPr="00BC3810">
                              <w:rPr>
                                <w:sz w:val="36"/>
                                <w:szCs w:val="28"/>
                                <w:lang w:val="en-AU" w:bidi="en-GB"/>
                              </w:rPr>
                              <w:t>Aryan Jain</w:t>
                            </w:r>
                          </w:p>
                          <w:p w14:paraId="25B7467E" w14:textId="77777777" w:rsidR="00255BF9" w:rsidRPr="00BC3810" w:rsidRDefault="00255BF9" w:rsidP="004B7E44">
                            <w:pPr>
                              <w:rPr>
                                <w:sz w:val="36"/>
                                <w:szCs w:val="28"/>
                                <w:lang w:val="en-AU"/>
                              </w:rPr>
                            </w:pPr>
                            <w:r w:rsidRPr="00BC3810">
                              <w:rPr>
                                <w:sz w:val="36"/>
                                <w:szCs w:val="28"/>
                                <w:lang w:val="en-AU" w:bidi="en-GB"/>
                              </w:rPr>
                              <w:t>31418600</w:t>
                            </w:r>
                          </w:p>
                          <w:p w14:paraId="0318275E" w14:textId="77777777" w:rsidR="00255BF9" w:rsidRPr="00BC3810" w:rsidRDefault="00255BF9">
                            <w:pPr>
                              <w:rPr>
                                <w:sz w:val="36"/>
                                <w:szCs w:val="28"/>
                              </w:rPr>
                            </w:pPr>
                          </w:p>
                          <w:p w14:paraId="50AB0196" w14:textId="77777777" w:rsidR="00255BF9" w:rsidRPr="00BC3810" w:rsidRDefault="00255BF9" w:rsidP="004B7E44">
                            <w:pPr>
                              <w:rPr>
                                <w:sz w:val="36"/>
                                <w:szCs w:val="28"/>
                                <w:lang w:val="en-AU" w:bidi="en-GB"/>
                              </w:rPr>
                            </w:pPr>
                            <w:r w:rsidRPr="00BC3810">
                              <w:rPr>
                                <w:sz w:val="36"/>
                                <w:szCs w:val="28"/>
                                <w:lang w:val="en-AU" w:bidi="en-GB"/>
                              </w:rPr>
                              <w:t>Aryan Jain</w:t>
                            </w:r>
                          </w:p>
                          <w:p w14:paraId="4B68B96D" w14:textId="77777777" w:rsidR="00255BF9" w:rsidRPr="00BC3810" w:rsidRDefault="00255BF9" w:rsidP="004B7E44">
                            <w:pPr>
                              <w:rPr>
                                <w:sz w:val="36"/>
                                <w:szCs w:val="28"/>
                                <w:lang w:val="en-AU"/>
                              </w:rPr>
                            </w:pPr>
                            <w:r w:rsidRPr="00BC3810">
                              <w:rPr>
                                <w:sz w:val="36"/>
                                <w:szCs w:val="28"/>
                                <w:lang w:val="en-AU" w:bidi="en-GB"/>
                              </w:rPr>
                              <w:t>31418600</w:t>
                            </w:r>
                          </w:p>
                        </w:txbxContent>
                      </v:textbox>
                      <w10:anchorlock/>
                    </v:shape>
                  </w:pict>
                </mc:Fallback>
              </mc:AlternateContent>
            </w:r>
            <w:r w:rsidRPr="0023444C">
              <w:rPr>
                <w:noProof/>
                <w:lang w:bidi="en-GB"/>
              </w:rPr>
              <mc:AlternateContent>
                <mc:Choice Requires="wps">
                  <w:drawing>
                    <wp:inline distT="0" distB="0" distL="0" distR="0" wp14:anchorId="0686D9E1" wp14:editId="7E613DE3">
                      <wp:extent cx="2400300" cy="605155"/>
                      <wp:effectExtent l="0" t="0" r="0" b="4445"/>
                      <wp:docPr id="10" name="Text Box 10"/>
                      <wp:cNvGraphicFramePr/>
                      <a:graphic xmlns:a="http://schemas.openxmlformats.org/drawingml/2006/main">
                        <a:graphicData uri="http://schemas.microsoft.com/office/word/2010/wordprocessingShape">
                          <wps:wsp>
                            <wps:cNvSpPr txBox="1"/>
                            <wps:spPr>
                              <a:xfrm>
                                <a:off x="0" y="0"/>
                                <a:ext cx="2400300" cy="605155"/>
                              </a:xfrm>
                              <a:prstGeom prst="rect">
                                <a:avLst/>
                              </a:prstGeom>
                              <a:noFill/>
                              <a:ln w="6350">
                                <a:noFill/>
                              </a:ln>
                            </wps:spPr>
                            <wps:txbx>
                              <w:txbxContent>
                                <w:p w14:paraId="5685AE1A" w14:textId="77777777" w:rsidR="00255BF9" w:rsidRPr="004B7E44" w:rsidRDefault="00255BF9" w:rsidP="004B7E44"/>
                                <w:p w14:paraId="6174EC97" w14:textId="77777777" w:rsidR="00255BF9" w:rsidRDefault="00255BF9"/>
                                <w:p w14:paraId="5DA55231" w14:textId="77777777" w:rsidR="00255BF9" w:rsidRPr="004B7E44" w:rsidRDefault="00255BF9" w:rsidP="004B7E44"/>
                                <w:p w14:paraId="2A4F0CE0" w14:textId="77777777" w:rsidR="00255BF9" w:rsidRDefault="00255BF9"/>
                                <w:p w14:paraId="35ADB682" w14:textId="77777777" w:rsidR="00255BF9" w:rsidRPr="004B7E44" w:rsidRDefault="00255BF9" w:rsidP="004B7E44"/>
                                <w:p w14:paraId="643F577D" w14:textId="77777777" w:rsidR="00255BF9" w:rsidRDefault="00255BF9"/>
                                <w:p w14:paraId="6D0C5470" w14:textId="77777777" w:rsidR="00255BF9" w:rsidRPr="004B7E44" w:rsidRDefault="00255BF9" w:rsidP="004B7E44"/>
                                <w:p w14:paraId="0D103A76" w14:textId="77777777" w:rsidR="00255BF9" w:rsidRDefault="00255BF9"/>
                                <w:p w14:paraId="429F7864" w14:textId="77777777" w:rsidR="00255BF9" w:rsidRPr="004B7E44" w:rsidRDefault="00255BF9" w:rsidP="004B7E44"/>
                                <w:p w14:paraId="7ADA5EA7" w14:textId="77777777" w:rsidR="00255BF9" w:rsidRDefault="00255BF9"/>
                                <w:p w14:paraId="266E3411" w14:textId="77777777" w:rsidR="00255BF9" w:rsidRPr="004B7E44" w:rsidRDefault="00255BF9" w:rsidP="004B7E44"/>
                                <w:p w14:paraId="6CD02C57" w14:textId="77777777" w:rsidR="00255BF9" w:rsidRDefault="00255BF9"/>
                                <w:p w14:paraId="09420057" w14:textId="77777777" w:rsidR="00255BF9" w:rsidRPr="004B7E44" w:rsidRDefault="00255BF9" w:rsidP="004B7E44"/>
                                <w:p w14:paraId="4413D176" w14:textId="77777777" w:rsidR="00255BF9" w:rsidRDefault="00255BF9"/>
                                <w:p w14:paraId="47577D20" w14:textId="77777777" w:rsidR="00255BF9" w:rsidRPr="004B7E44" w:rsidRDefault="00255BF9" w:rsidP="004B7E44"/>
                                <w:p w14:paraId="026805A0" w14:textId="77777777" w:rsidR="00255BF9" w:rsidRDefault="00255BF9"/>
                                <w:p w14:paraId="6BAC8C29" w14:textId="77777777" w:rsidR="00255BF9" w:rsidRPr="004B7E44" w:rsidRDefault="00255BF9" w:rsidP="004B7E44"/>
                                <w:p w14:paraId="5589F436" w14:textId="77777777" w:rsidR="00255BF9" w:rsidRDefault="00255BF9"/>
                                <w:p w14:paraId="286A9B01" w14:textId="77777777" w:rsidR="00255BF9" w:rsidRPr="004B7E44" w:rsidRDefault="00255BF9" w:rsidP="004B7E44"/>
                                <w:p w14:paraId="1CC9319C" w14:textId="77777777" w:rsidR="00255BF9" w:rsidRDefault="00255BF9"/>
                                <w:p w14:paraId="6D80E2A5" w14:textId="77777777" w:rsidR="00255BF9" w:rsidRPr="004B7E44" w:rsidRDefault="00255BF9" w:rsidP="004B7E44"/>
                                <w:p w14:paraId="0483BDE5" w14:textId="77777777" w:rsidR="00255BF9" w:rsidRDefault="00255BF9"/>
                                <w:p w14:paraId="4D18A7AC" w14:textId="77777777" w:rsidR="00255BF9" w:rsidRPr="004B7E44" w:rsidRDefault="00255BF9" w:rsidP="004B7E44"/>
                                <w:p w14:paraId="45E55524" w14:textId="77777777" w:rsidR="00255BF9" w:rsidRDefault="00255BF9"/>
                                <w:p w14:paraId="0A000FE3" w14:textId="77777777" w:rsidR="00255BF9" w:rsidRPr="004B7E44" w:rsidRDefault="00255BF9" w:rsidP="004B7E44"/>
                                <w:p w14:paraId="3F6E27B8" w14:textId="77777777" w:rsidR="00255BF9" w:rsidRDefault="00255BF9"/>
                                <w:p w14:paraId="7FF696C8" w14:textId="77777777" w:rsidR="00255BF9" w:rsidRPr="004B7E44" w:rsidRDefault="00255BF9" w:rsidP="004B7E44"/>
                                <w:p w14:paraId="320367CD" w14:textId="77777777" w:rsidR="00255BF9" w:rsidRDefault="00255BF9"/>
                                <w:p w14:paraId="47B1E1BD" w14:textId="77777777" w:rsidR="00255BF9" w:rsidRPr="004B7E44" w:rsidRDefault="00255BF9" w:rsidP="004B7E44"/>
                                <w:p w14:paraId="0E2DE754" w14:textId="77777777" w:rsidR="00255BF9" w:rsidRDefault="00255BF9"/>
                                <w:p w14:paraId="121048ED" w14:textId="77777777" w:rsidR="00255BF9" w:rsidRPr="004B7E44" w:rsidRDefault="00255BF9" w:rsidP="004B7E44"/>
                                <w:p w14:paraId="15CA638C" w14:textId="77777777" w:rsidR="00255BF9" w:rsidRDefault="00255BF9"/>
                                <w:p w14:paraId="1059B539" w14:textId="77777777" w:rsidR="00255BF9" w:rsidRPr="004B7E44" w:rsidRDefault="00255BF9" w:rsidP="004B7E44"/>
                                <w:p w14:paraId="5C8A0A7F" w14:textId="77777777" w:rsidR="00255BF9" w:rsidRDefault="00255BF9"/>
                                <w:p w14:paraId="36C18C38" w14:textId="77777777" w:rsidR="00255BF9" w:rsidRPr="004B7E44" w:rsidRDefault="00255BF9" w:rsidP="004B7E44"/>
                                <w:p w14:paraId="3A2D1144" w14:textId="77777777" w:rsidR="00255BF9" w:rsidRDefault="00255BF9"/>
                                <w:p w14:paraId="6DFC3E22" w14:textId="77777777" w:rsidR="00255BF9" w:rsidRPr="004B7E44" w:rsidRDefault="00255BF9" w:rsidP="004B7E44"/>
                                <w:p w14:paraId="00E895CB" w14:textId="77777777" w:rsidR="00255BF9" w:rsidRDefault="00255BF9"/>
                                <w:p w14:paraId="75C72E89" w14:textId="77777777" w:rsidR="00255BF9" w:rsidRPr="004B7E44" w:rsidRDefault="00255BF9" w:rsidP="004B7E44"/>
                                <w:p w14:paraId="75513AE6" w14:textId="77777777" w:rsidR="00255BF9" w:rsidRDefault="00255BF9"/>
                                <w:p w14:paraId="484D7BF8" w14:textId="77777777" w:rsidR="00255BF9" w:rsidRPr="004B7E44" w:rsidRDefault="00255BF9" w:rsidP="004B7E44"/>
                                <w:p w14:paraId="5F99C105" w14:textId="77777777" w:rsidR="00255BF9" w:rsidRDefault="00255BF9"/>
                                <w:p w14:paraId="288EB42F" w14:textId="77777777" w:rsidR="00255BF9" w:rsidRPr="004B7E44" w:rsidRDefault="00255BF9" w:rsidP="004B7E44"/>
                                <w:p w14:paraId="05A340FA" w14:textId="77777777" w:rsidR="00255BF9" w:rsidRDefault="00255BF9"/>
                                <w:p w14:paraId="63005863" w14:textId="77777777" w:rsidR="00255BF9" w:rsidRPr="004B7E44" w:rsidRDefault="00255BF9" w:rsidP="004B7E44"/>
                                <w:p w14:paraId="1F4BB631" w14:textId="77777777" w:rsidR="00255BF9" w:rsidRDefault="00255BF9"/>
                                <w:p w14:paraId="369942AE" w14:textId="77777777" w:rsidR="00255BF9" w:rsidRPr="004B7E44" w:rsidRDefault="00255BF9" w:rsidP="004B7E44"/>
                                <w:p w14:paraId="309FCEA0" w14:textId="77777777" w:rsidR="00255BF9" w:rsidRDefault="00255BF9"/>
                                <w:p w14:paraId="7DC6998D" w14:textId="77777777" w:rsidR="00255BF9" w:rsidRPr="004B7E44" w:rsidRDefault="00255BF9" w:rsidP="004B7E44"/>
                                <w:p w14:paraId="46FDB6B9" w14:textId="77777777" w:rsidR="00255BF9" w:rsidRDefault="00255BF9"/>
                                <w:p w14:paraId="0E57C4D5" w14:textId="77777777" w:rsidR="00255BF9" w:rsidRPr="004B7E44" w:rsidRDefault="00255BF9" w:rsidP="004B7E44"/>
                                <w:p w14:paraId="5826C8E3" w14:textId="77777777" w:rsidR="00255BF9" w:rsidRDefault="00255BF9"/>
                                <w:p w14:paraId="62F59E6E" w14:textId="77777777" w:rsidR="00255BF9" w:rsidRPr="004B7E44" w:rsidRDefault="00255BF9" w:rsidP="004B7E44"/>
                                <w:p w14:paraId="03CBC65E" w14:textId="77777777" w:rsidR="00255BF9" w:rsidRDefault="00255BF9"/>
                                <w:p w14:paraId="3B85C6E9" w14:textId="77777777" w:rsidR="00255BF9" w:rsidRPr="004B7E44" w:rsidRDefault="00255BF9" w:rsidP="004B7E44"/>
                                <w:p w14:paraId="162CAC6B" w14:textId="77777777" w:rsidR="00255BF9" w:rsidRDefault="00255BF9"/>
                                <w:p w14:paraId="4ADF3B32" w14:textId="77777777" w:rsidR="00255BF9" w:rsidRPr="004B7E44" w:rsidRDefault="00255BF9" w:rsidP="004B7E44"/>
                                <w:p w14:paraId="70EEBB16" w14:textId="77777777" w:rsidR="00255BF9" w:rsidRDefault="00255BF9"/>
                                <w:p w14:paraId="118C379A" w14:textId="77777777" w:rsidR="00255BF9" w:rsidRPr="004B7E44" w:rsidRDefault="00255BF9" w:rsidP="004B7E44"/>
                                <w:p w14:paraId="4B3DC51E" w14:textId="77777777" w:rsidR="00255BF9" w:rsidRDefault="00255BF9"/>
                                <w:p w14:paraId="1BBFF641" w14:textId="77777777" w:rsidR="00255BF9" w:rsidRPr="004B7E44" w:rsidRDefault="00255BF9" w:rsidP="004B7E44"/>
                                <w:p w14:paraId="2E56D3BC" w14:textId="77777777" w:rsidR="00255BF9" w:rsidRDefault="00255BF9"/>
                                <w:p w14:paraId="5405AF02" w14:textId="77777777" w:rsidR="00255BF9" w:rsidRPr="004B7E44" w:rsidRDefault="00255BF9" w:rsidP="004B7E4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686D9E1" id="Text Box 10" o:spid="_x0000_s1031" type="#_x0000_t202" style="width:189pt;height:47.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" filled="f" stroked="f" strokeweight=".5pt">
                      <v:textbox>
                        <w:txbxContent>
                          <w:p w14:paraId="5685AE1A" w14:textId="77777777" w:rsidR="00255BF9" w:rsidRPr="004B7E44" w:rsidRDefault="00255BF9" w:rsidP="004B7E44"/>
                          <w:p w14:paraId="6174EC97" w14:textId="77777777" w:rsidR="00255BF9" w:rsidRDefault="00255BF9"/>
                          <w:p w14:paraId="5DA55231" w14:textId="77777777" w:rsidR="00255BF9" w:rsidRPr="004B7E44" w:rsidRDefault="00255BF9" w:rsidP="004B7E44"/>
                          <w:p w14:paraId="2A4F0CE0" w14:textId="77777777" w:rsidR="00255BF9" w:rsidRDefault="00255BF9"/>
                          <w:p w14:paraId="35ADB682" w14:textId="77777777" w:rsidR="00255BF9" w:rsidRPr="004B7E44" w:rsidRDefault="00255BF9" w:rsidP="004B7E44"/>
                          <w:p w14:paraId="643F577D" w14:textId="77777777" w:rsidR="00255BF9" w:rsidRDefault="00255BF9"/>
                          <w:p w14:paraId="6D0C5470" w14:textId="77777777" w:rsidR="00255BF9" w:rsidRPr="004B7E44" w:rsidRDefault="00255BF9" w:rsidP="004B7E44"/>
                          <w:p w14:paraId="0D103A76" w14:textId="77777777" w:rsidR="00255BF9" w:rsidRDefault="00255BF9"/>
                          <w:p w14:paraId="429F7864" w14:textId="77777777" w:rsidR="00255BF9" w:rsidRPr="004B7E44" w:rsidRDefault="00255BF9" w:rsidP="004B7E44"/>
                          <w:p w14:paraId="7ADA5EA7" w14:textId="77777777" w:rsidR="00255BF9" w:rsidRDefault="00255BF9"/>
                          <w:p w14:paraId="266E3411" w14:textId="77777777" w:rsidR="00255BF9" w:rsidRPr="004B7E44" w:rsidRDefault="00255BF9" w:rsidP="004B7E44"/>
                          <w:p w14:paraId="6CD02C57" w14:textId="77777777" w:rsidR="00255BF9" w:rsidRDefault="00255BF9"/>
                          <w:p w14:paraId="09420057" w14:textId="77777777" w:rsidR="00255BF9" w:rsidRPr="004B7E44" w:rsidRDefault="00255BF9" w:rsidP="004B7E44"/>
                          <w:p w14:paraId="4413D176" w14:textId="77777777" w:rsidR="00255BF9" w:rsidRDefault="00255BF9"/>
                          <w:p w14:paraId="47577D20" w14:textId="77777777" w:rsidR="00255BF9" w:rsidRPr="004B7E44" w:rsidRDefault="00255BF9" w:rsidP="004B7E44"/>
                          <w:p w14:paraId="026805A0" w14:textId="77777777" w:rsidR="00255BF9" w:rsidRDefault="00255BF9"/>
                          <w:p w14:paraId="6BAC8C29" w14:textId="77777777" w:rsidR="00255BF9" w:rsidRPr="004B7E44" w:rsidRDefault="00255BF9" w:rsidP="004B7E44"/>
                          <w:p w14:paraId="5589F436" w14:textId="77777777" w:rsidR="00255BF9" w:rsidRDefault="00255BF9"/>
                          <w:p w14:paraId="286A9B01" w14:textId="77777777" w:rsidR="00255BF9" w:rsidRPr="004B7E44" w:rsidRDefault="00255BF9" w:rsidP="004B7E44"/>
                          <w:p w14:paraId="1CC9319C" w14:textId="77777777" w:rsidR="00255BF9" w:rsidRDefault="00255BF9"/>
                          <w:p w14:paraId="6D80E2A5" w14:textId="77777777" w:rsidR="00255BF9" w:rsidRPr="004B7E44" w:rsidRDefault="00255BF9" w:rsidP="004B7E44"/>
                          <w:p w14:paraId="0483BDE5" w14:textId="77777777" w:rsidR="00255BF9" w:rsidRDefault="00255BF9"/>
                          <w:p w14:paraId="4D18A7AC" w14:textId="77777777" w:rsidR="00255BF9" w:rsidRPr="004B7E44" w:rsidRDefault="00255BF9" w:rsidP="004B7E44"/>
                          <w:p w14:paraId="45E55524" w14:textId="77777777" w:rsidR="00255BF9" w:rsidRDefault="00255BF9"/>
                          <w:p w14:paraId="0A000FE3" w14:textId="77777777" w:rsidR="00255BF9" w:rsidRPr="004B7E44" w:rsidRDefault="00255BF9" w:rsidP="004B7E44"/>
                          <w:p w14:paraId="3F6E27B8" w14:textId="77777777" w:rsidR="00255BF9" w:rsidRDefault="00255BF9"/>
                          <w:p w14:paraId="7FF696C8" w14:textId="77777777" w:rsidR="00255BF9" w:rsidRPr="004B7E44" w:rsidRDefault="00255BF9" w:rsidP="004B7E44"/>
                          <w:p w14:paraId="320367CD" w14:textId="77777777" w:rsidR="00255BF9" w:rsidRDefault="00255BF9"/>
                          <w:p w14:paraId="47B1E1BD" w14:textId="77777777" w:rsidR="00255BF9" w:rsidRPr="004B7E44" w:rsidRDefault="00255BF9" w:rsidP="004B7E44"/>
                          <w:p w14:paraId="0E2DE754" w14:textId="77777777" w:rsidR="00255BF9" w:rsidRDefault="00255BF9"/>
                          <w:p w14:paraId="121048ED" w14:textId="77777777" w:rsidR="00255BF9" w:rsidRPr="004B7E44" w:rsidRDefault="00255BF9" w:rsidP="004B7E44"/>
                          <w:p w14:paraId="15CA638C" w14:textId="77777777" w:rsidR="00255BF9" w:rsidRDefault="00255BF9"/>
                          <w:p w14:paraId="1059B539" w14:textId="77777777" w:rsidR="00255BF9" w:rsidRPr="004B7E44" w:rsidRDefault="00255BF9" w:rsidP="004B7E44"/>
                          <w:p w14:paraId="5C8A0A7F" w14:textId="77777777" w:rsidR="00255BF9" w:rsidRDefault="00255BF9"/>
                          <w:p w14:paraId="36C18C38" w14:textId="77777777" w:rsidR="00255BF9" w:rsidRPr="004B7E44" w:rsidRDefault="00255BF9" w:rsidP="004B7E44"/>
                          <w:p w14:paraId="3A2D1144" w14:textId="77777777" w:rsidR="00255BF9" w:rsidRDefault="00255BF9"/>
                          <w:p w14:paraId="6DFC3E22" w14:textId="77777777" w:rsidR="00255BF9" w:rsidRPr="004B7E44" w:rsidRDefault="00255BF9" w:rsidP="004B7E44"/>
                          <w:p w14:paraId="00E895CB" w14:textId="77777777" w:rsidR="00255BF9" w:rsidRDefault="00255BF9"/>
                          <w:p w14:paraId="75C72E89" w14:textId="77777777" w:rsidR="00255BF9" w:rsidRPr="004B7E44" w:rsidRDefault="00255BF9" w:rsidP="004B7E44"/>
                          <w:p w14:paraId="75513AE6" w14:textId="77777777" w:rsidR="00255BF9" w:rsidRDefault="00255BF9"/>
                          <w:p w14:paraId="484D7BF8" w14:textId="77777777" w:rsidR="00255BF9" w:rsidRPr="004B7E44" w:rsidRDefault="00255BF9" w:rsidP="004B7E44"/>
                          <w:p w14:paraId="5F99C105" w14:textId="77777777" w:rsidR="00255BF9" w:rsidRDefault="00255BF9"/>
                          <w:p w14:paraId="288EB42F" w14:textId="77777777" w:rsidR="00255BF9" w:rsidRPr="004B7E44" w:rsidRDefault="00255BF9" w:rsidP="004B7E44"/>
                          <w:p w14:paraId="05A340FA" w14:textId="77777777" w:rsidR="00255BF9" w:rsidRDefault="00255BF9"/>
                          <w:p w14:paraId="63005863" w14:textId="77777777" w:rsidR="00255BF9" w:rsidRPr="004B7E44" w:rsidRDefault="00255BF9" w:rsidP="004B7E44"/>
                          <w:p w14:paraId="1F4BB631" w14:textId="77777777" w:rsidR="00255BF9" w:rsidRDefault="00255BF9"/>
                          <w:p w14:paraId="369942AE" w14:textId="77777777" w:rsidR="00255BF9" w:rsidRPr="004B7E44" w:rsidRDefault="00255BF9" w:rsidP="004B7E44"/>
                          <w:p w14:paraId="309FCEA0" w14:textId="77777777" w:rsidR="00255BF9" w:rsidRDefault="00255BF9"/>
                          <w:p w14:paraId="7DC6998D" w14:textId="77777777" w:rsidR="00255BF9" w:rsidRPr="004B7E44" w:rsidRDefault="00255BF9" w:rsidP="004B7E44"/>
                          <w:p w14:paraId="46FDB6B9" w14:textId="77777777" w:rsidR="00255BF9" w:rsidRDefault="00255BF9"/>
                          <w:p w14:paraId="0E57C4D5" w14:textId="77777777" w:rsidR="00255BF9" w:rsidRPr="004B7E44" w:rsidRDefault="00255BF9" w:rsidP="004B7E44"/>
                          <w:p w14:paraId="5826C8E3" w14:textId="77777777" w:rsidR="00255BF9" w:rsidRDefault="00255BF9"/>
                          <w:p w14:paraId="62F59E6E" w14:textId="77777777" w:rsidR="00255BF9" w:rsidRPr="004B7E44" w:rsidRDefault="00255BF9" w:rsidP="004B7E44"/>
                          <w:p w14:paraId="03CBC65E" w14:textId="77777777" w:rsidR="00255BF9" w:rsidRDefault="00255BF9"/>
                          <w:p w14:paraId="3B85C6E9" w14:textId="77777777" w:rsidR="00255BF9" w:rsidRPr="004B7E44" w:rsidRDefault="00255BF9" w:rsidP="004B7E44"/>
                          <w:p w14:paraId="162CAC6B" w14:textId="77777777" w:rsidR="00255BF9" w:rsidRDefault="00255BF9"/>
                          <w:p w14:paraId="4ADF3B32" w14:textId="77777777" w:rsidR="00255BF9" w:rsidRPr="004B7E44" w:rsidRDefault="00255BF9" w:rsidP="004B7E44"/>
                          <w:p w14:paraId="70EEBB16" w14:textId="77777777" w:rsidR="00255BF9" w:rsidRDefault="00255BF9"/>
                          <w:p w14:paraId="118C379A" w14:textId="77777777" w:rsidR="00255BF9" w:rsidRPr="004B7E44" w:rsidRDefault="00255BF9" w:rsidP="004B7E44"/>
                          <w:p w14:paraId="4B3DC51E" w14:textId="77777777" w:rsidR="00255BF9" w:rsidRDefault="00255BF9"/>
                          <w:p w14:paraId="1BBFF641" w14:textId="77777777" w:rsidR="00255BF9" w:rsidRPr="004B7E44" w:rsidRDefault="00255BF9" w:rsidP="004B7E44"/>
                          <w:p w14:paraId="2E56D3BC" w14:textId="77777777" w:rsidR="00255BF9" w:rsidRDefault="00255BF9"/>
                          <w:p w14:paraId="5405AF02" w14:textId="77777777" w:rsidR="00255BF9" w:rsidRPr="004B7E44" w:rsidRDefault="00255BF9" w:rsidP="004B7E44"/>
                        </w:txbxContent>
                      </v:textbox>
                      <w10:anchorlock/>
                    </v:shape>
                  </w:pict>
                </mc:Fallback>
              </mc:AlternateContent>
            </w:r>
          </w:p>
        </w:tc>
      </w:tr>
    </w:tbl>
    <w:p w14:paraId="5558F5E5" w14:textId="77777777" w:rsidR="004B7E44" w:rsidRPr="0023444C" w:rsidRDefault="00A45AFD" w:rsidP="004B7E44">
      <w:r w:rsidRPr="0023444C">
        <w:rPr>
          <w:noProof/>
          <w:lang w:bidi="en-GB"/>
        </w:rPr>
        <w:drawing>
          <wp:anchor distT="0" distB="0" distL="114300" distR="114300" simplePos="0" relativeHeight="251658240" behindDoc="1" locked="0" layoutInCell="1" allowOverlap="1" wp14:anchorId="739033A9" wp14:editId="07C11EBD">
            <wp:simplePos x="0" y="0"/>
            <wp:positionH relativeFrom="column">
              <wp:posOffset>-729204</wp:posOffset>
            </wp:positionH>
            <wp:positionV relativeFrom="page">
              <wp:posOffset>14373</wp:posOffset>
            </wp:positionV>
            <wp:extent cx="7576457" cy="11232515"/>
            <wp:effectExtent l="0" t="0" r="5715"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a:extLst>
                        <a:ext uri="{28A0092B-C50C-407E-A947-70E740481C1C}">
                          <a14:useLocalDpi xmlns:a14="http://schemas.microsoft.com/office/drawing/2010/main" val="0"/>
                        </a:ext>
                      </a:extLst>
                    </a:blip>
                    <a:stretch>
                      <a:fillRect/>
                    </a:stretch>
                  </pic:blipFill>
                  <pic:spPr>
                    <a:xfrm>
                      <a:off x="0" y="0"/>
                      <a:ext cx="7576457" cy="11232515"/>
                    </a:xfrm>
                    <a:prstGeom prst="rect">
                      <a:avLst/>
                    </a:prstGeom>
                  </pic:spPr>
                </pic:pic>
              </a:graphicData>
            </a:graphic>
            <wp14:sizeRelH relativeFrom="margin">
              <wp14:pctWidth>0</wp14:pctWidth>
            </wp14:sizeRelH>
            <wp14:sizeRelV relativeFrom="margin">
              <wp14:pctHeight>0</wp14:pctHeight>
            </wp14:sizeRelV>
          </wp:anchor>
        </w:drawing>
      </w:r>
      <w:r w:rsidR="004B7E44" w:rsidRPr="0023444C">
        <w:rPr>
          <w:noProof/>
          <w:lang w:bidi="en-GB"/>
        </w:rPr>
        <mc:AlternateContent>
          <mc:Choice Requires="wps">
            <w:drawing>
              <wp:anchor distT="0" distB="0" distL="114300" distR="114300" simplePos="0" relativeHeight="251659264" behindDoc="1" locked="0" layoutInCell="1" allowOverlap="1" wp14:anchorId="63589E55" wp14:editId="59BF11FF">
                <wp:simplePos x="0" y="0"/>
                <wp:positionH relativeFrom="column">
                  <wp:posOffset>-731520</wp:posOffset>
                </wp:positionH>
                <wp:positionV relativeFrom="page">
                  <wp:posOffset>2059940</wp:posOffset>
                </wp:positionV>
                <wp:extent cx="6748145" cy="5984875"/>
                <wp:effectExtent l="0" t="0" r="0" b="0"/>
                <wp:wrapNone/>
                <wp:docPr id="2" name="Rectangle 2" descr="coloured rectangle"/>
                <wp:cNvGraphicFramePr/>
                <a:graphic xmlns:a="http://schemas.openxmlformats.org/drawingml/2006/main">
                  <a:graphicData uri="http://schemas.microsoft.com/office/word/2010/wordprocessingShape">
                    <wps:wsp>
                      <wps:cNvSpPr/>
                      <wps:spPr>
                        <a:xfrm>
                          <a:off x="0" y="0"/>
                          <a:ext cx="6748145" cy="5984875"/>
                        </a:xfrm>
                        <a:prstGeom prst="rect">
                          <a:avLst/>
                        </a:prstGeom>
                        <a:solidFill>
                          <a:srgbClr val="006DAE"/>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8D2188" id="Rectangle 2" o:spid="_x0000_s1026" alt="coloured rectangle" style="position:absolute;margin-left:-57.6pt;margin-top:162.2pt;width:531.35pt;height:471.2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" fillcolor="#006dae" stroked="f" strokeweight="2pt">
                <w10:wrap anchory="page"/>
              </v:rect>
            </w:pict>
          </mc:Fallback>
        </mc:AlternateContent>
      </w:r>
    </w:p>
    <w:p w14:paraId="50DE3339" w14:textId="77777777" w:rsidR="00DB3A35" w:rsidRPr="00DB3A35" w:rsidRDefault="003D1F6F" w:rsidP="00DB3A35">
      <w:pPr>
        <w:spacing w:after="200"/>
        <w:rPr>
          <w:lang w:bidi="en-GB"/>
        </w:rPr>
      </w:pPr>
      <w:r w:rsidRPr="0023444C">
        <w:rPr>
          <w:noProof/>
          <w:lang w:bidi="en-GB"/>
        </w:rPr>
        <w:drawing>
          <wp:anchor distT="0" distB="0" distL="114300" distR="114300" simplePos="0" relativeHeight="251660288" behindDoc="0" locked="0" layoutInCell="1" allowOverlap="1" wp14:anchorId="12224BCA" wp14:editId="48C24A4A">
            <wp:simplePos x="0" y="0"/>
            <wp:positionH relativeFrom="column">
              <wp:posOffset>-106227</wp:posOffset>
            </wp:positionH>
            <wp:positionV relativeFrom="paragraph">
              <wp:posOffset>7980680</wp:posOffset>
            </wp:positionV>
            <wp:extent cx="1738800" cy="504000"/>
            <wp:effectExtent l="0" t="0" r="1270" b="4445"/>
            <wp:wrapNone/>
            <wp:docPr id="12" name="Graphic 201">
              <a:extLst xmlns:a="http://schemas.openxmlformats.org/drawingml/2006/main">
                <a:ext uri="{FF2B5EF4-FFF2-40B4-BE49-F238E27FC236}">
                  <a16:creationId xmlns:a16="http://schemas.microsoft.com/office/drawing/2014/main" id="{F3D65186-AB5A-4584-87C3-0FAA2992263B}"/>
                </a:ext>
              </a:extLst>
            </wp:docPr>
            <wp:cNvGraphicFramePr/>
            <a:graphic xmlns:a="http://schemas.openxmlformats.org/drawingml/2006/main">
              <a:graphicData uri="http://schemas.openxmlformats.org/drawingml/2006/picture">
                <pic:pic xmlns:pic="http://schemas.openxmlformats.org/drawingml/2006/picture">
                  <pic:nvPicPr>
                    <pic:cNvPr id="12" name="Graphic 201">
                      <a:extLst>
                        <a:ext uri="{FF2B5EF4-FFF2-40B4-BE49-F238E27FC236}">
                          <a16:creationId xmlns:a16="http://schemas.microsoft.com/office/drawing/2014/main" id="{F3D65186-AB5A-4584-87C3-0FAA2992263B}"/>
                        </a:ext>
                      </a:extLst>
                    </pic:cNvPr>
                    <pic:cNvPicPr/>
                  </pic:nvPicPr>
                  <pic:blipFill>
                    <a:blip r:embed="rId9" cstate="print">
                      <a:extLst>
                        <a:ext uri="{28A0092B-C50C-407E-A947-70E740481C1C}">
                          <a14:useLocalDpi xmlns:a14="http://schemas.microsoft.com/office/drawing/2010/main" val="0"/>
                        </a:ext>
                      </a:extLst>
                    </a:blip>
                    <a:stretch>
                      <a:fillRect/>
                    </a:stretch>
                  </pic:blipFill>
                  <pic:spPr>
                    <a:xfrm>
                      <a:off x="0" y="0"/>
                      <a:ext cx="1738800" cy="504000"/>
                    </a:xfrm>
                    <a:prstGeom prst="rect">
                      <a:avLst/>
                    </a:prstGeom>
                  </pic:spPr>
                </pic:pic>
              </a:graphicData>
            </a:graphic>
            <wp14:sizeRelH relativeFrom="margin">
              <wp14:pctWidth>0</wp14:pctWidth>
            </wp14:sizeRelH>
            <wp14:sizeRelV relativeFrom="margin">
              <wp14:pctHeight>0</wp14:pctHeight>
            </wp14:sizeRelV>
          </wp:anchor>
        </w:drawing>
      </w:r>
      <w:r w:rsidR="004B7E44" w:rsidRPr="0023444C">
        <w:rPr>
          <w:lang w:bidi="en-GB"/>
        </w:rPr>
        <w:br w:type="page"/>
      </w:r>
      <w:bookmarkStart w:id="16" w:name="_Toc48807176"/>
    </w:p>
    <w:p w14:paraId="775FF429" w14:textId="77777777" w:rsidR="00933A0E" w:rsidRPr="00933A0E" w:rsidRDefault="003D1F6F" w:rsidP="00933A0E">
      <w:r>
        <w:lastRenderedPageBreak/>
        <w:t>Assignment 1</w:t>
      </w:r>
      <w:bookmarkStart w:id="17" w:name="_Toc48807177"/>
      <w:bookmarkEnd w:id="16"/>
    </w:p>
    <w:p w14:paraId="3C33D6C8" w14:textId="334EA7E9" w:rsidR="00E94B28" w:rsidRPr="0023444C" w:rsidRDefault="00E94B28" w:rsidP="00E94B28">
      <w:pPr>
        <w:pStyle w:val="Heading3"/>
        <w:rPr>
          <w:b/>
          <w:i w:val="0"/>
          <w:sz w:val="44"/>
        </w:rPr>
      </w:pPr>
      <w:r>
        <w:rPr>
          <w:b/>
          <w:i w:val="0"/>
          <w:sz w:val="44"/>
        </w:rPr>
        <w:t>Intro</w:t>
      </w:r>
      <w:r w:rsidR="001E030A">
        <w:rPr>
          <w:b/>
          <w:i w:val="0"/>
          <w:sz w:val="44"/>
        </w:rPr>
        <w:t>duction</w:t>
      </w:r>
    </w:p>
    <w:p w14:paraId="712F728C" w14:textId="444A5EEB" w:rsidR="001E030A" w:rsidRDefault="001E030A" w:rsidP="001E030A">
      <w:pPr>
        <w:rPr>
          <w:color w:val="auto"/>
        </w:rPr>
      </w:pPr>
    </w:p>
    <w:p w14:paraId="0856E70A" w14:textId="1F1ECDEF" w:rsidR="00160DB3" w:rsidRDefault="001E030A" w:rsidP="00382184">
      <w:pPr>
        <w:spacing w:line="360" w:lineRule="auto"/>
        <w:rPr>
          <w:color w:val="auto"/>
        </w:rPr>
      </w:pPr>
      <w:r>
        <w:rPr>
          <w:color w:val="auto"/>
        </w:rPr>
        <w:t xml:space="preserve">With the </w:t>
      </w:r>
      <w:r w:rsidR="00E02B17">
        <w:rPr>
          <w:color w:val="auto"/>
        </w:rPr>
        <w:t xml:space="preserve">snowballing growth of globalization, local businesses find it quite challenging competing with </w:t>
      </w:r>
      <w:r w:rsidR="00160DB3">
        <w:rPr>
          <w:color w:val="auto"/>
        </w:rPr>
        <w:t>global markets</w:t>
      </w:r>
      <w:r w:rsidR="00E02B17">
        <w:rPr>
          <w:color w:val="auto"/>
        </w:rPr>
        <w:t xml:space="preserve">. One such area that has suffered significantly is retail. </w:t>
      </w:r>
      <w:r w:rsidR="00160DB3">
        <w:rPr>
          <w:color w:val="auto"/>
        </w:rPr>
        <w:t>Small and medium scale business may not necessarily have the capital or motivation to hire a team of analyst. Nevertheless, they can still do some elementary analysis, customer segmentation and even predict the growth of their business.</w:t>
      </w:r>
    </w:p>
    <w:p w14:paraId="4483ADB3" w14:textId="77777777" w:rsidR="00160DB3" w:rsidRDefault="00160DB3" w:rsidP="00382184">
      <w:pPr>
        <w:spacing w:line="360" w:lineRule="auto"/>
        <w:rPr>
          <w:color w:val="auto"/>
        </w:rPr>
      </w:pPr>
    </w:p>
    <w:p w14:paraId="64E45D56" w14:textId="2E489D91" w:rsidR="00731B4B" w:rsidRDefault="001E030A" w:rsidP="00382184">
      <w:pPr>
        <w:spacing w:line="360" w:lineRule="auto"/>
        <w:rPr>
          <w:color w:val="auto"/>
          <w:lang w:val="en-AU"/>
        </w:rPr>
      </w:pPr>
      <w:r w:rsidRPr="001E030A">
        <w:rPr>
          <w:color w:val="auto"/>
        </w:rPr>
        <w:t>The focus of this project will be on analysing a retail</w:t>
      </w:r>
      <w:r w:rsidR="00160DB3">
        <w:rPr>
          <w:color w:val="auto"/>
        </w:rPr>
        <w:t xml:space="preserve"> store’s</w:t>
      </w:r>
      <w:r w:rsidRPr="001E030A">
        <w:rPr>
          <w:color w:val="auto"/>
        </w:rPr>
        <w:t xml:space="preserve"> customer data</w:t>
      </w:r>
      <w:r w:rsidR="00160DB3">
        <w:rPr>
          <w:color w:val="auto"/>
        </w:rPr>
        <w:t>base</w:t>
      </w:r>
      <w:r w:rsidRPr="001E030A">
        <w:rPr>
          <w:color w:val="auto"/>
        </w:rPr>
        <w:t xml:space="preserve"> to understand customer behaviour </w:t>
      </w:r>
      <w:r w:rsidRPr="001E030A">
        <w:rPr>
          <w:color w:val="auto"/>
          <w:lang w:val="en-AU"/>
        </w:rPr>
        <w:t>using metrics such as conversion rate</w:t>
      </w:r>
      <w:r w:rsidR="006A2259">
        <w:rPr>
          <w:color w:val="auto"/>
          <w:lang w:val="en-AU"/>
        </w:rPr>
        <w:t xml:space="preserve"> </w:t>
      </w:r>
      <w:r w:rsidRPr="001E030A">
        <w:rPr>
          <w:color w:val="auto"/>
          <w:lang w:val="en-AU"/>
        </w:rPr>
        <w:t xml:space="preserve">and total amount spent in recent transactions. </w:t>
      </w:r>
    </w:p>
    <w:p w14:paraId="7A75EDE4" w14:textId="77777777" w:rsidR="00731B4B" w:rsidRDefault="00731B4B" w:rsidP="00382184">
      <w:pPr>
        <w:spacing w:line="360" w:lineRule="auto"/>
        <w:rPr>
          <w:color w:val="auto"/>
          <w:lang w:val="en-AU"/>
        </w:rPr>
      </w:pPr>
    </w:p>
    <w:p w14:paraId="5E662A47" w14:textId="4D6492CA" w:rsidR="00731B4B" w:rsidRDefault="00731B4B" w:rsidP="00382184">
      <w:pPr>
        <w:pStyle w:val="ListParagraph"/>
        <w:numPr>
          <w:ilvl w:val="0"/>
          <w:numId w:val="8"/>
        </w:numPr>
        <w:spacing w:line="360" w:lineRule="auto"/>
        <w:rPr>
          <w:color w:val="auto"/>
          <w:lang w:val="en-AU"/>
        </w:rPr>
      </w:pPr>
      <w:r>
        <w:rPr>
          <w:color w:val="auto"/>
          <w:lang w:val="en-AU"/>
        </w:rPr>
        <w:t xml:space="preserve">The </w:t>
      </w:r>
      <w:r w:rsidR="006A2259">
        <w:rPr>
          <w:color w:val="auto"/>
          <w:lang w:val="en-AU"/>
        </w:rPr>
        <w:t>app</w:t>
      </w:r>
      <w:r>
        <w:rPr>
          <w:color w:val="auto"/>
          <w:lang w:val="en-AU"/>
        </w:rPr>
        <w:t xml:space="preserve"> will also look into which categories of product are more prone to returns</w:t>
      </w:r>
      <w:r w:rsidR="00266781">
        <w:rPr>
          <w:color w:val="auto"/>
          <w:lang w:val="en-AU"/>
        </w:rPr>
        <w:t xml:space="preserve"> and which age groups are more likely to return.</w:t>
      </w:r>
    </w:p>
    <w:p w14:paraId="2494B5C4" w14:textId="1337FD62" w:rsidR="00731B4B" w:rsidRDefault="006A2259" w:rsidP="00382184">
      <w:pPr>
        <w:pStyle w:val="ListParagraph"/>
        <w:numPr>
          <w:ilvl w:val="0"/>
          <w:numId w:val="8"/>
        </w:numPr>
        <w:spacing w:line="360" w:lineRule="auto"/>
        <w:rPr>
          <w:color w:val="auto"/>
          <w:lang w:val="en-AU"/>
        </w:rPr>
      </w:pPr>
      <w:r>
        <w:rPr>
          <w:color w:val="auto"/>
          <w:lang w:val="en-AU"/>
        </w:rPr>
        <w:t>T</w:t>
      </w:r>
      <w:r w:rsidR="00731B4B">
        <w:rPr>
          <w:color w:val="auto"/>
          <w:lang w:val="en-AU"/>
        </w:rPr>
        <w:t xml:space="preserve">rend analysis will be done to identify seasonality and overall growth. </w:t>
      </w:r>
    </w:p>
    <w:p w14:paraId="213BAB03" w14:textId="13CB0D92" w:rsidR="006A2259" w:rsidRDefault="006A2259" w:rsidP="00382184">
      <w:pPr>
        <w:pStyle w:val="ListParagraph"/>
        <w:numPr>
          <w:ilvl w:val="0"/>
          <w:numId w:val="8"/>
        </w:numPr>
        <w:spacing w:line="360" w:lineRule="auto"/>
        <w:rPr>
          <w:color w:val="auto"/>
          <w:lang w:val="en-AU"/>
        </w:rPr>
      </w:pPr>
      <w:r>
        <w:rPr>
          <w:color w:val="auto"/>
          <w:lang w:val="en-AU"/>
        </w:rPr>
        <w:t>Finally, f</w:t>
      </w:r>
      <w:r w:rsidRPr="00731B4B">
        <w:rPr>
          <w:color w:val="auto"/>
          <w:lang w:val="en-AU"/>
        </w:rPr>
        <w:t>actors such as gender, age and location will be used as explanatory variables to analyse the effect on customer’s buying decision.</w:t>
      </w:r>
    </w:p>
    <w:p w14:paraId="1F6C851F" w14:textId="77777777" w:rsidR="006A2259" w:rsidRPr="006A2259" w:rsidRDefault="006A2259" w:rsidP="00382184">
      <w:pPr>
        <w:spacing w:line="360" w:lineRule="auto"/>
        <w:ind w:left="360"/>
        <w:rPr>
          <w:color w:val="auto"/>
          <w:lang w:val="en-AU"/>
        </w:rPr>
      </w:pPr>
    </w:p>
    <w:p w14:paraId="59F7EB86" w14:textId="77777777" w:rsidR="001E030A" w:rsidRPr="001E030A" w:rsidRDefault="001E030A" w:rsidP="00382184">
      <w:pPr>
        <w:spacing w:line="360" w:lineRule="auto"/>
        <w:rPr>
          <w:color w:val="auto"/>
          <w:lang w:val="en-AU"/>
        </w:rPr>
      </w:pPr>
    </w:p>
    <w:p w14:paraId="178847AE" w14:textId="4F064293" w:rsidR="001E030A" w:rsidRDefault="001E030A" w:rsidP="00382184">
      <w:pPr>
        <w:spacing w:line="360" w:lineRule="auto"/>
        <w:rPr>
          <w:color w:val="auto"/>
          <w:lang w:val="en-AU"/>
        </w:rPr>
      </w:pPr>
      <w:r w:rsidRPr="001E030A">
        <w:rPr>
          <w:color w:val="auto"/>
          <w:lang w:val="en-AU"/>
        </w:rPr>
        <w:t>The analysis done can be used for customer segmentation to provide exclusive offers to existing customers and build a model for customer retention.</w:t>
      </w:r>
    </w:p>
    <w:p w14:paraId="2FE36F9B" w14:textId="77777777" w:rsidR="00E94B28" w:rsidRDefault="00E94B28" w:rsidP="004B7E44">
      <w:pPr>
        <w:pStyle w:val="Heading3"/>
        <w:rPr>
          <w:b/>
          <w:i w:val="0"/>
          <w:sz w:val="44"/>
        </w:rPr>
      </w:pPr>
    </w:p>
    <w:p w14:paraId="3726BCA9" w14:textId="2DF3C6DC" w:rsidR="004B7E44" w:rsidRPr="006A2259" w:rsidRDefault="003D1F6F" w:rsidP="004B7E44">
      <w:pPr>
        <w:pStyle w:val="Heading3"/>
        <w:rPr>
          <w:b/>
          <w:i w:val="0"/>
          <w:sz w:val="40"/>
          <w:szCs w:val="40"/>
        </w:rPr>
      </w:pPr>
      <w:r w:rsidRPr="006A2259">
        <w:rPr>
          <w:b/>
          <w:i w:val="0"/>
          <w:sz w:val="40"/>
          <w:szCs w:val="40"/>
        </w:rPr>
        <w:t>D</w:t>
      </w:r>
      <w:r w:rsidR="00D520B3" w:rsidRPr="006A2259">
        <w:rPr>
          <w:b/>
          <w:i w:val="0"/>
          <w:sz w:val="40"/>
          <w:szCs w:val="40"/>
        </w:rPr>
        <w:t xml:space="preserve">ata </w:t>
      </w:r>
      <w:r w:rsidR="0015266F" w:rsidRPr="006A2259">
        <w:rPr>
          <w:b/>
          <w:i w:val="0"/>
          <w:sz w:val="40"/>
          <w:szCs w:val="40"/>
        </w:rPr>
        <w:t xml:space="preserve">Checking &amp; </w:t>
      </w:r>
      <w:r w:rsidR="00D520B3" w:rsidRPr="006A2259">
        <w:rPr>
          <w:b/>
          <w:i w:val="0"/>
          <w:sz w:val="40"/>
          <w:szCs w:val="40"/>
        </w:rPr>
        <w:t>Wrangling</w:t>
      </w:r>
      <w:bookmarkEnd w:id="17"/>
    </w:p>
    <w:p w14:paraId="64206B4C" w14:textId="77777777" w:rsidR="004B7E44" w:rsidRPr="0023444C" w:rsidRDefault="004B7E44" w:rsidP="004B7E44">
      <w:pPr>
        <w:rPr>
          <w:rFonts w:eastAsia="Times New Roman"/>
        </w:rPr>
      </w:pPr>
    </w:p>
    <w:p w14:paraId="08728C51" w14:textId="05C07188" w:rsidR="00CC11A4" w:rsidRDefault="00CC11A4" w:rsidP="00382184">
      <w:pPr>
        <w:spacing w:line="360" w:lineRule="auto"/>
        <w:rPr>
          <w:color w:val="auto"/>
        </w:rPr>
      </w:pPr>
      <w:r>
        <w:rPr>
          <w:color w:val="auto"/>
        </w:rPr>
        <w:t>The data used in this report is collected from an anonymous retail store and can be accessed through</w:t>
      </w:r>
      <w:r w:rsidR="00BA44FD">
        <w:rPr>
          <w:color w:val="auto"/>
        </w:rPr>
        <w:t xml:space="preserve"> </w:t>
      </w:r>
      <w:hyperlink r:id="rId10" w:history="1">
        <w:r w:rsidRPr="00BA44FD">
          <w:rPr>
            <w:rStyle w:val="Hyperlink"/>
          </w:rPr>
          <w:t>Kaggle</w:t>
        </w:r>
      </w:hyperlink>
      <w:r w:rsidR="00BA44FD">
        <w:rPr>
          <w:color w:val="auto"/>
        </w:rPr>
        <w:t>.</w:t>
      </w:r>
      <w:r>
        <w:rPr>
          <w:color w:val="auto"/>
        </w:rPr>
        <w:t xml:space="preserve"> </w:t>
      </w:r>
    </w:p>
    <w:p w14:paraId="7A358B1A" w14:textId="73264D1E" w:rsidR="00CC11A4" w:rsidRDefault="00CC11A4" w:rsidP="00382184">
      <w:pPr>
        <w:spacing w:line="360" w:lineRule="auto"/>
        <w:rPr>
          <w:color w:val="auto"/>
        </w:rPr>
      </w:pPr>
    </w:p>
    <w:p w14:paraId="2AC71F7D" w14:textId="77777777" w:rsidR="00CC11A4" w:rsidRPr="00501028" w:rsidRDefault="00CC11A4" w:rsidP="00382184">
      <w:pPr>
        <w:spacing w:line="360" w:lineRule="auto"/>
        <w:rPr>
          <w:color w:val="161718" w:themeColor="text1"/>
        </w:rPr>
      </w:pPr>
      <w:r>
        <w:rPr>
          <w:color w:val="161718" w:themeColor="text1"/>
        </w:rPr>
        <w:t>The data contains 3 csv files from which selected features will be combined to answer the analysis questions.</w:t>
      </w:r>
    </w:p>
    <w:p w14:paraId="340FCCF0" w14:textId="77777777" w:rsidR="00CC11A4" w:rsidRDefault="00CC11A4" w:rsidP="00382184">
      <w:pPr>
        <w:spacing w:line="360" w:lineRule="auto"/>
        <w:rPr>
          <w:color w:val="161718" w:themeColor="text1"/>
        </w:rPr>
      </w:pPr>
    </w:p>
    <w:p w14:paraId="5D35D473" w14:textId="77777777" w:rsidR="00CC11A4" w:rsidRPr="00CD1E48" w:rsidRDefault="00CC11A4" w:rsidP="00382184">
      <w:pPr>
        <w:numPr>
          <w:ilvl w:val="0"/>
          <w:numId w:val="9"/>
        </w:numPr>
        <w:spacing w:line="360" w:lineRule="auto"/>
        <w:rPr>
          <w:color w:val="161718" w:themeColor="text1"/>
          <w:lang w:val="en-AU"/>
        </w:rPr>
      </w:pPr>
      <w:r w:rsidRPr="00CD1E48">
        <w:rPr>
          <w:color w:val="161718" w:themeColor="text1"/>
          <w:lang w:val="en-AU"/>
        </w:rPr>
        <w:t xml:space="preserve">Customer: Customer information </w:t>
      </w:r>
      <w:r>
        <w:rPr>
          <w:color w:val="161718" w:themeColor="text1"/>
          <w:lang w:val="en-AU"/>
        </w:rPr>
        <w:t>- 5K row x 4 columns</w:t>
      </w:r>
    </w:p>
    <w:p w14:paraId="752421A1" w14:textId="77777777" w:rsidR="00CC11A4" w:rsidRPr="00CD1E48" w:rsidRDefault="00CC11A4" w:rsidP="00382184">
      <w:pPr>
        <w:numPr>
          <w:ilvl w:val="0"/>
          <w:numId w:val="9"/>
        </w:numPr>
        <w:spacing w:line="360" w:lineRule="auto"/>
        <w:rPr>
          <w:color w:val="161718" w:themeColor="text1"/>
          <w:lang w:val="en-AU"/>
        </w:rPr>
      </w:pPr>
      <w:r w:rsidRPr="00CD1E48">
        <w:rPr>
          <w:color w:val="161718" w:themeColor="text1"/>
          <w:lang w:val="en-AU"/>
        </w:rPr>
        <w:t>Transaction: Transaction of customers</w:t>
      </w:r>
      <w:r>
        <w:rPr>
          <w:color w:val="161718" w:themeColor="text1"/>
          <w:lang w:val="en-AU"/>
        </w:rPr>
        <w:t xml:space="preserve"> - 23K row x 10 columns</w:t>
      </w:r>
    </w:p>
    <w:p w14:paraId="062B263C" w14:textId="77777777" w:rsidR="00CC11A4" w:rsidRDefault="00CC11A4" w:rsidP="00382184">
      <w:pPr>
        <w:numPr>
          <w:ilvl w:val="0"/>
          <w:numId w:val="9"/>
        </w:numPr>
        <w:spacing w:line="360" w:lineRule="auto"/>
        <w:rPr>
          <w:color w:val="161718" w:themeColor="text1"/>
          <w:lang w:val="en-AU"/>
        </w:rPr>
      </w:pPr>
      <w:r w:rsidRPr="00CD1E48">
        <w:rPr>
          <w:color w:val="161718" w:themeColor="text1"/>
          <w:lang w:val="en-AU"/>
        </w:rPr>
        <w:t>Product Hierarchy: Product information</w:t>
      </w:r>
      <w:r>
        <w:rPr>
          <w:color w:val="161718" w:themeColor="text1"/>
          <w:lang w:val="en-AU"/>
        </w:rPr>
        <w:t xml:space="preserve"> - 23 row x 4 columns</w:t>
      </w:r>
    </w:p>
    <w:p w14:paraId="1F696EA9" w14:textId="77777777" w:rsidR="00CC11A4" w:rsidRDefault="00CC11A4" w:rsidP="00382184">
      <w:pPr>
        <w:spacing w:line="360" w:lineRule="auto"/>
        <w:rPr>
          <w:color w:val="auto"/>
        </w:rPr>
      </w:pPr>
    </w:p>
    <w:p w14:paraId="1AB53472" w14:textId="77777777" w:rsidR="00CC5EF8" w:rsidRDefault="00CC5EF8" w:rsidP="00382184">
      <w:pPr>
        <w:spacing w:line="360" w:lineRule="auto"/>
        <w:rPr>
          <w:color w:val="auto"/>
        </w:rPr>
      </w:pPr>
    </w:p>
    <w:p w14:paraId="6CAAF4E0" w14:textId="77777777" w:rsidR="00CC5EF8" w:rsidRDefault="00CC5EF8" w:rsidP="00382184">
      <w:pPr>
        <w:spacing w:line="360" w:lineRule="auto"/>
        <w:rPr>
          <w:color w:val="auto"/>
        </w:rPr>
      </w:pPr>
    </w:p>
    <w:p w14:paraId="78D481CD" w14:textId="77777777" w:rsidR="00CC5EF8" w:rsidRDefault="00CC5EF8" w:rsidP="00382184">
      <w:pPr>
        <w:spacing w:line="360" w:lineRule="auto"/>
        <w:rPr>
          <w:color w:val="auto"/>
        </w:rPr>
      </w:pPr>
    </w:p>
    <w:p w14:paraId="32C883DA" w14:textId="758134D3" w:rsidR="00CC11A4" w:rsidRDefault="002378DA" w:rsidP="00382184">
      <w:pPr>
        <w:spacing w:line="360" w:lineRule="auto"/>
        <w:rPr>
          <w:noProof/>
          <w:color w:val="auto"/>
        </w:rPr>
      </w:pPr>
      <w:r>
        <w:rPr>
          <w:color w:val="auto"/>
        </w:rPr>
        <w:t xml:space="preserve">After Initial Examination of Data in R, it was discovered that although relatively clean, there were some issues with the data. </w:t>
      </w:r>
      <w:r w:rsidR="004A74B0">
        <w:rPr>
          <w:color w:val="auto"/>
        </w:rPr>
        <w:t xml:space="preserve">The </w:t>
      </w:r>
      <w:r w:rsidR="00CC11A4" w:rsidRPr="00CC11A4">
        <w:rPr>
          <w:i/>
          <w:iCs/>
          <w:color w:val="auto"/>
        </w:rPr>
        <w:t>customer</w:t>
      </w:r>
      <w:r w:rsidR="00CC11A4">
        <w:rPr>
          <w:color w:val="auto"/>
        </w:rPr>
        <w:t xml:space="preserve"> dataset had some missing values in “</w:t>
      </w:r>
      <w:r w:rsidR="00CC11A4" w:rsidRPr="00CC11A4">
        <w:rPr>
          <w:i/>
          <w:iCs/>
          <w:color w:val="auto"/>
        </w:rPr>
        <w:t>Gender</w:t>
      </w:r>
      <w:r w:rsidR="00CC11A4">
        <w:rPr>
          <w:color w:val="auto"/>
        </w:rPr>
        <w:t>” and “</w:t>
      </w:r>
      <w:r w:rsidR="00CC11A4" w:rsidRPr="00CC11A4">
        <w:rPr>
          <w:i/>
          <w:iCs/>
          <w:color w:val="auto"/>
        </w:rPr>
        <w:t>city_code</w:t>
      </w:r>
      <w:r w:rsidR="00CC11A4">
        <w:rPr>
          <w:color w:val="auto"/>
        </w:rPr>
        <w:t>” columns as shown below.</w:t>
      </w:r>
      <w:r w:rsidR="00CC11A4" w:rsidRPr="00CC11A4">
        <w:rPr>
          <w:noProof/>
          <w:color w:val="auto"/>
        </w:rPr>
        <w:t xml:space="preserve"> </w:t>
      </w:r>
    </w:p>
    <w:p w14:paraId="7DCC3769" w14:textId="1F2C60FC" w:rsidR="00FF79AD" w:rsidRPr="00FF79AD" w:rsidRDefault="00FF79AD" w:rsidP="00FF79AD">
      <w:pPr>
        <w:pStyle w:val="Caption"/>
        <w:keepNext/>
        <w:jc w:val="center"/>
        <w:rPr>
          <w:sz w:val="24"/>
          <w:szCs w:val="24"/>
        </w:rPr>
      </w:pPr>
      <w:r w:rsidRPr="00FF79AD">
        <w:rPr>
          <w:sz w:val="24"/>
          <w:szCs w:val="24"/>
        </w:rPr>
        <w:t xml:space="preserve">Figure </w:t>
      </w:r>
      <w:r w:rsidRPr="00FF79AD">
        <w:rPr>
          <w:sz w:val="24"/>
          <w:szCs w:val="24"/>
        </w:rPr>
        <w:fldChar w:fldCharType="begin"/>
      </w:r>
      <w:r w:rsidRPr="00FF79AD">
        <w:rPr>
          <w:sz w:val="24"/>
          <w:szCs w:val="24"/>
        </w:rPr>
        <w:instrText xml:space="preserve"> SEQ Figure \* ARABIC </w:instrText>
      </w:r>
      <w:r w:rsidRPr="00FF79AD">
        <w:rPr>
          <w:sz w:val="24"/>
          <w:szCs w:val="24"/>
        </w:rPr>
        <w:fldChar w:fldCharType="separate"/>
      </w:r>
      <w:r w:rsidR="00C863E8">
        <w:rPr>
          <w:noProof/>
          <w:sz w:val="24"/>
          <w:szCs w:val="24"/>
        </w:rPr>
        <w:t>1</w:t>
      </w:r>
      <w:r w:rsidRPr="00FF79AD">
        <w:rPr>
          <w:sz w:val="24"/>
          <w:szCs w:val="24"/>
        </w:rPr>
        <w:fldChar w:fldCharType="end"/>
      </w:r>
      <w:r w:rsidRPr="00FF79AD">
        <w:rPr>
          <w:sz w:val="24"/>
          <w:szCs w:val="24"/>
        </w:rPr>
        <w:t>: Missing values visualization in Customer</w:t>
      </w:r>
    </w:p>
    <w:p w14:paraId="5C3BD6A7" w14:textId="55CCBF97" w:rsidR="00966DAC" w:rsidRDefault="00FF79AD" w:rsidP="004A74B0">
      <w:pPr>
        <w:rPr>
          <w:color w:val="auto"/>
        </w:rPr>
      </w:pPr>
      <w:r>
        <w:rPr>
          <w:noProof/>
          <w:color w:val="auto"/>
        </w:rPr>
        <w:drawing>
          <wp:inline distT="0" distB="0" distL="0" distR="0" wp14:anchorId="2ADEF719" wp14:editId="51B71D2F">
            <wp:extent cx="6097270" cy="3764915"/>
            <wp:effectExtent l="0" t="0" r="0" b="0"/>
            <wp:docPr id="4"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ell phone&#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6097270" cy="3764915"/>
                    </a:xfrm>
                    <a:prstGeom prst="rect">
                      <a:avLst/>
                    </a:prstGeom>
                  </pic:spPr>
                </pic:pic>
              </a:graphicData>
            </a:graphic>
          </wp:inline>
        </w:drawing>
      </w:r>
    </w:p>
    <w:p w14:paraId="1169E00A" w14:textId="1EF50FD4" w:rsidR="00CC11A4" w:rsidRDefault="00CC11A4" w:rsidP="004A74B0">
      <w:pPr>
        <w:rPr>
          <w:color w:val="auto"/>
        </w:rPr>
      </w:pPr>
    </w:p>
    <w:p w14:paraId="06C2B325" w14:textId="12A9080C" w:rsidR="00FF79AD" w:rsidRPr="00FF79AD" w:rsidRDefault="00FF79AD" w:rsidP="00FF79AD">
      <w:pPr>
        <w:pStyle w:val="Caption"/>
        <w:keepNext/>
        <w:jc w:val="center"/>
        <w:rPr>
          <w:sz w:val="24"/>
          <w:szCs w:val="24"/>
        </w:rPr>
      </w:pPr>
      <w:r w:rsidRPr="00FF79AD">
        <w:rPr>
          <w:sz w:val="24"/>
          <w:szCs w:val="24"/>
        </w:rPr>
        <w:lastRenderedPageBreak/>
        <w:t xml:space="preserve">Table </w:t>
      </w:r>
      <w:r w:rsidRPr="00FF79AD">
        <w:rPr>
          <w:sz w:val="24"/>
          <w:szCs w:val="24"/>
        </w:rPr>
        <w:fldChar w:fldCharType="begin"/>
      </w:r>
      <w:r w:rsidRPr="00FF79AD">
        <w:rPr>
          <w:sz w:val="24"/>
          <w:szCs w:val="24"/>
        </w:rPr>
        <w:instrText xml:space="preserve"> SEQ Table \* ARABIC </w:instrText>
      </w:r>
      <w:r w:rsidRPr="00FF79AD">
        <w:rPr>
          <w:sz w:val="24"/>
          <w:szCs w:val="24"/>
        </w:rPr>
        <w:fldChar w:fldCharType="separate"/>
      </w:r>
      <w:r w:rsidR="00C863E8">
        <w:rPr>
          <w:noProof/>
          <w:sz w:val="24"/>
          <w:szCs w:val="24"/>
        </w:rPr>
        <w:t>1</w:t>
      </w:r>
      <w:r w:rsidRPr="00FF79AD">
        <w:rPr>
          <w:sz w:val="24"/>
          <w:szCs w:val="24"/>
        </w:rPr>
        <w:fldChar w:fldCharType="end"/>
      </w:r>
      <w:r w:rsidRPr="00FF79AD">
        <w:rPr>
          <w:sz w:val="24"/>
          <w:szCs w:val="24"/>
        </w:rPr>
        <w:t>: Missing Values in Customer</w:t>
      </w:r>
    </w:p>
    <w:p w14:paraId="3A6CF8FB" w14:textId="357AC84B" w:rsidR="006B3958" w:rsidRDefault="00FF79AD" w:rsidP="004A74B0">
      <w:pPr>
        <w:rPr>
          <w:color w:val="auto"/>
        </w:rPr>
      </w:pPr>
      <w:r>
        <w:rPr>
          <w:noProof/>
          <w:color w:val="auto"/>
        </w:rPr>
        <w:drawing>
          <wp:inline distT="0" distB="0" distL="0" distR="0" wp14:anchorId="23B44A7B" wp14:editId="0ADF598A">
            <wp:extent cx="6097270" cy="1502410"/>
            <wp:effectExtent l="0" t="0" r="0" b="0"/>
            <wp:docPr id="13" name="Picture 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ell phone&#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6097270" cy="1502410"/>
                    </a:xfrm>
                    <a:prstGeom prst="rect">
                      <a:avLst/>
                    </a:prstGeom>
                  </pic:spPr>
                </pic:pic>
              </a:graphicData>
            </a:graphic>
          </wp:inline>
        </w:drawing>
      </w:r>
    </w:p>
    <w:p w14:paraId="4262B1D3" w14:textId="77777777" w:rsidR="00FF79AD" w:rsidRDefault="00FF79AD" w:rsidP="004A74B0">
      <w:pPr>
        <w:rPr>
          <w:color w:val="auto"/>
        </w:rPr>
      </w:pPr>
    </w:p>
    <w:p w14:paraId="61B0BDF8" w14:textId="299EE2F8" w:rsidR="00CC11A4" w:rsidRDefault="00CC11A4" w:rsidP="004A74B0">
      <w:pPr>
        <w:rPr>
          <w:color w:val="auto"/>
        </w:rPr>
      </w:pPr>
    </w:p>
    <w:p w14:paraId="1B6B9AE1" w14:textId="17274A57" w:rsidR="00CC11A4" w:rsidRDefault="00CC11A4" w:rsidP="004A74B0">
      <w:pPr>
        <w:rPr>
          <w:color w:val="auto"/>
        </w:rPr>
      </w:pPr>
    </w:p>
    <w:p w14:paraId="0FDE0ECC" w14:textId="3B6945D0" w:rsidR="00FF79AD" w:rsidRDefault="00FF79AD" w:rsidP="00382184">
      <w:pPr>
        <w:spacing w:line="360" w:lineRule="auto"/>
        <w:rPr>
          <w:color w:val="auto"/>
        </w:rPr>
      </w:pPr>
      <w:r>
        <w:rPr>
          <w:color w:val="auto"/>
        </w:rPr>
        <w:t xml:space="preserve">Figure 1 shows that the missing data is less than 0.1% </w:t>
      </w:r>
      <w:r w:rsidR="00076037">
        <w:rPr>
          <w:color w:val="auto"/>
        </w:rPr>
        <w:t>and the missing observations can be seen in Table 1.</w:t>
      </w:r>
      <w:r w:rsidR="00880885">
        <w:rPr>
          <w:color w:val="auto"/>
        </w:rPr>
        <w:t xml:space="preserve"> Also, the values in gender columns were changed from abbreviations to full form which is shown later in </w:t>
      </w:r>
      <w:r w:rsidR="00F91B29">
        <w:rPr>
          <w:color w:val="auto"/>
        </w:rPr>
        <w:t>Table 4</w:t>
      </w:r>
      <w:r w:rsidR="00880885">
        <w:rPr>
          <w:color w:val="auto"/>
        </w:rPr>
        <w:t>.</w:t>
      </w:r>
    </w:p>
    <w:p w14:paraId="63DFA302" w14:textId="77777777" w:rsidR="00076037" w:rsidRDefault="00076037" w:rsidP="00382184">
      <w:pPr>
        <w:spacing w:line="360" w:lineRule="auto"/>
        <w:rPr>
          <w:color w:val="auto"/>
        </w:rPr>
      </w:pPr>
    </w:p>
    <w:p w14:paraId="4AC11C86" w14:textId="21ACC6B9" w:rsidR="004A74B0" w:rsidRDefault="00076037" w:rsidP="00382184">
      <w:pPr>
        <w:spacing w:line="360" w:lineRule="auto"/>
        <w:rPr>
          <w:color w:val="auto"/>
        </w:rPr>
      </w:pPr>
      <w:r>
        <w:rPr>
          <w:color w:val="auto"/>
        </w:rPr>
        <w:t xml:space="preserve">Furthermore, the </w:t>
      </w:r>
      <w:r w:rsidRPr="00076037">
        <w:rPr>
          <w:i/>
          <w:iCs/>
          <w:color w:val="auto"/>
        </w:rPr>
        <w:t>tran_date</w:t>
      </w:r>
      <w:r>
        <w:rPr>
          <w:color w:val="auto"/>
        </w:rPr>
        <w:t xml:space="preserve"> column in the </w:t>
      </w:r>
      <w:r w:rsidRPr="00076037">
        <w:rPr>
          <w:i/>
          <w:iCs/>
          <w:color w:val="auto"/>
        </w:rPr>
        <w:t>Transaction</w:t>
      </w:r>
      <w:r>
        <w:rPr>
          <w:color w:val="auto"/>
        </w:rPr>
        <w:t xml:space="preserve"> dataset was stored in multiple formats and required tidying up as shown below</w:t>
      </w:r>
    </w:p>
    <w:p w14:paraId="00418112" w14:textId="6C013467" w:rsidR="00076037" w:rsidRDefault="00076037" w:rsidP="00382184">
      <w:pPr>
        <w:spacing w:line="360" w:lineRule="auto"/>
        <w:rPr>
          <w:color w:val="auto"/>
        </w:rPr>
      </w:pPr>
    </w:p>
    <w:p w14:paraId="59F9FFCC" w14:textId="09883D5E" w:rsidR="00076037" w:rsidRPr="00076037" w:rsidRDefault="00076037" w:rsidP="00076037">
      <w:pPr>
        <w:pStyle w:val="Caption"/>
        <w:keepNext/>
        <w:jc w:val="center"/>
        <w:rPr>
          <w:sz w:val="24"/>
          <w:szCs w:val="24"/>
        </w:rPr>
      </w:pPr>
      <w:r w:rsidRPr="00076037">
        <w:rPr>
          <w:sz w:val="24"/>
          <w:szCs w:val="24"/>
        </w:rPr>
        <w:t xml:space="preserve">Table </w:t>
      </w:r>
      <w:r w:rsidRPr="00076037">
        <w:rPr>
          <w:sz w:val="24"/>
          <w:szCs w:val="24"/>
        </w:rPr>
        <w:fldChar w:fldCharType="begin"/>
      </w:r>
      <w:r w:rsidRPr="00076037">
        <w:rPr>
          <w:sz w:val="24"/>
          <w:szCs w:val="24"/>
        </w:rPr>
        <w:instrText xml:space="preserve"> SEQ Table \* ARABIC </w:instrText>
      </w:r>
      <w:r w:rsidRPr="00076037">
        <w:rPr>
          <w:sz w:val="24"/>
          <w:szCs w:val="24"/>
        </w:rPr>
        <w:fldChar w:fldCharType="separate"/>
      </w:r>
      <w:r w:rsidR="00C863E8">
        <w:rPr>
          <w:noProof/>
          <w:sz w:val="24"/>
          <w:szCs w:val="24"/>
        </w:rPr>
        <w:t>2</w:t>
      </w:r>
      <w:r w:rsidRPr="00076037">
        <w:rPr>
          <w:sz w:val="24"/>
          <w:szCs w:val="24"/>
        </w:rPr>
        <w:fldChar w:fldCharType="end"/>
      </w:r>
      <w:r w:rsidRPr="00076037">
        <w:rPr>
          <w:sz w:val="24"/>
          <w:szCs w:val="24"/>
        </w:rPr>
        <w:t>: Glimpse of the transactions</w:t>
      </w:r>
    </w:p>
    <w:p w14:paraId="05443B59" w14:textId="2F197016" w:rsidR="00076037" w:rsidRDefault="00076037" w:rsidP="004A74B0">
      <w:pPr>
        <w:rPr>
          <w:color w:val="auto"/>
        </w:rPr>
      </w:pPr>
      <w:r>
        <w:rPr>
          <w:noProof/>
          <w:color w:val="auto"/>
        </w:rPr>
        <w:drawing>
          <wp:inline distT="0" distB="0" distL="0" distR="0" wp14:anchorId="7DEDD3BB" wp14:editId="52F357DF">
            <wp:extent cx="6457950" cy="1434577"/>
            <wp:effectExtent l="0" t="0" r="0" b="635"/>
            <wp:docPr id="17" name="Picture 1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ell phone&#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545109" cy="1453939"/>
                    </a:xfrm>
                    <a:prstGeom prst="rect">
                      <a:avLst/>
                    </a:prstGeom>
                  </pic:spPr>
                </pic:pic>
              </a:graphicData>
            </a:graphic>
          </wp:inline>
        </w:drawing>
      </w:r>
    </w:p>
    <w:p w14:paraId="0441F234" w14:textId="2F4781D8" w:rsidR="004A74B0" w:rsidRDefault="004A74B0" w:rsidP="004A74B0">
      <w:pPr>
        <w:rPr>
          <w:color w:val="auto"/>
        </w:rPr>
      </w:pPr>
    </w:p>
    <w:p w14:paraId="2DB4BBEA" w14:textId="77777777" w:rsidR="00BD68E0" w:rsidRDefault="00BD68E0" w:rsidP="00382184">
      <w:pPr>
        <w:spacing w:line="360" w:lineRule="auto"/>
        <w:rPr>
          <w:color w:val="auto"/>
        </w:rPr>
      </w:pPr>
    </w:p>
    <w:p w14:paraId="654D045F" w14:textId="0999DEA5" w:rsidR="00BD68E0" w:rsidRDefault="00BD68E0" w:rsidP="00382184">
      <w:pPr>
        <w:spacing w:line="360" w:lineRule="auto"/>
        <w:rPr>
          <w:color w:val="auto"/>
        </w:rPr>
      </w:pPr>
      <w:r>
        <w:rPr>
          <w:color w:val="auto"/>
        </w:rPr>
        <w:t xml:space="preserve">The </w:t>
      </w:r>
      <w:r w:rsidRPr="00BD68E0">
        <w:rPr>
          <w:i/>
          <w:iCs/>
          <w:color w:val="auto"/>
        </w:rPr>
        <w:t>tran_date</w:t>
      </w:r>
      <w:r>
        <w:rPr>
          <w:color w:val="auto"/>
        </w:rPr>
        <w:t xml:space="preserve"> variable was fixed using </w:t>
      </w:r>
      <w:r w:rsidRPr="00BD68E0">
        <w:rPr>
          <w:i/>
          <w:iCs/>
          <w:color w:val="auto"/>
        </w:rPr>
        <w:t>parse_date_time</w:t>
      </w:r>
      <w:r>
        <w:rPr>
          <w:color w:val="auto"/>
        </w:rPr>
        <w:t xml:space="preserve"> function in R which formatted the variable uniformly and changed the variable to </w:t>
      </w:r>
      <w:r w:rsidRPr="00F91B29">
        <w:rPr>
          <w:i/>
          <w:iCs/>
          <w:color w:val="auto"/>
        </w:rPr>
        <w:t>datetype</w:t>
      </w:r>
      <w:r>
        <w:rPr>
          <w:color w:val="auto"/>
        </w:rPr>
        <w:t xml:space="preserve"> so that it can be used for further analysis.</w:t>
      </w:r>
    </w:p>
    <w:p w14:paraId="6EFF2339" w14:textId="77777777" w:rsidR="00BD68E0" w:rsidRDefault="00BD68E0" w:rsidP="004A74B0">
      <w:pPr>
        <w:rPr>
          <w:color w:val="auto"/>
        </w:rPr>
      </w:pPr>
    </w:p>
    <w:p w14:paraId="5A60C8EF" w14:textId="6701C410" w:rsidR="00076037" w:rsidRPr="00076037" w:rsidRDefault="00076037" w:rsidP="00076037">
      <w:pPr>
        <w:pStyle w:val="Caption"/>
        <w:keepNext/>
        <w:jc w:val="center"/>
        <w:rPr>
          <w:sz w:val="24"/>
          <w:szCs w:val="24"/>
        </w:rPr>
      </w:pPr>
      <w:r w:rsidRPr="00076037">
        <w:rPr>
          <w:sz w:val="24"/>
          <w:szCs w:val="24"/>
        </w:rPr>
        <w:lastRenderedPageBreak/>
        <w:t xml:space="preserve">Table </w:t>
      </w:r>
      <w:r w:rsidRPr="00076037">
        <w:rPr>
          <w:sz w:val="24"/>
          <w:szCs w:val="24"/>
        </w:rPr>
        <w:fldChar w:fldCharType="begin"/>
      </w:r>
      <w:r w:rsidRPr="00076037">
        <w:rPr>
          <w:sz w:val="24"/>
          <w:szCs w:val="24"/>
        </w:rPr>
        <w:instrText xml:space="preserve"> SEQ Table \* ARABIC </w:instrText>
      </w:r>
      <w:r w:rsidRPr="00076037">
        <w:rPr>
          <w:sz w:val="24"/>
          <w:szCs w:val="24"/>
        </w:rPr>
        <w:fldChar w:fldCharType="separate"/>
      </w:r>
      <w:r w:rsidR="00C863E8">
        <w:rPr>
          <w:noProof/>
          <w:sz w:val="24"/>
          <w:szCs w:val="24"/>
        </w:rPr>
        <w:t>3</w:t>
      </w:r>
      <w:r w:rsidRPr="00076037">
        <w:rPr>
          <w:sz w:val="24"/>
          <w:szCs w:val="24"/>
        </w:rPr>
        <w:fldChar w:fldCharType="end"/>
      </w:r>
      <w:r w:rsidRPr="00076037">
        <w:rPr>
          <w:sz w:val="24"/>
          <w:szCs w:val="24"/>
        </w:rPr>
        <w:t>: Glimpse of the transaction (Cleaned)</w:t>
      </w:r>
    </w:p>
    <w:p w14:paraId="4FEEB959" w14:textId="568A3DAE" w:rsidR="00076037" w:rsidRDefault="00076037" w:rsidP="00DB3A35">
      <w:pPr>
        <w:rPr>
          <w:color w:val="auto"/>
        </w:rPr>
      </w:pPr>
      <w:r>
        <w:rPr>
          <w:noProof/>
          <w:color w:val="auto"/>
        </w:rPr>
        <w:drawing>
          <wp:inline distT="0" distB="0" distL="0" distR="0" wp14:anchorId="106D1A66" wp14:editId="30F86C0C">
            <wp:extent cx="6534005" cy="1446028"/>
            <wp:effectExtent l="0" t="0" r="0" b="1905"/>
            <wp:docPr id="20" name="Picture 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ell phone&#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579620" cy="1456123"/>
                    </a:xfrm>
                    <a:prstGeom prst="rect">
                      <a:avLst/>
                    </a:prstGeom>
                  </pic:spPr>
                </pic:pic>
              </a:graphicData>
            </a:graphic>
          </wp:inline>
        </w:drawing>
      </w:r>
    </w:p>
    <w:p w14:paraId="454F11E4" w14:textId="056E2F59" w:rsidR="00BD68E0" w:rsidRDefault="00BD68E0" w:rsidP="00DB3A35">
      <w:pPr>
        <w:rPr>
          <w:color w:val="auto"/>
        </w:rPr>
      </w:pPr>
    </w:p>
    <w:p w14:paraId="6F1B22CD" w14:textId="32D69601" w:rsidR="00BD68E0" w:rsidRDefault="00BD68E0" w:rsidP="00DB3A35">
      <w:pPr>
        <w:rPr>
          <w:color w:val="auto"/>
        </w:rPr>
      </w:pPr>
      <w:r>
        <w:rPr>
          <w:color w:val="auto"/>
        </w:rPr>
        <w:t xml:space="preserve">The Table 3 shows cleaned </w:t>
      </w:r>
      <w:r w:rsidRPr="00BD68E0">
        <w:rPr>
          <w:i/>
          <w:iCs/>
          <w:color w:val="auto"/>
        </w:rPr>
        <w:t>tran_date</w:t>
      </w:r>
      <w:r>
        <w:rPr>
          <w:color w:val="auto"/>
        </w:rPr>
        <w:t xml:space="preserve"> column for the same observations.</w:t>
      </w:r>
    </w:p>
    <w:p w14:paraId="6D458073" w14:textId="1E5DB5B0" w:rsidR="00880885" w:rsidRDefault="00880885" w:rsidP="00DB3A35">
      <w:pPr>
        <w:rPr>
          <w:color w:val="auto"/>
        </w:rPr>
      </w:pPr>
    </w:p>
    <w:p w14:paraId="0C0FE8CC" w14:textId="78FAB1BA" w:rsidR="00880885" w:rsidRDefault="00880885" w:rsidP="00382184">
      <w:pPr>
        <w:spacing w:line="360" w:lineRule="auto"/>
        <w:rPr>
          <w:color w:val="auto"/>
        </w:rPr>
      </w:pPr>
      <w:r>
        <w:rPr>
          <w:color w:val="auto"/>
        </w:rPr>
        <w:t xml:space="preserve">Finally, the cleaned </w:t>
      </w:r>
      <w:r w:rsidR="00F91B29" w:rsidRPr="00301124">
        <w:rPr>
          <w:i/>
          <w:iCs/>
          <w:color w:val="auto"/>
        </w:rPr>
        <w:t>Customer</w:t>
      </w:r>
      <w:r w:rsidR="00F91B29">
        <w:rPr>
          <w:color w:val="auto"/>
        </w:rPr>
        <w:t xml:space="preserve"> and </w:t>
      </w:r>
      <w:r w:rsidR="00F91B29" w:rsidRPr="00301124">
        <w:rPr>
          <w:i/>
          <w:iCs/>
          <w:color w:val="auto"/>
        </w:rPr>
        <w:t>Transaction</w:t>
      </w:r>
      <w:r>
        <w:rPr>
          <w:color w:val="auto"/>
        </w:rPr>
        <w:t xml:space="preserve"> </w:t>
      </w:r>
      <w:r w:rsidR="00301124">
        <w:rPr>
          <w:color w:val="auto"/>
        </w:rPr>
        <w:t xml:space="preserve">datasets </w:t>
      </w:r>
      <w:r>
        <w:rPr>
          <w:color w:val="auto"/>
        </w:rPr>
        <w:t>were merged</w:t>
      </w:r>
      <w:r w:rsidR="00F91B29">
        <w:rPr>
          <w:color w:val="auto"/>
        </w:rPr>
        <w:t xml:space="preserve"> together (by </w:t>
      </w:r>
      <w:r w:rsidR="00F91B29" w:rsidRPr="00F91B29">
        <w:rPr>
          <w:i/>
          <w:iCs/>
          <w:color w:val="auto"/>
        </w:rPr>
        <w:t>customer_id)</w:t>
      </w:r>
      <w:r w:rsidR="00F91B29">
        <w:rPr>
          <w:color w:val="auto"/>
        </w:rPr>
        <w:t xml:space="preserve"> and again </w:t>
      </w:r>
      <w:r w:rsidR="00301124">
        <w:rPr>
          <w:color w:val="auto"/>
        </w:rPr>
        <w:t xml:space="preserve">merged </w:t>
      </w:r>
      <w:r>
        <w:rPr>
          <w:color w:val="auto"/>
        </w:rPr>
        <w:t xml:space="preserve">with the already clean </w:t>
      </w:r>
      <w:r w:rsidR="00F91B29">
        <w:rPr>
          <w:color w:val="auto"/>
        </w:rPr>
        <w:t>Product</w:t>
      </w:r>
      <w:r>
        <w:rPr>
          <w:color w:val="auto"/>
        </w:rPr>
        <w:t xml:space="preserve"> dataset</w:t>
      </w:r>
      <w:r w:rsidR="00F91B29">
        <w:rPr>
          <w:color w:val="auto"/>
        </w:rPr>
        <w:t xml:space="preserve"> (by </w:t>
      </w:r>
      <w:r w:rsidR="00F91B29" w:rsidRPr="00F91B29">
        <w:rPr>
          <w:i/>
          <w:iCs/>
          <w:color w:val="auto"/>
        </w:rPr>
        <w:t>prod_cat_code</w:t>
      </w:r>
      <w:r w:rsidR="00F91B29">
        <w:rPr>
          <w:color w:val="auto"/>
        </w:rPr>
        <w:t>)</w:t>
      </w:r>
      <w:r>
        <w:rPr>
          <w:color w:val="auto"/>
        </w:rPr>
        <w:t xml:space="preserve"> using the </w:t>
      </w:r>
      <w:r w:rsidRPr="00F91B29">
        <w:rPr>
          <w:i/>
          <w:iCs/>
          <w:color w:val="auto"/>
        </w:rPr>
        <w:t>merge</w:t>
      </w:r>
      <w:r>
        <w:rPr>
          <w:color w:val="auto"/>
        </w:rPr>
        <w:t xml:space="preserve"> function and the</w:t>
      </w:r>
      <w:r w:rsidR="00F91B29">
        <w:rPr>
          <w:color w:val="auto"/>
        </w:rPr>
        <w:t xml:space="preserve"> duplicates were removed with </w:t>
      </w:r>
      <w:r w:rsidR="00F91B29" w:rsidRPr="00F91B29">
        <w:rPr>
          <w:i/>
          <w:iCs/>
          <w:color w:val="auto"/>
        </w:rPr>
        <w:t>distinct</w:t>
      </w:r>
      <w:r w:rsidR="00F91B29">
        <w:rPr>
          <w:color w:val="auto"/>
        </w:rPr>
        <w:t xml:space="preserve"> function. </w:t>
      </w:r>
      <w:r w:rsidR="00301124">
        <w:rPr>
          <w:color w:val="auto"/>
        </w:rPr>
        <w:t xml:space="preserve">Two new columns </w:t>
      </w:r>
      <w:r w:rsidR="00301124" w:rsidRPr="00301124">
        <w:rPr>
          <w:i/>
          <w:iCs/>
          <w:color w:val="auto"/>
        </w:rPr>
        <w:t>age</w:t>
      </w:r>
      <w:r w:rsidR="00301124">
        <w:rPr>
          <w:color w:val="auto"/>
        </w:rPr>
        <w:t xml:space="preserve"> and </w:t>
      </w:r>
      <w:r w:rsidR="00301124" w:rsidRPr="00301124">
        <w:rPr>
          <w:i/>
          <w:iCs/>
          <w:color w:val="auto"/>
        </w:rPr>
        <w:t>age_group</w:t>
      </w:r>
      <w:r w:rsidR="00301124">
        <w:rPr>
          <w:color w:val="auto"/>
        </w:rPr>
        <w:t xml:space="preserve"> were also created using </w:t>
      </w:r>
      <w:r w:rsidR="00301124" w:rsidRPr="00301124">
        <w:rPr>
          <w:i/>
          <w:iCs/>
          <w:color w:val="auto"/>
        </w:rPr>
        <w:t>mutate()</w:t>
      </w:r>
      <w:r w:rsidR="00301124">
        <w:rPr>
          <w:color w:val="auto"/>
        </w:rPr>
        <w:t xml:space="preserve"> function in R. The variable age was created with </w:t>
      </w:r>
      <w:r w:rsidR="00301124" w:rsidRPr="00301124">
        <w:rPr>
          <w:i/>
          <w:iCs/>
          <w:color w:val="auto"/>
        </w:rPr>
        <w:t>age_calc()</w:t>
      </w:r>
      <w:r w:rsidR="00301124">
        <w:rPr>
          <w:color w:val="auto"/>
        </w:rPr>
        <w:t xml:space="preserve"> function and </w:t>
      </w:r>
      <w:r w:rsidR="00301124" w:rsidRPr="00301124">
        <w:rPr>
          <w:i/>
          <w:iCs/>
          <w:color w:val="auto"/>
        </w:rPr>
        <w:t>age_group</w:t>
      </w:r>
      <w:r w:rsidR="00301124">
        <w:rPr>
          <w:color w:val="auto"/>
        </w:rPr>
        <w:t xml:space="preserve"> was created using </w:t>
      </w:r>
      <w:r w:rsidR="00301124" w:rsidRPr="00301124">
        <w:rPr>
          <w:i/>
          <w:iCs/>
          <w:color w:val="auto"/>
        </w:rPr>
        <w:t>cut()</w:t>
      </w:r>
      <w:r w:rsidR="00301124">
        <w:rPr>
          <w:color w:val="auto"/>
        </w:rPr>
        <w:t xml:space="preserve"> function. </w:t>
      </w:r>
      <w:r w:rsidR="00F91B29">
        <w:rPr>
          <w:color w:val="auto"/>
        </w:rPr>
        <w:t>The</w:t>
      </w:r>
      <w:r>
        <w:rPr>
          <w:color w:val="auto"/>
        </w:rPr>
        <w:t xml:space="preserve"> final dataset displays product and customer information for every transaction</w:t>
      </w:r>
      <w:r w:rsidR="00F91B29">
        <w:rPr>
          <w:color w:val="auto"/>
        </w:rPr>
        <w:t xml:space="preserve"> as visible in Table 4.</w:t>
      </w:r>
    </w:p>
    <w:p w14:paraId="072EF60D" w14:textId="77777777" w:rsidR="00F91B29" w:rsidRDefault="00F91B29" w:rsidP="00382184">
      <w:pPr>
        <w:spacing w:line="360" w:lineRule="auto"/>
        <w:rPr>
          <w:color w:val="auto"/>
        </w:rPr>
      </w:pPr>
    </w:p>
    <w:p w14:paraId="1124E1A8" w14:textId="2F4D7ABB" w:rsidR="00DB3A35" w:rsidRPr="00301124" w:rsidRDefault="00F91B29" w:rsidP="00301124">
      <w:pPr>
        <w:pStyle w:val="Caption"/>
        <w:keepNext/>
        <w:jc w:val="center"/>
        <w:rPr>
          <w:sz w:val="24"/>
          <w:szCs w:val="24"/>
        </w:rPr>
      </w:pPr>
      <w:r w:rsidRPr="00F91B29">
        <w:rPr>
          <w:sz w:val="24"/>
          <w:szCs w:val="24"/>
        </w:rPr>
        <w:t xml:space="preserve">Table </w:t>
      </w:r>
      <w:r w:rsidRPr="00F91B29">
        <w:rPr>
          <w:sz w:val="24"/>
          <w:szCs w:val="24"/>
        </w:rPr>
        <w:fldChar w:fldCharType="begin"/>
      </w:r>
      <w:r w:rsidRPr="00F91B29">
        <w:rPr>
          <w:sz w:val="24"/>
          <w:szCs w:val="24"/>
        </w:rPr>
        <w:instrText xml:space="preserve"> SEQ Table \* ARABIC </w:instrText>
      </w:r>
      <w:r w:rsidRPr="00F91B29">
        <w:rPr>
          <w:sz w:val="24"/>
          <w:szCs w:val="24"/>
        </w:rPr>
        <w:fldChar w:fldCharType="separate"/>
      </w:r>
      <w:r w:rsidR="00C863E8">
        <w:rPr>
          <w:noProof/>
          <w:sz w:val="24"/>
          <w:szCs w:val="24"/>
        </w:rPr>
        <w:t>4</w:t>
      </w:r>
      <w:r w:rsidRPr="00F91B29">
        <w:rPr>
          <w:sz w:val="24"/>
          <w:szCs w:val="24"/>
        </w:rPr>
        <w:fldChar w:fldCharType="end"/>
      </w:r>
      <w:r w:rsidRPr="00F91B29">
        <w:rPr>
          <w:sz w:val="24"/>
          <w:szCs w:val="24"/>
        </w:rPr>
        <w:t>: Glim</w:t>
      </w:r>
      <w:r w:rsidR="00C863E8">
        <w:rPr>
          <w:sz w:val="24"/>
          <w:szCs w:val="24"/>
        </w:rPr>
        <w:t>p</w:t>
      </w:r>
      <w:r w:rsidRPr="00F91B29">
        <w:rPr>
          <w:sz w:val="24"/>
          <w:szCs w:val="24"/>
        </w:rPr>
        <w:t>se of Final Merged Dataset</w:t>
      </w:r>
      <w:bookmarkStart w:id="18" w:name="_Toc48807178"/>
    </w:p>
    <w:p w14:paraId="4A1374D0" w14:textId="76C5A5C4" w:rsidR="00CB73DA" w:rsidRDefault="00301124" w:rsidP="002378DA">
      <w:pPr>
        <w:pStyle w:val="Heading3"/>
        <w:rPr>
          <w:b/>
          <w:i w:val="0"/>
          <w:sz w:val="44"/>
        </w:rPr>
      </w:pPr>
      <w:r>
        <w:rPr>
          <w:b/>
          <w:i w:val="0"/>
          <w:noProof/>
          <w:sz w:val="44"/>
        </w:rPr>
        <w:drawing>
          <wp:inline distT="0" distB="0" distL="0" distR="0" wp14:anchorId="177541CC" wp14:editId="6EF0BEA6">
            <wp:extent cx="6097270" cy="1138555"/>
            <wp:effectExtent l="0" t="0" r="0" b="4445"/>
            <wp:docPr id="30" name="Picture 3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screenshot of a cell phone&#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097270" cy="1138555"/>
                    </a:xfrm>
                    <a:prstGeom prst="rect">
                      <a:avLst/>
                    </a:prstGeom>
                  </pic:spPr>
                </pic:pic>
              </a:graphicData>
            </a:graphic>
          </wp:inline>
        </w:drawing>
      </w:r>
    </w:p>
    <w:p w14:paraId="33D7B2D0" w14:textId="77777777" w:rsidR="00E47B1A" w:rsidRDefault="00E47B1A" w:rsidP="00E47B1A">
      <w:pPr>
        <w:rPr>
          <w:rFonts w:eastAsia="Times New Roman" w:cs="Times New Roman"/>
          <w:b/>
          <w:bCs/>
          <w:caps/>
          <w:color w:val="auto"/>
          <w:spacing w:val="20"/>
          <w:kern w:val="28"/>
          <w:sz w:val="24"/>
        </w:rPr>
      </w:pPr>
    </w:p>
    <w:p w14:paraId="44771C41" w14:textId="77777777" w:rsidR="00E47B1A" w:rsidRDefault="00E47B1A" w:rsidP="00E47B1A">
      <w:pPr>
        <w:rPr>
          <w:rFonts w:eastAsia="Times New Roman" w:cs="Times New Roman"/>
          <w:b/>
          <w:bCs/>
          <w:caps/>
          <w:color w:val="auto"/>
          <w:spacing w:val="20"/>
          <w:kern w:val="28"/>
          <w:sz w:val="24"/>
        </w:rPr>
      </w:pPr>
    </w:p>
    <w:p w14:paraId="79D90F4C" w14:textId="77777777" w:rsidR="00CC5EF8" w:rsidRDefault="00CC5EF8" w:rsidP="00E47B1A">
      <w:pPr>
        <w:rPr>
          <w:rFonts w:eastAsia="Times New Roman" w:cs="Times New Roman"/>
          <w:b/>
          <w:bCs/>
          <w:caps/>
          <w:color w:val="auto"/>
          <w:spacing w:val="20"/>
          <w:kern w:val="28"/>
          <w:sz w:val="24"/>
        </w:rPr>
      </w:pPr>
    </w:p>
    <w:p w14:paraId="29E1F4EF" w14:textId="35EAEA81" w:rsidR="006A2259" w:rsidRPr="006A2259" w:rsidRDefault="006A2259" w:rsidP="006A2259">
      <w:pPr>
        <w:pStyle w:val="Heading3"/>
        <w:rPr>
          <w:b/>
          <w:i w:val="0"/>
          <w:sz w:val="40"/>
          <w:szCs w:val="40"/>
        </w:rPr>
      </w:pPr>
      <w:r>
        <w:rPr>
          <w:b/>
          <w:i w:val="0"/>
          <w:sz w:val="40"/>
          <w:szCs w:val="40"/>
        </w:rPr>
        <w:t>Design</w:t>
      </w:r>
    </w:p>
    <w:p w14:paraId="50BD372D" w14:textId="05FA9E6E" w:rsidR="00E47B1A" w:rsidRDefault="00E47B1A" w:rsidP="00382184">
      <w:pPr>
        <w:spacing w:line="360" w:lineRule="auto"/>
        <w:rPr>
          <w:rFonts w:eastAsia="Times New Roman" w:cs="Times New Roman"/>
          <w:b/>
          <w:bCs/>
          <w:caps/>
          <w:color w:val="auto"/>
          <w:spacing w:val="20"/>
          <w:kern w:val="28"/>
          <w:sz w:val="24"/>
        </w:rPr>
      </w:pPr>
    </w:p>
    <w:p w14:paraId="1372F7FE" w14:textId="62896C6B" w:rsidR="007530DC" w:rsidRDefault="007530DC" w:rsidP="00382184">
      <w:pPr>
        <w:spacing w:line="360" w:lineRule="auto"/>
        <w:rPr>
          <w:color w:val="auto"/>
          <w:lang w:val="en-AU"/>
        </w:rPr>
      </w:pPr>
      <w:r>
        <w:rPr>
          <w:color w:val="auto"/>
          <w:lang w:val="en-AU"/>
        </w:rPr>
        <w:t xml:space="preserve">The </w:t>
      </w:r>
      <w:proofErr w:type="gramStart"/>
      <w:r>
        <w:rPr>
          <w:color w:val="auto"/>
          <w:lang w:val="en-AU"/>
        </w:rPr>
        <w:t>five design</w:t>
      </w:r>
      <w:proofErr w:type="gramEnd"/>
      <w:r>
        <w:rPr>
          <w:color w:val="auto"/>
          <w:lang w:val="en-AU"/>
        </w:rPr>
        <w:t xml:space="preserve"> sheet was referred to for designing the entire app. </w:t>
      </w:r>
    </w:p>
    <w:p w14:paraId="5787147D" w14:textId="686EF47A" w:rsidR="007530DC" w:rsidRDefault="007530DC" w:rsidP="00382184">
      <w:pPr>
        <w:spacing w:line="360" w:lineRule="auto"/>
        <w:rPr>
          <w:color w:val="auto"/>
          <w:lang w:val="en-AU"/>
        </w:rPr>
      </w:pPr>
    </w:p>
    <w:p w14:paraId="19A31E1A" w14:textId="264AC71A" w:rsidR="007530DC" w:rsidRDefault="007530DC" w:rsidP="00382184">
      <w:pPr>
        <w:tabs>
          <w:tab w:val="left" w:pos="2713"/>
        </w:tabs>
        <w:spacing w:line="360" w:lineRule="auto"/>
        <w:rPr>
          <w:color w:val="auto"/>
          <w:lang w:val="en-AU"/>
        </w:rPr>
      </w:pPr>
      <w:r w:rsidRPr="007530DC">
        <w:rPr>
          <w:b/>
          <w:bCs/>
          <w:color w:val="auto"/>
          <w:lang w:val="en-AU"/>
        </w:rPr>
        <w:t>First Sheet</w:t>
      </w:r>
      <w:r>
        <w:rPr>
          <w:b/>
          <w:bCs/>
          <w:color w:val="auto"/>
          <w:lang w:val="en-AU"/>
        </w:rPr>
        <w:t xml:space="preserve"> : </w:t>
      </w:r>
      <w:r>
        <w:rPr>
          <w:color w:val="auto"/>
          <w:lang w:val="en-AU"/>
        </w:rPr>
        <w:t>This sheet explorers the various ideas and brainstorm all the possible questions that can be formed. Then the questions are categorized and properly sorted into 3 main tabs.</w:t>
      </w:r>
    </w:p>
    <w:p w14:paraId="1DC4F3CF" w14:textId="77777777" w:rsidR="006C0865" w:rsidRDefault="006C0865" w:rsidP="007530DC">
      <w:pPr>
        <w:tabs>
          <w:tab w:val="left" w:pos="2713"/>
        </w:tabs>
        <w:rPr>
          <w:color w:val="auto"/>
          <w:lang w:val="en-AU"/>
        </w:rPr>
      </w:pPr>
    </w:p>
    <w:p w14:paraId="60AEDC62" w14:textId="6F71ABD6" w:rsidR="006C0865" w:rsidRPr="006C0865" w:rsidRDefault="006C0865" w:rsidP="006C0865">
      <w:pPr>
        <w:pStyle w:val="Caption"/>
        <w:keepNext/>
        <w:jc w:val="center"/>
        <w:rPr>
          <w:sz w:val="24"/>
          <w:szCs w:val="24"/>
        </w:rPr>
      </w:pPr>
      <w:r w:rsidRPr="00E47B1A">
        <w:rPr>
          <w:sz w:val="24"/>
          <w:szCs w:val="24"/>
        </w:rPr>
        <w:lastRenderedPageBreak/>
        <w:t xml:space="preserve">Figure </w:t>
      </w:r>
      <w:r w:rsidRPr="00E47B1A">
        <w:rPr>
          <w:sz w:val="24"/>
          <w:szCs w:val="24"/>
        </w:rPr>
        <w:fldChar w:fldCharType="begin"/>
      </w:r>
      <w:r w:rsidRPr="00E47B1A">
        <w:rPr>
          <w:sz w:val="24"/>
          <w:szCs w:val="24"/>
        </w:rPr>
        <w:instrText xml:space="preserve"> SEQ Figure \* ARABIC </w:instrText>
      </w:r>
      <w:r w:rsidRPr="00E47B1A">
        <w:rPr>
          <w:sz w:val="24"/>
          <w:szCs w:val="24"/>
        </w:rPr>
        <w:fldChar w:fldCharType="separate"/>
      </w:r>
      <w:r>
        <w:rPr>
          <w:noProof/>
          <w:sz w:val="24"/>
          <w:szCs w:val="24"/>
        </w:rPr>
        <w:t>2</w:t>
      </w:r>
      <w:r w:rsidRPr="00E47B1A">
        <w:rPr>
          <w:sz w:val="24"/>
          <w:szCs w:val="24"/>
        </w:rPr>
        <w:fldChar w:fldCharType="end"/>
      </w:r>
      <w:r w:rsidRPr="00E47B1A">
        <w:rPr>
          <w:sz w:val="24"/>
          <w:szCs w:val="24"/>
        </w:rPr>
        <w:t xml:space="preserve">: </w:t>
      </w:r>
      <w:r>
        <w:rPr>
          <w:sz w:val="24"/>
          <w:szCs w:val="24"/>
        </w:rPr>
        <w:t>First sheet of the FDS</w:t>
      </w:r>
    </w:p>
    <w:p w14:paraId="568FDA73" w14:textId="39865A66" w:rsidR="007530DC" w:rsidRDefault="006C0865" w:rsidP="007530DC">
      <w:pPr>
        <w:tabs>
          <w:tab w:val="left" w:pos="2713"/>
        </w:tabs>
        <w:rPr>
          <w:color w:val="auto"/>
          <w:lang w:val="en-AU"/>
        </w:rPr>
      </w:pPr>
      <w:r>
        <w:rPr>
          <w:noProof/>
          <w:color w:val="auto"/>
          <w:lang w:val="en-AU"/>
        </w:rPr>
        <w:drawing>
          <wp:inline distT="0" distB="0" distL="0" distR="0" wp14:anchorId="7246C9CD" wp14:editId="7A8091D2">
            <wp:extent cx="6097270" cy="3423285"/>
            <wp:effectExtent l="0" t="0" r="0" b="5715"/>
            <wp:docPr id="9" name="Picture 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097270" cy="3423285"/>
                    </a:xfrm>
                    <a:prstGeom prst="rect">
                      <a:avLst/>
                    </a:prstGeom>
                  </pic:spPr>
                </pic:pic>
              </a:graphicData>
            </a:graphic>
          </wp:inline>
        </w:drawing>
      </w:r>
    </w:p>
    <w:p w14:paraId="32C063FB" w14:textId="77777777" w:rsidR="006C0865" w:rsidRDefault="006C0865" w:rsidP="007530DC">
      <w:pPr>
        <w:tabs>
          <w:tab w:val="left" w:pos="2713"/>
        </w:tabs>
        <w:rPr>
          <w:b/>
          <w:bCs/>
          <w:color w:val="auto"/>
          <w:lang w:val="en-AU"/>
        </w:rPr>
      </w:pPr>
    </w:p>
    <w:p w14:paraId="3D8B954D" w14:textId="2F4986AD" w:rsidR="007530DC" w:rsidRPr="007530DC" w:rsidRDefault="007530DC" w:rsidP="00382184">
      <w:pPr>
        <w:tabs>
          <w:tab w:val="left" w:pos="2713"/>
        </w:tabs>
        <w:spacing w:line="360" w:lineRule="auto"/>
        <w:rPr>
          <w:color w:val="auto"/>
        </w:rPr>
      </w:pPr>
      <w:r w:rsidRPr="007530DC">
        <w:rPr>
          <w:b/>
          <w:bCs/>
          <w:color w:val="auto"/>
          <w:lang w:val="en-AU"/>
        </w:rPr>
        <w:t>Second Sheet</w:t>
      </w:r>
      <w:r>
        <w:rPr>
          <w:rFonts w:eastAsia="Times New Roman" w:cs="Times New Roman"/>
          <w:b/>
          <w:bCs/>
          <w:caps/>
          <w:color w:val="auto"/>
          <w:spacing w:val="20"/>
          <w:kern w:val="28"/>
          <w:sz w:val="24"/>
        </w:rPr>
        <w:t xml:space="preserve"> : </w:t>
      </w:r>
      <w:r>
        <w:rPr>
          <w:color w:val="auto"/>
          <w:lang w:val="en-AU"/>
        </w:rPr>
        <w:t xml:space="preserve">This sheet expands of those ideas formed in the first sheet. </w:t>
      </w:r>
      <w:r w:rsidRPr="007530DC">
        <w:rPr>
          <w:color w:val="auto"/>
        </w:rPr>
        <w:t>Analysis will include best performing products and also which products are often returned.</w:t>
      </w:r>
    </w:p>
    <w:p w14:paraId="03A5CB69" w14:textId="34564658" w:rsidR="007530DC" w:rsidRDefault="007530DC" w:rsidP="00382184">
      <w:pPr>
        <w:tabs>
          <w:tab w:val="left" w:pos="2713"/>
        </w:tabs>
        <w:spacing w:line="360" w:lineRule="auto"/>
        <w:rPr>
          <w:rFonts w:eastAsia="Times New Roman" w:cs="Times New Roman"/>
          <w:b/>
          <w:bCs/>
          <w:caps/>
          <w:color w:val="auto"/>
          <w:spacing w:val="20"/>
          <w:kern w:val="28"/>
          <w:sz w:val="24"/>
        </w:rPr>
      </w:pPr>
    </w:p>
    <w:p w14:paraId="3B32E480" w14:textId="0938FFA9" w:rsidR="006C0865" w:rsidRPr="006C0865" w:rsidRDefault="006C0865" w:rsidP="00382184">
      <w:pPr>
        <w:tabs>
          <w:tab w:val="left" w:pos="2713"/>
        </w:tabs>
        <w:spacing w:line="360" w:lineRule="auto"/>
        <w:rPr>
          <w:color w:val="auto"/>
        </w:rPr>
      </w:pPr>
      <w:r>
        <w:rPr>
          <w:b/>
          <w:bCs/>
          <w:color w:val="auto"/>
          <w:lang w:val="en-AU"/>
        </w:rPr>
        <w:t>Third</w:t>
      </w:r>
      <w:r w:rsidRPr="007530DC">
        <w:rPr>
          <w:b/>
          <w:bCs/>
          <w:color w:val="auto"/>
          <w:lang w:val="en-AU"/>
        </w:rPr>
        <w:t xml:space="preserve"> Sheet</w:t>
      </w:r>
      <w:r>
        <w:rPr>
          <w:rFonts w:eastAsia="Times New Roman" w:cs="Times New Roman"/>
          <w:b/>
          <w:bCs/>
          <w:caps/>
          <w:color w:val="auto"/>
          <w:spacing w:val="20"/>
          <w:kern w:val="28"/>
          <w:sz w:val="24"/>
        </w:rPr>
        <w:t xml:space="preserve"> : </w:t>
      </w:r>
      <w:r>
        <w:rPr>
          <w:color w:val="auto"/>
          <w:lang w:val="en-AU"/>
        </w:rPr>
        <w:t xml:space="preserve">This sheet </w:t>
      </w:r>
      <w:r w:rsidRPr="006C0865">
        <w:rPr>
          <w:color w:val="auto"/>
        </w:rPr>
        <w:t>will focus on studying the business based on various attributes</w:t>
      </w:r>
      <w:r>
        <w:rPr>
          <w:color w:val="auto"/>
        </w:rPr>
        <w:t xml:space="preserve"> to get the trend line and sales prediction.</w:t>
      </w:r>
    </w:p>
    <w:p w14:paraId="6CD571F6" w14:textId="2A74CC28" w:rsidR="006C0865" w:rsidRDefault="006C0865" w:rsidP="00382184">
      <w:pPr>
        <w:tabs>
          <w:tab w:val="left" w:pos="2713"/>
        </w:tabs>
        <w:spacing w:line="360" w:lineRule="auto"/>
        <w:rPr>
          <w:rFonts w:eastAsia="Times New Roman" w:cs="Times New Roman"/>
          <w:b/>
          <w:bCs/>
          <w:caps/>
          <w:color w:val="auto"/>
          <w:spacing w:val="20"/>
          <w:kern w:val="28"/>
          <w:sz w:val="24"/>
        </w:rPr>
      </w:pPr>
    </w:p>
    <w:p w14:paraId="2AF23308" w14:textId="2AB0523A" w:rsidR="006C0865" w:rsidRDefault="006C0865" w:rsidP="00382184">
      <w:pPr>
        <w:tabs>
          <w:tab w:val="left" w:pos="2713"/>
        </w:tabs>
        <w:spacing w:line="360" w:lineRule="auto"/>
        <w:rPr>
          <w:color w:val="auto"/>
        </w:rPr>
      </w:pPr>
      <w:r>
        <w:rPr>
          <w:b/>
          <w:bCs/>
          <w:color w:val="auto"/>
          <w:lang w:val="en-AU"/>
        </w:rPr>
        <w:t>Fourth</w:t>
      </w:r>
      <w:r w:rsidRPr="007530DC">
        <w:rPr>
          <w:b/>
          <w:bCs/>
          <w:color w:val="auto"/>
          <w:lang w:val="en-AU"/>
        </w:rPr>
        <w:t xml:space="preserve"> Sheet</w:t>
      </w:r>
      <w:r>
        <w:rPr>
          <w:rFonts w:eastAsia="Times New Roman" w:cs="Times New Roman"/>
          <w:b/>
          <w:bCs/>
          <w:caps/>
          <w:color w:val="auto"/>
          <w:spacing w:val="20"/>
          <w:kern w:val="28"/>
          <w:sz w:val="24"/>
        </w:rPr>
        <w:t xml:space="preserve"> : </w:t>
      </w:r>
      <w:r>
        <w:rPr>
          <w:color w:val="auto"/>
          <w:lang w:val="en-AU"/>
        </w:rPr>
        <w:t xml:space="preserve">This sheet </w:t>
      </w:r>
      <w:r>
        <w:rPr>
          <w:color w:val="auto"/>
        </w:rPr>
        <w:t>looks at</w:t>
      </w:r>
      <w:r w:rsidRPr="006C0865">
        <w:rPr>
          <w:color w:val="auto"/>
        </w:rPr>
        <w:t xml:space="preserve"> which customers are at risk to allow for a customer retention program</w:t>
      </w:r>
      <w:r>
        <w:rPr>
          <w:color w:val="auto"/>
        </w:rPr>
        <w:t>.</w:t>
      </w:r>
    </w:p>
    <w:p w14:paraId="6905548B" w14:textId="77777777" w:rsidR="006C0865" w:rsidRDefault="006C0865" w:rsidP="00382184">
      <w:pPr>
        <w:tabs>
          <w:tab w:val="left" w:pos="2713"/>
        </w:tabs>
        <w:spacing w:line="360" w:lineRule="auto"/>
        <w:rPr>
          <w:rFonts w:eastAsia="Times New Roman" w:cs="Times New Roman"/>
          <w:b/>
          <w:bCs/>
          <w:caps/>
          <w:color w:val="auto"/>
          <w:spacing w:val="20"/>
          <w:kern w:val="28"/>
          <w:sz w:val="24"/>
        </w:rPr>
      </w:pPr>
    </w:p>
    <w:p w14:paraId="16288457" w14:textId="71661F3B" w:rsidR="006C0865" w:rsidRPr="007530DC" w:rsidRDefault="006C0865" w:rsidP="00382184">
      <w:pPr>
        <w:tabs>
          <w:tab w:val="left" w:pos="2713"/>
        </w:tabs>
        <w:spacing w:line="360" w:lineRule="auto"/>
        <w:rPr>
          <w:color w:val="auto"/>
        </w:rPr>
      </w:pPr>
      <w:r>
        <w:rPr>
          <w:rFonts w:eastAsia="Times New Roman" w:cs="Times New Roman"/>
          <w:b/>
          <w:bCs/>
          <w:caps/>
          <w:color w:val="auto"/>
          <w:spacing w:val="20"/>
          <w:kern w:val="28"/>
          <w:sz w:val="24"/>
        </w:rPr>
        <w:t xml:space="preserve"> </w:t>
      </w:r>
      <w:r>
        <w:rPr>
          <w:b/>
          <w:bCs/>
          <w:color w:val="auto"/>
          <w:lang w:val="en-AU"/>
        </w:rPr>
        <w:t>Fifth</w:t>
      </w:r>
      <w:r w:rsidRPr="007530DC">
        <w:rPr>
          <w:b/>
          <w:bCs/>
          <w:color w:val="auto"/>
          <w:lang w:val="en-AU"/>
        </w:rPr>
        <w:t xml:space="preserve"> Sheet</w:t>
      </w:r>
      <w:r>
        <w:rPr>
          <w:rFonts w:eastAsia="Times New Roman" w:cs="Times New Roman"/>
          <w:b/>
          <w:bCs/>
          <w:caps/>
          <w:color w:val="auto"/>
          <w:spacing w:val="20"/>
          <w:kern w:val="28"/>
          <w:sz w:val="24"/>
        </w:rPr>
        <w:t xml:space="preserve"> : </w:t>
      </w:r>
      <w:r>
        <w:rPr>
          <w:color w:val="auto"/>
          <w:lang w:val="en-AU"/>
        </w:rPr>
        <w:t>Finally, the last sheet combines the three approaches and pick the best parts out of the individual sections.</w:t>
      </w:r>
    </w:p>
    <w:p w14:paraId="5AAEB87B" w14:textId="2B69CD68" w:rsidR="006C0865" w:rsidRPr="006A2259" w:rsidRDefault="006C0865" w:rsidP="00382184">
      <w:pPr>
        <w:tabs>
          <w:tab w:val="left" w:pos="2713"/>
        </w:tabs>
        <w:spacing w:line="360" w:lineRule="auto"/>
        <w:rPr>
          <w:rFonts w:eastAsia="Times New Roman" w:cs="Times New Roman"/>
          <w:b/>
          <w:bCs/>
          <w:caps/>
          <w:color w:val="auto"/>
          <w:spacing w:val="20"/>
          <w:kern w:val="28"/>
          <w:sz w:val="24"/>
        </w:rPr>
      </w:pPr>
    </w:p>
    <w:p w14:paraId="26F4D789" w14:textId="7DC7BE8C" w:rsidR="007530DC" w:rsidRPr="00856836" w:rsidRDefault="007530DC" w:rsidP="00382184">
      <w:pPr>
        <w:spacing w:line="360" w:lineRule="auto"/>
        <w:rPr>
          <w:rFonts w:eastAsia="Times New Roman" w:cs="Times New Roman"/>
          <w:b/>
          <w:bCs/>
          <w:caps/>
          <w:color w:val="auto"/>
          <w:spacing w:val="20"/>
          <w:kern w:val="28"/>
          <w:sz w:val="24"/>
        </w:rPr>
      </w:pPr>
    </w:p>
    <w:p w14:paraId="0FDB316D" w14:textId="5957E2B0" w:rsidR="00E47B1A" w:rsidRDefault="00E47B1A" w:rsidP="00382184">
      <w:pPr>
        <w:pStyle w:val="Heading3"/>
        <w:spacing w:line="360" w:lineRule="auto"/>
        <w:rPr>
          <w:b/>
          <w:i w:val="0"/>
          <w:sz w:val="44"/>
        </w:rPr>
      </w:pPr>
    </w:p>
    <w:p w14:paraId="19130A42" w14:textId="1B1F25D5" w:rsidR="00E47B1A" w:rsidRDefault="00E47B1A" w:rsidP="00382184">
      <w:pPr>
        <w:pStyle w:val="Heading3"/>
        <w:spacing w:line="360" w:lineRule="auto"/>
        <w:rPr>
          <w:b/>
          <w:i w:val="0"/>
          <w:sz w:val="44"/>
        </w:rPr>
      </w:pPr>
    </w:p>
    <w:p w14:paraId="00FA9AF2" w14:textId="3AB6E151" w:rsidR="000877B5" w:rsidRDefault="006C0865" w:rsidP="00382184">
      <w:pPr>
        <w:spacing w:line="360" w:lineRule="auto"/>
        <w:rPr>
          <w:color w:val="auto"/>
        </w:rPr>
      </w:pPr>
      <w:r>
        <w:rPr>
          <w:color w:val="auto"/>
        </w:rPr>
        <w:lastRenderedPageBreak/>
        <w:t>For the design of the app, a tabular structure was put into place. All the individual modules were included as tabs of the app</w:t>
      </w:r>
      <w:r w:rsidR="009C1122">
        <w:rPr>
          <w:color w:val="auto"/>
        </w:rPr>
        <w:t xml:space="preserve"> with individual UI elements relevant for each tab</w:t>
      </w:r>
      <w:r w:rsidR="000A6074">
        <w:rPr>
          <w:color w:val="auto"/>
        </w:rPr>
        <w:t>.</w:t>
      </w:r>
    </w:p>
    <w:p w14:paraId="14EEA37D" w14:textId="77777777" w:rsidR="00BD3D04" w:rsidRDefault="00BD3D04" w:rsidP="000877B5">
      <w:pPr>
        <w:rPr>
          <w:color w:val="auto"/>
        </w:rPr>
      </w:pPr>
    </w:p>
    <w:p w14:paraId="7B2243F5" w14:textId="73807B98" w:rsidR="00E86513" w:rsidRDefault="00BD3D04" w:rsidP="000877B5">
      <w:pPr>
        <w:rPr>
          <w:color w:val="auto"/>
        </w:rPr>
      </w:pPr>
      <w:r>
        <w:rPr>
          <w:noProof/>
          <w:color w:val="auto"/>
        </w:rPr>
        <w:drawing>
          <wp:inline distT="0" distB="0" distL="0" distR="0" wp14:anchorId="23125A1A" wp14:editId="0D5ABF98">
            <wp:extent cx="6097270" cy="4617720"/>
            <wp:effectExtent l="0" t="0" r="0" b="5080"/>
            <wp:docPr id="15" name="Picture 15"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 Teams&#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097270" cy="4617720"/>
                    </a:xfrm>
                    <a:prstGeom prst="rect">
                      <a:avLst/>
                    </a:prstGeom>
                  </pic:spPr>
                </pic:pic>
              </a:graphicData>
            </a:graphic>
          </wp:inline>
        </w:drawing>
      </w:r>
    </w:p>
    <w:p w14:paraId="77A12998" w14:textId="6D74F3B9" w:rsidR="000A6074" w:rsidRDefault="000A6074" w:rsidP="000877B5">
      <w:pPr>
        <w:rPr>
          <w:color w:val="auto"/>
        </w:rPr>
      </w:pPr>
    </w:p>
    <w:p w14:paraId="47745165" w14:textId="50D8589B" w:rsidR="000A6074" w:rsidRDefault="000A6074" w:rsidP="00382184">
      <w:pPr>
        <w:spacing w:line="360" w:lineRule="auto"/>
        <w:rPr>
          <w:color w:val="auto"/>
        </w:rPr>
      </w:pPr>
      <w:r w:rsidRPr="000A6074">
        <w:rPr>
          <w:b/>
          <w:bCs/>
          <w:color w:val="auto"/>
        </w:rPr>
        <w:t>Product Analysis</w:t>
      </w:r>
      <w:r>
        <w:rPr>
          <w:b/>
          <w:bCs/>
          <w:color w:val="auto"/>
        </w:rPr>
        <w:t xml:space="preserve"> : </w:t>
      </w:r>
      <w:r>
        <w:rPr>
          <w:color w:val="auto"/>
        </w:rPr>
        <w:t>This is the first module of the app which used bar plots to explore the retail chains data for patterns in products sold based on their category. A shiny sidebar layout was used for the UI part of the app where the user could enter the time period and category that they are interested in exploring.</w:t>
      </w:r>
      <w:r w:rsidR="009C1122">
        <w:rPr>
          <w:color w:val="auto"/>
        </w:rPr>
        <w:t xml:space="preserve"> Sub-tab panels were included for this part to reduce the overall visual bulk of the app. The tabs explored sales and returns with bar plots and pie charts.</w:t>
      </w:r>
    </w:p>
    <w:p w14:paraId="03C36D36" w14:textId="7B416942" w:rsidR="000A6074" w:rsidRDefault="000A6074" w:rsidP="00382184">
      <w:pPr>
        <w:spacing w:line="360" w:lineRule="auto"/>
        <w:rPr>
          <w:color w:val="auto"/>
        </w:rPr>
      </w:pPr>
    </w:p>
    <w:p w14:paraId="2FABFC0A" w14:textId="262532BC" w:rsidR="00BD3D04" w:rsidRPr="00382184" w:rsidRDefault="000A6074" w:rsidP="00382184">
      <w:pPr>
        <w:spacing w:line="360" w:lineRule="auto"/>
        <w:rPr>
          <w:color w:val="auto"/>
        </w:rPr>
      </w:pPr>
      <w:r w:rsidRPr="000A6074">
        <w:rPr>
          <w:b/>
          <w:bCs/>
          <w:color w:val="auto"/>
        </w:rPr>
        <w:t>Business Analysis :</w:t>
      </w:r>
      <w:r>
        <w:rPr>
          <w:b/>
          <w:bCs/>
          <w:color w:val="auto"/>
        </w:rPr>
        <w:t xml:space="preserve"> </w:t>
      </w:r>
      <w:r>
        <w:rPr>
          <w:color w:val="auto"/>
        </w:rPr>
        <w:t xml:space="preserve">This module explores the performance of the business in various product categories with a time series line plot. The line-plot </w:t>
      </w:r>
      <w:r w:rsidR="009C1122">
        <w:rPr>
          <w:color w:val="auto"/>
        </w:rPr>
        <w:t xml:space="preserve">has user selectable categories and showcases the overall sales throughout the years. </w:t>
      </w:r>
      <w:r w:rsidR="009C1122">
        <w:rPr>
          <w:color w:val="auto"/>
        </w:rPr>
        <w:lastRenderedPageBreak/>
        <w:t xml:space="preserve">The second plot explores the seasonality using user selectable months which will help the user understand the sales for various seasons and months. </w:t>
      </w:r>
    </w:p>
    <w:p w14:paraId="7B2A49EE" w14:textId="77777777" w:rsidR="00BD3D04" w:rsidRDefault="00BD3D04" w:rsidP="00382184">
      <w:pPr>
        <w:spacing w:line="360" w:lineRule="auto"/>
        <w:rPr>
          <w:b/>
          <w:bCs/>
          <w:color w:val="auto"/>
        </w:rPr>
      </w:pPr>
    </w:p>
    <w:p w14:paraId="4D611D06" w14:textId="73F0E266" w:rsidR="009C1122" w:rsidRPr="009C1122" w:rsidRDefault="009C1122" w:rsidP="00382184">
      <w:pPr>
        <w:spacing w:line="360" w:lineRule="auto"/>
        <w:rPr>
          <w:color w:val="auto"/>
        </w:rPr>
      </w:pPr>
      <w:r w:rsidRPr="009C1122">
        <w:rPr>
          <w:b/>
          <w:bCs/>
          <w:color w:val="auto"/>
        </w:rPr>
        <w:t>Customer Segmentation</w:t>
      </w:r>
      <w:r>
        <w:rPr>
          <w:b/>
          <w:bCs/>
          <w:color w:val="auto"/>
        </w:rPr>
        <w:t xml:space="preserve"> : </w:t>
      </w:r>
      <w:r>
        <w:rPr>
          <w:color w:val="auto"/>
        </w:rPr>
        <w:t xml:space="preserve">This tab was designed to be used as a customer segmentation and retention module which could be used to identify at risk customers and loyal customers and create a focused marketing plan. The tab used </w:t>
      </w:r>
      <w:proofErr w:type="spellStart"/>
      <w:r>
        <w:rPr>
          <w:color w:val="auto"/>
        </w:rPr>
        <w:t>shiny’s</w:t>
      </w:r>
      <w:proofErr w:type="spellEnd"/>
      <w:r>
        <w:rPr>
          <w:color w:val="auto"/>
        </w:rPr>
        <w:t xml:space="preserve"> radio buttons </w:t>
      </w:r>
      <w:r w:rsidR="00E86513">
        <w:rPr>
          <w:color w:val="auto"/>
        </w:rPr>
        <w:t xml:space="preserve">and </w:t>
      </w:r>
      <w:proofErr w:type="spellStart"/>
      <w:r w:rsidR="00E86513">
        <w:rPr>
          <w:color w:val="auto"/>
        </w:rPr>
        <w:t>selectizeInput</w:t>
      </w:r>
      <w:proofErr w:type="spellEnd"/>
      <w:r w:rsidR="00E86513">
        <w:rPr>
          <w:color w:val="auto"/>
        </w:rPr>
        <w:t>() function for the user intractability. The user would be able to subset the data based on age and gender. The use of bar plots made the most sense as the data was mostly categorical. The facet by city code will also help businesses identify the impact of location on sales and create marketing plans accordingly.</w:t>
      </w:r>
    </w:p>
    <w:p w14:paraId="70DEBDA9" w14:textId="7B59D1E5" w:rsidR="000877B5" w:rsidRDefault="000877B5" w:rsidP="00382184">
      <w:pPr>
        <w:pStyle w:val="Heading3"/>
        <w:spacing w:line="360" w:lineRule="auto"/>
        <w:rPr>
          <w:b/>
          <w:i w:val="0"/>
          <w:sz w:val="44"/>
        </w:rPr>
      </w:pPr>
    </w:p>
    <w:bookmarkEnd w:id="18"/>
    <w:p w14:paraId="4EF1AE4A" w14:textId="745F11C9" w:rsidR="002378DA" w:rsidRDefault="00BD3D04" w:rsidP="00382184">
      <w:pPr>
        <w:pStyle w:val="Heading3"/>
        <w:spacing w:line="360" w:lineRule="auto"/>
        <w:rPr>
          <w:b/>
          <w:i w:val="0"/>
          <w:sz w:val="44"/>
        </w:rPr>
      </w:pPr>
      <w:r>
        <w:rPr>
          <w:b/>
          <w:i w:val="0"/>
          <w:sz w:val="44"/>
        </w:rPr>
        <w:t>Implementation</w:t>
      </w:r>
    </w:p>
    <w:p w14:paraId="04656B08" w14:textId="2C680148" w:rsidR="00CC5EF8" w:rsidRDefault="00CC5EF8" w:rsidP="00382184">
      <w:pPr>
        <w:pStyle w:val="Heading3"/>
        <w:spacing w:line="360" w:lineRule="auto"/>
        <w:rPr>
          <w:b/>
          <w:i w:val="0"/>
          <w:sz w:val="44"/>
        </w:rPr>
      </w:pPr>
    </w:p>
    <w:p w14:paraId="2D05EE6B" w14:textId="2712887B" w:rsidR="00CC5EF8" w:rsidRPr="00255BF9" w:rsidRDefault="00BD3D04" w:rsidP="00382184">
      <w:pPr>
        <w:spacing w:line="360" w:lineRule="auto"/>
        <w:rPr>
          <w:b/>
          <w:bCs/>
          <w:color w:val="auto"/>
        </w:rPr>
      </w:pPr>
      <w:r w:rsidRPr="00255BF9">
        <w:rPr>
          <w:b/>
          <w:bCs/>
          <w:color w:val="auto"/>
        </w:rPr>
        <w:t>Libraries Used:</w:t>
      </w:r>
    </w:p>
    <w:p w14:paraId="0D0A9A7F" w14:textId="6AD5BC5F" w:rsidR="00BD3D04" w:rsidRDefault="00BD3D04" w:rsidP="00382184">
      <w:pPr>
        <w:spacing w:line="360" w:lineRule="auto"/>
        <w:rPr>
          <w:color w:val="auto"/>
        </w:rPr>
      </w:pPr>
    </w:p>
    <w:p w14:paraId="27F7EA20" w14:textId="77777777" w:rsidR="004042E8" w:rsidRDefault="00BD3D04" w:rsidP="00382184">
      <w:pPr>
        <w:spacing w:line="360" w:lineRule="auto"/>
        <w:rPr>
          <w:color w:val="auto"/>
        </w:rPr>
      </w:pPr>
      <w:r w:rsidRPr="00255BF9">
        <w:rPr>
          <w:b/>
          <w:bCs/>
          <w:color w:val="auto"/>
        </w:rPr>
        <w:t>R Shiny</w:t>
      </w:r>
      <w:r>
        <w:rPr>
          <w:color w:val="auto"/>
        </w:rPr>
        <w:t>: This is the main library used to create the layout the user interactive elements of the app.</w:t>
      </w:r>
    </w:p>
    <w:p w14:paraId="3FE5E1A9" w14:textId="77777777" w:rsidR="004042E8" w:rsidRDefault="004042E8" w:rsidP="00382184">
      <w:pPr>
        <w:spacing w:line="360" w:lineRule="auto"/>
        <w:rPr>
          <w:color w:val="auto"/>
        </w:rPr>
      </w:pPr>
    </w:p>
    <w:p w14:paraId="24A8783B" w14:textId="0D2C6C60" w:rsidR="00BD3D04" w:rsidRDefault="004042E8" w:rsidP="00382184">
      <w:pPr>
        <w:spacing w:line="360" w:lineRule="auto"/>
        <w:rPr>
          <w:color w:val="auto"/>
        </w:rPr>
      </w:pPr>
      <w:proofErr w:type="spellStart"/>
      <w:r w:rsidRPr="00255BF9">
        <w:rPr>
          <w:b/>
          <w:bCs/>
          <w:color w:val="auto"/>
        </w:rPr>
        <w:t>ShinyThemes</w:t>
      </w:r>
      <w:proofErr w:type="spellEnd"/>
      <w:r>
        <w:rPr>
          <w:color w:val="auto"/>
        </w:rPr>
        <w:t xml:space="preserve">: </w:t>
      </w:r>
      <w:r w:rsidR="00BD3D04">
        <w:rPr>
          <w:color w:val="auto"/>
        </w:rPr>
        <w:t xml:space="preserve"> </w:t>
      </w:r>
      <w:r>
        <w:rPr>
          <w:color w:val="auto"/>
        </w:rPr>
        <w:t>This package was used to incorporate the flatly theme for the shiny app.</w:t>
      </w:r>
    </w:p>
    <w:p w14:paraId="0BE62D05" w14:textId="1859E2C6" w:rsidR="00BD3D04" w:rsidRDefault="00BD3D04" w:rsidP="00382184">
      <w:pPr>
        <w:spacing w:line="360" w:lineRule="auto"/>
        <w:rPr>
          <w:color w:val="auto"/>
        </w:rPr>
      </w:pPr>
    </w:p>
    <w:p w14:paraId="4B5D841F" w14:textId="565A67D9" w:rsidR="00BD3D04" w:rsidRDefault="00BD3D04" w:rsidP="00382184">
      <w:pPr>
        <w:spacing w:line="360" w:lineRule="auto"/>
        <w:rPr>
          <w:color w:val="auto"/>
        </w:rPr>
      </w:pPr>
      <w:proofErr w:type="spellStart"/>
      <w:r w:rsidRPr="00255BF9">
        <w:rPr>
          <w:b/>
          <w:bCs/>
          <w:color w:val="auto"/>
        </w:rPr>
        <w:t>Tidyverse</w:t>
      </w:r>
      <w:proofErr w:type="spellEnd"/>
      <w:r>
        <w:rPr>
          <w:color w:val="auto"/>
        </w:rPr>
        <w:t>: This package contains various libraries including</w:t>
      </w:r>
      <w:r w:rsidR="00255BF9">
        <w:rPr>
          <w:color w:val="auto"/>
        </w:rPr>
        <w:t xml:space="preserve"> but not limited to:</w:t>
      </w:r>
    </w:p>
    <w:p w14:paraId="33457A9C" w14:textId="5121419C" w:rsidR="00BD3D04" w:rsidRDefault="00BD3D04" w:rsidP="00382184">
      <w:pPr>
        <w:pStyle w:val="ListParagraph"/>
        <w:numPr>
          <w:ilvl w:val="0"/>
          <w:numId w:val="12"/>
        </w:numPr>
        <w:spacing w:line="360" w:lineRule="auto"/>
        <w:rPr>
          <w:color w:val="auto"/>
        </w:rPr>
      </w:pPr>
      <w:r w:rsidRPr="00255BF9">
        <w:rPr>
          <w:b/>
          <w:bCs/>
          <w:color w:val="auto"/>
        </w:rPr>
        <w:t>Ggplot2</w:t>
      </w:r>
      <w:r>
        <w:rPr>
          <w:color w:val="auto"/>
        </w:rPr>
        <w:t xml:space="preserve">: </w:t>
      </w:r>
      <w:r w:rsidR="004042E8">
        <w:rPr>
          <w:color w:val="auto"/>
        </w:rPr>
        <w:t>Used to create the visualisations such as bar plots and line plots</w:t>
      </w:r>
    </w:p>
    <w:p w14:paraId="03DECBFA" w14:textId="6A367FD7" w:rsidR="004042E8" w:rsidRDefault="004042E8" w:rsidP="00382184">
      <w:pPr>
        <w:pStyle w:val="ListParagraph"/>
        <w:numPr>
          <w:ilvl w:val="0"/>
          <w:numId w:val="12"/>
        </w:numPr>
        <w:spacing w:line="360" w:lineRule="auto"/>
        <w:rPr>
          <w:color w:val="auto"/>
        </w:rPr>
      </w:pPr>
      <w:proofErr w:type="spellStart"/>
      <w:r w:rsidRPr="00255BF9">
        <w:rPr>
          <w:b/>
          <w:bCs/>
          <w:color w:val="auto"/>
        </w:rPr>
        <w:t>Dplyr</w:t>
      </w:r>
      <w:proofErr w:type="spellEnd"/>
      <w:r>
        <w:rPr>
          <w:color w:val="auto"/>
        </w:rPr>
        <w:t>: Used for data manipulation and filtering.</w:t>
      </w:r>
    </w:p>
    <w:p w14:paraId="47D351F1" w14:textId="00872C04" w:rsidR="004042E8" w:rsidRDefault="004042E8" w:rsidP="00382184">
      <w:pPr>
        <w:pStyle w:val="ListParagraph"/>
        <w:numPr>
          <w:ilvl w:val="0"/>
          <w:numId w:val="12"/>
        </w:numPr>
        <w:spacing w:line="360" w:lineRule="auto"/>
        <w:rPr>
          <w:color w:val="auto"/>
        </w:rPr>
      </w:pPr>
      <w:proofErr w:type="spellStart"/>
      <w:r w:rsidRPr="00255BF9">
        <w:rPr>
          <w:b/>
          <w:bCs/>
          <w:color w:val="auto"/>
        </w:rPr>
        <w:t>Tidyr</w:t>
      </w:r>
      <w:proofErr w:type="spellEnd"/>
      <w:r>
        <w:rPr>
          <w:color w:val="auto"/>
        </w:rPr>
        <w:t>: Included a set of functions used to tidy the data.</w:t>
      </w:r>
    </w:p>
    <w:p w14:paraId="5CB053CB" w14:textId="012EFF7C" w:rsidR="004042E8" w:rsidRDefault="004042E8" w:rsidP="00382184">
      <w:pPr>
        <w:pStyle w:val="ListParagraph"/>
        <w:numPr>
          <w:ilvl w:val="0"/>
          <w:numId w:val="12"/>
        </w:numPr>
        <w:spacing w:line="360" w:lineRule="auto"/>
        <w:rPr>
          <w:color w:val="auto"/>
        </w:rPr>
      </w:pPr>
      <w:proofErr w:type="spellStart"/>
      <w:r w:rsidRPr="00255BF9">
        <w:rPr>
          <w:b/>
          <w:bCs/>
          <w:color w:val="auto"/>
        </w:rPr>
        <w:t>Readr</w:t>
      </w:r>
      <w:proofErr w:type="spellEnd"/>
      <w:r>
        <w:rPr>
          <w:color w:val="auto"/>
        </w:rPr>
        <w:t xml:space="preserve">: included function </w:t>
      </w:r>
      <w:proofErr w:type="spellStart"/>
      <w:r>
        <w:rPr>
          <w:color w:val="auto"/>
        </w:rPr>
        <w:t>fuch</w:t>
      </w:r>
      <w:proofErr w:type="spellEnd"/>
      <w:r>
        <w:rPr>
          <w:color w:val="auto"/>
        </w:rPr>
        <w:t xml:space="preserve"> as </w:t>
      </w:r>
      <w:proofErr w:type="spellStart"/>
      <w:r>
        <w:rPr>
          <w:color w:val="auto"/>
        </w:rPr>
        <w:t>read_csv</w:t>
      </w:r>
      <w:proofErr w:type="spellEnd"/>
      <w:r>
        <w:rPr>
          <w:color w:val="auto"/>
        </w:rPr>
        <w:t>() for reading the data.</w:t>
      </w:r>
    </w:p>
    <w:p w14:paraId="030BFABD" w14:textId="2F4BB4E2" w:rsidR="004042E8" w:rsidRDefault="004042E8" w:rsidP="00382184">
      <w:pPr>
        <w:spacing w:line="360" w:lineRule="auto"/>
        <w:rPr>
          <w:color w:val="auto"/>
        </w:rPr>
      </w:pPr>
    </w:p>
    <w:p w14:paraId="066713B4" w14:textId="0C3CAA0C" w:rsidR="004042E8" w:rsidRDefault="004042E8" w:rsidP="00382184">
      <w:pPr>
        <w:spacing w:line="360" w:lineRule="auto"/>
        <w:rPr>
          <w:color w:val="auto"/>
        </w:rPr>
      </w:pPr>
      <w:proofErr w:type="spellStart"/>
      <w:r w:rsidRPr="00255BF9">
        <w:rPr>
          <w:b/>
          <w:bCs/>
          <w:color w:val="auto"/>
        </w:rPr>
        <w:t>Plotly</w:t>
      </w:r>
      <w:proofErr w:type="spellEnd"/>
      <w:r>
        <w:rPr>
          <w:color w:val="auto"/>
        </w:rPr>
        <w:t>: This was used to plot interactive bar plots in the first section of the app.</w:t>
      </w:r>
    </w:p>
    <w:p w14:paraId="0E545552" w14:textId="5459DECA" w:rsidR="004042E8" w:rsidRDefault="004042E8" w:rsidP="00382184">
      <w:pPr>
        <w:spacing w:line="360" w:lineRule="auto"/>
        <w:rPr>
          <w:color w:val="auto"/>
        </w:rPr>
      </w:pPr>
    </w:p>
    <w:p w14:paraId="16C4C779" w14:textId="5815F21F" w:rsidR="004042E8" w:rsidRDefault="004042E8" w:rsidP="00382184">
      <w:pPr>
        <w:spacing w:line="360" w:lineRule="auto"/>
        <w:rPr>
          <w:color w:val="auto"/>
        </w:rPr>
      </w:pPr>
      <w:proofErr w:type="spellStart"/>
      <w:r w:rsidRPr="00255BF9">
        <w:rPr>
          <w:b/>
          <w:bCs/>
          <w:color w:val="auto"/>
        </w:rPr>
        <w:t>Lubridate</w:t>
      </w:r>
      <w:proofErr w:type="spellEnd"/>
      <w:r>
        <w:rPr>
          <w:color w:val="auto"/>
        </w:rPr>
        <w:t xml:space="preserve">: This package is used to perform wrangling on </w:t>
      </w:r>
      <w:proofErr w:type="spellStart"/>
      <w:r>
        <w:rPr>
          <w:color w:val="auto"/>
        </w:rPr>
        <w:t>datetype</w:t>
      </w:r>
      <w:proofErr w:type="spellEnd"/>
      <w:r>
        <w:rPr>
          <w:color w:val="auto"/>
        </w:rPr>
        <w:t xml:space="preserve"> data.</w:t>
      </w:r>
    </w:p>
    <w:p w14:paraId="5CF67098" w14:textId="754A4F2E" w:rsidR="004042E8" w:rsidRDefault="004042E8" w:rsidP="00382184">
      <w:pPr>
        <w:spacing w:line="360" w:lineRule="auto"/>
        <w:rPr>
          <w:color w:val="auto"/>
        </w:rPr>
      </w:pPr>
    </w:p>
    <w:p w14:paraId="3ECCA15B" w14:textId="32083D44" w:rsidR="004042E8" w:rsidRDefault="004042E8" w:rsidP="00382184">
      <w:pPr>
        <w:spacing w:line="360" w:lineRule="auto"/>
        <w:rPr>
          <w:color w:val="auto"/>
        </w:rPr>
      </w:pPr>
      <w:proofErr w:type="spellStart"/>
      <w:r w:rsidRPr="00255BF9">
        <w:rPr>
          <w:b/>
          <w:bCs/>
          <w:color w:val="auto"/>
        </w:rPr>
        <w:t>Eeptools</w:t>
      </w:r>
      <w:proofErr w:type="spellEnd"/>
      <w:r>
        <w:rPr>
          <w:color w:val="auto"/>
        </w:rPr>
        <w:t>: This package is used to calculate the age from DOB.</w:t>
      </w:r>
    </w:p>
    <w:p w14:paraId="0123168D" w14:textId="3A24BF38" w:rsidR="004042E8" w:rsidRDefault="004042E8" w:rsidP="00382184">
      <w:pPr>
        <w:spacing w:line="360" w:lineRule="auto"/>
        <w:rPr>
          <w:color w:val="auto"/>
        </w:rPr>
      </w:pPr>
    </w:p>
    <w:p w14:paraId="2EC89054" w14:textId="11DC0AE3" w:rsidR="004042E8" w:rsidRDefault="004042E8" w:rsidP="00382184">
      <w:pPr>
        <w:spacing w:line="360" w:lineRule="auto"/>
        <w:rPr>
          <w:color w:val="auto"/>
        </w:rPr>
      </w:pPr>
      <w:r w:rsidRPr="00255BF9">
        <w:rPr>
          <w:b/>
          <w:bCs/>
          <w:color w:val="auto"/>
        </w:rPr>
        <w:t>Scales</w:t>
      </w:r>
      <w:r>
        <w:rPr>
          <w:color w:val="auto"/>
        </w:rPr>
        <w:t xml:space="preserve">: This package is used to manipulate the scale in the </w:t>
      </w:r>
      <w:proofErr w:type="spellStart"/>
      <w:r>
        <w:rPr>
          <w:color w:val="auto"/>
        </w:rPr>
        <w:t>scale_continuous</w:t>
      </w:r>
      <w:proofErr w:type="spellEnd"/>
      <w:r>
        <w:rPr>
          <w:color w:val="auto"/>
        </w:rPr>
        <w:t xml:space="preserve"> parameter of the </w:t>
      </w:r>
      <w:proofErr w:type="spellStart"/>
      <w:r>
        <w:rPr>
          <w:color w:val="auto"/>
        </w:rPr>
        <w:t>ggplot</w:t>
      </w:r>
      <w:proofErr w:type="spellEnd"/>
      <w:r>
        <w:rPr>
          <w:color w:val="auto"/>
        </w:rPr>
        <w:t>.</w:t>
      </w:r>
    </w:p>
    <w:p w14:paraId="54BD2861" w14:textId="77777777" w:rsidR="00382184" w:rsidRDefault="00382184" w:rsidP="00BC7C58">
      <w:pPr>
        <w:pStyle w:val="Heading3"/>
        <w:rPr>
          <w:bCs/>
          <w:i w:val="0"/>
          <w:color w:val="0070C0"/>
          <w:sz w:val="32"/>
          <w:szCs w:val="32"/>
        </w:rPr>
      </w:pPr>
    </w:p>
    <w:p w14:paraId="5DEDBD04" w14:textId="7C61F33B" w:rsidR="00BC7C58" w:rsidRPr="0063760F" w:rsidRDefault="00BC7C58" w:rsidP="00BC7C58">
      <w:pPr>
        <w:pStyle w:val="Heading3"/>
        <w:rPr>
          <w:bCs/>
          <w:i w:val="0"/>
          <w:color w:val="0070C0"/>
          <w:sz w:val="32"/>
          <w:szCs w:val="32"/>
        </w:rPr>
      </w:pPr>
      <w:r>
        <w:rPr>
          <w:bCs/>
          <w:i w:val="0"/>
          <w:color w:val="0070C0"/>
          <w:sz w:val="32"/>
          <w:szCs w:val="32"/>
        </w:rPr>
        <w:t>Product Analysis – Plot 1</w:t>
      </w:r>
    </w:p>
    <w:p w14:paraId="45B663A8" w14:textId="77777777" w:rsidR="00BC7C58" w:rsidRPr="004042E8" w:rsidRDefault="00BC7C58" w:rsidP="004042E8">
      <w:pPr>
        <w:rPr>
          <w:color w:val="auto"/>
        </w:rPr>
      </w:pPr>
    </w:p>
    <w:tbl>
      <w:tblPr>
        <w:tblStyle w:val="TableGrid"/>
        <w:tblW w:w="0" w:type="auto"/>
        <w:tblLook w:val="04A0" w:firstRow="1" w:lastRow="0" w:firstColumn="1" w:lastColumn="0" w:noHBand="0" w:noVBand="1"/>
      </w:tblPr>
      <w:tblGrid>
        <w:gridCol w:w="1781"/>
        <w:gridCol w:w="7811"/>
      </w:tblGrid>
      <w:tr w:rsidR="00255BF9" w14:paraId="6941AFA0" w14:textId="77777777" w:rsidTr="00BC7C58">
        <w:tc>
          <w:tcPr>
            <w:tcW w:w="1715" w:type="dxa"/>
          </w:tcPr>
          <w:p w14:paraId="4B72D4D9" w14:textId="3CC0804B" w:rsidR="00255BF9" w:rsidRPr="00255BF9" w:rsidRDefault="00255BF9" w:rsidP="002378DA">
            <w:pPr>
              <w:pStyle w:val="Heading3"/>
              <w:outlineLvl w:val="2"/>
              <w:rPr>
                <w:rFonts w:asciiTheme="minorHAnsi" w:hAnsiTheme="minorHAnsi" w:cstheme="minorHAnsi"/>
                <w:bCs/>
                <w:i w:val="0"/>
                <w:iCs/>
                <w:szCs w:val="24"/>
                <w:lang w:val="en-AU"/>
              </w:rPr>
            </w:pPr>
            <w:r w:rsidRPr="00255BF9">
              <w:rPr>
                <w:rFonts w:asciiTheme="minorHAnsi" w:hAnsiTheme="minorHAnsi" w:cstheme="minorHAnsi"/>
                <w:bCs/>
                <w:i w:val="0"/>
                <w:iCs/>
                <w:szCs w:val="24"/>
                <w:lang w:val="en-AU"/>
              </w:rPr>
              <w:t xml:space="preserve">Visualization graph name </w:t>
            </w:r>
          </w:p>
        </w:tc>
        <w:tc>
          <w:tcPr>
            <w:tcW w:w="7877" w:type="dxa"/>
          </w:tcPr>
          <w:p w14:paraId="0F5C76AE" w14:textId="091B3A82" w:rsidR="00255BF9" w:rsidRPr="00255BF9" w:rsidRDefault="00255BF9" w:rsidP="002378DA">
            <w:pPr>
              <w:pStyle w:val="Heading3"/>
              <w:outlineLvl w:val="2"/>
              <w:rPr>
                <w:rFonts w:asciiTheme="minorHAnsi" w:hAnsiTheme="minorHAnsi" w:cstheme="minorHAnsi"/>
                <w:bCs/>
                <w:i w:val="0"/>
                <w:szCs w:val="24"/>
              </w:rPr>
            </w:pPr>
            <w:r w:rsidRPr="00255BF9">
              <w:rPr>
                <w:rFonts w:asciiTheme="minorHAnsi" w:hAnsiTheme="minorHAnsi" w:cstheme="minorHAnsi"/>
                <w:bCs/>
                <w:i w:val="0"/>
                <w:szCs w:val="24"/>
              </w:rPr>
              <w:t>Bar Plot</w:t>
            </w:r>
          </w:p>
        </w:tc>
      </w:tr>
      <w:tr w:rsidR="00255BF9" w14:paraId="0BB4B0A5" w14:textId="77777777" w:rsidTr="00BC7C58">
        <w:tc>
          <w:tcPr>
            <w:tcW w:w="1715" w:type="dxa"/>
          </w:tcPr>
          <w:p w14:paraId="17FB72BB" w14:textId="673B9D00" w:rsidR="00255BF9" w:rsidRPr="00255BF9" w:rsidRDefault="00255BF9" w:rsidP="002378DA">
            <w:pPr>
              <w:pStyle w:val="Heading3"/>
              <w:outlineLvl w:val="2"/>
              <w:rPr>
                <w:rFonts w:asciiTheme="minorHAnsi" w:hAnsiTheme="minorHAnsi" w:cstheme="minorHAnsi"/>
                <w:bCs/>
                <w:i w:val="0"/>
                <w:szCs w:val="24"/>
              </w:rPr>
            </w:pPr>
            <w:r w:rsidRPr="00255BF9">
              <w:rPr>
                <w:rFonts w:asciiTheme="minorHAnsi" w:hAnsiTheme="minorHAnsi" w:cstheme="minorHAnsi"/>
                <w:bCs/>
                <w:i w:val="0"/>
                <w:szCs w:val="24"/>
              </w:rPr>
              <w:t>Purpose</w:t>
            </w:r>
          </w:p>
        </w:tc>
        <w:tc>
          <w:tcPr>
            <w:tcW w:w="7877" w:type="dxa"/>
          </w:tcPr>
          <w:p w14:paraId="246D2F1A" w14:textId="6EB5FD47" w:rsidR="00255BF9" w:rsidRPr="00255BF9" w:rsidRDefault="00255BF9" w:rsidP="002378DA">
            <w:pPr>
              <w:pStyle w:val="Heading3"/>
              <w:outlineLvl w:val="2"/>
              <w:rPr>
                <w:rFonts w:asciiTheme="minorHAnsi" w:hAnsiTheme="minorHAnsi" w:cstheme="minorHAnsi"/>
                <w:bCs/>
                <w:i w:val="0"/>
                <w:szCs w:val="24"/>
              </w:rPr>
            </w:pPr>
            <w:r w:rsidRPr="00255BF9">
              <w:rPr>
                <w:rFonts w:asciiTheme="minorHAnsi" w:hAnsiTheme="minorHAnsi" w:cstheme="minorHAnsi"/>
                <w:bCs/>
                <w:i w:val="0"/>
                <w:szCs w:val="24"/>
              </w:rPr>
              <w:t>D</w:t>
            </w:r>
            <w:r>
              <w:rPr>
                <w:rFonts w:asciiTheme="minorHAnsi" w:hAnsiTheme="minorHAnsi" w:cstheme="minorHAnsi"/>
                <w:bCs/>
                <w:i w:val="0"/>
                <w:szCs w:val="24"/>
              </w:rPr>
              <w:t>isplay total sales based on product category and time period</w:t>
            </w:r>
          </w:p>
        </w:tc>
      </w:tr>
      <w:tr w:rsidR="00255BF9" w14:paraId="4A50B3FC" w14:textId="77777777" w:rsidTr="00BC7C58">
        <w:tc>
          <w:tcPr>
            <w:tcW w:w="1715" w:type="dxa"/>
          </w:tcPr>
          <w:p w14:paraId="1869D39C" w14:textId="2EE7B72E" w:rsidR="00255BF9" w:rsidRPr="00255BF9" w:rsidRDefault="00255BF9" w:rsidP="00382184">
            <w:pPr>
              <w:pStyle w:val="NormalWeb"/>
              <w:shd w:val="clear" w:color="auto" w:fill="FFFFFF"/>
              <w:spacing w:line="360" w:lineRule="auto"/>
              <w:rPr>
                <w:rFonts w:asciiTheme="minorHAnsi" w:hAnsiTheme="minorHAnsi" w:cstheme="minorHAnsi"/>
              </w:rPr>
            </w:pPr>
            <w:r w:rsidRPr="00255BF9">
              <w:rPr>
                <w:rFonts w:asciiTheme="minorHAnsi" w:hAnsiTheme="minorHAnsi" w:cstheme="minorHAnsi"/>
              </w:rPr>
              <w:t xml:space="preserve">Visualization Graph </w:t>
            </w:r>
          </w:p>
          <w:p w14:paraId="2DE96643" w14:textId="5C06F46E" w:rsidR="00255BF9" w:rsidRPr="00255BF9" w:rsidRDefault="00255BF9" w:rsidP="00382184">
            <w:pPr>
              <w:pStyle w:val="NormalWeb"/>
              <w:shd w:val="clear" w:color="auto" w:fill="FFFFFF"/>
              <w:spacing w:line="360" w:lineRule="auto"/>
              <w:rPr>
                <w:rFonts w:asciiTheme="minorHAnsi" w:hAnsiTheme="minorHAnsi" w:cstheme="minorHAnsi"/>
              </w:rPr>
            </w:pPr>
          </w:p>
        </w:tc>
        <w:tc>
          <w:tcPr>
            <w:tcW w:w="7877" w:type="dxa"/>
          </w:tcPr>
          <w:p w14:paraId="6E04D448" w14:textId="2D33B800" w:rsidR="00255BF9" w:rsidRDefault="00255BF9" w:rsidP="00382184">
            <w:pPr>
              <w:pStyle w:val="Heading3"/>
              <w:spacing w:line="360" w:lineRule="auto"/>
              <w:outlineLvl w:val="2"/>
              <w:rPr>
                <w:b/>
                <w:i w:val="0"/>
                <w:sz w:val="44"/>
              </w:rPr>
            </w:pPr>
            <w:r>
              <w:rPr>
                <w:b/>
                <w:i w:val="0"/>
                <w:noProof/>
                <w:sz w:val="44"/>
              </w:rPr>
              <w:drawing>
                <wp:inline distT="0" distB="0" distL="0" distR="0" wp14:anchorId="3426B357" wp14:editId="024A6DC6">
                  <wp:extent cx="5062855" cy="4803369"/>
                  <wp:effectExtent l="0" t="0" r="4445" b="0"/>
                  <wp:docPr id="50" name="Picture 5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Chart, bar chart&#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070862" cy="4810965"/>
                          </a:xfrm>
                          <a:prstGeom prst="rect">
                            <a:avLst/>
                          </a:prstGeom>
                        </pic:spPr>
                      </pic:pic>
                    </a:graphicData>
                  </a:graphic>
                </wp:inline>
              </w:drawing>
            </w:r>
          </w:p>
        </w:tc>
      </w:tr>
      <w:tr w:rsidR="00255BF9" w14:paraId="362545EA" w14:textId="77777777" w:rsidTr="00BC7C58">
        <w:tc>
          <w:tcPr>
            <w:tcW w:w="1715" w:type="dxa"/>
          </w:tcPr>
          <w:p w14:paraId="15159EB2" w14:textId="27C5CFE8" w:rsidR="00255BF9" w:rsidRPr="00255BF9" w:rsidRDefault="00255BF9" w:rsidP="00382184">
            <w:pPr>
              <w:pStyle w:val="NormalWeb"/>
              <w:shd w:val="clear" w:color="auto" w:fill="FFFFFF"/>
              <w:spacing w:line="360" w:lineRule="auto"/>
              <w:rPr>
                <w:rFonts w:asciiTheme="minorHAnsi" w:hAnsiTheme="minorHAnsi" w:cstheme="minorHAnsi"/>
              </w:rPr>
            </w:pPr>
            <w:r w:rsidRPr="00255BF9">
              <w:rPr>
                <w:rFonts w:asciiTheme="minorHAnsi" w:hAnsiTheme="minorHAnsi" w:cstheme="minorHAnsi"/>
              </w:rPr>
              <w:t xml:space="preserve">Implementation </w:t>
            </w:r>
          </w:p>
        </w:tc>
        <w:tc>
          <w:tcPr>
            <w:tcW w:w="7877" w:type="dxa"/>
          </w:tcPr>
          <w:p w14:paraId="7975C576" w14:textId="0C44D8CD" w:rsidR="00255BF9" w:rsidRPr="00BC7C58" w:rsidRDefault="00BC7C58" w:rsidP="00382184">
            <w:pPr>
              <w:pStyle w:val="Heading3"/>
              <w:spacing w:line="360" w:lineRule="auto"/>
              <w:outlineLvl w:val="2"/>
              <w:rPr>
                <w:rFonts w:asciiTheme="minorHAnsi" w:hAnsiTheme="minorHAnsi" w:cstheme="minorHAnsi"/>
                <w:bCs/>
                <w:i w:val="0"/>
                <w:szCs w:val="24"/>
              </w:rPr>
            </w:pPr>
            <w:r w:rsidRPr="00BC7C58">
              <w:rPr>
                <w:rFonts w:asciiTheme="minorHAnsi" w:hAnsiTheme="minorHAnsi" w:cstheme="minorHAnsi"/>
                <w:bCs/>
                <w:i w:val="0"/>
                <w:szCs w:val="24"/>
              </w:rPr>
              <w:t xml:space="preserve">Group the data by product category and use the summation of total sales to plot using </w:t>
            </w:r>
            <w:proofErr w:type="spellStart"/>
            <w:r w:rsidRPr="00BC7C58">
              <w:rPr>
                <w:rFonts w:asciiTheme="minorHAnsi" w:hAnsiTheme="minorHAnsi" w:cstheme="minorHAnsi"/>
                <w:bCs/>
                <w:i w:val="0"/>
                <w:szCs w:val="24"/>
              </w:rPr>
              <w:t>ggplot</w:t>
            </w:r>
            <w:proofErr w:type="spellEnd"/>
            <w:r w:rsidRPr="00BC7C58">
              <w:rPr>
                <w:rFonts w:asciiTheme="minorHAnsi" w:hAnsiTheme="minorHAnsi" w:cstheme="minorHAnsi"/>
                <w:bCs/>
                <w:i w:val="0"/>
                <w:szCs w:val="24"/>
              </w:rPr>
              <w:t>.</w:t>
            </w:r>
          </w:p>
        </w:tc>
      </w:tr>
      <w:tr w:rsidR="00255BF9" w14:paraId="155265A9" w14:textId="77777777" w:rsidTr="00BC7C58">
        <w:tc>
          <w:tcPr>
            <w:tcW w:w="1715" w:type="dxa"/>
          </w:tcPr>
          <w:p w14:paraId="4EF7FA33" w14:textId="3ED90C9E" w:rsidR="00255BF9" w:rsidRPr="00255BF9" w:rsidRDefault="00255BF9" w:rsidP="00382184">
            <w:pPr>
              <w:pStyle w:val="NormalWeb"/>
              <w:spacing w:line="360" w:lineRule="auto"/>
              <w:rPr>
                <w:rFonts w:asciiTheme="minorHAnsi" w:hAnsiTheme="minorHAnsi" w:cstheme="minorHAnsi"/>
              </w:rPr>
            </w:pPr>
            <w:r w:rsidRPr="00255BF9">
              <w:rPr>
                <w:rFonts w:asciiTheme="minorHAnsi" w:hAnsiTheme="minorHAnsi" w:cstheme="minorHAnsi"/>
              </w:rPr>
              <w:t xml:space="preserve">Tab Name </w:t>
            </w:r>
          </w:p>
        </w:tc>
        <w:tc>
          <w:tcPr>
            <w:tcW w:w="7877" w:type="dxa"/>
          </w:tcPr>
          <w:p w14:paraId="1A46485A" w14:textId="0122FD89" w:rsidR="00255BF9" w:rsidRPr="00BC7C58" w:rsidRDefault="00BC7C58" w:rsidP="00382184">
            <w:pPr>
              <w:pStyle w:val="Heading2"/>
              <w:spacing w:line="360" w:lineRule="auto"/>
              <w:rPr>
                <w:rFonts w:asciiTheme="minorHAnsi" w:hAnsiTheme="minorHAnsi" w:cstheme="minorHAnsi"/>
                <w:b w:val="0"/>
                <w:bCs/>
                <w:sz w:val="24"/>
                <w:szCs w:val="24"/>
              </w:rPr>
            </w:pPr>
            <w:r w:rsidRPr="00BC7C58">
              <w:rPr>
                <w:rFonts w:asciiTheme="minorHAnsi" w:hAnsiTheme="minorHAnsi" w:cstheme="minorHAnsi"/>
                <w:b w:val="0"/>
                <w:bCs/>
                <w:sz w:val="24"/>
                <w:szCs w:val="24"/>
              </w:rPr>
              <w:t>Product Analysis</w:t>
            </w:r>
          </w:p>
        </w:tc>
      </w:tr>
      <w:tr w:rsidR="00255BF9" w14:paraId="2397B8F6" w14:textId="77777777" w:rsidTr="00BC7C58">
        <w:tc>
          <w:tcPr>
            <w:tcW w:w="1715" w:type="dxa"/>
          </w:tcPr>
          <w:p w14:paraId="1512CA61" w14:textId="38C0285B" w:rsidR="00255BF9" w:rsidRPr="00255BF9" w:rsidRDefault="00255BF9" w:rsidP="00382184">
            <w:pPr>
              <w:pStyle w:val="NormalWeb"/>
              <w:spacing w:line="360" w:lineRule="auto"/>
              <w:rPr>
                <w:rFonts w:asciiTheme="minorHAnsi" w:hAnsiTheme="minorHAnsi" w:cstheme="minorHAnsi"/>
              </w:rPr>
            </w:pPr>
            <w:r w:rsidRPr="00255BF9">
              <w:rPr>
                <w:rFonts w:asciiTheme="minorHAnsi" w:hAnsiTheme="minorHAnsi" w:cstheme="minorHAnsi"/>
              </w:rPr>
              <w:t xml:space="preserve">Libraries used </w:t>
            </w:r>
          </w:p>
        </w:tc>
        <w:tc>
          <w:tcPr>
            <w:tcW w:w="7877" w:type="dxa"/>
          </w:tcPr>
          <w:p w14:paraId="0CEAB7BE" w14:textId="478BF3CA" w:rsidR="00255BF9" w:rsidRPr="00BC7C58" w:rsidRDefault="00BC7C58" w:rsidP="00382184">
            <w:pPr>
              <w:pStyle w:val="Heading3"/>
              <w:spacing w:line="360" w:lineRule="auto"/>
              <w:outlineLvl w:val="2"/>
              <w:rPr>
                <w:rFonts w:asciiTheme="minorHAnsi" w:hAnsiTheme="minorHAnsi" w:cstheme="minorHAnsi"/>
                <w:bCs/>
                <w:i w:val="0"/>
                <w:szCs w:val="24"/>
              </w:rPr>
            </w:pPr>
            <w:proofErr w:type="spellStart"/>
            <w:r w:rsidRPr="00BC7C58">
              <w:rPr>
                <w:rFonts w:asciiTheme="minorHAnsi" w:hAnsiTheme="minorHAnsi" w:cstheme="minorHAnsi"/>
                <w:bCs/>
                <w:i w:val="0"/>
                <w:szCs w:val="24"/>
              </w:rPr>
              <w:t>Ggplot</w:t>
            </w:r>
            <w:proofErr w:type="spellEnd"/>
            <w:r w:rsidRPr="00BC7C58">
              <w:rPr>
                <w:rFonts w:asciiTheme="minorHAnsi" w:hAnsiTheme="minorHAnsi" w:cstheme="minorHAnsi"/>
                <w:bCs/>
                <w:i w:val="0"/>
                <w:szCs w:val="24"/>
              </w:rPr>
              <w:t xml:space="preserve">, </w:t>
            </w:r>
            <w:proofErr w:type="spellStart"/>
            <w:r w:rsidRPr="00BC7C58">
              <w:rPr>
                <w:rFonts w:asciiTheme="minorHAnsi" w:hAnsiTheme="minorHAnsi" w:cstheme="minorHAnsi"/>
                <w:bCs/>
                <w:i w:val="0"/>
                <w:szCs w:val="24"/>
              </w:rPr>
              <w:t>plotly</w:t>
            </w:r>
            <w:proofErr w:type="spellEnd"/>
            <w:r w:rsidRPr="00BC7C58">
              <w:rPr>
                <w:rFonts w:asciiTheme="minorHAnsi" w:hAnsiTheme="minorHAnsi" w:cstheme="minorHAnsi"/>
                <w:bCs/>
                <w:i w:val="0"/>
                <w:szCs w:val="24"/>
              </w:rPr>
              <w:t>, shiny</w:t>
            </w:r>
          </w:p>
        </w:tc>
      </w:tr>
      <w:tr w:rsidR="00255BF9" w14:paraId="11F48059" w14:textId="77777777" w:rsidTr="00BC7C58">
        <w:tc>
          <w:tcPr>
            <w:tcW w:w="1715" w:type="dxa"/>
          </w:tcPr>
          <w:p w14:paraId="0E9F6D0B" w14:textId="62B0557F" w:rsidR="00255BF9" w:rsidRPr="00255BF9" w:rsidRDefault="00255BF9" w:rsidP="00382184">
            <w:pPr>
              <w:pStyle w:val="NormalWeb"/>
              <w:spacing w:line="360" w:lineRule="auto"/>
              <w:rPr>
                <w:rFonts w:asciiTheme="minorHAnsi" w:hAnsiTheme="minorHAnsi" w:cstheme="minorHAnsi"/>
              </w:rPr>
            </w:pPr>
            <w:r w:rsidRPr="00255BF9">
              <w:rPr>
                <w:rFonts w:asciiTheme="minorHAnsi" w:hAnsiTheme="minorHAnsi" w:cstheme="minorHAnsi"/>
              </w:rPr>
              <w:t xml:space="preserve">Filters </w:t>
            </w:r>
          </w:p>
        </w:tc>
        <w:tc>
          <w:tcPr>
            <w:tcW w:w="7877" w:type="dxa"/>
          </w:tcPr>
          <w:p w14:paraId="1526F0E7" w14:textId="7787B487" w:rsidR="00255BF9" w:rsidRPr="00BC7C58" w:rsidRDefault="00BC7C58" w:rsidP="00382184">
            <w:pPr>
              <w:pStyle w:val="Heading3"/>
              <w:spacing w:line="360" w:lineRule="auto"/>
              <w:outlineLvl w:val="2"/>
              <w:rPr>
                <w:rFonts w:asciiTheme="minorHAnsi" w:hAnsiTheme="minorHAnsi" w:cstheme="minorHAnsi"/>
                <w:bCs/>
                <w:i w:val="0"/>
                <w:szCs w:val="24"/>
              </w:rPr>
            </w:pPr>
            <w:r w:rsidRPr="00BC7C58">
              <w:rPr>
                <w:rFonts w:asciiTheme="minorHAnsi" w:hAnsiTheme="minorHAnsi" w:cstheme="minorHAnsi"/>
                <w:bCs/>
                <w:i w:val="0"/>
                <w:szCs w:val="24"/>
              </w:rPr>
              <w:t>Qty &gt; 0</w:t>
            </w:r>
          </w:p>
        </w:tc>
      </w:tr>
    </w:tbl>
    <w:p w14:paraId="2E4CB410" w14:textId="373D5C98" w:rsidR="00CC5EF8" w:rsidRPr="0063760F" w:rsidRDefault="00CC5EF8" w:rsidP="00382184">
      <w:pPr>
        <w:pStyle w:val="Heading3"/>
        <w:spacing w:line="360" w:lineRule="auto"/>
        <w:rPr>
          <w:bCs/>
          <w:i w:val="0"/>
          <w:color w:val="0070C0"/>
          <w:sz w:val="32"/>
          <w:szCs w:val="32"/>
        </w:rPr>
      </w:pPr>
    </w:p>
    <w:p w14:paraId="391C4E38" w14:textId="77777777" w:rsidR="003D4C54" w:rsidRDefault="003D4C54" w:rsidP="00BC7C58">
      <w:pPr>
        <w:pStyle w:val="Heading3"/>
        <w:rPr>
          <w:bCs/>
          <w:i w:val="0"/>
          <w:color w:val="0070C0"/>
          <w:sz w:val="32"/>
          <w:szCs w:val="32"/>
        </w:rPr>
      </w:pPr>
    </w:p>
    <w:p w14:paraId="4E3A6F2B" w14:textId="3DC13BB4" w:rsidR="00BC7C58" w:rsidRPr="0063760F" w:rsidRDefault="003D4C54" w:rsidP="00BC7C58">
      <w:pPr>
        <w:pStyle w:val="Heading3"/>
        <w:rPr>
          <w:bCs/>
          <w:i w:val="0"/>
          <w:color w:val="0070C0"/>
          <w:sz w:val="32"/>
          <w:szCs w:val="32"/>
        </w:rPr>
      </w:pPr>
      <w:r>
        <w:rPr>
          <w:bCs/>
          <w:i w:val="0"/>
          <w:color w:val="0070C0"/>
          <w:sz w:val="32"/>
          <w:szCs w:val="32"/>
        </w:rPr>
        <w:t>Business</w:t>
      </w:r>
      <w:r w:rsidR="00BC7C58">
        <w:rPr>
          <w:bCs/>
          <w:i w:val="0"/>
          <w:color w:val="0070C0"/>
          <w:sz w:val="32"/>
          <w:szCs w:val="32"/>
        </w:rPr>
        <w:t xml:space="preserve"> Analysis – Plot </w:t>
      </w:r>
      <w:r w:rsidR="00BC7C58">
        <w:rPr>
          <w:bCs/>
          <w:i w:val="0"/>
          <w:color w:val="0070C0"/>
          <w:sz w:val="32"/>
          <w:szCs w:val="32"/>
        </w:rPr>
        <w:t>2</w:t>
      </w:r>
    </w:p>
    <w:p w14:paraId="32C7AA86" w14:textId="77777777" w:rsidR="00BC7C58" w:rsidRPr="004042E8" w:rsidRDefault="00BC7C58" w:rsidP="00BC7C58">
      <w:pPr>
        <w:rPr>
          <w:color w:val="auto"/>
        </w:rPr>
      </w:pPr>
    </w:p>
    <w:tbl>
      <w:tblPr>
        <w:tblStyle w:val="TableGrid"/>
        <w:tblW w:w="0" w:type="auto"/>
        <w:tblLook w:val="04A0" w:firstRow="1" w:lastRow="0" w:firstColumn="1" w:lastColumn="0" w:noHBand="0" w:noVBand="1"/>
      </w:tblPr>
      <w:tblGrid>
        <w:gridCol w:w="1842"/>
        <w:gridCol w:w="7750"/>
      </w:tblGrid>
      <w:tr w:rsidR="00EA7C1E" w14:paraId="7E1FF48C" w14:textId="77777777" w:rsidTr="00810E2B">
        <w:tc>
          <w:tcPr>
            <w:tcW w:w="1715" w:type="dxa"/>
          </w:tcPr>
          <w:p w14:paraId="30E5B1B8" w14:textId="77777777" w:rsidR="00BC7C58" w:rsidRPr="00255BF9" w:rsidRDefault="00BC7C58" w:rsidP="00810E2B">
            <w:pPr>
              <w:pStyle w:val="Heading3"/>
              <w:outlineLvl w:val="2"/>
              <w:rPr>
                <w:rFonts w:asciiTheme="minorHAnsi" w:hAnsiTheme="minorHAnsi" w:cstheme="minorHAnsi"/>
                <w:bCs/>
                <w:i w:val="0"/>
                <w:iCs/>
                <w:szCs w:val="24"/>
                <w:lang w:val="en-AU"/>
              </w:rPr>
            </w:pPr>
            <w:r w:rsidRPr="00255BF9">
              <w:rPr>
                <w:rFonts w:asciiTheme="minorHAnsi" w:hAnsiTheme="minorHAnsi" w:cstheme="minorHAnsi"/>
                <w:bCs/>
                <w:i w:val="0"/>
                <w:iCs/>
                <w:szCs w:val="24"/>
                <w:lang w:val="en-AU"/>
              </w:rPr>
              <w:t xml:space="preserve">Visualization graph name </w:t>
            </w:r>
          </w:p>
        </w:tc>
        <w:tc>
          <w:tcPr>
            <w:tcW w:w="7877" w:type="dxa"/>
          </w:tcPr>
          <w:p w14:paraId="76DFADEA" w14:textId="09EC9004" w:rsidR="00BC7C58" w:rsidRPr="00255BF9" w:rsidRDefault="00BC7C58" w:rsidP="00810E2B">
            <w:pPr>
              <w:pStyle w:val="Heading3"/>
              <w:outlineLvl w:val="2"/>
              <w:rPr>
                <w:rFonts w:asciiTheme="minorHAnsi" w:hAnsiTheme="minorHAnsi" w:cstheme="minorHAnsi"/>
                <w:bCs/>
                <w:i w:val="0"/>
                <w:szCs w:val="24"/>
              </w:rPr>
            </w:pPr>
            <w:r>
              <w:rPr>
                <w:rFonts w:asciiTheme="minorHAnsi" w:hAnsiTheme="minorHAnsi" w:cstheme="minorHAnsi"/>
                <w:bCs/>
                <w:i w:val="0"/>
                <w:szCs w:val="24"/>
              </w:rPr>
              <w:t>Line</w:t>
            </w:r>
            <w:r w:rsidRPr="00255BF9">
              <w:rPr>
                <w:rFonts w:asciiTheme="minorHAnsi" w:hAnsiTheme="minorHAnsi" w:cstheme="minorHAnsi"/>
                <w:bCs/>
                <w:i w:val="0"/>
                <w:szCs w:val="24"/>
              </w:rPr>
              <w:t xml:space="preserve"> Plot</w:t>
            </w:r>
          </w:p>
        </w:tc>
      </w:tr>
      <w:tr w:rsidR="00EA7C1E" w14:paraId="03B58467" w14:textId="77777777" w:rsidTr="00810E2B">
        <w:tc>
          <w:tcPr>
            <w:tcW w:w="1715" w:type="dxa"/>
          </w:tcPr>
          <w:p w14:paraId="2AF59985" w14:textId="77777777" w:rsidR="00BC7C58" w:rsidRPr="00255BF9" w:rsidRDefault="00BC7C58" w:rsidP="00810E2B">
            <w:pPr>
              <w:pStyle w:val="Heading3"/>
              <w:outlineLvl w:val="2"/>
              <w:rPr>
                <w:rFonts w:asciiTheme="minorHAnsi" w:hAnsiTheme="minorHAnsi" w:cstheme="minorHAnsi"/>
                <w:bCs/>
                <w:i w:val="0"/>
                <w:szCs w:val="24"/>
              </w:rPr>
            </w:pPr>
            <w:r w:rsidRPr="00255BF9">
              <w:rPr>
                <w:rFonts w:asciiTheme="minorHAnsi" w:hAnsiTheme="minorHAnsi" w:cstheme="minorHAnsi"/>
                <w:bCs/>
                <w:i w:val="0"/>
                <w:szCs w:val="24"/>
              </w:rPr>
              <w:t>Purpose</w:t>
            </w:r>
          </w:p>
        </w:tc>
        <w:tc>
          <w:tcPr>
            <w:tcW w:w="7877" w:type="dxa"/>
          </w:tcPr>
          <w:p w14:paraId="2B0F4422" w14:textId="33FFE6AB" w:rsidR="00BC7C58" w:rsidRPr="00255BF9" w:rsidRDefault="003D4C54" w:rsidP="00810E2B">
            <w:pPr>
              <w:pStyle w:val="Heading3"/>
              <w:outlineLvl w:val="2"/>
              <w:rPr>
                <w:rFonts w:asciiTheme="minorHAnsi" w:hAnsiTheme="minorHAnsi" w:cstheme="minorHAnsi"/>
                <w:bCs/>
                <w:i w:val="0"/>
                <w:szCs w:val="24"/>
              </w:rPr>
            </w:pPr>
            <w:r>
              <w:rPr>
                <w:rFonts w:asciiTheme="minorHAnsi" w:hAnsiTheme="minorHAnsi" w:cstheme="minorHAnsi"/>
                <w:bCs/>
                <w:i w:val="0"/>
                <w:szCs w:val="24"/>
              </w:rPr>
              <w:t>Time series line-plot to display progression of business</w:t>
            </w:r>
          </w:p>
        </w:tc>
      </w:tr>
      <w:tr w:rsidR="00EA7C1E" w14:paraId="06C3484A" w14:textId="77777777" w:rsidTr="00810E2B">
        <w:tc>
          <w:tcPr>
            <w:tcW w:w="1715" w:type="dxa"/>
          </w:tcPr>
          <w:p w14:paraId="65A511CC" w14:textId="77777777" w:rsidR="00BC7C58" w:rsidRPr="00255BF9" w:rsidRDefault="00BC7C58" w:rsidP="00810E2B">
            <w:pPr>
              <w:pStyle w:val="NormalWeb"/>
              <w:shd w:val="clear" w:color="auto" w:fill="FFFFFF"/>
              <w:rPr>
                <w:rFonts w:asciiTheme="minorHAnsi" w:hAnsiTheme="minorHAnsi" w:cstheme="minorHAnsi"/>
              </w:rPr>
            </w:pPr>
            <w:r w:rsidRPr="00255BF9">
              <w:rPr>
                <w:rFonts w:asciiTheme="minorHAnsi" w:hAnsiTheme="minorHAnsi" w:cstheme="minorHAnsi"/>
              </w:rPr>
              <w:t xml:space="preserve">Visualization Graph </w:t>
            </w:r>
          </w:p>
          <w:p w14:paraId="08A8A9A9" w14:textId="77777777" w:rsidR="00BC7C58" w:rsidRPr="00255BF9" w:rsidRDefault="00BC7C58" w:rsidP="00810E2B">
            <w:pPr>
              <w:pStyle w:val="NormalWeb"/>
              <w:shd w:val="clear" w:color="auto" w:fill="FFFFFF"/>
              <w:rPr>
                <w:rFonts w:asciiTheme="minorHAnsi" w:hAnsiTheme="minorHAnsi" w:cstheme="minorHAnsi"/>
              </w:rPr>
            </w:pPr>
          </w:p>
        </w:tc>
        <w:tc>
          <w:tcPr>
            <w:tcW w:w="7877" w:type="dxa"/>
          </w:tcPr>
          <w:p w14:paraId="4981771C" w14:textId="4753CEF8" w:rsidR="00BC7C58" w:rsidRDefault="00BC7C58" w:rsidP="00810E2B">
            <w:pPr>
              <w:pStyle w:val="Heading3"/>
              <w:outlineLvl w:val="2"/>
              <w:rPr>
                <w:b/>
                <w:i w:val="0"/>
                <w:sz w:val="44"/>
              </w:rPr>
            </w:pPr>
            <w:r>
              <w:rPr>
                <w:b/>
                <w:i w:val="0"/>
                <w:noProof/>
                <w:sz w:val="44"/>
              </w:rPr>
              <w:drawing>
                <wp:inline distT="0" distB="0" distL="0" distR="0" wp14:anchorId="7537C7F2" wp14:editId="1A50B270">
                  <wp:extent cx="4837430" cy="4482928"/>
                  <wp:effectExtent l="0" t="0" r="1270" b="635"/>
                  <wp:docPr id="52" name="Picture 5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Chart, line chart&#10;&#10;Description automatically generated"/>
                          <pic:cNvPicPr/>
                        </pic:nvPicPr>
                        <pic:blipFill rotWithShape="1">
                          <a:blip r:embed="rId19">
                            <a:extLst>
                              <a:ext uri="{28A0092B-C50C-407E-A947-70E740481C1C}">
                                <a14:useLocalDpi xmlns:a14="http://schemas.microsoft.com/office/drawing/2010/main" val="0"/>
                              </a:ext>
                            </a:extLst>
                          </a:blip>
                          <a:srcRect l="6104" t="-10" r="4708" b="10"/>
                          <a:stretch/>
                        </pic:blipFill>
                        <pic:spPr bwMode="auto">
                          <a:xfrm>
                            <a:off x="0" y="0"/>
                            <a:ext cx="4858800" cy="4502732"/>
                          </a:xfrm>
                          <a:prstGeom prst="rect">
                            <a:avLst/>
                          </a:prstGeom>
                          <a:ln>
                            <a:noFill/>
                          </a:ln>
                          <a:extLst>
                            <a:ext uri="{53640926-AAD7-44D8-BBD7-CCE9431645EC}">
                              <a14:shadowObscured xmlns:a14="http://schemas.microsoft.com/office/drawing/2010/main"/>
                            </a:ext>
                          </a:extLst>
                        </pic:spPr>
                      </pic:pic>
                    </a:graphicData>
                  </a:graphic>
                </wp:inline>
              </w:drawing>
            </w:r>
          </w:p>
        </w:tc>
      </w:tr>
      <w:tr w:rsidR="00EA7C1E" w14:paraId="6B024A1A" w14:textId="77777777" w:rsidTr="00810E2B">
        <w:tc>
          <w:tcPr>
            <w:tcW w:w="1715" w:type="dxa"/>
          </w:tcPr>
          <w:p w14:paraId="0CB8ED91" w14:textId="77777777" w:rsidR="00BC7C58" w:rsidRPr="00255BF9" w:rsidRDefault="00BC7C58" w:rsidP="00810E2B">
            <w:pPr>
              <w:pStyle w:val="NormalWeb"/>
              <w:shd w:val="clear" w:color="auto" w:fill="FFFFFF"/>
              <w:rPr>
                <w:rFonts w:asciiTheme="minorHAnsi" w:hAnsiTheme="minorHAnsi" w:cstheme="minorHAnsi"/>
              </w:rPr>
            </w:pPr>
            <w:r w:rsidRPr="00255BF9">
              <w:rPr>
                <w:rFonts w:asciiTheme="minorHAnsi" w:hAnsiTheme="minorHAnsi" w:cstheme="minorHAnsi"/>
              </w:rPr>
              <w:t xml:space="preserve">Implementation </w:t>
            </w:r>
          </w:p>
        </w:tc>
        <w:tc>
          <w:tcPr>
            <w:tcW w:w="7877" w:type="dxa"/>
          </w:tcPr>
          <w:p w14:paraId="2D7E8D5F" w14:textId="62794E08" w:rsidR="00BC7C58" w:rsidRPr="00BC7C58" w:rsidRDefault="00BC7C58" w:rsidP="00810E2B">
            <w:pPr>
              <w:pStyle w:val="Heading3"/>
              <w:outlineLvl w:val="2"/>
              <w:rPr>
                <w:rFonts w:asciiTheme="minorHAnsi" w:hAnsiTheme="minorHAnsi" w:cstheme="minorHAnsi"/>
                <w:bCs/>
                <w:i w:val="0"/>
                <w:szCs w:val="24"/>
              </w:rPr>
            </w:pPr>
            <w:r w:rsidRPr="00BC7C58">
              <w:rPr>
                <w:rFonts w:asciiTheme="minorHAnsi" w:hAnsiTheme="minorHAnsi" w:cstheme="minorHAnsi"/>
                <w:bCs/>
                <w:i w:val="0"/>
                <w:szCs w:val="24"/>
              </w:rPr>
              <w:t xml:space="preserve">Group the data by </w:t>
            </w:r>
            <w:r w:rsidR="003D4C54">
              <w:rPr>
                <w:rFonts w:asciiTheme="minorHAnsi" w:hAnsiTheme="minorHAnsi" w:cstheme="minorHAnsi"/>
                <w:bCs/>
                <w:i w:val="0"/>
                <w:szCs w:val="24"/>
              </w:rPr>
              <w:t xml:space="preserve">year calculated by </w:t>
            </w:r>
            <w:proofErr w:type="spellStart"/>
            <w:r w:rsidR="003D4C54">
              <w:rPr>
                <w:rFonts w:asciiTheme="minorHAnsi" w:hAnsiTheme="minorHAnsi" w:cstheme="minorHAnsi"/>
                <w:bCs/>
                <w:i w:val="0"/>
                <w:szCs w:val="24"/>
              </w:rPr>
              <w:t>lubridate</w:t>
            </w:r>
            <w:proofErr w:type="spellEnd"/>
            <w:r w:rsidRPr="00BC7C58">
              <w:rPr>
                <w:rFonts w:asciiTheme="minorHAnsi" w:hAnsiTheme="minorHAnsi" w:cstheme="minorHAnsi"/>
                <w:bCs/>
                <w:i w:val="0"/>
                <w:szCs w:val="24"/>
              </w:rPr>
              <w:t xml:space="preserve"> and use the summation of total sales to plot using </w:t>
            </w:r>
            <w:proofErr w:type="spellStart"/>
            <w:r w:rsidRPr="00BC7C58">
              <w:rPr>
                <w:rFonts w:asciiTheme="minorHAnsi" w:hAnsiTheme="minorHAnsi" w:cstheme="minorHAnsi"/>
                <w:bCs/>
                <w:i w:val="0"/>
                <w:szCs w:val="24"/>
              </w:rPr>
              <w:t>ggplot</w:t>
            </w:r>
            <w:proofErr w:type="spellEnd"/>
            <w:r w:rsidRPr="00BC7C58">
              <w:rPr>
                <w:rFonts w:asciiTheme="minorHAnsi" w:hAnsiTheme="minorHAnsi" w:cstheme="minorHAnsi"/>
                <w:bCs/>
                <w:i w:val="0"/>
                <w:szCs w:val="24"/>
              </w:rPr>
              <w:t>.</w:t>
            </w:r>
          </w:p>
        </w:tc>
      </w:tr>
      <w:tr w:rsidR="00EA7C1E" w14:paraId="73872A29" w14:textId="77777777" w:rsidTr="00810E2B">
        <w:tc>
          <w:tcPr>
            <w:tcW w:w="1715" w:type="dxa"/>
          </w:tcPr>
          <w:p w14:paraId="51E1CA6B" w14:textId="77777777" w:rsidR="00BC7C58" w:rsidRPr="00255BF9" w:rsidRDefault="00BC7C58" w:rsidP="00810E2B">
            <w:pPr>
              <w:pStyle w:val="NormalWeb"/>
              <w:rPr>
                <w:rFonts w:asciiTheme="minorHAnsi" w:hAnsiTheme="minorHAnsi" w:cstheme="minorHAnsi"/>
              </w:rPr>
            </w:pPr>
            <w:r w:rsidRPr="00255BF9">
              <w:rPr>
                <w:rFonts w:asciiTheme="minorHAnsi" w:hAnsiTheme="minorHAnsi" w:cstheme="minorHAnsi"/>
              </w:rPr>
              <w:t xml:space="preserve">Tab Name </w:t>
            </w:r>
          </w:p>
        </w:tc>
        <w:tc>
          <w:tcPr>
            <w:tcW w:w="7877" w:type="dxa"/>
          </w:tcPr>
          <w:p w14:paraId="5E1F5831" w14:textId="1A086A67" w:rsidR="00BC7C58" w:rsidRPr="00BC7C58" w:rsidRDefault="003D4C54" w:rsidP="00810E2B">
            <w:pPr>
              <w:pStyle w:val="Heading2"/>
              <w:rPr>
                <w:rFonts w:asciiTheme="minorHAnsi" w:hAnsiTheme="minorHAnsi" w:cstheme="minorHAnsi"/>
                <w:b w:val="0"/>
                <w:bCs/>
                <w:sz w:val="24"/>
                <w:szCs w:val="24"/>
              </w:rPr>
            </w:pPr>
            <w:r>
              <w:rPr>
                <w:rFonts w:asciiTheme="minorHAnsi" w:hAnsiTheme="minorHAnsi" w:cstheme="minorHAnsi"/>
                <w:b w:val="0"/>
                <w:bCs/>
                <w:sz w:val="24"/>
                <w:szCs w:val="24"/>
              </w:rPr>
              <w:t>Business</w:t>
            </w:r>
            <w:r w:rsidR="00BC7C58" w:rsidRPr="00BC7C58">
              <w:rPr>
                <w:rFonts w:asciiTheme="minorHAnsi" w:hAnsiTheme="minorHAnsi" w:cstheme="minorHAnsi"/>
                <w:b w:val="0"/>
                <w:bCs/>
                <w:sz w:val="24"/>
                <w:szCs w:val="24"/>
              </w:rPr>
              <w:t xml:space="preserve"> Analysis</w:t>
            </w:r>
          </w:p>
        </w:tc>
      </w:tr>
      <w:tr w:rsidR="00EA7C1E" w14:paraId="499E3D18" w14:textId="77777777" w:rsidTr="00810E2B">
        <w:tc>
          <w:tcPr>
            <w:tcW w:w="1715" w:type="dxa"/>
          </w:tcPr>
          <w:p w14:paraId="23696959" w14:textId="77777777" w:rsidR="00BC7C58" w:rsidRPr="00255BF9" w:rsidRDefault="00BC7C58" w:rsidP="00810E2B">
            <w:pPr>
              <w:pStyle w:val="NormalWeb"/>
              <w:rPr>
                <w:rFonts w:asciiTheme="minorHAnsi" w:hAnsiTheme="minorHAnsi" w:cstheme="minorHAnsi"/>
              </w:rPr>
            </w:pPr>
            <w:r w:rsidRPr="00255BF9">
              <w:rPr>
                <w:rFonts w:asciiTheme="minorHAnsi" w:hAnsiTheme="minorHAnsi" w:cstheme="minorHAnsi"/>
              </w:rPr>
              <w:t xml:space="preserve">Libraries used </w:t>
            </w:r>
          </w:p>
        </w:tc>
        <w:tc>
          <w:tcPr>
            <w:tcW w:w="7877" w:type="dxa"/>
          </w:tcPr>
          <w:p w14:paraId="1DFB37F4" w14:textId="0C6C9C9F" w:rsidR="00BC7C58" w:rsidRPr="00BC7C58" w:rsidRDefault="00BC7C58" w:rsidP="00810E2B">
            <w:pPr>
              <w:pStyle w:val="Heading3"/>
              <w:outlineLvl w:val="2"/>
              <w:rPr>
                <w:rFonts w:asciiTheme="minorHAnsi" w:hAnsiTheme="minorHAnsi" w:cstheme="minorHAnsi"/>
                <w:bCs/>
                <w:i w:val="0"/>
                <w:szCs w:val="24"/>
              </w:rPr>
            </w:pPr>
            <w:proofErr w:type="spellStart"/>
            <w:r w:rsidRPr="00BC7C58">
              <w:rPr>
                <w:rFonts w:asciiTheme="minorHAnsi" w:hAnsiTheme="minorHAnsi" w:cstheme="minorHAnsi"/>
                <w:bCs/>
                <w:i w:val="0"/>
                <w:szCs w:val="24"/>
              </w:rPr>
              <w:t>Ggplot</w:t>
            </w:r>
            <w:proofErr w:type="spellEnd"/>
            <w:r w:rsidRPr="00BC7C58">
              <w:rPr>
                <w:rFonts w:asciiTheme="minorHAnsi" w:hAnsiTheme="minorHAnsi" w:cstheme="minorHAnsi"/>
                <w:bCs/>
                <w:i w:val="0"/>
                <w:szCs w:val="24"/>
              </w:rPr>
              <w:t>, shiny</w:t>
            </w:r>
          </w:p>
        </w:tc>
      </w:tr>
      <w:tr w:rsidR="00EA7C1E" w14:paraId="7C4171B5" w14:textId="77777777" w:rsidTr="00810E2B">
        <w:tc>
          <w:tcPr>
            <w:tcW w:w="1715" w:type="dxa"/>
          </w:tcPr>
          <w:p w14:paraId="569A9710" w14:textId="77777777" w:rsidR="00BC7C58" w:rsidRPr="00255BF9" w:rsidRDefault="00BC7C58" w:rsidP="00810E2B">
            <w:pPr>
              <w:pStyle w:val="NormalWeb"/>
              <w:rPr>
                <w:rFonts w:asciiTheme="minorHAnsi" w:hAnsiTheme="minorHAnsi" w:cstheme="minorHAnsi"/>
              </w:rPr>
            </w:pPr>
            <w:r w:rsidRPr="00255BF9">
              <w:rPr>
                <w:rFonts w:asciiTheme="minorHAnsi" w:hAnsiTheme="minorHAnsi" w:cstheme="minorHAnsi"/>
              </w:rPr>
              <w:t xml:space="preserve">Filters </w:t>
            </w:r>
          </w:p>
        </w:tc>
        <w:tc>
          <w:tcPr>
            <w:tcW w:w="7877" w:type="dxa"/>
          </w:tcPr>
          <w:p w14:paraId="03A21662" w14:textId="77777777" w:rsidR="00BC7C58" w:rsidRPr="00BC7C58" w:rsidRDefault="00BC7C58" w:rsidP="00810E2B">
            <w:pPr>
              <w:pStyle w:val="Heading3"/>
              <w:outlineLvl w:val="2"/>
              <w:rPr>
                <w:rFonts w:asciiTheme="minorHAnsi" w:hAnsiTheme="minorHAnsi" w:cstheme="minorHAnsi"/>
                <w:bCs/>
                <w:i w:val="0"/>
                <w:szCs w:val="24"/>
              </w:rPr>
            </w:pPr>
            <w:r w:rsidRPr="00BC7C58">
              <w:rPr>
                <w:rFonts w:asciiTheme="minorHAnsi" w:hAnsiTheme="minorHAnsi" w:cstheme="minorHAnsi"/>
                <w:bCs/>
                <w:i w:val="0"/>
                <w:szCs w:val="24"/>
              </w:rPr>
              <w:t>Qty &gt; 0</w:t>
            </w:r>
          </w:p>
        </w:tc>
      </w:tr>
    </w:tbl>
    <w:p w14:paraId="75B43139" w14:textId="0DF18E6B" w:rsidR="00BC7C58" w:rsidRDefault="00BC7C58" w:rsidP="00BC7C58">
      <w:pPr>
        <w:pStyle w:val="Heading3"/>
        <w:rPr>
          <w:bCs/>
          <w:i w:val="0"/>
          <w:color w:val="0070C0"/>
          <w:sz w:val="32"/>
          <w:szCs w:val="32"/>
        </w:rPr>
      </w:pPr>
    </w:p>
    <w:p w14:paraId="06F14AB5" w14:textId="71CBBF31" w:rsidR="003D4C54" w:rsidRDefault="003D4C54" w:rsidP="00BC7C58">
      <w:pPr>
        <w:pStyle w:val="Heading3"/>
        <w:rPr>
          <w:bCs/>
          <w:i w:val="0"/>
          <w:color w:val="0070C0"/>
          <w:sz w:val="32"/>
          <w:szCs w:val="32"/>
        </w:rPr>
      </w:pPr>
    </w:p>
    <w:p w14:paraId="3072B8E8" w14:textId="3C2C6ABB" w:rsidR="003D4C54" w:rsidRDefault="003D4C54" w:rsidP="00BC7C58">
      <w:pPr>
        <w:pStyle w:val="Heading3"/>
        <w:rPr>
          <w:bCs/>
          <w:i w:val="0"/>
          <w:color w:val="0070C0"/>
          <w:sz w:val="32"/>
          <w:szCs w:val="32"/>
        </w:rPr>
      </w:pPr>
    </w:p>
    <w:p w14:paraId="68B567CB" w14:textId="77777777" w:rsidR="003D4C54" w:rsidRDefault="003D4C54" w:rsidP="003D4C54">
      <w:pPr>
        <w:pStyle w:val="Heading3"/>
        <w:rPr>
          <w:bCs/>
          <w:i w:val="0"/>
          <w:color w:val="0070C0"/>
          <w:sz w:val="32"/>
          <w:szCs w:val="32"/>
        </w:rPr>
      </w:pPr>
    </w:p>
    <w:p w14:paraId="645587DC" w14:textId="77777777" w:rsidR="003D4C54" w:rsidRDefault="003D4C54" w:rsidP="003D4C54">
      <w:pPr>
        <w:pStyle w:val="Heading3"/>
        <w:rPr>
          <w:bCs/>
          <w:i w:val="0"/>
          <w:color w:val="0070C0"/>
          <w:sz w:val="32"/>
          <w:szCs w:val="32"/>
        </w:rPr>
      </w:pPr>
    </w:p>
    <w:p w14:paraId="6D5C0E5D" w14:textId="77777777" w:rsidR="003D4C54" w:rsidRDefault="003D4C54" w:rsidP="003D4C54">
      <w:pPr>
        <w:pStyle w:val="Heading3"/>
        <w:rPr>
          <w:bCs/>
          <w:i w:val="0"/>
          <w:color w:val="0070C0"/>
          <w:sz w:val="32"/>
          <w:szCs w:val="32"/>
        </w:rPr>
      </w:pPr>
    </w:p>
    <w:p w14:paraId="77866377" w14:textId="7C1819CE" w:rsidR="003D4C54" w:rsidRDefault="003D4C54" w:rsidP="003D4C54">
      <w:pPr>
        <w:pStyle w:val="Heading3"/>
        <w:rPr>
          <w:bCs/>
          <w:i w:val="0"/>
          <w:color w:val="0070C0"/>
          <w:sz w:val="32"/>
          <w:szCs w:val="32"/>
        </w:rPr>
      </w:pPr>
    </w:p>
    <w:p w14:paraId="43A2E6ED" w14:textId="5B81EBEF" w:rsidR="00382184" w:rsidRDefault="00382184" w:rsidP="003D4C54">
      <w:pPr>
        <w:pStyle w:val="Heading3"/>
        <w:rPr>
          <w:bCs/>
          <w:i w:val="0"/>
          <w:color w:val="0070C0"/>
          <w:sz w:val="32"/>
          <w:szCs w:val="32"/>
        </w:rPr>
      </w:pPr>
    </w:p>
    <w:p w14:paraId="224527DD" w14:textId="77777777" w:rsidR="00382184" w:rsidRDefault="00382184" w:rsidP="003D4C54">
      <w:pPr>
        <w:pStyle w:val="Heading3"/>
        <w:rPr>
          <w:bCs/>
          <w:i w:val="0"/>
          <w:color w:val="0070C0"/>
          <w:sz w:val="32"/>
          <w:szCs w:val="32"/>
        </w:rPr>
      </w:pPr>
    </w:p>
    <w:p w14:paraId="753BF37C" w14:textId="77777777" w:rsidR="003D4C54" w:rsidRDefault="003D4C54" w:rsidP="003D4C54">
      <w:pPr>
        <w:pStyle w:val="Heading3"/>
        <w:rPr>
          <w:bCs/>
          <w:i w:val="0"/>
          <w:color w:val="0070C0"/>
          <w:sz w:val="32"/>
          <w:szCs w:val="32"/>
        </w:rPr>
      </w:pPr>
    </w:p>
    <w:p w14:paraId="40855C3D" w14:textId="77777777" w:rsidR="003D4C54" w:rsidRDefault="003D4C54" w:rsidP="003D4C54">
      <w:pPr>
        <w:pStyle w:val="Heading3"/>
        <w:rPr>
          <w:bCs/>
          <w:i w:val="0"/>
          <w:color w:val="0070C0"/>
          <w:sz w:val="32"/>
          <w:szCs w:val="32"/>
        </w:rPr>
      </w:pPr>
    </w:p>
    <w:p w14:paraId="2EC12FF6" w14:textId="77777777" w:rsidR="00EA7C1E" w:rsidRDefault="00EA7C1E" w:rsidP="003D4C54">
      <w:pPr>
        <w:pStyle w:val="Heading3"/>
        <w:rPr>
          <w:bCs/>
          <w:i w:val="0"/>
          <w:color w:val="0070C0"/>
          <w:sz w:val="32"/>
          <w:szCs w:val="32"/>
        </w:rPr>
      </w:pPr>
    </w:p>
    <w:p w14:paraId="2A444ED6" w14:textId="7D9A97DF" w:rsidR="003D4C54" w:rsidRPr="0063760F" w:rsidRDefault="003D4C54" w:rsidP="003D4C54">
      <w:pPr>
        <w:pStyle w:val="Heading3"/>
        <w:rPr>
          <w:bCs/>
          <w:i w:val="0"/>
          <w:color w:val="0070C0"/>
          <w:sz w:val="32"/>
          <w:szCs w:val="32"/>
        </w:rPr>
      </w:pPr>
      <w:r>
        <w:rPr>
          <w:bCs/>
          <w:i w:val="0"/>
          <w:color w:val="0070C0"/>
          <w:sz w:val="32"/>
          <w:szCs w:val="32"/>
        </w:rPr>
        <w:t xml:space="preserve">Customer Segmentation </w:t>
      </w:r>
      <w:r>
        <w:rPr>
          <w:bCs/>
          <w:i w:val="0"/>
          <w:color w:val="0070C0"/>
          <w:sz w:val="32"/>
          <w:szCs w:val="32"/>
        </w:rPr>
        <w:t xml:space="preserve">– Plot </w:t>
      </w:r>
      <w:r>
        <w:rPr>
          <w:bCs/>
          <w:i w:val="0"/>
          <w:color w:val="0070C0"/>
          <w:sz w:val="32"/>
          <w:szCs w:val="32"/>
        </w:rPr>
        <w:t>3</w:t>
      </w:r>
    </w:p>
    <w:p w14:paraId="19912363" w14:textId="77777777" w:rsidR="003D4C54" w:rsidRPr="004042E8" w:rsidRDefault="003D4C54" w:rsidP="003D4C54">
      <w:pPr>
        <w:rPr>
          <w:color w:val="auto"/>
        </w:rPr>
      </w:pPr>
    </w:p>
    <w:tbl>
      <w:tblPr>
        <w:tblStyle w:val="TableGrid"/>
        <w:tblW w:w="0" w:type="auto"/>
        <w:tblLook w:val="04A0" w:firstRow="1" w:lastRow="0" w:firstColumn="1" w:lastColumn="0" w:noHBand="0" w:noVBand="1"/>
      </w:tblPr>
      <w:tblGrid>
        <w:gridCol w:w="1848"/>
        <w:gridCol w:w="7744"/>
      </w:tblGrid>
      <w:tr w:rsidR="003D4C54" w14:paraId="29ECA9F2" w14:textId="77777777" w:rsidTr="00810E2B">
        <w:tc>
          <w:tcPr>
            <w:tcW w:w="1715" w:type="dxa"/>
          </w:tcPr>
          <w:p w14:paraId="700756EB" w14:textId="77777777" w:rsidR="003D4C54" w:rsidRPr="00255BF9" w:rsidRDefault="003D4C54" w:rsidP="00382184">
            <w:pPr>
              <w:pStyle w:val="Heading3"/>
              <w:spacing w:line="360" w:lineRule="auto"/>
              <w:outlineLvl w:val="2"/>
              <w:rPr>
                <w:rFonts w:asciiTheme="minorHAnsi" w:hAnsiTheme="minorHAnsi" w:cstheme="minorHAnsi"/>
                <w:bCs/>
                <w:i w:val="0"/>
                <w:iCs/>
                <w:szCs w:val="24"/>
                <w:lang w:val="en-AU"/>
              </w:rPr>
            </w:pPr>
            <w:r w:rsidRPr="00255BF9">
              <w:rPr>
                <w:rFonts w:asciiTheme="minorHAnsi" w:hAnsiTheme="minorHAnsi" w:cstheme="minorHAnsi"/>
                <w:bCs/>
                <w:i w:val="0"/>
                <w:iCs/>
                <w:szCs w:val="24"/>
                <w:lang w:val="en-AU"/>
              </w:rPr>
              <w:t xml:space="preserve">Visualization graph name </w:t>
            </w:r>
          </w:p>
        </w:tc>
        <w:tc>
          <w:tcPr>
            <w:tcW w:w="7877" w:type="dxa"/>
          </w:tcPr>
          <w:p w14:paraId="649E59EC" w14:textId="77777777" w:rsidR="003D4C54" w:rsidRPr="00255BF9" w:rsidRDefault="003D4C54" w:rsidP="00382184">
            <w:pPr>
              <w:pStyle w:val="Heading3"/>
              <w:spacing w:line="360" w:lineRule="auto"/>
              <w:outlineLvl w:val="2"/>
              <w:rPr>
                <w:rFonts w:asciiTheme="minorHAnsi" w:hAnsiTheme="minorHAnsi" w:cstheme="minorHAnsi"/>
                <w:bCs/>
                <w:i w:val="0"/>
                <w:szCs w:val="24"/>
              </w:rPr>
            </w:pPr>
            <w:r w:rsidRPr="00255BF9">
              <w:rPr>
                <w:rFonts w:asciiTheme="minorHAnsi" w:hAnsiTheme="minorHAnsi" w:cstheme="minorHAnsi"/>
                <w:bCs/>
                <w:i w:val="0"/>
                <w:szCs w:val="24"/>
              </w:rPr>
              <w:t>Bar Plot</w:t>
            </w:r>
          </w:p>
        </w:tc>
      </w:tr>
      <w:tr w:rsidR="003D4C54" w14:paraId="43A2A208" w14:textId="77777777" w:rsidTr="00810E2B">
        <w:tc>
          <w:tcPr>
            <w:tcW w:w="1715" w:type="dxa"/>
          </w:tcPr>
          <w:p w14:paraId="77408260" w14:textId="77777777" w:rsidR="003D4C54" w:rsidRPr="00255BF9" w:rsidRDefault="003D4C54" w:rsidP="00382184">
            <w:pPr>
              <w:pStyle w:val="Heading3"/>
              <w:spacing w:line="360" w:lineRule="auto"/>
              <w:outlineLvl w:val="2"/>
              <w:rPr>
                <w:rFonts w:asciiTheme="minorHAnsi" w:hAnsiTheme="minorHAnsi" w:cstheme="minorHAnsi"/>
                <w:bCs/>
                <w:i w:val="0"/>
                <w:szCs w:val="24"/>
              </w:rPr>
            </w:pPr>
            <w:r w:rsidRPr="00255BF9">
              <w:rPr>
                <w:rFonts w:asciiTheme="minorHAnsi" w:hAnsiTheme="minorHAnsi" w:cstheme="minorHAnsi"/>
                <w:bCs/>
                <w:i w:val="0"/>
                <w:szCs w:val="24"/>
              </w:rPr>
              <w:t>Purpose</w:t>
            </w:r>
          </w:p>
        </w:tc>
        <w:tc>
          <w:tcPr>
            <w:tcW w:w="7877" w:type="dxa"/>
          </w:tcPr>
          <w:p w14:paraId="00D69870" w14:textId="4CD0B41D" w:rsidR="003D4C54" w:rsidRPr="00255BF9" w:rsidRDefault="00EA7C1E" w:rsidP="00382184">
            <w:pPr>
              <w:pStyle w:val="Heading3"/>
              <w:spacing w:line="360" w:lineRule="auto"/>
              <w:outlineLvl w:val="2"/>
              <w:rPr>
                <w:rFonts w:asciiTheme="minorHAnsi" w:hAnsiTheme="minorHAnsi" w:cstheme="minorHAnsi"/>
                <w:bCs/>
                <w:i w:val="0"/>
                <w:szCs w:val="24"/>
              </w:rPr>
            </w:pPr>
            <w:r>
              <w:rPr>
                <w:rFonts w:asciiTheme="minorHAnsi" w:hAnsiTheme="minorHAnsi" w:cstheme="minorHAnsi"/>
                <w:bCs/>
                <w:i w:val="0"/>
                <w:szCs w:val="24"/>
              </w:rPr>
              <w:t>Display Seasonality</w:t>
            </w:r>
          </w:p>
        </w:tc>
      </w:tr>
      <w:tr w:rsidR="003D4C54" w14:paraId="7CEFFCF5" w14:textId="77777777" w:rsidTr="00810E2B">
        <w:tc>
          <w:tcPr>
            <w:tcW w:w="1715" w:type="dxa"/>
          </w:tcPr>
          <w:p w14:paraId="512EE03A" w14:textId="77777777" w:rsidR="003D4C54" w:rsidRPr="00255BF9" w:rsidRDefault="003D4C54" w:rsidP="00382184">
            <w:pPr>
              <w:pStyle w:val="NormalWeb"/>
              <w:shd w:val="clear" w:color="auto" w:fill="FFFFFF"/>
              <w:spacing w:line="360" w:lineRule="auto"/>
              <w:rPr>
                <w:rFonts w:asciiTheme="minorHAnsi" w:hAnsiTheme="minorHAnsi" w:cstheme="minorHAnsi"/>
              </w:rPr>
            </w:pPr>
            <w:r w:rsidRPr="00255BF9">
              <w:rPr>
                <w:rFonts w:asciiTheme="minorHAnsi" w:hAnsiTheme="minorHAnsi" w:cstheme="minorHAnsi"/>
              </w:rPr>
              <w:t xml:space="preserve">Visualization Graph </w:t>
            </w:r>
          </w:p>
          <w:p w14:paraId="0E5CF5C7" w14:textId="77777777" w:rsidR="003D4C54" w:rsidRPr="00255BF9" w:rsidRDefault="003D4C54" w:rsidP="00382184">
            <w:pPr>
              <w:pStyle w:val="NormalWeb"/>
              <w:shd w:val="clear" w:color="auto" w:fill="FFFFFF"/>
              <w:spacing w:line="360" w:lineRule="auto"/>
              <w:rPr>
                <w:rFonts w:asciiTheme="minorHAnsi" w:hAnsiTheme="minorHAnsi" w:cstheme="minorHAnsi"/>
              </w:rPr>
            </w:pPr>
          </w:p>
        </w:tc>
        <w:tc>
          <w:tcPr>
            <w:tcW w:w="7877" w:type="dxa"/>
          </w:tcPr>
          <w:p w14:paraId="1F4D8B91" w14:textId="75C11759" w:rsidR="003D4C54" w:rsidRDefault="00EA7C1E" w:rsidP="00382184">
            <w:pPr>
              <w:pStyle w:val="Heading3"/>
              <w:spacing w:line="360" w:lineRule="auto"/>
              <w:outlineLvl w:val="2"/>
              <w:rPr>
                <w:b/>
                <w:i w:val="0"/>
                <w:sz w:val="44"/>
              </w:rPr>
            </w:pPr>
            <w:r>
              <w:rPr>
                <w:noProof/>
                <w:color w:val="161718" w:themeColor="text1"/>
              </w:rPr>
              <w:drawing>
                <wp:inline distT="0" distB="0" distL="0" distR="0" wp14:anchorId="0BA9AA45" wp14:editId="45089E98">
                  <wp:extent cx="4816549" cy="3748912"/>
                  <wp:effectExtent l="0" t="0" r="0" b="0"/>
                  <wp:docPr id="54" name="Picture 54" descr="A picture containing implement, stationary, pencil,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implement, stationary, pencil, computer&#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4832130" cy="3761040"/>
                          </a:xfrm>
                          <a:prstGeom prst="rect">
                            <a:avLst/>
                          </a:prstGeom>
                        </pic:spPr>
                      </pic:pic>
                    </a:graphicData>
                  </a:graphic>
                </wp:inline>
              </w:drawing>
            </w:r>
          </w:p>
        </w:tc>
      </w:tr>
      <w:tr w:rsidR="003D4C54" w14:paraId="3B315004" w14:textId="77777777" w:rsidTr="00810E2B">
        <w:tc>
          <w:tcPr>
            <w:tcW w:w="1715" w:type="dxa"/>
          </w:tcPr>
          <w:p w14:paraId="1DC8478E" w14:textId="77777777" w:rsidR="003D4C54" w:rsidRPr="00255BF9" w:rsidRDefault="003D4C54" w:rsidP="00382184">
            <w:pPr>
              <w:pStyle w:val="NormalWeb"/>
              <w:shd w:val="clear" w:color="auto" w:fill="FFFFFF"/>
              <w:spacing w:line="360" w:lineRule="auto"/>
              <w:rPr>
                <w:rFonts w:asciiTheme="minorHAnsi" w:hAnsiTheme="minorHAnsi" w:cstheme="minorHAnsi"/>
              </w:rPr>
            </w:pPr>
            <w:r w:rsidRPr="00255BF9">
              <w:rPr>
                <w:rFonts w:asciiTheme="minorHAnsi" w:hAnsiTheme="minorHAnsi" w:cstheme="minorHAnsi"/>
              </w:rPr>
              <w:t xml:space="preserve">Implementation </w:t>
            </w:r>
          </w:p>
        </w:tc>
        <w:tc>
          <w:tcPr>
            <w:tcW w:w="7877" w:type="dxa"/>
          </w:tcPr>
          <w:p w14:paraId="276DD280" w14:textId="7EE041DC" w:rsidR="003D4C54" w:rsidRPr="00BC7C58" w:rsidRDefault="003D4C54" w:rsidP="00382184">
            <w:pPr>
              <w:pStyle w:val="Heading3"/>
              <w:spacing w:line="360" w:lineRule="auto"/>
              <w:outlineLvl w:val="2"/>
              <w:rPr>
                <w:rFonts w:asciiTheme="minorHAnsi" w:hAnsiTheme="minorHAnsi" w:cstheme="minorHAnsi"/>
                <w:bCs/>
                <w:i w:val="0"/>
                <w:szCs w:val="24"/>
              </w:rPr>
            </w:pPr>
            <w:r w:rsidRPr="00BC7C58">
              <w:rPr>
                <w:rFonts w:asciiTheme="minorHAnsi" w:hAnsiTheme="minorHAnsi" w:cstheme="minorHAnsi"/>
                <w:bCs/>
                <w:i w:val="0"/>
                <w:szCs w:val="24"/>
              </w:rPr>
              <w:t>Group the data by product category</w:t>
            </w:r>
            <w:r w:rsidR="00EA7C1E">
              <w:rPr>
                <w:rFonts w:asciiTheme="minorHAnsi" w:hAnsiTheme="minorHAnsi" w:cstheme="minorHAnsi"/>
                <w:bCs/>
                <w:i w:val="0"/>
                <w:szCs w:val="24"/>
              </w:rPr>
              <w:t xml:space="preserve"> and month</w:t>
            </w:r>
            <w:r w:rsidRPr="00BC7C58">
              <w:rPr>
                <w:rFonts w:asciiTheme="minorHAnsi" w:hAnsiTheme="minorHAnsi" w:cstheme="minorHAnsi"/>
                <w:bCs/>
                <w:i w:val="0"/>
                <w:szCs w:val="24"/>
              </w:rPr>
              <w:t xml:space="preserve"> and use the summation of </w:t>
            </w:r>
            <w:r w:rsidR="00EA7C1E">
              <w:rPr>
                <w:rFonts w:asciiTheme="minorHAnsi" w:hAnsiTheme="minorHAnsi" w:cstheme="minorHAnsi"/>
                <w:bCs/>
                <w:i w:val="0"/>
                <w:szCs w:val="24"/>
              </w:rPr>
              <w:t xml:space="preserve">quantity </w:t>
            </w:r>
            <w:r w:rsidRPr="00BC7C58">
              <w:rPr>
                <w:rFonts w:asciiTheme="minorHAnsi" w:hAnsiTheme="minorHAnsi" w:cstheme="minorHAnsi"/>
                <w:bCs/>
                <w:i w:val="0"/>
                <w:szCs w:val="24"/>
              </w:rPr>
              <w:t xml:space="preserve">to plot </w:t>
            </w:r>
            <w:r w:rsidR="00EA7C1E">
              <w:rPr>
                <w:rFonts w:asciiTheme="minorHAnsi" w:hAnsiTheme="minorHAnsi" w:cstheme="minorHAnsi"/>
                <w:bCs/>
                <w:i w:val="0"/>
                <w:szCs w:val="24"/>
              </w:rPr>
              <w:t xml:space="preserve">bar plots </w:t>
            </w:r>
            <w:r w:rsidRPr="00BC7C58">
              <w:rPr>
                <w:rFonts w:asciiTheme="minorHAnsi" w:hAnsiTheme="minorHAnsi" w:cstheme="minorHAnsi"/>
                <w:bCs/>
                <w:i w:val="0"/>
                <w:szCs w:val="24"/>
              </w:rPr>
              <w:t xml:space="preserve">using </w:t>
            </w:r>
            <w:proofErr w:type="spellStart"/>
            <w:r w:rsidRPr="00BC7C58">
              <w:rPr>
                <w:rFonts w:asciiTheme="minorHAnsi" w:hAnsiTheme="minorHAnsi" w:cstheme="minorHAnsi"/>
                <w:bCs/>
                <w:i w:val="0"/>
                <w:szCs w:val="24"/>
              </w:rPr>
              <w:t>ggplot</w:t>
            </w:r>
            <w:proofErr w:type="spellEnd"/>
            <w:r w:rsidRPr="00BC7C58">
              <w:rPr>
                <w:rFonts w:asciiTheme="minorHAnsi" w:hAnsiTheme="minorHAnsi" w:cstheme="minorHAnsi"/>
                <w:bCs/>
                <w:i w:val="0"/>
                <w:szCs w:val="24"/>
              </w:rPr>
              <w:t>.</w:t>
            </w:r>
          </w:p>
        </w:tc>
      </w:tr>
      <w:tr w:rsidR="003D4C54" w14:paraId="11EF192B" w14:textId="77777777" w:rsidTr="00810E2B">
        <w:tc>
          <w:tcPr>
            <w:tcW w:w="1715" w:type="dxa"/>
          </w:tcPr>
          <w:p w14:paraId="6DD78949" w14:textId="77777777" w:rsidR="003D4C54" w:rsidRPr="00255BF9" w:rsidRDefault="003D4C54" w:rsidP="00382184">
            <w:pPr>
              <w:pStyle w:val="NormalWeb"/>
              <w:spacing w:line="360" w:lineRule="auto"/>
              <w:rPr>
                <w:rFonts w:asciiTheme="minorHAnsi" w:hAnsiTheme="minorHAnsi" w:cstheme="minorHAnsi"/>
              </w:rPr>
            </w:pPr>
            <w:r w:rsidRPr="00255BF9">
              <w:rPr>
                <w:rFonts w:asciiTheme="minorHAnsi" w:hAnsiTheme="minorHAnsi" w:cstheme="minorHAnsi"/>
              </w:rPr>
              <w:t xml:space="preserve">Tab Name </w:t>
            </w:r>
          </w:p>
        </w:tc>
        <w:tc>
          <w:tcPr>
            <w:tcW w:w="7877" w:type="dxa"/>
          </w:tcPr>
          <w:p w14:paraId="00BA9B93" w14:textId="36C3328B" w:rsidR="003D4C54" w:rsidRPr="00BC7C58" w:rsidRDefault="00EA7C1E" w:rsidP="00382184">
            <w:pPr>
              <w:pStyle w:val="Heading2"/>
              <w:spacing w:line="360" w:lineRule="auto"/>
              <w:rPr>
                <w:rFonts w:asciiTheme="minorHAnsi" w:hAnsiTheme="minorHAnsi" w:cstheme="minorHAnsi"/>
                <w:b w:val="0"/>
                <w:bCs/>
                <w:sz w:val="24"/>
                <w:szCs w:val="24"/>
              </w:rPr>
            </w:pPr>
            <w:r>
              <w:rPr>
                <w:rFonts w:asciiTheme="minorHAnsi" w:hAnsiTheme="minorHAnsi" w:cstheme="minorHAnsi"/>
                <w:b w:val="0"/>
                <w:bCs/>
                <w:sz w:val="24"/>
                <w:szCs w:val="24"/>
              </w:rPr>
              <w:t>Business</w:t>
            </w:r>
            <w:r w:rsidR="003D4C54" w:rsidRPr="00BC7C58">
              <w:rPr>
                <w:rFonts w:asciiTheme="minorHAnsi" w:hAnsiTheme="minorHAnsi" w:cstheme="minorHAnsi"/>
                <w:b w:val="0"/>
                <w:bCs/>
                <w:sz w:val="24"/>
                <w:szCs w:val="24"/>
              </w:rPr>
              <w:t xml:space="preserve"> Analysis</w:t>
            </w:r>
          </w:p>
        </w:tc>
      </w:tr>
      <w:tr w:rsidR="003D4C54" w14:paraId="428C5A82" w14:textId="77777777" w:rsidTr="00810E2B">
        <w:tc>
          <w:tcPr>
            <w:tcW w:w="1715" w:type="dxa"/>
          </w:tcPr>
          <w:p w14:paraId="1CA53408" w14:textId="77777777" w:rsidR="003D4C54" w:rsidRPr="00255BF9" w:rsidRDefault="003D4C54" w:rsidP="00382184">
            <w:pPr>
              <w:pStyle w:val="NormalWeb"/>
              <w:spacing w:line="360" w:lineRule="auto"/>
              <w:rPr>
                <w:rFonts w:asciiTheme="minorHAnsi" w:hAnsiTheme="minorHAnsi" w:cstheme="minorHAnsi"/>
              </w:rPr>
            </w:pPr>
            <w:r w:rsidRPr="00255BF9">
              <w:rPr>
                <w:rFonts w:asciiTheme="minorHAnsi" w:hAnsiTheme="minorHAnsi" w:cstheme="minorHAnsi"/>
              </w:rPr>
              <w:t xml:space="preserve">Libraries used </w:t>
            </w:r>
          </w:p>
        </w:tc>
        <w:tc>
          <w:tcPr>
            <w:tcW w:w="7877" w:type="dxa"/>
          </w:tcPr>
          <w:p w14:paraId="08C9D8BC" w14:textId="27E984DB" w:rsidR="003D4C54" w:rsidRPr="00BC7C58" w:rsidRDefault="003D4C54" w:rsidP="00382184">
            <w:pPr>
              <w:pStyle w:val="Heading3"/>
              <w:spacing w:line="360" w:lineRule="auto"/>
              <w:outlineLvl w:val="2"/>
              <w:rPr>
                <w:rFonts w:asciiTheme="minorHAnsi" w:hAnsiTheme="minorHAnsi" w:cstheme="minorHAnsi"/>
                <w:bCs/>
                <w:i w:val="0"/>
                <w:szCs w:val="24"/>
              </w:rPr>
            </w:pPr>
            <w:proofErr w:type="spellStart"/>
            <w:r w:rsidRPr="00BC7C58">
              <w:rPr>
                <w:rFonts w:asciiTheme="minorHAnsi" w:hAnsiTheme="minorHAnsi" w:cstheme="minorHAnsi"/>
                <w:bCs/>
                <w:i w:val="0"/>
                <w:szCs w:val="24"/>
              </w:rPr>
              <w:t>Ggplot</w:t>
            </w:r>
            <w:proofErr w:type="spellEnd"/>
            <w:r w:rsidRPr="00BC7C58">
              <w:rPr>
                <w:rFonts w:asciiTheme="minorHAnsi" w:hAnsiTheme="minorHAnsi" w:cstheme="minorHAnsi"/>
                <w:bCs/>
                <w:i w:val="0"/>
                <w:szCs w:val="24"/>
              </w:rPr>
              <w:t>, shiny</w:t>
            </w:r>
          </w:p>
        </w:tc>
      </w:tr>
      <w:tr w:rsidR="003D4C54" w14:paraId="201281CE" w14:textId="77777777" w:rsidTr="00810E2B">
        <w:tc>
          <w:tcPr>
            <w:tcW w:w="1715" w:type="dxa"/>
          </w:tcPr>
          <w:p w14:paraId="1D7903E2" w14:textId="77777777" w:rsidR="003D4C54" w:rsidRPr="00255BF9" w:rsidRDefault="003D4C54" w:rsidP="00382184">
            <w:pPr>
              <w:pStyle w:val="NormalWeb"/>
              <w:spacing w:line="360" w:lineRule="auto"/>
              <w:rPr>
                <w:rFonts w:asciiTheme="minorHAnsi" w:hAnsiTheme="minorHAnsi" w:cstheme="minorHAnsi"/>
              </w:rPr>
            </w:pPr>
            <w:r w:rsidRPr="00255BF9">
              <w:rPr>
                <w:rFonts w:asciiTheme="minorHAnsi" w:hAnsiTheme="minorHAnsi" w:cstheme="minorHAnsi"/>
              </w:rPr>
              <w:t xml:space="preserve">Filters </w:t>
            </w:r>
          </w:p>
        </w:tc>
        <w:tc>
          <w:tcPr>
            <w:tcW w:w="7877" w:type="dxa"/>
          </w:tcPr>
          <w:p w14:paraId="4696BE62" w14:textId="77777777" w:rsidR="003D4C54" w:rsidRPr="00BC7C58" w:rsidRDefault="003D4C54" w:rsidP="00382184">
            <w:pPr>
              <w:pStyle w:val="Heading3"/>
              <w:spacing w:line="360" w:lineRule="auto"/>
              <w:outlineLvl w:val="2"/>
              <w:rPr>
                <w:rFonts w:asciiTheme="minorHAnsi" w:hAnsiTheme="minorHAnsi" w:cstheme="minorHAnsi"/>
                <w:bCs/>
                <w:i w:val="0"/>
                <w:szCs w:val="24"/>
              </w:rPr>
            </w:pPr>
            <w:r w:rsidRPr="00BC7C58">
              <w:rPr>
                <w:rFonts w:asciiTheme="minorHAnsi" w:hAnsiTheme="minorHAnsi" w:cstheme="minorHAnsi"/>
                <w:bCs/>
                <w:i w:val="0"/>
                <w:szCs w:val="24"/>
              </w:rPr>
              <w:t>Qty &gt; 0</w:t>
            </w:r>
          </w:p>
        </w:tc>
      </w:tr>
    </w:tbl>
    <w:p w14:paraId="010A8B44" w14:textId="77777777" w:rsidR="003D4C54" w:rsidRPr="0063760F" w:rsidRDefault="003D4C54" w:rsidP="00382184">
      <w:pPr>
        <w:pStyle w:val="Heading3"/>
        <w:spacing w:line="360" w:lineRule="auto"/>
        <w:rPr>
          <w:bCs/>
          <w:i w:val="0"/>
          <w:color w:val="0070C0"/>
          <w:sz w:val="32"/>
          <w:szCs w:val="32"/>
        </w:rPr>
      </w:pPr>
    </w:p>
    <w:p w14:paraId="23B32616" w14:textId="77777777" w:rsidR="003A3666" w:rsidRDefault="003A3666" w:rsidP="003A3666">
      <w:pPr>
        <w:pStyle w:val="Heading3"/>
        <w:rPr>
          <w:b/>
          <w:i w:val="0"/>
          <w:sz w:val="44"/>
        </w:rPr>
      </w:pPr>
    </w:p>
    <w:p w14:paraId="500B0BA3" w14:textId="77777777" w:rsidR="00166B43" w:rsidRDefault="00166B43" w:rsidP="003A3666">
      <w:pPr>
        <w:pStyle w:val="Heading3"/>
        <w:rPr>
          <w:b/>
          <w:i w:val="0"/>
          <w:sz w:val="44"/>
        </w:rPr>
      </w:pPr>
    </w:p>
    <w:p w14:paraId="3849D217" w14:textId="77777777" w:rsidR="00166B43" w:rsidRDefault="00166B43" w:rsidP="003A3666">
      <w:pPr>
        <w:pStyle w:val="Heading3"/>
        <w:rPr>
          <w:b/>
          <w:i w:val="0"/>
          <w:sz w:val="44"/>
        </w:rPr>
      </w:pPr>
    </w:p>
    <w:p w14:paraId="3A873680" w14:textId="77777777" w:rsidR="00166B43" w:rsidRDefault="00166B43" w:rsidP="003A3666">
      <w:pPr>
        <w:pStyle w:val="Heading3"/>
        <w:rPr>
          <w:b/>
          <w:i w:val="0"/>
          <w:sz w:val="44"/>
        </w:rPr>
      </w:pPr>
    </w:p>
    <w:p w14:paraId="490553FE" w14:textId="77777777" w:rsidR="00166B43" w:rsidRDefault="00166B43" w:rsidP="003A3666">
      <w:pPr>
        <w:pStyle w:val="Heading3"/>
        <w:rPr>
          <w:b/>
          <w:i w:val="0"/>
          <w:sz w:val="44"/>
        </w:rPr>
      </w:pPr>
    </w:p>
    <w:p w14:paraId="6279E6DF" w14:textId="77777777" w:rsidR="00166B43" w:rsidRDefault="00166B43" w:rsidP="003A3666">
      <w:pPr>
        <w:pStyle w:val="Heading3"/>
        <w:rPr>
          <w:b/>
          <w:i w:val="0"/>
          <w:sz w:val="44"/>
        </w:rPr>
      </w:pPr>
    </w:p>
    <w:p w14:paraId="44F39738" w14:textId="77777777" w:rsidR="00166B43" w:rsidRDefault="00166B43" w:rsidP="003A3666">
      <w:pPr>
        <w:pStyle w:val="Heading3"/>
        <w:rPr>
          <w:b/>
          <w:i w:val="0"/>
          <w:sz w:val="44"/>
        </w:rPr>
      </w:pPr>
    </w:p>
    <w:p w14:paraId="3BB07244" w14:textId="77777777" w:rsidR="00166B43" w:rsidRDefault="00166B43" w:rsidP="003A3666">
      <w:pPr>
        <w:pStyle w:val="Heading3"/>
        <w:rPr>
          <w:b/>
          <w:i w:val="0"/>
          <w:sz w:val="44"/>
        </w:rPr>
      </w:pPr>
    </w:p>
    <w:p w14:paraId="07F508DE" w14:textId="77777777" w:rsidR="00382184" w:rsidRDefault="00382184" w:rsidP="00382184">
      <w:pPr>
        <w:pStyle w:val="Heading3"/>
        <w:spacing w:line="360" w:lineRule="auto"/>
        <w:rPr>
          <w:b/>
          <w:i w:val="0"/>
          <w:sz w:val="44"/>
        </w:rPr>
      </w:pPr>
    </w:p>
    <w:p w14:paraId="19546228" w14:textId="3042A65D" w:rsidR="003A3666" w:rsidRDefault="003A3666" w:rsidP="00382184">
      <w:pPr>
        <w:pStyle w:val="Heading3"/>
        <w:spacing w:line="360" w:lineRule="auto"/>
        <w:rPr>
          <w:b/>
          <w:i w:val="0"/>
          <w:sz w:val="44"/>
        </w:rPr>
      </w:pPr>
      <w:r>
        <w:rPr>
          <w:b/>
          <w:i w:val="0"/>
          <w:sz w:val="44"/>
        </w:rPr>
        <w:t>User Guide</w:t>
      </w:r>
    </w:p>
    <w:p w14:paraId="0D58E3BB" w14:textId="77777777" w:rsidR="00382184" w:rsidRDefault="00382184" w:rsidP="00382184">
      <w:pPr>
        <w:pStyle w:val="Heading3"/>
        <w:spacing w:line="360" w:lineRule="auto"/>
        <w:rPr>
          <w:b/>
          <w:i w:val="0"/>
          <w:sz w:val="44"/>
        </w:rPr>
      </w:pPr>
    </w:p>
    <w:p w14:paraId="265D944D" w14:textId="77777777" w:rsidR="00166B43" w:rsidRDefault="00166B43" w:rsidP="00382184">
      <w:pPr>
        <w:spacing w:line="360" w:lineRule="auto"/>
        <w:rPr>
          <w:color w:val="auto"/>
        </w:rPr>
      </w:pPr>
      <w:r>
        <w:rPr>
          <w:color w:val="auto"/>
        </w:rPr>
        <w:t>The entire app is based on 4 tabs with the following purpose:</w:t>
      </w:r>
    </w:p>
    <w:p w14:paraId="4570C24F" w14:textId="42F329A5" w:rsidR="00166B43" w:rsidRPr="00166B43" w:rsidRDefault="00166B43" w:rsidP="00382184">
      <w:pPr>
        <w:spacing w:line="360" w:lineRule="auto"/>
        <w:rPr>
          <w:color w:val="auto"/>
          <w:sz w:val="24"/>
          <w:szCs w:val="21"/>
        </w:rPr>
      </w:pPr>
    </w:p>
    <w:p w14:paraId="24C322D3" w14:textId="76FD6AE8" w:rsidR="00166B43" w:rsidRDefault="00166B43" w:rsidP="00382184">
      <w:pPr>
        <w:spacing w:line="360" w:lineRule="auto"/>
        <w:rPr>
          <w:color w:val="auto"/>
        </w:rPr>
      </w:pPr>
      <w:r w:rsidRPr="00166B43">
        <w:rPr>
          <w:b/>
          <w:bCs/>
          <w:color w:val="auto"/>
        </w:rPr>
        <w:t>About section (First Tab):</w:t>
      </w:r>
      <w:r w:rsidRPr="00166B43">
        <w:rPr>
          <w:color w:val="auto"/>
        </w:rPr>
        <w:t xml:space="preserve"> This section gives the general information about the app and explains other tabs in a brief. There are no dynamic or UI elements in this tab.</w:t>
      </w:r>
    </w:p>
    <w:p w14:paraId="0D9B75BB" w14:textId="77777777" w:rsidR="00166B43" w:rsidRDefault="00166B43" w:rsidP="00382184">
      <w:pPr>
        <w:spacing w:line="360" w:lineRule="auto"/>
        <w:rPr>
          <w:color w:val="auto"/>
        </w:rPr>
      </w:pPr>
    </w:p>
    <w:p w14:paraId="5B732AF7" w14:textId="6EFDCE2A" w:rsidR="00166B43" w:rsidRDefault="00166B43" w:rsidP="00382184">
      <w:pPr>
        <w:spacing w:line="360" w:lineRule="auto"/>
        <w:rPr>
          <w:color w:val="auto"/>
        </w:rPr>
      </w:pPr>
      <w:r w:rsidRPr="00166B43">
        <w:rPr>
          <w:b/>
          <w:bCs/>
          <w:color w:val="auto"/>
        </w:rPr>
        <w:t>Product Analysis (Second Tab):</w:t>
      </w:r>
      <w:r>
        <w:rPr>
          <w:color w:val="auto"/>
        </w:rPr>
        <w:t xml:space="preserve"> This tab explores the product category and its performance. The user can interact with input box on the left to select product category and also a time period for exploration.</w:t>
      </w:r>
    </w:p>
    <w:p w14:paraId="560F2432" w14:textId="77777777" w:rsidR="00166B43" w:rsidRDefault="00166B43" w:rsidP="00166B43">
      <w:pPr>
        <w:rPr>
          <w:color w:val="auto"/>
        </w:rPr>
      </w:pPr>
    </w:p>
    <w:p w14:paraId="3B610AF3" w14:textId="0B232605" w:rsidR="00166B43" w:rsidRDefault="00166B43" w:rsidP="00166B43">
      <w:pPr>
        <w:rPr>
          <w:color w:val="auto"/>
        </w:rPr>
      </w:pPr>
      <w:r w:rsidRPr="00166B43">
        <w:rPr>
          <w:color w:val="auto"/>
        </w:rPr>
        <w:drawing>
          <wp:inline distT="0" distB="0" distL="0" distR="0" wp14:anchorId="5E764809" wp14:editId="19719607">
            <wp:extent cx="6096314" cy="2524836"/>
            <wp:effectExtent l="0" t="0" r="0" b="2540"/>
            <wp:docPr id="57" name="Picture 57"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Chart, bar chart&#10;&#10;Description automatically generated"/>
                    <pic:cNvPicPr/>
                  </pic:nvPicPr>
                  <pic:blipFill rotWithShape="1">
                    <a:blip r:embed="rId21"/>
                    <a:srcRect t="10354" b="6345"/>
                    <a:stretch/>
                  </pic:blipFill>
                  <pic:spPr bwMode="auto">
                    <a:xfrm>
                      <a:off x="0" y="0"/>
                      <a:ext cx="6097270" cy="2525232"/>
                    </a:xfrm>
                    <a:prstGeom prst="rect">
                      <a:avLst/>
                    </a:prstGeom>
                    <a:ln>
                      <a:noFill/>
                    </a:ln>
                    <a:extLst>
                      <a:ext uri="{53640926-AAD7-44D8-BBD7-CCE9431645EC}">
                        <a14:shadowObscured xmlns:a14="http://schemas.microsoft.com/office/drawing/2010/main"/>
                      </a:ext>
                    </a:extLst>
                  </pic:spPr>
                </pic:pic>
              </a:graphicData>
            </a:graphic>
          </wp:inline>
        </w:drawing>
      </w:r>
    </w:p>
    <w:p w14:paraId="1096A3F2" w14:textId="77777777" w:rsidR="00166B43" w:rsidRDefault="00166B43" w:rsidP="00382184">
      <w:pPr>
        <w:spacing w:line="360" w:lineRule="auto"/>
        <w:rPr>
          <w:b/>
          <w:bCs/>
          <w:color w:val="auto"/>
        </w:rPr>
      </w:pPr>
    </w:p>
    <w:p w14:paraId="063477FA" w14:textId="523CEA5F" w:rsidR="00166B43" w:rsidRDefault="00166B43" w:rsidP="00382184">
      <w:pPr>
        <w:spacing w:line="360" w:lineRule="auto"/>
        <w:rPr>
          <w:color w:val="auto"/>
        </w:rPr>
      </w:pPr>
      <w:r w:rsidRPr="00166B43">
        <w:rPr>
          <w:b/>
          <w:bCs/>
          <w:color w:val="auto"/>
        </w:rPr>
        <w:t xml:space="preserve">Business Analysis (Third Tab): </w:t>
      </w:r>
      <w:r>
        <w:rPr>
          <w:b/>
          <w:bCs/>
          <w:color w:val="auto"/>
        </w:rPr>
        <w:t xml:space="preserve"> </w:t>
      </w:r>
      <w:r>
        <w:rPr>
          <w:color w:val="auto"/>
        </w:rPr>
        <w:t>This tab</w:t>
      </w:r>
      <w:r w:rsidR="0042748B">
        <w:rPr>
          <w:color w:val="auto"/>
        </w:rPr>
        <w:t xml:space="preserve"> explores the business performance with a trend line and seasonal bar plots with user selectable category and months.</w:t>
      </w:r>
    </w:p>
    <w:p w14:paraId="05F81EF3" w14:textId="77777777" w:rsidR="0042748B" w:rsidRPr="00166B43" w:rsidRDefault="0042748B" w:rsidP="00166B43">
      <w:pPr>
        <w:rPr>
          <w:color w:val="auto"/>
        </w:rPr>
      </w:pPr>
    </w:p>
    <w:p w14:paraId="089086DB" w14:textId="6F0967DE" w:rsidR="003A3666" w:rsidRPr="00166B43" w:rsidRDefault="0042748B" w:rsidP="003A3666">
      <w:pPr>
        <w:pStyle w:val="Heading3"/>
        <w:rPr>
          <w:rFonts w:asciiTheme="minorHAnsi" w:hAnsiTheme="minorHAnsi" w:cstheme="minorHAnsi"/>
          <w:b/>
          <w:i w:val="0"/>
          <w:sz w:val="44"/>
          <w:u w:val="single"/>
        </w:rPr>
      </w:pPr>
      <w:r>
        <w:rPr>
          <w:rFonts w:asciiTheme="minorHAnsi" w:hAnsiTheme="minorHAnsi" w:cstheme="minorHAnsi"/>
          <w:b/>
          <w:i w:val="0"/>
          <w:noProof/>
          <w:sz w:val="44"/>
          <w:u w:val="single"/>
        </w:rPr>
        <w:lastRenderedPageBreak/>
        <w:drawing>
          <wp:inline distT="0" distB="0" distL="0" distR="0" wp14:anchorId="56E2B3AC" wp14:editId="0108224E">
            <wp:extent cx="6097270" cy="2470245"/>
            <wp:effectExtent l="0" t="0" r="0" b="6350"/>
            <wp:docPr id="58" name="Picture 58"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Chart, bar chart&#10;&#10;Description automatically generated"/>
                    <pic:cNvPicPr/>
                  </pic:nvPicPr>
                  <pic:blipFill rotWithShape="1">
                    <a:blip r:embed="rId22" cstate="print">
                      <a:extLst>
                        <a:ext uri="{28A0092B-C50C-407E-A947-70E740481C1C}">
                          <a14:useLocalDpi xmlns:a14="http://schemas.microsoft.com/office/drawing/2010/main" val="0"/>
                        </a:ext>
                      </a:extLst>
                    </a:blip>
                    <a:srcRect b="30296"/>
                    <a:stretch/>
                  </pic:blipFill>
                  <pic:spPr bwMode="auto">
                    <a:xfrm>
                      <a:off x="0" y="0"/>
                      <a:ext cx="6097270" cy="2470245"/>
                    </a:xfrm>
                    <a:prstGeom prst="rect">
                      <a:avLst/>
                    </a:prstGeom>
                    <a:ln>
                      <a:noFill/>
                    </a:ln>
                    <a:extLst>
                      <a:ext uri="{53640926-AAD7-44D8-BBD7-CCE9431645EC}">
                        <a14:shadowObscured xmlns:a14="http://schemas.microsoft.com/office/drawing/2010/main"/>
                      </a:ext>
                    </a:extLst>
                  </pic:spPr>
                </pic:pic>
              </a:graphicData>
            </a:graphic>
          </wp:inline>
        </w:drawing>
      </w:r>
    </w:p>
    <w:p w14:paraId="2E681380" w14:textId="77777777" w:rsidR="00166B43" w:rsidRDefault="00166B43" w:rsidP="00513EBC">
      <w:pPr>
        <w:rPr>
          <w:color w:val="auto"/>
        </w:rPr>
      </w:pPr>
    </w:p>
    <w:p w14:paraId="41366EA5" w14:textId="77777777" w:rsidR="0042748B" w:rsidRDefault="0042748B" w:rsidP="0042748B">
      <w:pPr>
        <w:rPr>
          <w:b/>
          <w:bCs/>
          <w:color w:val="auto"/>
        </w:rPr>
      </w:pPr>
    </w:p>
    <w:p w14:paraId="0D4875AD" w14:textId="0B35BAA8" w:rsidR="0042748B" w:rsidRDefault="0042748B" w:rsidP="00382184">
      <w:pPr>
        <w:spacing w:line="360" w:lineRule="auto"/>
        <w:rPr>
          <w:color w:val="auto"/>
        </w:rPr>
      </w:pPr>
      <w:r>
        <w:rPr>
          <w:b/>
          <w:bCs/>
          <w:color w:val="auto"/>
        </w:rPr>
        <w:t xml:space="preserve">Customer Segmentation </w:t>
      </w:r>
      <w:r w:rsidRPr="00166B43">
        <w:rPr>
          <w:b/>
          <w:bCs/>
          <w:color w:val="auto"/>
        </w:rPr>
        <w:t>(</w:t>
      </w:r>
      <w:r>
        <w:rPr>
          <w:b/>
          <w:bCs/>
          <w:color w:val="auto"/>
        </w:rPr>
        <w:t>Fourth</w:t>
      </w:r>
      <w:r w:rsidRPr="00166B43">
        <w:rPr>
          <w:b/>
          <w:bCs/>
          <w:color w:val="auto"/>
        </w:rPr>
        <w:t xml:space="preserve"> Tab): </w:t>
      </w:r>
      <w:r>
        <w:rPr>
          <w:b/>
          <w:bCs/>
          <w:color w:val="auto"/>
        </w:rPr>
        <w:t xml:space="preserve"> </w:t>
      </w:r>
      <w:r>
        <w:rPr>
          <w:color w:val="auto"/>
        </w:rPr>
        <w:t xml:space="preserve">This tab </w:t>
      </w:r>
      <w:r>
        <w:rPr>
          <w:color w:val="auto"/>
        </w:rPr>
        <w:t>looks into</w:t>
      </w:r>
      <w:r>
        <w:rPr>
          <w:color w:val="auto"/>
        </w:rPr>
        <w:t xml:space="preserve"> the </w:t>
      </w:r>
      <w:r>
        <w:rPr>
          <w:color w:val="auto"/>
        </w:rPr>
        <w:t>customer characteristics such as gender, age and location to identify at risk customers. The user will interact with age-groups filter as well as gender to subset the data.</w:t>
      </w:r>
    </w:p>
    <w:p w14:paraId="28142FD7" w14:textId="77777777" w:rsidR="0042748B" w:rsidRDefault="0042748B" w:rsidP="0042748B">
      <w:pPr>
        <w:rPr>
          <w:color w:val="auto"/>
        </w:rPr>
      </w:pPr>
    </w:p>
    <w:p w14:paraId="15598DD9" w14:textId="5E6CF163" w:rsidR="00CC5EF8" w:rsidRDefault="0042748B" w:rsidP="00513EBC">
      <w:pPr>
        <w:rPr>
          <w:color w:val="auto"/>
        </w:rPr>
      </w:pPr>
      <w:r>
        <w:rPr>
          <w:noProof/>
          <w:color w:val="auto"/>
        </w:rPr>
        <w:drawing>
          <wp:inline distT="0" distB="0" distL="0" distR="0" wp14:anchorId="14754A38" wp14:editId="681E6FEB">
            <wp:extent cx="6097270" cy="2007870"/>
            <wp:effectExtent l="0" t="0" r="0" b="0"/>
            <wp:docPr id="59" name="Picture 5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Chart, bar char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097270" cy="2007870"/>
                    </a:xfrm>
                    <a:prstGeom prst="rect">
                      <a:avLst/>
                    </a:prstGeom>
                  </pic:spPr>
                </pic:pic>
              </a:graphicData>
            </a:graphic>
          </wp:inline>
        </w:drawing>
      </w:r>
    </w:p>
    <w:p w14:paraId="2C9CBD04" w14:textId="27468817" w:rsidR="007479FE" w:rsidRDefault="007479FE" w:rsidP="0063760F">
      <w:pPr>
        <w:jc w:val="center"/>
        <w:rPr>
          <w:color w:val="auto"/>
        </w:rPr>
      </w:pPr>
    </w:p>
    <w:p w14:paraId="53034289" w14:textId="77777777" w:rsidR="0042748B" w:rsidRDefault="0042748B" w:rsidP="00C36FA3">
      <w:pPr>
        <w:rPr>
          <w:color w:val="161718" w:themeColor="text1"/>
        </w:rPr>
      </w:pPr>
    </w:p>
    <w:p w14:paraId="1B8F6D30" w14:textId="2AEE73AA" w:rsidR="00D6393E" w:rsidRDefault="00D6393E" w:rsidP="00382184">
      <w:pPr>
        <w:pStyle w:val="Heading3"/>
        <w:spacing w:line="360" w:lineRule="auto"/>
        <w:rPr>
          <w:b/>
          <w:i w:val="0"/>
          <w:sz w:val="44"/>
        </w:rPr>
      </w:pPr>
      <w:r>
        <w:rPr>
          <w:b/>
          <w:i w:val="0"/>
          <w:sz w:val="44"/>
        </w:rPr>
        <w:t>Conclusion</w:t>
      </w:r>
    </w:p>
    <w:p w14:paraId="18D7FF40" w14:textId="31680076" w:rsidR="00BC3810" w:rsidRDefault="00BC3810" w:rsidP="00382184">
      <w:pPr>
        <w:pStyle w:val="Heading3"/>
        <w:spacing w:line="360" w:lineRule="auto"/>
        <w:rPr>
          <w:b/>
          <w:i w:val="0"/>
          <w:sz w:val="44"/>
        </w:rPr>
      </w:pPr>
    </w:p>
    <w:p w14:paraId="59F28C3D" w14:textId="77777777" w:rsidR="00F50D14" w:rsidRDefault="007E1958" w:rsidP="00382184">
      <w:pPr>
        <w:spacing w:line="360" w:lineRule="auto"/>
        <w:rPr>
          <w:color w:val="161718" w:themeColor="text1"/>
        </w:rPr>
      </w:pPr>
      <w:r>
        <w:rPr>
          <w:color w:val="161718" w:themeColor="text1"/>
        </w:rPr>
        <w:t xml:space="preserve">The retail store </w:t>
      </w:r>
      <w:r w:rsidR="00D80567">
        <w:rPr>
          <w:color w:val="161718" w:themeColor="text1"/>
        </w:rPr>
        <w:t>analysis</w:t>
      </w:r>
      <w:r>
        <w:rPr>
          <w:color w:val="161718" w:themeColor="text1"/>
        </w:rPr>
        <w:t xml:space="preserve"> </w:t>
      </w:r>
      <w:r w:rsidR="00D80567">
        <w:rPr>
          <w:color w:val="161718" w:themeColor="text1"/>
        </w:rPr>
        <w:t xml:space="preserve">really showed some interesting results. It’s safe to assume from the analysis that age, gender and location does have an effect on buying decision. </w:t>
      </w:r>
    </w:p>
    <w:p w14:paraId="5DC8BE4C" w14:textId="77777777" w:rsidR="00F50D14" w:rsidRDefault="00F50D14" w:rsidP="00382184">
      <w:pPr>
        <w:spacing w:line="360" w:lineRule="auto"/>
        <w:rPr>
          <w:color w:val="161718" w:themeColor="text1"/>
        </w:rPr>
      </w:pPr>
    </w:p>
    <w:p w14:paraId="6BE5BD09" w14:textId="77777777" w:rsidR="00382184" w:rsidRDefault="00F50D14" w:rsidP="00382184">
      <w:pPr>
        <w:spacing w:line="360" w:lineRule="auto"/>
        <w:rPr>
          <w:color w:val="161718" w:themeColor="text1"/>
        </w:rPr>
      </w:pPr>
      <w:r>
        <w:rPr>
          <w:color w:val="161718" w:themeColor="text1"/>
        </w:rPr>
        <w:t xml:space="preserve">The product analysis module revealed that certain product sub-category sells better than others. For example, it showed that kids wear sell more than </w:t>
      </w:r>
    </w:p>
    <w:p w14:paraId="66283CB4" w14:textId="77777777" w:rsidR="00382184" w:rsidRDefault="00382184" w:rsidP="00382184">
      <w:pPr>
        <w:spacing w:line="360" w:lineRule="auto"/>
        <w:rPr>
          <w:color w:val="161718" w:themeColor="text1"/>
        </w:rPr>
      </w:pPr>
    </w:p>
    <w:p w14:paraId="248A0834" w14:textId="6791F9C7" w:rsidR="00F50D14" w:rsidRDefault="00F50D14" w:rsidP="00382184">
      <w:pPr>
        <w:spacing w:line="360" w:lineRule="auto"/>
        <w:rPr>
          <w:color w:val="161718" w:themeColor="text1"/>
        </w:rPr>
      </w:pPr>
      <w:r>
        <w:rPr>
          <w:color w:val="161718" w:themeColor="text1"/>
        </w:rPr>
        <w:t>Men’s and Women’s wear individually. Also, mobile phones are the biggest sellers in electronics and children and fiction books give the most business.</w:t>
      </w:r>
      <w:r w:rsidR="00895425">
        <w:rPr>
          <w:color w:val="161718" w:themeColor="text1"/>
        </w:rPr>
        <w:t xml:space="preserve"> </w:t>
      </w:r>
    </w:p>
    <w:p w14:paraId="542EAB0F" w14:textId="7E27AA3E" w:rsidR="00895425" w:rsidRDefault="00895425" w:rsidP="00382184">
      <w:pPr>
        <w:spacing w:line="360" w:lineRule="auto"/>
        <w:rPr>
          <w:color w:val="auto"/>
        </w:rPr>
      </w:pPr>
      <w:r>
        <w:rPr>
          <w:color w:val="auto"/>
        </w:rPr>
        <w:t>The analyses also revealed that there is a bias in product category and age when it comes to returning product. And categories like books and electronics are more prone to return.</w:t>
      </w:r>
    </w:p>
    <w:p w14:paraId="0DCC0EAB" w14:textId="685B5DFB" w:rsidR="00895425" w:rsidRDefault="00895425" w:rsidP="00382184">
      <w:pPr>
        <w:spacing w:line="360" w:lineRule="auto"/>
        <w:rPr>
          <w:color w:val="161718" w:themeColor="text1"/>
        </w:rPr>
      </w:pPr>
    </w:p>
    <w:p w14:paraId="1431584D" w14:textId="7011C98C" w:rsidR="00895425" w:rsidRDefault="00895425" w:rsidP="00382184">
      <w:pPr>
        <w:spacing w:line="360" w:lineRule="auto"/>
        <w:rPr>
          <w:color w:val="161718" w:themeColor="text1"/>
        </w:rPr>
      </w:pPr>
      <w:r>
        <w:rPr>
          <w:color w:val="161718" w:themeColor="text1"/>
        </w:rPr>
        <w:t xml:space="preserve">Going in the business analysis tab, we realised that after performing quite well in the first year the business really went downhill, especially during the last year in the dataset. Also, the second plot reveals </w:t>
      </w:r>
      <w:r>
        <w:rPr>
          <w:color w:val="auto"/>
        </w:rPr>
        <w:t>that seasonality does exist in this retain store and should be kept in mind when introducing discounts and limited time offers.</w:t>
      </w:r>
    </w:p>
    <w:p w14:paraId="2D179405" w14:textId="7C96423A" w:rsidR="00F50D14" w:rsidRDefault="00F50D14" w:rsidP="00382184">
      <w:pPr>
        <w:spacing w:line="360" w:lineRule="auto"/>
        <w:rPr>
          <w:color w:val="161718" w:themeColor="text1"/>
        </w:rPr>
      </w:pPr>
    </w:p>
    <w:p w14:paraId="67AF6C43" w14:textId="6063C45A" w:rsidR="00D6393E" w:rsidRDefault="00895425" w:rsidP="00382184">
      <w:pPr>
        <w:spacing w:line="360" w:lineRule="auto"/>
        <w:rPr>
          <w:color w:val="auto"/>
        </w:rPr>
      </w:pPr>
      <w:r>
        <w:rPr>
          <w:color w:val="auto"/>
        </w:rPr>
        <w:t xml:space="preserve">The customer segmentation </w:t>
      </w:r>
      <w:r w:rsidR="00382184">
        <w:rPr>
          <w:color w:val="auto"/>
        </w:rPr>
        <w:t>module showed that m</w:t>
      </w:r>
      <w:r>
        <w:rPr>
          <w:color w:val="auto"/>
        </w:rPr>
        <w:t>iddle-aged group not only shops the most but are also returns products the most</w:t>
      </w:r>
      <w:r w:rsidR="00382184">
        <w:rPr>
          <w:color w:val="auto"/>
        </w:rPr>
        <w:t xml:space="preserve">. </w:t>
      </w:r>
      <w:r w:rsidR="00382184">
        <w:rPr>
          <w:color w:val="161718" w:themeColor="text1"/>
        </w:rPr>
        <w:t xml:space="preserve">Although, a little stereotypical, the dataset </w:t>
      </w:r>
      <w:r w:rsidR="00382184">
        <w:rPr>
          <w:color w:val="161718" w:themeColor="text1"/>
        </w:rPr>
        <w:t>also</w:t>
      </w:r>
      <w:r w:rsidR="00382184">
        <w:rPr>
          <w:color w:val="161718" w:themeColor="text1"/>
        </w:rPr>
        <w:t xml:space="preserve"> reveals that women are more likely to shop for bags and footwear than men. </w:t>
      </w:r>
      <w:r w:rsidR="00382184">
        <w:rPr>
          <w:color w:val="auto"/>
        </w:rPr>
        <w:t>Similarly, age and location are also important factors while doing customer segmentation as it clearly shoes that certain categories are more popular among certain age groups and locations. This can be very useful in customer retention and personalised advertisements.</w:t>
      </w:r>
    </w:p>
    <w:p w14:paraId="6E708AC2" w14:textId="6E881B0D" w:rsidR="00AB7E4A" w:rsidRDefault="00AB7E4A" w:rsidP="00382184">
      <w:pPr>
        <w:spacing w:line="360" w:lineRule="auto"/>
        <w:rPr>
          <w:color w:val="auto"/>
        </w:rPr>
      </w:pPr>
    </w:p>
    <w:p w14:paraId="496C5EF4" w14:textId="7DB9FA9F" w:rsidR="00AB7E4A" w:rsidRDefault="00AB7E4A" w:rsidP="0094407A">
      <w:pPr>
        <w:spacing w:line="360" w:lineRule="auto"/>
        <w:rPr>
          <w:color w:val="auto"/>
        </w:rPr>
      </w:pPr>
      <w:r>
        <w:rPr>
          <w:color w:val="auto"/>
        </w:rPr>
        <w:t xml:space="preserve">Overall, the purpose of the app was </w:t>
      </w:r>
      <w:proofErr w:type="spellStart"/>
      <w:proofErr w:type="gramStart"/>
      <w:r>
        <w:rPr>
          <w:color w:val="auto"/>
        </w:rPr>
        <w:t>to</w:t>
      </w:r>
      <w:proofErr w:type="spellEnd"/>
      <w:proofErr w:type="gramEnd"/>
      <w:r>
        <w:rPr>
          <w:color w:val="auto"/>
        </w:rPr>
        <w:t xml:space="preserve"> able to study the </w:t>
      </w:r>
      <w:r w:rsidR="0094407A">
        <w:rPr>
          <w:color w:val="auto"/>
        </w:rPr>
        <w:t xml:space="preserve">sales and returns of a business and identifying patterns in customer purchase decisions. </w:t>
      </w:r>
      <w:proofErr w:type="spellStart"/>
      <w:r w:rsidR="0094407A">
        <w:rPr>
          <w:color w:val="auto"/>
        </w:rPr>
        <w:t>Bizbuddy</w:t>
      </w:r>
      <w:proofErr w:type="spellEnd"/>
      <w:r w:rsidR="0094407A">
        <w:rPr>
          <w:color w:val="auto"/>
        </w:rPr>
        <w:t xml:space="preserve"> with its simple three modules can be easily adapted for any other business with minimal data manipulation.</w:t>
      </w:r>
    </w:p>
    <w:p w14:paraId="62D09255" w14:textId="77777777" w:rsidR="0094407A" w:rsidRPr="0094407A" w:rsidRDefault="0094407A" w:rsidP="0094407A">
      <w:pPr>
        <w:spacing w:line="360" w:lineRule="auto"/>
        <w:rPr>
          <w:color w:val="auto"/>
        </w:rPr>
      </w:pPr>
    </w:p>
    <w:p w14:paraId="17D06339" w14:textId="74A68623" w:rsidR="00CC5EF8" w:rsidRDefault="0063760F" w:rsidP="00382184">
      <w:pPr>
        <w:spacing w:line="360" w:lineRule="auto"/>
        <w:rPr>
          <w:color w:val="auto"/>
        </w:rPr>
      </w:pPr>
      <w:r>
        <w:rPr>
          <w:color w:val="auto"/>
        </w:rPr>
        <w:t>The project was quite informative and a good learning experience for working with realistic data. It challenged me to look at data with an analytical mindset identify patterns with relatively simple visualizations. It can be used as a base for customer segmentation and build models for customer retention.</w:t>
      </w:r>
    </w:p>
    <w:p w14:paraId="1C46785A" w14:textId="77777777" w:rsidR="002C2330" w:rsidRDefault="002C2330" w:rsidP="00382184">
      <w:pPr>
        <w:spacing w:line="360" w:lineRule="auto"/>
        <w:rPr>
          <w:color w:val="161718" w:themeColor="text1"/>
        </w:rPr>
      </w:pPr>
    </w:p>
    <w:p w14:paraId="41BFA11F" w14:textId="4069B753" w:rsidR="000C465A" w:rsidRDefault="000C465A" w:rsidP="00382184">
      <w:pPr>
        <w:pStyle w:val="Heading3"/>
        <w:spacing w:line="360" w:lineRule="auto"/>
        <w:rPr>
          <w:b/>
          <w:i w:val="0"/>
          <w:sz w:val="44"/>
        </w:rPr>
      </w:pPr>
    </w:p>
    <w:p w14:paraId="6F3350A8" w14:textId="77777777" w:rsidR="000C465A" w:rsidRDefault="000C465A" w:rsidP="00382184">
      <w:pPr>
        <w:pStyle w:val="Heading3"/>
        <w:spacing w:line="360" w:lineRule="auto"/>
        <w:rPr>
          <w:b/>
          <w:i w:val="0"/>
          <w:sz w:val="44"/>
        </w:rPr>
      </w:pPr>
    </w:p>
    <w:p w14:paraId="53CEFD6D" w14:textId="7FB21DEF" w:rsidR="00D6393E" w:rsidRDefault="005C684A" w:rsidP="00382184">
      <w:pPr>
        <w:pStyle w:val="Heading3"/>
        <w:spacing w:line="360" w:lineRule="auto"/>
        <w:rPr>
          <w:b/>
          <w:i w:val="0"/>
          <w:sz w:val="44"/>
        </w:rPr>
      </w:pPr>
      <w:r>
        <w:rPr>
          <w:b/>
          <w:i w:val="0"/>
          <w:sz w:val="44"/>
        </w:rPr>
        <w:t>Bibliography</w:t>
      </w:r>
    </w:p>
    <w:p w14:paraId="440FDF87" w14:textId="2FFF072D" w:rsidR="00BA44FD" w:rsidRDefault="00BA44FD" w:rsidP="00382184">
      <w:pPr>
        <w:pStyle w:val="Heading3"/>
        <w:spacing w:line="360" w:lineRule="auto"/>
        <w:rPr>
          <w:b/>
          <w:i w:val="0"/>
          <w:sz w:val="44"/>
        </w:rPr>
      </w:pPr>
    </w:p>
    <w:p w14:paraId="2EC35744" w14:textId="24C240D5" w:rsidR="00BA44FD" w:rsidRPr="00BA44FD" w:rsidRDefault="00BA44FD" w:rsidP="00382184">
      <w:pPr>
        <w:pStyle w:val="Heading3"/>
        <w:spacing w:line="360" w:lineRule="auto"/>
        <w:rPr>
          <w:bCs/>
          <w:i w:val="0"/>
          <w:sz w:val="36"/>
          <w:szCs w:val="36"/>
        </w:rPr>
      </w:pPr>
      <w:r w:rsidRPr="00BA44FD">
        <w:rPr>
          <w:bCs/>
          <w:i w:val="0"/>
          <w:sz w:val="36"/>
          <w:szCs w:val="36"/>
        </w:rPr>
        <w:t>Dataset:</w:t>
      </w:r>
    </w:p>
    <w:p w14:paraId="4B3DF149" w14:textId="77777777" w:rsidR="00BA44FD" w:rsidRPr="00BA44FD" w:rsidRDefault="00BA44FD" w:rsidP="00382184">
      <w:pPr>
        <w:pStyle w:val="Heading3"/>
        <w:spacing w:line="360" w:lineRule="auto"/>
        <w:rPr>
          <w:b/>
          <w:i w:val="0"/>
          <w:sz w:val="28"/>
          <w:szCs w:val="28"/>
        </w:rPr>
      </w:pPr>
    </w:p>
    <w:p w14:paraId="51C63836" w14:textId="03621111" w:rsidR="00E64ED8" w:rsidRPr="00BA44FD" w:rsidRDefault="00E64ED8" w:rsidP="00382184">
      <w:pPr>
        <w:spacing w:line="360" w:lineRule="auto"/>
        <w:rPr>
          <w:color w:val="161718" w:themeColor="text1"/>
          <w:sz w:val="24"/>
          <w:szCs w:val="24"/>
        </w:rPr>
      </w:pPr>
      <w:r w:rsidRPr="00BA44FD">
        <w:rPr>
          <w:color w:val="161718" w:themeColor="text1"/>
          <w:sz w:val="24"/>
          <w:szCs w:val="24"/>
        </w:rPr>
        <w:t xml:space="preserve">Bajaj, D. (2019, November). Retail Case Study Data, Version 1. Retrieved August 21, 2020 from </w:t>
      </w:r>
      <w:hyperlink r:id="rId24" w:history="1">
        <w:r w:rsidRPr="00BA44FD">
          <w:rPr>
            <w:rStyle w:val="Hyperlink"/>
            <w:sz w:val="24"/>
            <w:szCs w:val="24"/>
          </w:rPr>
          <w:t>https://www.kaggle.com/darpan25bajaj/retail-case-study-data</w:t>
        </w:r>
      </w:hyperlink>
    </w:p>
    <w:p w14:paraId="4ED26875" w14:textId="225E696B" w:rsidR="00E64ED8" w:rsidRDefault="00E64ED8" w:rsidP="00382184">
      <w:pPr>
        <w:spacing w:line="360" w:lineRule="auto"/>
        <w:rPr>
          <w:color w:val="161718" w:themeColor="text1"/>
          <w:sz w:val="24"/>
          <w:szCs w:val="24"/>
        </w:rPr>
      </w:pPr>
    </w:p>
    <w:p w14:paraId="1AFEF6EE" w14:textId="5DD0D5FB" w:rsidR="00BA44FD" w:rsidRPr="00BA44FD" w:rsidRDefault="00BA44FD" w:rsidP="00382184">
      <w:pPr>
        <w:pStyle w:val="Heading3"/>
        <w:spacing w:line="360" w:lineRule="auto"/>
        <w:rPr>
          <w:bCs/>
          <w:i w:val="0"/>
          <w:sz w:val="36"/>
          <w:szCs w:val="36"/>
        </w:rPr>
      </w:pPr>
      <w:r w:rsidRPr="00BA44FD">
        <w:rPr>
          <w:bCs/>
          <w:i w:val="0"/>
          <w:sz w:val="36"/>
          <w:szCs w:val="36"/>
        </w:rPr>
        <w:t>R Packages:</w:t>
      </w:r>
    </w:p>
    <w:p w14:paraId="2FADF53F" w14:textId="77777777" w:rsidR="00BA44FD" w:rsidRPr="00BA44FD" w:rsidRDefault="00BA44FD" w:rsidP="00382184">
      <w:pPr>
        <w:pStyle w:val="Heading3"/>
        <w:spacing w:line="360" w:lineRule="auto"/>
        <w:rPr>
          <w:b/>
          <w:i w:val="0"/>
          <w:sz w:val="28"/>
          <w:szCs w:val="28"/>
        </w:rPr>
      </w:pPr>
    </w:p>
    <w:p w14:paraId="6EE407DE" w14:textId="47DC53D8" w:rsidR="00E64ED8" w:rsidRPr="00BA44FD" w:rsidRDefault="00E64ED8" w:rsidP="00382184">
      <w:pPr>
        <w:spacing w:line="360" w:lineRule="auto"/>
        <w:rPr>
          <w:color w:val="161718" w:themeColor="text1"/>
          <w:sz w:val="24"/>
          <w:szCs w:val="24"/>
        </w:rPr>
      </w:pPr>
      <w:r w:rsidRPr="00BA44FD">
        <w:rPr>
          <w:color w:val="161718" w:themeColor="text1"/>
          <w:sz w:val="24"/>
          <w:szCs w:val="24"/>
        </w:rPr>
        <w:t xml:space="preserve">Wickham et al., (2019). Welcome to the tidyverse. Journal of Open Source Software, 4(43), 1686, </w:t>
      </w:r>
      <w:hyperlink r:id="rId25" w:history="1">
        <w:r w:rsidRPr="00BA44FD">
          <w:rPr>
            <w:rStyle w:val="Hyperlink"/>
            <w:sz w:val="24"/>
            <w:szCs w:val="24"/>
          </w:rPr>
          <w:t>https://doi.org/10.21105/joss.01686</w:t>
        </w:r>
      </w:hyperlink>
    </w:p>
    <w:p w14:paraId="44E9233C" w14:textId="7A36EB1A" w:rsidR="00E64ED8" w:rsidRPr="00BA44FD" w:rsidRDefault="00E64ED8" w:rsidP="00382184">
      <w:pPr>
        <w:spacing w:line="360" w:lineRule="auto"/>
        <w:rPr>
          <w:color w:val="161718" w:themeColor="text1"/>
          <w:sz w:val="24"/>
          <w:szCs w:val="24"/>
        </w:rPr>
      </w:pPr>
    </w:p>
    <w:p w14:paraId="27E62ED8" w14:textId="054F1055" w:rsidR="00E64ED8" w:rsidRPr="00BA44FD" w:rsidRDefault="00BA44FD" w:rsidP="00382184">
      <w:pPr>
        <w:spacing w:line="360" w:lineRule="auto"/>
        <w:rPr>
          <w:color w:val="161718" w:themeColor="text1"/>
          <w:sz w:val="24"/>
          <w:szCs w:val="24"/>
        </w:rPr>
      </w:pPr>
      <w:r w:rsidRPr="00BA44FD">
        <w:rPr>
          <w:color w:val="161718" w:themeColor="text1"/>
          <w:sz w:val="24"/>
          <w:szCs w:val="24"/>
        </w:rPr>
        <w:t>Nicholas Tierney, Di Cook, Miles McBain and Colin Fay (2020). naniar: Data Structures, Summaries, and Visualisations for Missing Data. R package version 0.5.2. https://CRAN.R-project.org/package=naniar</w:t>
      </w:r>
    </w:p>
    <w:p w14:paraId="1D491AF1" w14:textId="453232B8" w:rsidR="00E64ED8" w:rsidRPr="00BA44FD" w:rsidRDefault="00E64ED8" w:rsidP="00382184">
      <w:pPr>
        <w:spacing w:line="360" w:lineRule="auto"/>
        <w:rPr>
          <w:color w:val="161718" w:themeColor="text1"/>
          <w:sz w:val="24"/>
          <w:szCs w:val="24"/>
        </w:rPr>
      </w:pPr>
    </w:p>
    <w:p w14:paraId="582DB9DE" w14:textId="77777777" w:rsidR="00BA44FD" w:rsidRPr="00BA44FD" w:rsidRDefault="00BA44FD" w:rsidP="00382184">
      <w:pPr>
        <w:spacing w:line="360" w:lineRule="auto"/>
        <w:rPr>
          <w:color w:val="161718" w:themeColor="text1"/>
          <w:sz w:val="24"/>
          <w:szCs w:val="24"/>
        </w:rPr>
      </w:pPr>
      <w:r w:rsidRPr="00BA44FD">
        <w:rPr>
          <w:color w:val="161718" w:themeColor="text1"/>
          <w:sz w:val="24"/>
          <w:szCs w:val="24"/>
        </w:rPr>
        <w:t xml:space="preserve">Garrett Grolemund, Hadley Wickham (2011). Dates and Times Made Easy with lubridate. Journal of Statistical Software, 40(3), 1-25. </w:t>
      </w:r>
    </w:p>
    <w:p w14:paraId="31D08C45" w14:textId="22C37084" w:rsidR="00BA44FD" w:rsidRPr="00BA44FD" w:rsidRDefault="00BA44FD" w:rsidP="00382184">
      <w:pPr>
        <w:spacing w:line="360" w:lineRule="auto"/>
        <w:rPr>
          <w:color w:val="161718" w:themeColor="text1"/>
          <w:sz w:val="24"/>
          <w:szCs w:val="24"/>
        </w:rPr>
      </w:pPr>
      <w:r w:rsidRPr="00BA44FD">
        <w:rPr>
          <w:color w:val="161718" w:themeColor="text1"/>
          <w:sz w:val="24"/>
          <w:szCs w:val="24"/>
        </w:rPr>
        <w:t xml:space="preserve">URL </w:t>
      </w:r>
      <w:hyperlink r:id="rId26" w:history="1">
        <w:r w:rsidRPr="00BA44FD">
          <w:rPr>
            <w:rStyle w:val="Hyperlink"/>
            <w:sz w:val="24"/>
            <w:szCs w:val="24"/>
          </w:rPr>
          <w:t>http://www.jstatsoft.org/v40/i03/</w:t>
        </w:r>
      </w:hyperlink>
      <w:r w:rsidRPr="00BA44FD">
        <w:rPr>
          <w:color w:val="161718" w:themeColor="text1"/>
          <w:sz w:val="24"/>
          <w:szCs w:val="24"/>
        </w:rPr>
        <w:t>.</w:t>
      </w:r>
    </w:p>
    <w:p w14:paraId="5C088374" w14:textId="3EC044E8" w:rsidR="00BA44FD" w:rsidRPr="00BA44FD" w:rsidRDefault="00BA44FD" w:rsidP="00382184">
      <w:pPr>
        <w:spacing w:line="360" w:lineRule="auto"/>
        <w:rPr>
          <w:color w:val="161718" w:themeColor="text1"/>
          <w:sz w:val="24"/>
          <w:szCs w:val="24"/>
        </w:rPr>
      </w:pPr>
    </w:p>
    <w:p w14:paraId="712040A9" w14:textId="23D72814" w:rsidR="00BA44FD" w:rsidRPr="00BA44FD" w:rsidRDefault="00BA44FD" w:rsidP="00382184">
      <w:pPr>
        <w:spacing w:line="360" w:lineRule="auto"/>
        <w:rPr>
          <w:color w:val="161718" w:themeColor="text1"/>
          <w:sz w:val="24"/>
          <w:szCs w:val="24"/>
        </w:rPr>
      </w:pPr>
      <w:r w:rsidRPr="00BA44FD">
        <w:rPr>
          <w:color w:val="161718" w:themeColor="text1"/>
          <w:sz w:val="24"/>
          <w:szCs w:val="24"/>
        </w:rPr>
        <w:t xml:space="preserve">Jared E. Knowles (2020). eeptools: Convenience Functions for Education Data. R package version 1.2.4. </w:t>
      </w:r>
      <w:hyperlink r:id="rId27" w:history="1">
        <w:r w:rsidRPr="00BA44FD">
          <w:rPr>
            <w:rStyle w:val="Hyperlink"/>
            <w:sz w:val="24"/>
            <w:szCs w:val="24"/>
          </w:rPr>
          <w:t>https://CRAN.R-project.org/package=eeptools</w:t>
        </w:r>
      </w:hyperlink>
    </w:p>
    <w:p w14:paraId="21F95962" w14:textId="102948AE" w:rsidR="00BA44FD" w:rsidRPr="00BA44FD" w:rsidRDefault="00BA44FD" w:rsidP="00382184">
      <w:pPr>
        <w:spacing w:line="360" w:lineRule="auto"/>
        <w:rPr>
          <w:color w:val="161718" w:themeColor="text1"/>
          <w:sz w:val="24"/>
          <w:szCs w:val="24"/>
        </w:rPr>
      </w:pPr>
    </w:p>
    <w:p w14:paraId="1AD604A5" w14:textId="7FD31314" w:rsidR="00BA44FD" w:rsidRPr="00BA44FD" w:rsidRDefault="00BA44FD" w:rsidP="00382184">
      <w:pPr>
        <w:spacing w:line="360" w:lineRule="auto"/>
        <w:rPr>
          <w:color w:val="161718" w:themeColor="text1"/>
          <w:sz w:val="24"/>
          <w:szCs w:val="24"/>
        </w:rPr>
      </w:pPr>
      <w:r w:rsidRPr="00BA44FD">
        <w:rPr>
          <w:color w:val="161718" w:themeColor="text1"/>
          <w:sz w:val="24"/>
          <w:szCs w:val="24"/>
        </w:rPr>
        <w:t xml:space="preserve">Hadley Wickham and Dana Seidel (2020). scales: Scale Functions for Visualization. R package version 1.1.1. </w:t>
      </w:r>
      <w:hyperlink r:id="rId28" w:history="1">
        <w:r w:rsidRPr="00BA44FD">
          <w:rPr>
            <w:rStyle w:val="Hyperlink"/>
            <w:sz w:val="24"/>
            <w:szCs w:val="24"/>
          </w:rPr>
          <w:t>https://CRAN.R-project.org/package=scales</w:t>
        </w:r>
      </w:hyperlink>
    </w:p>
    <w:p w14:paraId="3F3E1497" w14:textId="3F2B7237" w:rsidR="00BA44FD" w:rsidRPr="00BA44FD" w:rsidRDefault="000C40F5" w:rsidP="00382184">
      <w:pPr>
        <w:spacing w:line="360" w:lineRule="auto"/>
        <w:rPr>
          <w:color w:val="161718" w:themeColor="text1"/>
          <w:sz w:val="24"/>
          <w:szCs w:val="24"/>
        </w:rPr>
      </w:pPr>
      <w:r>
        <w:rPr>
          <w:color w:val="161718" w:themeColor="text1"/>
          <w:sz w:val="24"/>
          <w:szCs w:val="24"/>
        </w:rPr>
        <w:tab/>
      </w:r>
    </w:p>
    <w:p w14:paraId="4F48E4C2" w14:textId="41ABFB8A" w:rsidR="00BA44FD" w:rsidRDefault="00BA44FD" w:rsidP="00382184">
      <w:pPr>
        <w:spacing w:line="360" w:lineRule="auto"/>
        <w:rPr>
          <w:color w:val="161718" w:themeColor="text1"/>
          <w:sz w:val="24"/>
          <w:szCs w:val="24"/>
        </w:rPr>
      </w:pPr>
      <w:r w:rsidRPr="00BA44FD">
        <w:rPr>
          <w:color w:val="161718" w:themeColor="text1"/>
          <w:sz w:val="24"/>
          <w:szCs w:val="24"/>
        </w:rPr>
        <w:t xml:space="preserve">Taiyun Wei and Viliam Simko (2017). R package "corrplot": Visualization of a Correlation Matrix (Version 0.84). Available from </w:t>
      </w:r>
      <w:hyperlink r:id="rId29" w:history="1">
        <w:r w:rsidR="000C465A" w:rsidRPr="000F14CD">
          <w:rPr>
            <w:rStyle w:val="Hyperlink"/>
            <w:sz w:val="24"/>
            <w:szCs w:val="24"/>
          </w:rPr>
          <w:t>https://github.com/taiyun/corrplot</w:t>
        </w:r>
      </w:hyperlink>
    </w:p>
    <w:p w14:paraId="513F933B" w14:textId="7DDDA8BB" w:rsidR="000C465A" w:rsidRDefault="000C465A" w:rsidP="00382184">
      <w:pPr>
        <w:spacing w:line="360" w:lineRule="auto"/>
        <w:rPr>
          <w:color w:val="161718" w:themeColor="text1"/>
          <w:sz w:val="24"/>
          <w:szCs w:val="24"/>
        </w:rPr>
      </w:pPr>
    </w:p>
    <w:p w14:paraId="3B9F18B4" w14:textId="411622A1" w:rsidR="000C465A" w:rsidRDefault="000C465A" w:rsidP="00382184">
      <w:pPr>
        <w:spacing w:line="360" w:lineRule="auto"/>
        <w:rPr>
          <w:color w:val="161718" w:themeColor="text1"/>
          <w:sz w:val="24"/>
          <w:szCs w:val="24"/>
        </w:rPr>
      </w:pPr>
    </w:p>
    <w:p w14:paraId="13E3C322" w14:textId="6F94F37B" w:rsidR="000C465A" w:rsidRDefault="000C465A" w:rsidP="000C465A">
      <w:pPr>
        <w:pStyle w:val="Heading3"/>
        <w:spacing w:line="360" w:lineRule="auto"/>
        <w:rPr>
          <w:b/>
          <w:i w:val="0"/>
          <w:sz w:val="44"/>
        </w:rPr>
      </w:pPr>
    </w:p>
    <w:p w14:paraId="404DB1FD" w14:textId="77777777" w:rsidR="000C465A" w:rsidRDefault="000C465A" w:rsidP="000C465A">
      <w:pPr>
        <w:pStyle w:val="Heading3"/>
        <w:spacing w:line="360" w:lineRule="auto"/>
        <w:rPr>
          <w:b/>
          <w:i w:val="0"/>
          <w:sz w:val="44"/>
        </w:rPr>
      </w:pPr>
    </w:p>
    <w:p w14:paraId="19E51022" w14:textId="23C1ABAC" w:rsidR="000C465A" w:rsidRDefault="000C465A" w:rsidP="000C465A">
      <w:pPr>
        <w:pStyle w:val="Heading3"/>
        <w:spacing w:line="360" w:lineRule="auto"/>
        <w:rPr>
          <w:b/>
          <w:i w:val="0"/>
          <w:sz w:val="44"/>
        </w:rPr>
      </w:pPr>
      <w:r>
        <w:rPr>
          <w:b/>
          <w:i w:val="0"/>
          <w:sz w:val="44"/>
        </w:rPr>
        <w:t>Appendix</w:t>
      </w:r>
    </w:p>
    <w:p w14:paraId="5F3506DF" w14:textId="77777777" w:rsidR="000C465A" w:rsidRDefault="000C465A" w:rsidP="000C465A">
      <w:pPr>
        <w:pStyle w:val="Heading3"/>
        <w:spacing w:line="360" w:lineRule="auto"/>
        <w:rPr>
          <w:b/>
          <w:i w:val="0"/>
          <w:sz w:val="44"/>
        </w:rPr>
      </w:pPr>
    </w:p>
    <w:p w14:paraId="10558D4E" w14:textId="77777777" w:rsidR="000C465A" w:rsidRDefault="000C465A" w:rsidP="000C465A">
      <w:pPr>
        <w:pStyle w:val="Heading3"/>
        <w:spacing w:line="360" w:lineRule="auto"/>
        <w:jc w:val="center"/>
        <w:rPr>
          <w:noProof/>
        </w:rPr>
      </w:pPr>
      <w:r w:rsidRPr="000C465A">
        <w:rPr>
          <w:b/>
          <w:i w:val="0"/>
          <w:sz w:val="44"/>
        </w:rPr>
        <w:drawing>
          <wp:inline distT="0" distB="0" distL="0" distR="0" wp14:anchorId="3355C1EE" wp14:editId="43E67754">
            <wp:extent cx="2876204" cy="1793958"/>
            <wp:effectExtent l="0" t="0" r="0" b="0"/>
            <wp:docPr id="60" name="Picture 6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website&#10;&#10;Description automatically generated"/>
                    <pic:cNvPicPr/>
                  </pic:nvPicPr>
                  <pic:blipFill>
                    <a:blip r:embed="rId30"/>
                    <a:stretch>
                      <a:fillRect/>
                    </a:stretch>
                  </pic:blipFill>
                  <pic:spPr>
                    <a:xfrm>
                      <a:off x="0" y="0"/>
                      <a:ext cx="2919382" cy="1820889"/>
                    </a:xfrm>
                    <a:prstGeom prst="rect">
                      <a:avLst/>
                    </a:prstGeom>
                  </pic:spPr>
                </pic:pic>
              </a:graphicData>
            </a:graphic>
          </wp:inline>
        </w:drawing>
      </w:r>
      <w:r w:rsidRPr="000C465A">
        <w:rPr>
          <w:noProof/>
        </w:rPr>
        <w:drawing>
          <wp:inline distT="0" distB="0" distL="0" distR="0" wp14:anchorId="4C5B560F" wp14:editId="13F0A247">
            <wp:extent cx="3174781" cy="1762298"/>
            <wp:effectExtent l="0" t="0" r="635" b="3175"/>
            <wp:docPr id="62" name="Picture 6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10;&#10;Description automatically generated"/>
                    <pic:cNvPicPr/>
                  </pic:nvPicPr>
                  <pic:blipFill>
                    <a:blip r:embed="rId31"/>
                    <a:stretch>
                      <a:fillRect/>
                    </a:stretch>
                  </pic:blipFill>
                  <pic:spPr>
                    <a:xfrm>
                      <a:off x="0" y="0"/>
                      <a:ext cx="3211131" cy="1782475"/>
                    </a:xfrm>
                    <a:prstGeom prst="rect">
                      <a:avLst/>
                    </a:prstGeom>
                  </pic:spPr>
                </pic:pic>
              </a:graphicData>
            </a:graphic>
          </wp:inline>
        </w:drawing>
      </w:r>
    </w:p>
    <w:p w14:paraId="3D1A9937" w14:textId="77777777" w:rsidR="000C465A" w:rsidRDefault="000C465A" w:rsidP="000C465A">
      <w:pPr>
        <w:pStyle w:val="Heading3"/>
        <w:spacing w:line="360" w:lineRule="auto"/>
        <w:rPr>
          <w:noProof/>
        </w:rPr>
      </w:pPr>
      <w:r w:rsidRPr="000C465A">
        <w:rPr>
          <w:b/>
          <w:i w:val="0"/>
          <w:sz w:val="44"/>
        </w:rPr>
        <w:drawing>
          <wp:inline distT="0" distB="0" distL="0" distR="0" wp14:anchorId="38988DE7" wp14:editId="4F88A0B9">
            <wp:extent cx="2988860" cy="1659096"/>
            <wp:effectExtent l="0" t="0" r="0" b="5080"/>
            <wp:docPr id="61" name="Picture 6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10;&#10;Description automatically generated"/>
                    <pic:cNvPicPr/>
                  </pic:nvPicPr>
                  <pic:blipFill>
                    <a:blip r:embed="rId32"/>
                    <a:stretch>
                      <a:fillRect/>
                    </a:stretch>
                  </pic:blipFill>
                  <pic:spPr>
                    <a:xfrm>
                      <a:off x="0" y="0"/>
                      <a:ext cx="3014476" cy="1673315"/>
                    </a:xfrm>
                    <a:prstGeom prst="rect">
                      <a:avLst/>
                    </a:prstGeom>
                  </pic:spPr>
                </pic:pic>
              </a:graphicData>
            </a:graphic>
          </wp:inline>
        </w:drawing>
      </w:r>
      <w:r w:rsidRPr="000C465A">
        <w:rPr>
          <w:noProof/>
        </w:rPr>
        <w:t xml:space="preserve"> </w:t>
      </w:r>
      <w:r w:rsidRPr="000C465A">
        <w:rPr>
          <w:b/>
          <w:i w:val="0"/>
          <w:sz w:val="44"/>
        </w:rPr>
        <w:drawing>
          <wp:inline distT="0" distB="0" distL="0" distR="0" wp14:anchorId="478AAFD3" wp14:editId="72C57AB6">
            <wp:extent cx="2988310" cy="1658788"/>
            <wp:effectExtent l="0" t="0" r="0" b="5080"/>
            <wp:docPr id="63" name="Picture 6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10;&#10;Description automatically generated"/>
                    <pic:cNvPicPr/>
                  </pic:nvPicPr>
                  <pic:blipFill>
                    <a:blip r:embed="rId33"/>
                    <a:stretch>
                      <a:fillRect/>
                    </a:stretch>
                  </pic:blipFill>
                  <pic:spPr>
                    <a:xfrm>
                      <a:off x="0" y="0"/>
                      <a:ext cx="3038728" cy="1686775"/>
                    </a:xfrm>
                    <a:prstGeom prst="rect">
                      <a:avLst/>
                    </a:prstGeom>
                  </pic:spPr>
                </pic:pic>
              </a:graphicData>
            </a:graphic>
          </wp:inline>
        </w:drawing>
      </w:r>
    </w:p>
    <w:p w14:paraId="4074AF71" w14:textId="77777777" w:rsidR="000C465A" w:rsidRDefault="000C465A" w:rsidP="000C465A">
      <w:pPr>
        <w:pStyle w:val="Heading3"/>
        <w:spacing w:line="360" w:lineRule="auto"/>
        <w:jc w:val="center"/>
        <w:rPr>
          <w:b/>
          <w:i w:val="0"/>
          <w:sz w:val="44"/>
        </w:rPr>
      </w:pPr>
      <w:r w:rsidRPr="000C465A">
        <w:rPr>
          <w:b/>
          <w:i w:val="0"/>
          <w:sz w:val="44"/>
        </w:rPr>
        <w:drawing>
          <wp:inline distT="0" distB="0" distL="0" distR="0" wp14:anchorId="340B3400" wp14:editId="2CD6A21E">
            <wp:extent cx="4831308" cy="2681824"/>
            <wp:effectExtent l="0" t="0" r="0" b="0"/>
            <wp:docPr id="65" name="Picture 6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website&#10;&#10;Description automatically generated"/>
                    <pic:cNvPicPr/>
                  </pic:nvPicPr>
                  <pic:blipFill>
                    <a:blip r:embed="rId34"/>
                    <a:stretch>
                      <a:fillRect/>
                    </a:stretch>
                  </pic:blipFill>
                  <pic:spPr>
                    <a:xfrm>
                      <a:off x="0" y="0"/>
                      <a:ext cx="4851130" cy="2692827"/>
                    </a:xfrm>
                    <a:prstGeom prst="rect">
                      <a:avLst/>
                    </a:prstGeom>
                  </pic:spPr>
                </pic:pic>
              </a:graphicData>
            </a:graphic>
          </wp:inline>
        </w:drawing>
      </w:r>
    </w:p>
    <w:p w14:paraId="577B616F" w14:textId="77777777" w:rsidR="000C465A" w:rsidRDefault="000C465A" w:rsidP="000C465A">
      <w:pPr>
        <w:pStyle w:val="Heading3"/>
        <w:spacing w:line="360" w:lineRule="auto"/>
        <w:rPr>
          <w:b/>
          <w:i w:val="0"/>
          <w:sz w:val="44"/>
        </w:rPr>
      </w:pPr>
    </w:p>
    <w:p w14:paraId="0B0BCFF1" w14:textId="77777777" w:rsidR="000C465A" w:rsidRPr="00BA44FD" w:rsidRDefault="000C465A" w:rsidP="00382184">
      <w:pPr>
        <w:spacing w:line="360" w:lineRule="auto"/>
        <w:rPr>
          <w:color w:val="161718" w:themeColor="text1"/>
          <w:sz w:val="24"/>
          <w:szCs w:val="24"/>
        </w:rPr>
      </w:pPr>
    </w:p>
    <w:sectPr w:rsidR="000C465A" w:rsidRPr="00BA44FD" w:rsidSect="00513EBC">
      <w:headerReference w:type="default" r:id="rId35"/>
      <w:footerReference w:type="first" r:id="rId36"/>
      <w:pgSz w:w="11906" w:h="16838" w:code="9"/>
      <w:pgMar w:top="832" w:right="1152" w:bottom="720" w:left="1152" w:header="0" w:footer="0" w:gutter="0"/>
      <w:pgNumType w:start="1"/>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9B0C11D" w14:textId="77777777" w:rsidR="00CE1726" w:rsidRDefault="00CE1726" w:rsidP="004B7E44">
      <w:r>
        <w:separator/>
      </w:r>
    </w:p>
  </w:endnote>
  <w:endnote w:type="continuationSeparator" w:id="0">
    <w:p w14:paraId="48CE333E" w14:textId="77777777" w:rsidR="00CE1726" w:rsidRDefault="00CE1726" w:rsidP="004B7E4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Microsoft Sans Serif">
    <w:altName w:val="Microsoft Sans Serif"/>
    <w:panose1 w:val="020B0604020202020204"/>
    <w:charset w:val="00"/>
    <w:family w:val="swiss"/>
    <w:pitch w:val="variable"/>
    <w:sig w:usb0="E5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Franklin Gothic Book">
    <w:panose1 w:val="020B0503020102020204"/>
    <w:charset w:val="00"/>
    <w:family w:val="swiss"/>
    <w:pitch w:val="variable"/>
    <w:sig w:usb0="00000287" w:usb1="00000000" w:usb2="00000000" w:usb3="00000000" w:csb0="0000009F" w:csb1="00000000"/>
  </w:font>
  <w:font w:name="SimHei">
    <w:altName w:val="黑体"/>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826191010"/>
      <w:docPartObj>
        <w:docPartGallery w:val="Page Numbers (Bottom of Page)"/>
        <w:docPartUnique/>
      </w:docPartObj>
    </w:sdtPr>
    <w:sdtContent>
      <w:p w14:paraId="5E589410" w14:textId="77777777" w:rsidR="00255BF9" w:rsidRDefault="00255BF9" w:rsidP="004B7E44">
        <w:pPr>
          <w:pStyle w:val="Footer"/>
        </w:pPr>
        <w:r>
          <w:rPr>
            <w:lang w:bidi="en-GB"/>
          </w:rPr>
          <w:fldChar w:fldCharType="begin"/>
        </w:r>
        <w:r>
          <w:rPr>
            <w:lang w:bidi="en-GB"/>
          </w:rPr>
          <w:instrText xml:space="preserve"> PAGE   \* MERGEFORMAT </w:instrText>
        </w:r>
        <w:r>
          <w:rPr>
            <w:lang w:bidi="en-GB"/>
          </w:rPr>
          <w:fldChar w:fldCharType="separate"/>
        </w:r>
        <w:r>
          <w:rPr>
            <w:lang w:bidi="en-GB"/>
          </w:rPr>
          <w:t>1</w:t>
        </w:r>
        <w:r>
          <w:rPr>
            <w:lang w:bidi="en-GB"/>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FD0A785" w14:textId="77777777" w:rsidR="00CE1726" w:rsidRDefault="00CE1726" w:rsidP="004B7E44">
      <w:r>
        <w:separator/>
      </w:r>
    </w:p>
  </w:footnote>
  <w:footnote w:type="continuationSeparator" w:id="0">
    <w:p w14:paraId="25C354EF" w14:textId="77777777" w:rsidR="00CE1726" w:rsidRDefault="00CE1726" w:rsidP="004B7E4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2210" w:type="dxa"/>
      <w:tblInd w:w="-1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12210"/>
    </w:tblGrid>
    <w:tr w:rsidR="00255BF9" w14:paraId="57ADBFAC" w14:textId="77777777" w:rsidTr="00301124">
      <w:trPr>
        <w:trHeight w:val="851"/>
      </w:trPr>
      <w:tc>
        <w:tcPr>
          <w:tcW w:w="12210" w:type="dxa"/>
          <w:tcBorders>
            <w:top w:val="nil"/>
            <w:left w:val="nil"/>
            <w:bottom w:val="nil"/>
            <w:right w:val="nil"/>
          </w:tcBorders>
        </w:tcPr>
        <w:p w14:paraId="6517A8A5" w14:textId="77777777" w:rsidR="00255BF9" w:rsidRDefault="00255BF9" w:rsidP="004B7E44">
          <w:pPr>
            <w:pStyle w:val="Header"/>
          </w:pPr>
          <w:r>
            <w:rPr>
              <w:noProof/>
              <w:lang w:bidi="en-GB"/>
            </w:rPr>
            <mc:AlternateContent>
              <mc:Choice Requires="wps">
                <w:drawing>
                  <wp:inline distT="0" distB="0" distL="0" distR="0" wp14:anchorId="37B7850A" wp14:editId="5A51A0CD">
                    <wp:extent cx="1352282" cy="413327"/>
                    <wp:effectExtent l="12700" t="12700" r="6985" b="19050"/>
                    <wp:docPr id="11" name="Rectangle 11"/>
                    <wp:cNvGraphicFramePr/>
                    <a:graphic xmlns:a="http://schemas.openxmlformats.org/drawingml/2006/main">
                      <a:graphicData uri="http://schemas.microsoft.com/office/word/2010/wordprocessingShape">
                        <wps:wsp>
                          <wps:cNvSpPr/>
                          <wps:spPr>
                            <a:xfrm>
                              <a:off x="0" y="0"/>
                              <a:ext cx="1352282" cy="413327"/>
                            </a:xfrm>
                            <a:prstGeom prst="rect">
                              <a:avLst/>
                            </a:prstGeom>
                            <a:solidFill>
                              <a:srgbClr val="006DAE"/>
                            </a:solidFill>
                            <a:ln>
                              <a:solidFill>
                                <a:srgbClr val="006DAE"/>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3D9CA81" w14:textId="77777777" w:rsidR="00255BF9" w:rsidRPr="004B7E44" w:rsidRDefault="00255BF9" w:rsidP="004B7E44">
                                <w:pPr>
                                  <w:jc w:val="center"/>
                                  <w:rPr>
                                    <w:b/>
                                  </w:rPr>
                                </w:pPr>
                                <w:r w:rsidRPr="004B7E44">
                                  <w:rPr>
                                    <w:b/>
                                    <w:lang w:bidi="en-GB"/>
                                  </w:rPr>
                                  <w:fldChar w:fldCharType="begin"/>
                                </w:r>
                                <w:r w:rsidRPr="004B7E44">
                                  <w:rPr>
                                    <w:b/>
                                    <w:lang w:bidi="en-GB"/>
                                  </w:rPr>
                                  <w:instrText xml:space="preserve"> PAGE  \* Arabic  \* MERGEFORMAT </w:instrText>
                                </w:r>
                                <w:r w:rsidRPr="004B7E44">
                                  <w:rPr>
                                    <w:b/>
                                    <w:lang w:bidi="en-GB"/>
                                  </w:rPr>
                                  <w:fldChar w:fldCharType="separate"/>
                                </w:r>
                                <w:r>
                                  <w:rPr>
                                    <w:b/>
                                    <w:lang w:bidi="en-GB"/>
                                  </w:rPr>
                                  <w:t>2</w:t>
                                </w:r>
                                <w:r w:rsidRPr="004B7E44">
                                  <w:rPr>
                                    <w:b/>
                                    <w:lang w:bidi="en-GB"/>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7B7850A" id="Rectangle 11" o:spid="_x0000_s1032" style="width:106.5pt;height:32.5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" fillcolor="#006dae" strokecolor="#006dae" strokeweight="2pt">
                    <v:textbox>
                      <w:txbxContent>
                        <w:p w14:paraId="13D9CA81" w14:textId="77777777" w:rsidR="00255BF9" w:rsidRPr="004B7E44" w:rsidRDefault="00255BF9" w:rsidP="004B7E44">
                          <w:pPr>
                            <w:jc w:val="center"/>
                            <w:rPr>
                              <w:b/>
                            </w:rPr>
                          </w:pPr>
                          <w:r w:rsidRPr="004B7E44">
                            <w:rPr>
                              <w:b/>
                              <w:lang w:bidi="en-GB"/>
                            </w:rPr>
                            <w:fldChar w:fldCharType="begin"/>
                          </w:r>
                          <w:r w:rsidRPr="004B7E44">
                            <w:rPr>
                              <w:b/>
                              <w:lang w:bidi="en-GB"/>
                            </w:rPr>
                            <w:instrText xml:space="preserve"> PAGE  \* Arabic  \* MERGEFORMAT </w:instrText>
                          </w:r>
                          <w:r w:rsidRPr="004B7E44">
                            <w:rPr>
                              <w:b/>
                              <w:lang w:bidi="en-GB"/>
                            </w:rPr>
                            <w:fldChar w:fldCharType="separate"/>
                          </w:r>
                          <w:r>
                            <w:rPr>
                              <w:b/>
                              <w:lang w:bidi="en-GB"/>
                            </w:rPr>
                            <w:t>2</w:t>
                          </w:r>
                          <w:r w:rsidRPr="004B7E44">
                            <w:rPr>
                              <w:b/>
                              <w:lang w:bidi="en-GB"/>
                            </w:rPr>
                            <w:fldChar w:fldCharType="end"/>
                          </w:r>
                        </w:p>
                      </w:txbxContent>
                    </v:textbox>
                    <w10:anchorlock/>
                  </v:rect>
                </w:pict>
              </mc:Fallback>
            </mc:AlternateContent>
          </w:r>
        </w:p>
      </w:tc>
    </w:tr>
  </w:tbl>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3FD3D87"/>
    <w:multiLevelType w:val="hybridMultilevel"/>
    <w:tmpl w:val="2FF2B4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B7D67F6"/>
    <w:multiLevelType w:val="hybridMultilevel"/>
    <w:tmpl w:val="50E259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F11230D"/>
    <w:multiLevelType w:val="multilevel"/>
    <w:tmpl w:val="C3725E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39397CFE"/>
    <w:multiLevelType w:val="hybridMultilevel"/>
    <w:tmpl w:val="BA5E4A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51FE48A6"/>
    <w:multiLevelType w:val="hybridMultilevel"/>
    <w:tmpl w:val="BD74808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532A4705"/>
    <w:multiLevelType w:val="hybridMultilevel"/>
    <w:tmpl w:val="BD74808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54B43A0A"/>
    <w:multiLevelType w:val="multilevel"/>
    <w:tmpl w:val="C29EA7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5BF062D9"/>
    <w:multiLevelType w:val="hybridMultilevel"/>
    <w:tmpl w:val="BD2028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68EA2797"/>
    <w:multiLevelType w:val="hybridMultilevel"/>
    <w:tmpl w:val="0352C3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78077E92"/>
    <w:multiLevelType w:val="hybridMultilevel"/>
    <w:tmpl w:val="5338DE96"/>
    <w:lvl w:ilvl="0" w:tplc="BFD49C3C">
      <w:start w:val="2"/>
      <w:numFmt w:val="bullet"/>
      <w:lvlText w:val="-"/>
      <w:lvlJc w:val="left"/>
      <w:pPr>
        <w:ind w:left="720" w:hanging="360"/>
      </w:pPr>
      <w:rPr>
        <w:rFonts w:ascii="Microsoft Sans Serif" w:eastAsiaTheme="minorEastAsia" w:hAnsi="Microsoft Sans Serif" w:cs="Microsoft Sans Serif"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7BCC1053"/>
    <w:multiLevelType w:val="multilevel"/>
    <w:tmpl w:val="E38C1D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8"/>
  </w:num>
  <w:num w:numId="2">
    <w:abstractNumId w:val="4"/>
  </w:num>
  <w:num w:numId="3">
    <w:abstractNumId w:val="9"/>
  </w:num>
  <w:num w:numId="4">
    <w:abstractNumId w:val="11"/>
  </w:num>
  <w:num w:numId="5">
    <w:abstractNumId w:val="7"/>
  </w:num>
  <w:num w:numId="6">
    <w:abstractNumId w:val="1"/>
  </w:num>
  <w:num w:numId="7">
    <w:abstractNumId w:val="6"/>
  </w:num>
  <w:num w:numId="8">
    <w:abstractNumId w:val="10"/>
  </w:num>
  <w:num w:numId="9">
    <w:abstractNumId w:val="3"/>
  </w:num>
  <w:num w:numId="10">
    <w:abstractNumId w:val="5"/>
  </w:num>
  <w:num w:numId="11">
    <w:abstractNumId w:val="0"/>
  </w:num>
  <w:num w:numId="1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77"/>
  <w:proofState w:spelling="clean"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D1F6F"/>
    <w:rsid w:val="00076037"/>
    <w:rsid w:val="000877B5"/>
    <w:rsid w:val="000A6074"/>
    <w:rsid w:val="000C40F5"/>
    <w:rsid w:val="000C465A"/>
    <w:rsid w:val="0015266F"/>
    <w:rsid w:val="00160DB3"/>
    <w:rsid w:val="00160DE8"/>
    <w:rsid w:val="00166B43"/>
    <w:rsid w:val="001E030A"/>
    <w:rsid w:val="002027FD"/>
    <w:rsid w:val="0023444C"/>
    <w:rsid w:val="002378DA"/>
    <w:rsid w:val="00255BF9"/>
    <w:rsid w:val="00266781"/>
    <w:rsid w:val="0029136D"/>
    <w:rsid w:val="00293B83"/>
    <w:rsid w:val="002C2330"/>
    <w:rsid w:val="00301124"/>
    <w:rsid w:val="00382184"/>
    <w:rsid w:val="003A3666"/>
    <w:rsid w:val="003B470A"/>
    <w:rsid w:val="003D1F6F"/>
    <w:rsid w:val="003D4C54"/>
    <w:rsid w:val="004042E8"/>
    <w:rsid w:val="00410AAB"/>
    <w:rsid w:val="0042748B"/>
    <w:rsid w:val="0046398B"/>
    <w:rsid w:val="0049233A"/>
    <w:rsid w:val="004A74B0"/>
    <w:rsid w:val="004B7E44"/>
    <w:rsid w:val="004D5252"/>
    <w:rsid w:val="004F2B86"/>
    <w:rsid w:val="00513EBC"/>
    <w:rsid w:val="005A718F"/>
    <w:rsid w:val="005C684A"/>
    <w:rsid w:val="005D0230"/>
    <w:rsid w:val="0063760F"/>
    <w:rsid w:val="006A2259"/>
    <w:rsid w:val="006A3CE7"/>
    <w:rsid w:val="006B3958"/>
    <w:rsid w:val="006B7CC0"/>
    <w:rsid w:val="006C0865"/>
    <w:rsid w:val="006C4F1C"/>
    <w:rsid w:val="00731B4B"/>
    <w:rsid w:val="007479FE"/>
    <w:rsid w:val="007516CF"/>
    <w:rsid w:val="007530DC"/>
    <w:rsid w:val="00763A85"/>
    <w:rsid w:val="007E1958"/>
    <w:rsid w:val="00856836"/>
    <w:rsid w:val="00880885"/>
    <w:rsid w:val="00895425"/>
    <w:rsid w:val="00896DFB"/>
    <w:rsid w:val="008B33BC"/>
    <w:rsid w:val="008D2FEC"/>
    <w:rsid w:val="009120E9"/>
    <w:rsid w:val="00933A0E"/>
    <w:rsid w:val="0094407A"/>
    <w:rsid w:val="00945900"/>
    <w:rsid w:val="00966DAC"/>
    <w:rsid w:val="00971F4D"/>
    <w:rsid w:val="009A7C76"/>
    <w:rsid w:val="009C1122"/>
    <w:rsid w:val="009C396C"/>
    <w:rsid w:val="009C6BC8"/>
    <w:rsid w:val="009E0CD1"/>
    <w:rsid w:val="00A45AFD"/>
    <w:rsid w:val="00AA3434"/>
    <w:rsid w:val="00AB1832"/>
    <w:rsid w:val="00AB7E4A"/>
    <w:rsid w:val="00AD0F47"/>
    <w:rsid w:val="00B24DAD"/>
    <w:rsid w:val="00B572B4"/>
    <w:rsid w:val="00BA44FD"/>
    <w:rsid w:val="00BB6BA2"/>
    <w:rsid w:val="00BC3810"/>
    <w:rsid w:val="00BC7C58"/>
    <w:rsid w:val="00BD3D04"/>
    <w:rsid w:val="00BD68E0"/>
    <w:rsid w:val="00C36FA3"/>
    <w:rsid w:val="00C863E8"/>
    <w:rsid w:val="00CB73DA"/>
    <w:rsid w:val="00CC11A4"/>
    <w:rsid w:val="00CC5EF8"/>
    <w:rsid w:val="00CE1726"/>
    <w:rsid w:val="00D520B3"/>
    <w:rsid w:val="00D6393E"/>
    <w:rsid w:val="00D6497E"/>
    <w:rsid w:val="00D80567"/>
    <w:rsid w:val="00DA6D73"/>
    <w:rsid w:val="00DB26A7"/>
    <w:rsid w:val="00DB3A35"/>
    <w:rsid w:val="00DC1F04"/>
    <w:rsid w:val="00E02B17"/>
    <w:rsid w:val="00E47B1A"/>
    <w:rsid w:val="00E64ED8"/>
    <w:rsid w:val="00E76CAD"/>
    <w:rsid w:val="00E84EA2"/>
    <w:rsid w:val="00E86513"/>
    <w:rsid w:val="00E94B28"/>
    <w:rsid w:val="00E94B5F"/>
    <w:rsid w:val="00EA7C1E"/>
    <w:rsid w:val="00ED5B3F"/>
    <w:rsid w:val="00F50D14"/>
    <w:rsid w:val="00F60B6F"/>
    <w:rsid w:val="00F91B29"/>
    <w:rsid w:val="00F95C20"/>
    <w:rsid w:val="00FF79A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D1EC019"/>
  <w15:chartTrackingRefBased/>
  <w15:docId w15:val="{81CF97CA-2F89-8048-B396-A443AE3CA7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18"/>
        <w:szCs w:val="18"/>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2" w:qFormat="1"/>
    <w:lsdException w:name="heading 2" w:semiHidden="1" w:uiPriority="2" w:unhideWhenUsed="1" w:qFormat="1"/>
    <w:lsdException w:name="heading 3" w:semiHidden="1" w:uiPriority="2" w:unhideWhenUsed="1" w:qFormat="1"/>
    <w:lsdException w:name="heading 4" w:semiHidden="1" w:uiPriority="2" w:unhideWhenUsed="1" w:qFormat="1"/>
    <w:lsdException w:name="heading 5" w:semiHidden="1" w:uiPriority="2" w:unhideWhenUsed="1" w:qFormat="1"/>
    <w:lsdException w:name="heading 6" w:semiHidden="1" w:uiPriority="2" w:unhideWhenUsed="1" w:qFormat="1"/>
    <w:lsdException w:name="heading 7" w:semiHidden="1" w:uiPriority="2" w:unhideWhenUsed="1" w:qFormat="1"/>
    <w:lsdException w:name="heading 8" w:semiHidden="1" w:uiPriority="2" w:unhideWhenUsed="1" w:qFormat="1"/>
    <w:lsdException w:name="heading 9" w:semiHidden="1" w:uiPriority="2"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1" w:unhideWhenUsed="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4"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C0865"/>
    <w:pPr>
      <w:spacing w:after="0"/>
    </w:pPr>
    <w:rPr>
      <w:rFonts w:eastAsiaTheme="minorEastAsia"/>
      <w:color w:val="FFFFFF" w:themeColor="background1"/>
      <w:sz w:val="28"/>
      <w:szCs w:val="22"/>
      <w:lang w:val="en-GB"/>
    </w:rPr>
  </w:style>
  <w:style w:type="paragraph" w:styleId="Heading1">
    <w:name w:val="heading 1"/>
    <w:basedOn w:val="Normal"/>
    <w:link w:val="Heading1Char"/>
    <w:uiPriority w:val="2"/>
    <w:qFormat/>
    <w:rsid w:val="004B7E44"/>
    <w:pPr>
      <w:keepNext/>
      <w:outlineLvl w:val="0"/>
    </w:pPr>
    <w:rPr>
      <w:rFonts w:asciiTheme="majorHAnsi" w:eastAsia="Times New Roman" w:hAnsiTheme="majorHAnsi" w:cs="Times New Roman"/>
      <w:b/>
      <w:sz w:val="48"/>
      <w:szCs w:val="24"/>
    </w:rPr>
  </w:style>
  <w:style w:type="paragraph" w:styleId="Heading2">
    <w:name w:val="heading 2"/>
    <w:basedOn w:val="Normal"/>
    <w:link w:val="Heading2Char"/>
    <w:uiPriority w:val="2"/>
    <w:unhideWhenUsed/>
    <w:qFormat/>
    <w:rsid w:val="004B7E44"/>
    <w:pPr>
      <w:keepNext/>
      <w:spacing w:line="240" w:lineRule="auto"/>
      <w:outlineLvl w:val="1"/>
    </w:pPr>
    <w:rPr>
      <w:rFonts w:asciiTheme="majorHAnsi" w:eastAsia="Times New Roman" w:hAnsiTheme="majorHAnsi" w:cs="Times New Roman"/>
      <w:b/>
      <w:color w:val="auto"/>
      <w:sz w:val="52"/>
    </w:rPr>
  </w:style>
  <w:style w:type="paragraph" w:styleId="Heading3">
    <w:name w:val="heading 3"/>
    <w:basedOn w:val="Normal"/>
    <w:link w:val="Heading3Char"/>
    <w:uiPriority w:val="2"/>
    <w:unhideWhenUsed/>
    <w:qFormat/>
    <w:rsid w:val="004B7E44"/>
    <w:pPr>
      <w:spacing w:line="240" w:lineRule="auto"/>
      <w:outlineLvl w:val="2"/>
    </w:pPr>
    <w:rPr>
      <w:rFonts w:asciiTheme="majorHAnsi" w:eastAsia="Times New Roman" w:hAnsiTheme="majorHAnsi" w:cs="Times New Roman"/>
      <w:i/>
      <w:color w:val="auto"/>
      <w:sz w:val="24"/>
    </w:rPr>
  </w:style>
  <w:style w:type="paragraph" w:styleId="Heading4">
    <w:name w:val="heading 4"/>
    <w:basedOn w:val="Normal"/>
    <w:link w:val="Heading4Char"/>
    <w:uiPriority w:val="2"/>
    <w:unhideWhenUsed/>
    <w:qFormat/>
    <w:rsid w:val="004B7E44"/>
    <w:pPr>
      <w:keepNext/>
      <w:keepLines/>
      <w:spacing w:before="240" w:after="40" w:line="240" w:lineRule="auto"/>
      <w:outlineLvl w:val="3"/>
    </w:pPr>
    <w:rPr>
      <w:rFonts w:eastAsia="Times New Roman" w:cs="Times New Roman"/>
      <w:b/>
      <w:caps/>
      <w:color w:val="161718" w:themeColor="text1"/>
      <w:spacing w:val="20"/>
      <w:kern w:val="28"/>
      <w:sz w:val="24"/>
    </w:rPr>
  </w:style>
  <w:style w:type="paragraph" w:styleId="Heading5">
    <w:name w:val="heading 5"/>
    <w:basedOn w:val="Normal"/>
    <w:next w:val="Normal"/>
    <w:link w:val="Heading5Char"/>
    <w:uiPriority w:val="2"/>
    <w:semiHidden/>
    <w:unhideWhenUsed/>
    <w:qFormat/>
    <w:rsid w:val="005A718F"/>
    <w:pPr>
      <w:keepNext/>
      <w:keepLines/>
      <w:spacing w:line="240" w:lineRule="atLeast"/>
      <w:ind w:left="1440"/>
      <w:outlineLvl w:val="4"/>
    </w:pPr>
    <w:rPr>
      <w:rFonts w:eastAsia="Times New Roman" w:cs="Times New Roman"/>
      <w:spacing w:val="-4"/>
      <w:kern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2"/>
    <w:rsid w:val="004B7E44"/>
    <w:rPr>
      <w:rFonts w:asciiTheme="majorHAnsi" w:eastAsia="Times New Roman" w:hAnsiTheme="majorHAnsi" w:cs="Times New Roman"/>
      <w:b/>
      <w:color w:val="FFFFFF" w:themeColor="background1"/>
      <w:sz w:val="48"/>
      <w:szCs w:val="24"/>
    </w:rPr>
  </w:style>
  <w:style w:type="paragraph" w:styleId="Title">
    <w:name w:val="Title"/>
    <w:basedOn w:val="Normal"/>
    <w:link w:val="TitleChar"/>
    <w:uiPriority w:val="1"/>
    <w:qFormat/>
    <w:rsid w:val="004B7E44"/>
    <w:pPr>
      <w:spacing w:line="240" w:lineRule="auto"/>
      <w:contextualSpacing/>
    </w:pPr>
    <w:rPr>
      <w:rFonts w:asciiTheme="majorHAnsi" w:eastAsia="Times New Roman" w:hAnsiTheme="majorHAnsi" w:cs="Times New Roman"/>
      <w:b/>
      <w:caps/>
      <w:sz w:val="100"/>
      <w:szCs w:val="40"/>
    </w:rPr>
  </w:style>
  <w:style w:type="character" w:customStyle="1" w:styleId="TitleChar">
    <w:name w:val="Title Char"/>
    <w:basedOn w:val="DefaultParagraphFont"/>
    <w:link w:val="Title"/>
    <w:uiPriority w:val="1"/>
    <w:rsid w:val="004B7E44"/>
    <w:rPr>
      <w:rFonts w:asciiTheme="majorHAnsi" w:eastAsia="Times New Roman" w:hAnsiTheme="majorHAnsi" w:cs="Times New Roman"/>
      <w:b/>
      <w:caps/>
      <w:color w:val="FFFFFF" w:themeColor="background1"/>
      <w:sz w:val="100"/>
      <w:szCs w:val="40"/>
    </w:rPr>
  </w:style>
  <w:style w:type="paragraph" w:styleId="Subtitle">
    <w:name w:val="Subtitle"/>
    <w:basedOn w:val="Normal"/>
    <w:link w:val="SubtitleChar"/>
    <w:uiPriority w:val="4"/>
    <w:qFormat/>
    <w:rsid w:val="004B7E44"/>
    <w:pPr>
      <w:contextualSpacing/>
    </w:pPr>
    <w:rPr>
      <w:rFonts w:eastAsia="Times New Roman" w:cs="Times New Roman"/>
      <w:b/>
      <w:sz w:val="72"/>
    </w:rPr>
  </w:style>
  <w:style w:type="character" w:customStyle="1" w:styleId="SubtitleChar">
    <w:name w:val="Subtitle Char"/>
    <w:basedOn w:val="DefaultParagraphFont"/>
    <w:link w:val="Subtitle"/>
    <w:uiPriority w:val="4"/>
    <w:rsid w:val="004B7E44"/>
    <w:rPr>
      <w:rFonts w:eastAsia="Times New Roman" w:cs="Times New Roman"/>
      <w:color w:val="FFFFFF" w:themeColor="background1"/>
      <w:sz w:val="72"/>
      <w:szCs w:val="22"/>
    </w:rPr>
  </w:style>
  <w:style w:type="paragraph" w:styleId="NoSpacing">
    <w:name w:val="No Spacing"/>
    <w:uiPriority w:val="1"/>
    <w:unhideWhenUsed/>
    <w:qFormat/>
    <w:rsid w:val="005A718F"/>
    <w:pPr>
      <w:spacing w:after="0"/>
    </w:pPr>
    <w:rPr>
      <w:rFonts w:eastAsia="Times New Roman" w:cs="Times New Roman"/>
      <w:spacing w:val="10"/>
    </w:rPr>
  </w:style>
  <w:style w:type="character" w:customStyle="1" w:styleId="Heading2Char">
    <w:name w:val="Heading 2 Char"/>
    <w:basedOn w:val="DefaultParagraphFont"/>
    <w:link w:val="Heading2"/>
    <w:uiPriority w:val="2"/>
    <w:rsid w:val="004B7E44"/>
    <w:rPr>
      <w:rFonts w:asciiTheme="majorHAnsi" w:eastAsia="Times New Roman" w:hAnsiTheme="majorHAnsi" w:cs="Times New Roman"/>
      <w:b/>
      <w:sz w:val="52"/>
      <w:szCs w:val="22"/>
    </w:rPr>
  </w:style>
  <w:style w:type="character" w:customStyle="1" w:styleId="Heading3Char">
    <w:name w:val="Heading 3 Char"/>
    <w:basedOn w:val="DefaultParagraphFont"/>
    <w:link w:val="Heading3"/>
    <w:uiPriority w:val="2"/>
    <w:rsid w:val="004B7E44"/>
    <w:rPr>
      <w:rFonts w:asciiTheme="majorHAnsi" w:eastAsia="Times New Roman" w:hAnsiTheme="majorHAnsi" w:cs="Times New Roman"/>
      <w:i/>
      <w:sz w:val="24"/>
      <w:szCs w:val="22"/>
    </w:rPr>
  </w:style>
  <w:style w:type="character" w:customStyle="1" w:styleId="Heading4Char">
    <w:name w:val="Heading 4 Char"/>
    <w:basedOn w:val="DefaultParagraphFont"/>
    <w:link w:val="Heading4"/>
    <w:uiPriority w:val="2"/>
    <w:rsid w:val="004B7E44"/>
    <w:rPr>
      <w:rFonts w:eastAsia="Times New Roman" w:cs="Times New Roman"/>
      <w:b/>
      <w:caps/>
      <w:color w:val="161718" w:themeColor="text1"/>
      <w:spacing w:val="20"/>
      <w:kern w:val="28"/>
      <w:sz w:val="24"/>
      <w:szCs w:val="22"/>
    </w:rPr>
  </w:style>
  <w:style w:type="paragraph" w:customStyle="1" w:styleId="Chapter">
    <w:name w:val="Chapter"/>
    <w:basedOn w:val="Normal"/>
    <w:uiPriority w:val="5"/>
    <w:unhideWhenUsed/>
    <w:qFormat/>
    <w:rsid w:val="00E76CAD"/>
    <w:pPr>
      <w:spacing w:before="20"/>
    </w:pPr>
    <w:rPr>
      <w:rFonts w:asciiTheme="majorHAnsi" w:eastAsia="Times New Roman" w:hAnsiTheme="majorHAnsi" w:cs="Times New Roman"/>
      <w:caps/>
      <w:color w:val="63676C" w:themeColor="text1" w:themeTint="A6"/>
      <w:szCs w:val="17"/>
    </w:rPr>
  </w:style>
  <w:style w:type="character" w:customStyle="1" w:styleId="Heading5Char">
    <w:name w:val="Heading 5 Char"/>
    <w:basedOn w:val="DefaultParagraphFont"/>
    <w:link w:val="Heading5"/>
    <w:uiPriority w:val="2"/>
    <w:semiHidden/>
    <w:rsid w:val="005A718F"/>
    <w:rPr>
      <w:rFonts w:eastAsia="Times New Roman" w:cs="Times New Roman"/>
      <w:spacing w:val="-4"/>
      <w:kern w:val="28"/>
      <w:sz w:val="18"/>
      <w:szCs w:val="18"/>
    </w:rPr>
  </w:style>
  <w:style w:type="paragraph" w:styleId="Header">
    <w:name w:val="header"/>
    <w:basedOn w:val="Normal"/>
    <w:link w:val="HeaderChar"/>
    <w:uiPriority w:val="99"/>
    <w:unhideWhenUsed/>
    <w:rsid w:val="005A718F"/>
    <w:pPr>
      <w:spacing w:line="240" w:lineRule="auto"/>
    </w:pPr>
  </w:style>
  <w:style w:type="character" w:customStyle="1" w:styleId="HeaderChar">
    <w:name w:val="Header Char"/>
    <w:basedOn w:val="DefaultParagraphFont"/>
    <w:link w:val="Header"/>
    <w:uiPriority w:val="99"/>
    <w:rsid w:val="005A718F"/>
  </w:style>
  <w:style w:type="paragraph" w:styleId="Footer">
    <w:name w:val="footer"/>
    <w:basedOn w:val="Normal"/>
    <w:link w:val="FooterChar"/>
    <w:uiPriority w:val="99"/>
    <w:unhideWhenUsed/>
    <w:rsid w:val="005A718F"/>
    <w:pPr>
      <w:spacing w:line="240" w:lineRule="auto"/>
      <w:jc w:val="center"/>
    </w:pPr>
  </w:style>
  <w:style w:type="character" w:customStyle="1" w:styleId="FooterChar">
    <w:name w:val="Footer Char"/>
    <w:basedOn w:val="DefaultParagraphFont"/>
    <w:link w:val="Footer"/>
    <w:uiPriority w:val="99"/>
    <w:rsid w:val="005A718F"/>
  </w:style>
  <w:style w:type="character" w:styleId="PlaceholderText">
    <w:name w:val="Placeholder Text"/>
    <w:basedOn w:val="DefaultParagraphFont"/>
    <w:uiPriority w:val="99"/>
    <w:semiHidden/>
    <w:rsid w:val="00945900"/>
    <w:rPr>
      <w:color w:val="808080"/>
    </w:rPr>
  </w:style>
  <w:style w:type="paragraph" w:styleId="TOCHeading">
    <w:name w:val="TOC Heading"/>
    <w:basedOn w:val="Heading1"/>
    <w:next w:val="Normal"/>
    <w:uiPriority w:val="39"/>
    <w:unhideWhenUsed/>
    <w:qFormat/>
    <w:rsid w:val="002378DA"/>
    <w:pPr>
      <w:keepLines/>
      <w:spacing w:before="480"/>
      <w:outlineLvl w:val="9"/>
    </w:pPr>
    <w:rPr>
      <w:rFonts w:eastAsiaTheme="majorEastAsia" w:cstheme="majorBidi"/>
      <w:bCs/>
      <w:color w:val="7A042E" w:themeColor="accent1" w:themeShade="BF"/>
      <w:sz w:val="28"/>
      <w:szCs w:val="28"/>
      <w:lang w:val="en-US"/>
    </w:rPr>
  </w:style>
  <w:style w:type="paragraph" w:styleId="TOC1">
    <w:name w:val="toc 1"/>
    <w:basedOn w:val="Normal"/>
    <w:next w:val="Normal"/>
    <w:autoRedefine/>
    <w:uiPriority w:val="39"/>
    <w:unhideWhenUsed/>
    <w:rsid w:val="002378DA"/>
    <w:pPr>
      <w:pBdr>
        <w:between w:val="double" w:sz="6" w:space="0" w:color="auto"/>
      </w:pBdr>
      <w:spacing w:before="120" w:after="120"/>
      <w:jc w:val="center"/>
    </w:pPr>
    <w:rPr>
      <w:rFonts w:cstheme="minorHAnsi"/>
      <w:b/>
      <w:bCs/>
      <w:i/>
      <w:iCs/>
      <w:sz w:val="24"/>
      <w:szCs w:val="24"/>
    </w:rPr>
  </w:style>
  <w:style w:type="paragraph" w:styleId="TOC2">
    <w:name w:val="toc 2"/>
    <w:basedOn w:val="Normal"/>
    <w:next w:val="Normal"/>
    <w:autoRedefine/>
    <w:uiPriority w:val="39"/>
    <w:unhideWhenUsed/>
    <w:rsid w:val="002378DA"/>
    <w:pPr>
      <w:pBdr>
        <w:between w:val="double" w:sz="6" w:space="0" w:color="auto"/>
      </w:pBdr>
      <w:spacing w:before="120" w:after="120"/>
      <w:jc w:val="center"/>
    </w:pPr>
    <w:rPr>
      <w:rFonts w:cstheme="minorHAnsi"/>
      <w:i/>
      <w:iCs/>
      <w:sz w:val="20"/>
      <w:szCs w:val="20"/>
    </w:rPr>
  </w:style>
  <w:style w:type="paragraph" w:styleId="TOC3">
    <w:name w:val="toc 3"/>
    <w:basedOn w:val="Normal"/>
    <w:next w:val="Normal"/>
    <w:autoRedefine/>
    <w:uiPriority w:val="39"/>
    <w:unhideWhenUsed/>
    <w:rsid w:val="002378DA"/>
    <w:pPr>
      <w:pBdr>
        <w:between w:val="double" w:sz="6" w:space="0" w:color="auto"/>
      </w:pBdr>
      <w:spacing w:before="120" w:after="120"/>
      <w:ind w:left="280"/>
      <w:jc w:val="center"/>
    </w:pPr>
    <w:rPr>
      <w:rFonts w:cstheme="minorHAnsi"/>
      <w:sz w:val="20"/>
      <w:szCs w:val="20"/>
    </w:rPr>
  </w:style>
  <w:style w:type="character" w:styleId="Hyperlink">
    <w:name w:val="Hyperlink"/>
    <w:basedOn w:val="DefaultParagraphFont"/>
    <w:uiPriority w:val="99"/>
    <w:unhideWhenUsed/>
    <w:rsid w:val="002378DA"/>
    <w:rPr>
      <w:color w:val="93C842" w:themeColor="hyperlink"/>
      <w:u w:val="single"/>
    </w:rPr>
  </w:style>
  <w:style w:type="paragraph" w:styleId="TOC4">
    <w:name w:val="toc 4"/>
    <w:basedOn w:val="Normal"/>
    <w:next w:val="Normal"/>
    <w:autoRedefine/>
    <w:uiPriority w:val="39"/>
    <w:semiHidden/>
    <w:unhideWhenUsed/>
    <w:rsid w:val="002378DA"/>
    <w:pPr>
      <w:pBdr>
        <w:between w:val="double" w:sz="6" w:space="0" w:color="auto"/>
      </w:pBdr>
      <w:spacing w:before="120" w:after="120"/>
      <w:ind w:left="560"/>
      <w:jc w:val="center"/>
    </w:pPr>
    <w:rPr>
      <w:rFonts w:cstheme="minorHAnsi"/>
      <w:sz w:val="20"/>
      <w:szCs w:val="20"/>
    </w:rPr>
  </w:style>
  <w:style w:type="paragraph" w:styleId="TOC5">
    <w:name w:val="toc 5"/>
    <w:basedOn w:val="Normal"/>
    <w:next w:val="Normal"/>
    <w:autoRedefine/>
    <w:uiPriority w:val="39"/>
    <w:semiHidden/>
    <w:unhideWhenUsed/>
    <w:rsid w:val="002378DA"/>
    <w:pPr>
      <w:pBdr>
        <w:between w:val="double" w:sz="6" w:space="0" w:color="auto"/>
      </w:pBdr>
      <w:spacing w:before="120" w:after="120"/>
      <w:ind w:left="840"/>
      <w:jc w:val="center"/>
    </w:pPr>
    <w:rPr>
      <w:rFonts w:cstheme="minorHAnsi"/>
      <w:sz w:val="20"/>
      <w:szCs w:val="20"/>
    </w:rPr>
  </w:style>
  <w:style w:type="paragraph" w:styleId="TOC6">
    <w:name w:val="toc 6"/>
    <w:basedOn w:val="Normal"/>
    <w:next w:val="Normal"/>
    <w:autoRedefine/>
    <w:uiPriority w:val="39"/>
    <w:semiHidden/>
    <w:unhideWhenUsed/>
    <w:rsid w:val="002378DA"/>
    <w:pPr>
      <w:pBdr>
        <w:between w:val="double" w:sz="6" w:space="0" w:color="auto"/>
      </w:pBdr>
      <w:spacing w:before="120" w:after="120"/>
      <w:ind w:left="1120"/>
      <w:jc w:val="center"/>
    </w:pPr>
    <w:rPr>
      <w:rFonts w:cstheme="minorHAnsi"/>
      <w:sz w:val="20"/>
      <w:szCs w:val="20"/>
    </w:rPr>
  </w:style>
  <w:style w:type="paragraph" w:styleId="TOC7">
    <w:name w:val="toc 7"/>
    <w:basedOn w:val="Normal"/>
    <w:next w:val="Normal"/>
    <w:autoRedefine/>
    <w:uiPriority w:val="39"/>
    <w:semiHidden/>
    <w:unhideWhenUsed/>
    <w:rsid w:val="002378DA"/>
    <w:pPr>
      <w:pBdr>
        <w:between w:val="double" w:sz="6" w:space="0" w:color="auto"/>
      </w:pBdr>
      <w:spacing w:before="120" w:after="120"/>
      <w:ind w:left="1400"/>
      <w:jc w:val="center"/>
    </w:pPr>
    <w:rPr>
      <w:rFonts w:cstheme="minorHAnsi"/>
      <w:sz w:val="20"/>
      <w:szCs w:val="20"/>
    </w:rPr>
  </w:style>
  <w:style w:type="paragraph" w:styleId="TOC8">
    <w:name w:val="toc 8"/>
    <w:basedOn w:val="Normal"/>
    <w:next w:val="Normal"/>
    <w:autoRedefine/>
    <w:uiPriority w:val="39"/>
    <w:semiHidden/>
    <w:unhideWhenUsed/>
    <w:rsid w:val="002378DA"/>
    <w:pPr>
      <w:pBdr>
        <w:between w:val="double" w:sz="6" w:space="0" w:color="auto"/>
      </w:pBdr>
      <w:spacing w:before="120" w:after="120"/>
      <w:ind w:left="1680"/>
      <w:jc w:val="center"/>
    </w:pPr>
    <w:rPr>
      <w:rFonts w:cstheme="minorHAnsi"/>
      <w:sz w:val="20"/>
      <w:szCs w:val="20"/>
    </w:rPr>
  </w:style>
  <w:style w:type="paragraph" w:styleId="TOC9">
    <w:name w:val="toc 9"/>
    <w:basedOn w:val="Normal"/>
    <w:next w:val="Normal"/>
    <w:autoRedefine/>
    <w:uiPriority w:val="39"/>
    <w:semiHidden/>
    <w:unhideWhenUsed/>
    <w:rsid w:val="002378DA"/>
    <w:pPr>
      <w:pBdr>
        <w:between w:val="double" w:sz="6" w:space="0" w:color="auto"/>
      </w:pBdr>
      <w:spacing w:before="120" w:after="120"/>
      <w:ind w:left="1960"/>
      <w:jc w:val="center"/>
    </w:pPr>
    <w:rPr>
      <w:rFonts w:cstheme="minorHAnsi"/>
      <w:sz w:val="20"/>
      <w:szCs w:val="20"/>
    </w:rPr>
  </w:style>
  <w:style w:type="paragraph" w:styleId="ListParagraph">
    <w:name w:val="List Paragraph"/>
    <w:basedOn w:val="Normal"/>
    <w:uiPriority w:val="34"/>
    <w:unhideWhenUsed/>
    <w:qFormat/>
    <w:rsid w:val="004A74B0"/>
    <w:pPr>
      <w:ind w:left="720"/>
      <w:contextualSpacing/>
    </w:pPr>
  </w:style>
  <w:style w:type="table" w:styleId="TableGrid">
    <w:name w:val="Table Grid"/>
    <w:basedOn w:val="TableNormal"/>
    <w:uiPriority w:val="39"/>
    <w:rsid w:val="00966DA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3-Accent2">
    <w:name w:val="Grid Table 3 Accent 2"/>
    <w:basedOn w:val="TableNormal"/>
    <w:uiPriority w:val="48"/>
    <w:rsid w:val="00966DAC"/>
    <w:pPr>
      <w:spacing w:after="0" w:line="240" w:lineRule="auto"/>
    </w:pPr>
    <w:tblPr>
      <w:tblStyleRowBandSize w:val="1"/>
      <w:tblStyleColBandSize w:val="1"/>
      <w:tblBorders>
        <w:top w:val="single" w:sz="4" w:space="0" w:color="BEDE8D" w:themeColor="accent2" w:themeTint="99"/>
        <w:left w:val="single" w:sz="4" w:space="0" w:color="BEDE8D" w:themeColor="accent2" w:themeTint="99"/>
        <w:bottom w:val="single" w:sz="4" w:space="0" w:color="BEDE8D" w:themeColor="accent2" w:themeTint="99"/>
        <w:right w:val="single" w:sz="4" w:space="0" w:color="BEDE8D" w:themeColor="accent2" w:themeTint="99"/>
        <w:insideH w:val="single" w:sz="4" w:space="0" w:color="BEDE8D" w:themeColor="accent2" w:themeTint="99"/>
        <w:insideV w:val="single" w:sz="4" w:space="0" w:color="BEDE8D"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9F4D9" w:themeFill="accent2" w:themeFillTint="33"/>
      </w:tcPr>
    </w:tblStylePr>
    <w:tblStylePr w:type="band1Horz">
      <w:tblPr/>
      <w:tcPr>
        <w:shd w:val="clear" w:color="auto" w:fill="E9F4D9" w:themeFill="accent2" w:themeFillTint="33"/>
      </w:tcPr>
    </w:tblStylePr>
    <w:tblStylePr w:type="neCell">
      <w:tblPr/>
      <w:tcPr>
        <w:tcBorders>
          <w:bottom w:val="single" w:sz="4" w:space="0" w:color="BEDE8D" w:themeColor="accent2" w:themeTint="99"/>
        </w:tcBorders>
      </w:tcPr>
    </w:tblStylePr>
    <w:tblStylePr w:type="nwCell">
      <w:tblPr/>
      <w:tcPr>
        <w:tcBorders>
          <w:bottom w:val="single" w:sz="4" w:space="0" w:color="BEDE8D" w:themeColor="accent2" w:themeTint="99"/>
        </w:tcBorders>
      </w:tcPr>
    </w:tblStylePr>
    <w:tblStylePr w:type="seCell">
      <w:tblPr/>
      <w:tcPr>
        <w:tcBorders>
          <w:top w:val="single" w:sz="4" w:space="0" w:color="BEDE8D" w:themeColor="accent2" w:themeTint="99"/>
        </w:tcBorders>
      </w:tcPr>
    </w:tblStylePr>
    <w:tblStylePr w:type="swCell">
      <w:tblPr/>
      <w:tcPr>
        <w:tcBorders>
          <w:top w:val="single" w:sz="4" w:space="0" w:color="BEDE8D" w:themeColor="accent2" w:themeTint="99"/>
        </w:tcBorders>
      </w:tcPr>
    </w:tblStylePr>
  </w:style>
  <w:style w:type="table" w:styleId="GridTable2-Accent6">
    <w:name w:val="Grid Table 2 Accent 6"/>
    <w:basedOn w:val="TableNormal"/>
    <w:uiPriority w:val="47"/>
    <w:rsid w:val="00966DAC"/>
    <w:pPr>
      <w:spacing w:after="0" w:line="240" w:lineRule="auto"/>
    </w:pPr>
    <w:tblPr>
      <w:tblStyleRowBandSize w:val="1"/>
      <w:tblStyleColBandSize w:val="1"/>
      <w:tblBorders>
        <w:top w:val="single" w:sz="2" w:space="0" w:color="F73A7D" w:themeColor="accent6" w:themeTint="99"/>
        <w:bottom w:val="single" w:sz="2" w:space="0" w:color="F73A7D" w:themeColor="accent6" w:themeTint="99"/>
        <w:insideH w:val="single" w:sz="2" w:space="0" w:color="F73A7D" w:themeColor="accent6" w:themeTint="99"/>
        <w:insideV w:val="single" w:sz="2" w:space="0" w:color="F73A7D" w:themeColor="accent6" w:themeTint="99"/>
      </w:tblBorders>
    </w:tblPr>
    <w:tblStylePr w:type="firstRow">
      <w:rPr>
        <w:b/>
        <w:bCs/>
      </w:rPr>
      <w:tblPr/>
      <w:tcPr>
        <w:tcBorders>
          <w:top w:val="nil"/>
          <w:bottom w:val="single" w:sz="12" w:space="0" w:color="F73A7D" w:themeColor="accent6" w:themeTint="99"/>
          <w:insideH w:val="nil"/>
          <w:insideV w:val="nil"/>
        </w:tcBorders>
        <w:shd w:val="clear" w:color="auto" w:fill="FFFFFF" w:themeFill="background1"/>
      </w:tcPr>
    </w:tblStylePr>
    <w:tblStylePr w:type="lastRow">
      <w:rPr>
        <w:b/>
        <w:bCs/>
      </w:rPr>
      <w:tblPr/>
      <w:tcPr>
        <w:tcBorders>
          <w:top w:val="double" w:sz="2" w:space="0" w:color="F73A7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CBDD3" w:themeFill="accent6" w:themeFillTint="33"/>
      </w:tcPr>
    </w:tblStylePr>
    <w:tblStylePr w:type="band1Horz">
      <w:tblPr/>
      <w:tcPr>
        <w:shd w:val="clear" w:color="auto" w:fill="FCBDD3" w:themeFill="accent6" w:themeFillTint="33"/>
      </w:tcPr>
    </w:tblStylePr>
  </w:style>
  <w:style w:type="table" w:styleId="GridTable7Colourful">
    <w:name w:val="Grid Table 7 Colorful"/>
    <w:basedOn w:val="TableNormal"/>
    <w:uiPriority w:val="52"/>
    <w:rsid w:val="00966DAC"/>
    <w:pPr>
      <w:spacing w:after="0" w:line="240" w:lineRule="auto"/>
    </w:pPr>
    <w:rPr>
      <w:color w:val="161718" w:themeColor="text1"/>
    </w:rPr>
    <w:tblPr>
      <w:tblStyleRowBandSize w:val="1"/>
      <w:tblStyleColBandSize w:val="1"/>
      <w:tblBorders>
        <w:top w:val="single" w:sz="4" w:space="0" w:color="6E7378" w:themeColor="text1" w:themeTint="99"/>
        <w:left w:val="single" w:sz="4" w:space="0" w:color="6E7378" w:themeColor="text1" w:themeTint="99"/>
        <w:bottom w:val="single" w:sz="4" w:space="0" w:color="6E7378" w:themeColor="text1" w:themeTint="99"/>
        <w:right w:val="single" w:sz="4" w:space="0" w:color="6E7378" w:themeColor="text1" w:themeTint="99"/>
        <w:insideH w:val="single" w:sz="4" w:space="0" w:color="6E7378" w:themeColor="text1" w:themeTint="99"/>
        <w:insideV w:val="single" w:sz="4" w:space="0" w:color="6E7378"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ED0D2" w:themeFill="text1" w:themeFillTint="33"/>
      </w:tcPr>
    </w:tblStylePr>
    <w:tblStylePr w:type="band1Horz">
      <w:tblPr/>
      <w:tcPr>
        <w:shd w:val="clear" w:color="auto" w:fill="CED0D2" w:themeFill="text1" w:themeFillTint="33"/>
      </w:tcPr>
    </w:tblStylePr>
    <w:tblStylePr w:type="neCell">
      <w:tblPr/>
      <w:tcPr>
        <w:tcBorders>
          <w:bottom w:val="single" w:sz="4" w:space="0" w:color="6E7378" w:themeColor="text1" w:themeTint="99"/>
        </w:tcBorders>
      </w:tcPr>
    </w:tblStylePr>
    <w:tblStylePr w:type="nwCell">
      <w:tblPr/>
      <w:tcPr>
        <w:tcBorders>
          <w:bottom w:val="single" w:sz="4" w:space="0" w:color="6E7378" w:themeColor="text1" w:themeTint="99"/>
        </w:tcBorders>
      </w:tcPr>
    </w:tblStylePr>
    <w:tblStylePr w:type="seCell">
      <w:tblPr/>
      <w:tcPr>
        <w:tcBorders>
          <w:top w:val="single" w:sz="4" w:space="0" w:color="6E7378" w:themeColor="text1" w:themeTint="99"/>
        </w:tcBorders>
      </w:tcPr>
    </w:tblStylePr>
    <w:tblStylePr w:type="swCell">
      <w:tblPr/>
      <w:tcPr>
        <w:tcBorders>
          <w:top w:val="single" w:sz="4" w:space="0" w:color="6E7378" w:themeColor="text1" w:themeTint="99"/>
        </w:tcBorders>
      </w:tcPr>
    </w:tblStylePr>
  </w:style>
  <w:style w:type="table" w:styleId="ListTable1Light">
    <w:name w:val="List Table 1 Light"/>
    <w:basedOn w:val="TableNormal"/>
    <w:uiPriority w:val="46"/>
    <w:rsid w:val="00966DAC"/>
    <w:pPr>
      <w:spacing w:after="0" w:line="240" w:lineRule="auto"/>
    </w:pPr>
    <w:tblPr>
      <w:tblStyleRowBandSize w:val="1"/>
      <w:tblStyleColBandSize w:val="1"/>
    </w:tblPr>
    <w:tblStylePr w:type="firstRow">
      <w:rPr>
        <w:b/>
        <w:bCs/>
      </w:rPr>
      <w:tblPr/>
      <w:tcPr>
        <w:tcBorders>
          <w:bottom w:val="single" w:sz="4" w:space="0" w:color="6E7378" w:themeColor="text1" w:themeTint="99"/>
        </w:tcBorders>
      </w:tcPr>
    </w:tblStylePr>
    <w:tblStylePr w:type="lastRow">
      <w:rPr>
        <w:b/>
        <w:bCs/>
      </w:rPr>
      <w:tblPr/>
      <w:tcPr>
        <w:tcBorders>
          <w:top w:val="single" w:sz="4" w:space="0" w:color="6E7378" w:themeColor="text1" w:themeTint="99"/>
        </w:tcBorders>
      </w:tcPr>
    </w:tblStylePr>
    <w:tblStylePr w:type="firstCol">
      <w:rPr>
        <w:b/>
        <w:bCs/>
      </w:rPr>
    </w:tblStylePr>
    <w:tblStylePr w:type="lastCol">
      <w:rPr>
        <w:b/>
        <w:bCs/>
      </w:rPr>
    </w:tblStylePr>
    <w:tblStylePr w:type="band1Vert">
      <w:tblPr/>
      <w:tcPr>
        <w:shd w:val="clear" w:color="auto" w:fill="CED0D2" w:themeFill="text1" w:themeFillTint="33"/>
      </w:tcPr>
    </w:tblStylePr>
    <w:tblStylePr w:type="band1Horz">
      <w:tblPr/>
      <w:tcPr>
        <w:shd w:val="clear" w:color="auto" w:fill="CED0D2" w:themeFill="text1" w:themeFillTint="33"/>
      </w:tcPr>
    </w:tblStylePr>
  </w:style>
  <w:style w:type="table" w:styleId="ListTable1Light-Accent2">
    <w:name w:val="List Table 1 Light Accent 2"/>
    <w:basedOn w:val="TableNormal"/>
    <w:uiPriority w:val="46"/>
    <w:rsid w:val="00966DAC"/>
    <w:pPr>
      <w:spacing w:after="0" w:line="240" w:lineRule="auto"/>
    </w:pPr>
    <w:tblPr>
      <w:tblStyleRowBandSize w:val="1"/>
      <w:tblStyleColBandSize w:val="1"/>
    </w:tblPr>
    <w:tblStylePr w:type="firstRow">
      <w:rPr>
        <w:b/>
        <w:bCs/>
      </w:rPr>
      <w:tblPr/>
      <w:tcPr>
        <w:tcBorders>
          <w:bottom w:val="single" w:sz="4" w:space="0" w:color="BEDE8D" w:themeColor="accent2" w:themeTint="99"/>
        </w:tcBorders>
      </w:tcPr>
    </w:tblStylePr>
    <w:tblStylePr w:type="lastRow">
      <w:rPr>
        <w:b/>
        <w:bCs/>
      </w:rPr>
      <w:tblPr/>
      <w:tcPr>
        <w:tcBorders>
          <w:top w:val="single" w:sz="4" w:space="0" w:color="BEDE8D" w:themeColor="accent2" w:themeTint="99"/>
        </w:tcBorders>
      </w:tcPr>
    </w:tblStylePr>
    <w:tblStylePr w:type="firstCol">
      <w:rPr>
        <w:b/>
        <w:bCs/>
      </w:rPr>
    </w:tblStylePr>
    <w:tblStylePr w:type="lastCol">
      <w:rPr>
        <w:b/>
        <w:bCs/>
      </w:rPr>
    </w:tblStylePr>
    <w:tblStylePr w:type="band1Vert">
      <w:tblPr/>
      <w:tcPr>
        <w:shd w:val="clear" w:color="auto" w:fill="E9F4D9" w:themeFill="accent2" w:themeFillTint="33"/>
      </w:tcPr>
    </w:tblStylePr>
    <w:tblStylePr w:type="band1Horz">
      <w:tblPr/>
      <w:tcPr>
        <w:shd w:val="clear" w:color="auto" w:fill="E9F4D9" w:themeFill="accent2" w:themeFillTint="33"/>
      </w:tcPr>
    </w:tblStylePr>
  </w:style>
  <w:style w:type="table" w:styleId="ListTable3-Accent5">
    <w:name w:val="List Table 3 Accent 5"/>
    <w:basedOn w:val="TableNormal"/>
    <w:uiPriority w:val="48"/>
    <w:rsid w:val="00966DAC"/>
    <w:pPr>
      <w:spacing w:after="0" w:line="240" w:lineRule="auto"/>
    </w:pPr>
    <w:tblPr>
      <w:tblStyleRowBandSize w:val="1"/>
      <w:tblStyleColBandSize w:val="1"/>
      <w:tblBorders>
        <w:top w:val="single" w:sz="4" w:space="0" w:color="93C842" w:themeColor="accent5"/>
        <w:left w:val="single" w:sz="4" w:space="0" w:color="93C842" w:themeColor="accent5"/>
        <w:bottom w:val="single" w:sz="4" w:space="0" w:color="93C842" w:themeColor="accent5"/>
        <w:right w:val="single" w:sz="4" w:space="0" w:color="93C842" w:themeColor="accent5"/>
      </w:tblBorders>
    </w:tblPr>
    <w:tblStylePr w:type="firstRow">
      <w:rPr>
        <w:b/>
        <w:bCs/>
        <w:color w:val="FFFFFF" w:themeColor="background1"/>
      </w:rPr>
      <w:tblPr/>
      <w:tcPr>
        <w:shd w:val="clear" w:color="auto" w:fill="93C842" w:themeFill="accent5"/>
      </w:tcPr>
    </w:tblStylePr>
    <w:tblStylePr w:type="lastRow">
      <w:rPr>
        <w:b/>
        <w:bCs/>
      </w:rPr>
      <w:tblPr/>
      <w:tcPr>
        <w:tcBorders>
          <w:top w:val="double" w:sz="4" w:space="0" w:color="93C842"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93C842" w:themeColor="accent5"/>
          <w:right w:val="single" w:sz="4" w:space="0" w:color="93C842" w:themeColor="accent5"/>
        </w:tcBorders>
      </w:tcPr>
    </w:tblStylePr>
    <w:tblStylePr w:type="band1Horz">
      <w:tblPr/>
      <w:tcPr>
        <w:tcBorders>
          <w:top w:val="single" w:sz="4" w:space="0" w:color="93C842" w:themeColor="accent5"/>
          <w:bottom w:val="single" w:sz="4" w:space="0" w:color="93C842"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93C842" w:themeColor="accent5"/>
          <w:left w:val="nil"/>
        </w:tcBorders>
      </w:tcPr>
    </w:tblStylePr>
    <w:tblStylePr w:type="swCell">
      <w:tblPr/>
      <w:tcPr>
        <w:tcBorders>
          <w:top w:val="double" w:sz="4" w:space="0" w:color="93C842" w:themeColor="accent5"/>
          <w:right w:val="nil"/>
        </w:tcBorders>
      </w:tcPr>
    </w:tblStylePr>
  </w:style>
  <w:style w:type="table" w:styleId="ListTable3">
    <w:name w:val="List Table 3"/>
    <w:basedOn w:val="TableNormal"/>
    <w:uiPriority w:val="48"/>
    <w:rsid w:val="00966DAC"/>
    <w:pPr>
      <w:spacing w:after="0" w:line="240" w:lineRule="auto"/>
    </w:pPr>
    <w:tblPr>
      <w:tblStyleRowBandSize w:val="1"/>
      <w:tblStyleColBandSize w:val="1"/>
      <w:tblBorders>
        <w:top w:val="single" w:sz="4" w:space="0" w:color="161718" w:themeColor="text1"/>
        <w:left w:val="single" w:sz="4" w:space="0" w:color="161718" w:themeColor="text1"/>
        <w:bottom w:val="single" w:sz="4" w:space="0" w:color="161718" w:themeColor="text1"/>
        <w:right w:val="single" w:sz="4" w:space="0" w:color="161718" w:themeColor="text1"/>
      </w:tblBorders>
    </w:tblPr>
    <w:tblStylePr w:type="firstRow">
      <w:rPr>
        <w:b/>
        <w:bCs/>
        <w:color w:val="FFFFFF" w:themeColor="background1"/>
      </w:rPr>
      <w:tblPr/>
      <w:tcPr>
        <w:shd w:val="clear" w:color="auto" w:fill="161718" w:themeFill="text1"/>
      </w:tcPr>
    </w:tblStylePr>
    <w:tblStylePr w:type="lastRow">
      <w:rPr>
        <w:b/>
        <w:bCs/>
      </w:rPr>
      <w:tblPr/>
      <w:tcPr>
        <w:tcBorders>
          <w:top w:val="double" w:sz="4" w:space="0" w:color="161718"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161718" w:themeColor="text1"/>
          <w:right w:val="single" w:sz="4" w:space="0" w:color="161718" w:themeColor="text1"/>
        </w:tcBorders>
      </w:tcPr>
    </w:tblStylePr>
    <w:tblStylePr w:type="band1Horz">
      <w:tblPr/>
      <w:tcPr>
        <w:tcBorders>
          <w:top w:val="single" w:sz="4" w:space="0" w:color="161718" w:themeColor="text1"/>
          <w:bottom w:val="single" w:sz="4" w:space="0" w:color="161718"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161718" w:themeColor="text1"/>
          <w:left w:val="nil"/>
        </w:tcBorders>
      </w:tcPr>
    </w:tblStylePr>
    <w:tblStylePr w:type="swCell">
      <w:tblPr/>
      <w:tcPr>
        <w:tcBorders>
          <w:top w:val="double" w:sz="4" w:space="0" w:color="161718" w:themeColor="text1"/>
          <w:right w:val="nil"/>
        </w:tcBorders>
      </w:tcPr>
    </w:tblStylePr>
  </w:style>
  <w:style w:type="table" w:styleId="ListTable3-Accent2">
    <w:name w:val="List Table 3 Accent 2"/>
    <w:basedOn w:val="TableNormal"/>
    <w:uiPriority w:val="48"/>
    <w:rsid w:val="00966DAC"/>
    <w:pPr>
      <w:spacing w:after="0" w:line="240" w:lineRule="auto"/>
    </w:pPr>
    <w:tblPr>
      <w:tblStyleRowBandSize w:val="1"/>
      <w:tblStyleColBandSize w:val="1"/>
      <w:tblBorders>
        <w:top w:val="single" w:sz="4" w:space="0" w:color="93C842" w:themeColor="accent2"/>
        <w:left w:val="single" w:sz="4" w:space="0" w:color="93C842" w:themeColor="accent2"/>
        <w:bottom w:val="single" w:sz="4" w:space="0" w:color="93C842" w:themeColor="accent2"/>
        <w:right w:val="single" w:sz="4" w:space="0" w:color="93C842" w:themeColor="accent2"/>
      </w:tblBorders>
    </w:tblPr>
    <w:tblStylePr w:type="firstRow">
      <w:rPr>
        <w:b/>
        <w:bCs/>
        <w:color w:val="FFFFFF" w:themeColor="background1"/>
      </w:rPr>
      <w:tblPr/>
      <w:tcPr>
        <w:shd w:val="clear" w:color="auto" w:fill="93C842" w:themeFill="accent2"/>
      </w:tcPr>
    </w:tblStylePr>
    <w:tblStylePr w:type="lastRow">
      <w:rPr>
        <w:b/>
        <w:bCs/>
      </w:rPr>
      <w:tblPr/>
      <w:tcPr>
        <w:tcBorders>
          <w:top w:val="double" w:sz="4" w:space="0" w:color="93C842"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93C842" w:themeColor="accent2"/>
          <w:right w:val="single" w:sz="4" w:space="0" w:color="93C842" w:themeColor="accent2"/>
        </w:tcBorders>
      </w:tcPr>
    </w:tblStylePr>
    <w:tblStylePr w:type="band1Horz">
      <w:tblPr/>
      <w:tcPr>
        <w:tcBorders>
          <w:top w:val="single" w:sz="4" w:space="0" w:color="93C842" w:themeColor="accent2"/>
          <w:bottom w:val="single" w:sz="4" w:space="0" w:color="93C842"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93C842" w:themeColor="accent2"/>
          <w:left w:val="nil"/>
        </w:tcBorders>
      </w:tcPr>
    </w:tblStylePr>
    <w:tblStylePr w:type="swCell">
      <w:tblPr/>
      <w:tcPr>
        <w:tcBorders>
          <w:top w:val="double" w:sz="4" w:space="0" w:color="93C842" w:themeColor="accent2"/>
          <w:right w:val="nil"/>
        </w:tcBorders>
      </w:tcPr>
    </w:tblStylePr>
  </w:style>
  <w:style w:type="table" w:styleId="ListTable5Dark-Accent3">
    <w:name w:val="List Table 5 Dark Accent 3"/>
    <w:basedOn w:val="TableNormal"/>
    <w:uiPriority w:val="50"/>
    <w:rsid w:val="00966DAC"/>
    <w:pPr>
      <w:spacing w:after="0" w:line="240" w:lineRule="auto"/>
    </w:pPr>
    <w:rPr>
      <w:color w:val="FFFFFF" w:themeColor="background1"/>
    </w:rPr>
    <w:tblPr>
      <w:tblStyleRowBandSize w:val="1"/>
      <w:tblStyleColBandSize w:val="1"/>
      <w:tblBorders>
        <w:top w:val="single" w:sz="24" w:space="0" w:color="1D7D74" w:themeColor="accent3"/>
        <w:left w:val="single" w:sz="24" w:space="0" w:color="1D7D74" w:themeColor="accent3"/>
        <w:bottom w:val="single" w:sz="24" w:space="0" w:color="1D7D74" w:themeColor="accent3"/>
        <w:right w:val="single" w:sz="24" w:space="0" w:color="1D7D74" w:themeColor="accent3"/>
      </w:tblBorders>
    </w:tblPr>
    <w:tcPr>
      <w:shd w:val="clear" w:color="auto" w:fill="1D7D74" w:themeFill="accent3"/>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4-Accent3">
    <w:name w:val="List Table 4 Accent 3"/>
    <w:basedOn w:val="TableNormal"/>
    <w:uiPriority w:val="49"/>
    <w:rsid w:val="00966DAC"/>
    <w:pPr>
      <w:spacing w:after="0" w:line="240" w:lineRule="auto"/>
    </w:pPr>
    <w:tblPr>
      <w:tblStyleRowBandSize w:val="1"/>
      <w:tblStyleColBandSize w:val="1"/>
      <w:tblBorders>
        <w:top w:val="single" w:sz="4" w:space="0" w:color="51D6CA" w:themeColor="accent3" w:themeTint="99"/>
        <w:left w:val="single" w:sz="4" w:space="0" w:color="51D6CA" w:themeColor="accent3" w:themeTint="99"/>
        <w:bottom w:val="single" w:sz="4" w:space="0" w:color="51D6CA" w:themeColor="accent3" w:themeTint="99"/>
        <w:right w:val="single" w:sz="4" w:space="0" w:color="51D6CA" w:themeColor="accent3" w:themeTint="99"/>
        <w:insideH w:val="single" w:sz="4" w:space="0" w:color="51D6CA" w:themeColor="accent3" w:themeTint="99"/>
      </w:tblBorders>
    </w:tblPr>
    <w:tblStylePr w:type="firstRow">
      <w:rPr>
        <w:b/>
        <w:bCs/>
        <w:color w:val="FFFFFF" w:themeColor="background1"/>
      </w:rPr>
      <w:tblPr/>
      <w:tcPr>
        <w:tcBorders>
          <w:top w:val="single" w:sz="4" w:space="0" w:color="1D7D74" w:themeColor="accent3"/>
          <w:left w:val="single" w:sz="4" w:space="0" w:color="1D7D74" w:themeColor="accent3"/>
          <w:bottom w:val="single" w:sz="4" w:space="0" w:color="1D7D74" w:themeColor="accent3"/>
          <w:right w:val="single" w:sz="4" w:space="0" w:color="1D7D74" w:themeColor="accent3"/>
          <w:insideH w:val="nil"/>
        </w:tcBorders>
        <w:shd w:val="clear" w:color="auto" w:fill="1D7D74" w:themeFill="accent3"/>
      </w:tcPr>
    </w:tblStylePr>
    <w:tblStylePr w:type="lastRow">
      <w:rPr>
        <w:b/>
        <w:bCs/>
      </w:rPr>
      <w:tblPr/>
      <w:tcPr>
        <w:tcBorders>
          <w:top w:val="double" w:sz="4" w:space="0" w:color="51D6CA" w:themeColor="accent3" w:themeTint="99"/>
        </w:tcBorders>
      </w:tcPr>
    </w:tblStylePr>
    <w:tblStylePr w:type="firstCol">
      <w:rPr>
        <w:b/>
        <w:bCs/>
      </w:rPr>
    </w:tblStylePr>
    <w:tblStylePr w:type="lastCol">
      <w:rPr>
        <w:b/>
        <w:bCs/>
      </w:rPr>
    </w:tblStylePr>
    <w:tblStylePr w:type="band1Vert">
      <w:tblPr/>
      <w:tcPr>
        <w:shd w:val="clear" w:color="auto" w:fill="C5F1ED" w:themeFill="accent3" w:themeFillTint="33"/>
      </w:tcPr>
    </w:tblStylePr>
    <w:tblStylePr w:type="band1Horz">
      <w:tblPr/>
      <w:tcPr>
        <w:shd w:val="clear" w:color="auto" w:fill="C5F1ED" w:themeFill="accent3" w:themeFillTint="33"/>
      </w:tcPr>
    </w:tblStylePr>
  </w:style>
  <w:style w:type="table" w:styleId="ListTable3-Accent3">
    <w:name w:val="List Table 3 Accent 3"/>
    <w:basedOn w:val="TableNormal"/>
    <w:uiPriority w:val="48"/>
    <w:rsid w:val="00966DAC"/>
    <w:pPr>
      <w:spacing w:after="0" w:line="240" w:lineRule="auto"/>
    </w:pPr>
    <w:tblPr>
      <w:tblStyleRowBandSize w:val="1"/>
      <w:tblStyleColBandSize w:val="1"/>
      <w:tblBorders>
        <w:top w:val="single" w:sz="4" w:space="0" w:color="1D7D74" w:themeColor="accent3"/>
        <w:left w:val="single" w:sz="4" w:space="0" w:color="1D7D74" w:themeColor="accent3"/>
        <w:bottom w:val="single" w:sz="4" w:space="0" w:color="1D7D74" w:themeColor="accent3"/>
        <w:right w:val="single" w:sz="4" w:space="0" w:color="1D7D74" w:themeColor="accent3"/>
      </w:tblBorders>
    </w:tblPr>
    <w:tblStylePr w:type="firstRow">
      <w:rPr>
        <w:b/>
        <w:bCs/>
        <w:color w:val="FFFFFF" w:themeColor="background1"/>
      </w:rPr>
      <w:tblPr/>
      <w:tcPr>
        <w:shd w:val="clear" w:color="auto" w:fill="1D7D74" w:themeFill="accent3"/>
      </w:tcPr>
    </w:tblStylePr>
    <w:tblStylePr w:type="lastRow">
      <w:rPr>
        <w:b/>
        <w:bCs/>
      </w:rPr>
      <w:tblPr/>
      <w:tcPr>
        <w:tcBorders>
          <w:top w:val="double" w:sz="4" w:space="0" w:color="1D7D74"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1D7D74" w:themeColor="accent3"/>
          <w:right w:val="single" w:sz="4" w:space="0" w:color="1D7D74" w:themeColor="accent3"/>
        </w:tcBorders>
      </w:tcPr>
    </w:tblStylePr>
    <w:tblStylePr w:type="band1Horz">
      <w:tblPr/>
      <w:tcPr>
        <w:tcBorders>
          <w:top w:val="single" w:sz="4" w:space="0" w:color="1D7D74" w:themeColor="accent3"/>
          <w:bottom w:val="single" w:sz="4" w:space="0" w:color="1D7D74"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1D7D74" w:themeColor="accent3"/>
          <w:left w:val="nil"/>
        </w:tcBorders>
      </w:tcPr>
    </w:tblStylePr>
    <w:tblStylePr w:type="swCell">
      <w:tblPr/>
      <w:tcPr>
        <w:tcBorders>
          <w:top w:val="double" w:sz="4" w:space="0" w:color="1D7D74" w:themeColor="accent3"/>
          <w:right w:val="nil"/>
        </w:tcBorders>
      </w:tcPr>
    </w:tblStylePr>
  </w:style>
  <w:style w:type="paragraph" w:styleId="Caption">
    <w:name w:val="caption"/>
    <w:basedOn w:val="Normal"/>
    <w:next w:val="Normal"/>
    <w:uiPriority w:val="35"/>
    <w:unhideWhenUsed/>
    <w:qFormat/>
    <w:rsid w:val="00966DAC"/>
    <w:pPr>
      <w:spacing w:after="200" w:line="240" w:lineRule="auto"/>
    </w:pPr>
    <w:rPr>
      <w:i/>
      <w:iCs/>
      <w:color w:val="282660" w:themeColor="text2"/>
      <w:sz w:val="18"/>
      <w:szCs w:val="18"/>
    </w:rPr>
  </w:style>
  <w:style w:type="character" w:styleId="FollowedHyperlink">
    <w:name w:val="FollowedHyperlink"/>
    <w:basedOn w:val="DefaultParagraphFont"/>
    <w:uiPriority w:val="99"/>
    <w:semiHidden/>
    <w:unhideWhenUsed/>
    <w:rsid w:val="00E64ED8"/>
    <w:rPr>
      <w:color w:val="93C842" w:themeColor="followedHyperlink"/>
      <w:u w:val="single"/>
    </w:rPr>
  </w:style>
  <w:style w:type="character" w:styleId="UnresolvedMention">
    <w:name w:val="Unresolved Mention"/>
    <w:basedOn w:val="DefaultParagraphFont"/>
    <w:uiPriority w:val="99"/>
    <w:semiHidden/>
    <w:unhideWhenUsed/>
    <w:rsid w:val="00E64ED8"/>
    <w:rPr>
      <w:color w:val="605E5C"/>
      <w:shd w:val="clear" w:color="auto" w:fill="E1DFDD"/>
    </w:rPr>
  </w:style>
  <w:style w:type="paragraph" w:styleId="BalloonText">
    <w:name w:val="Balloon Text"/>
    <w:basedOn w:val="Normal"/>
    <w:link w:val="BalloonTextChar"/>
    <w:uiPriority w:val="99"/>
    <w:semiHidden/>
    <w:unhideWhenUsed/>
    <w:rsid w:val="00C863E8"/>
    <w:pPr>
      <w:spacing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C863E8"/>
    <w:rPr>
      <w:rFonts w:ascii="Times New Roman" w:eastAsiaTheme="minorEastAsia" w:hAnsi="Times New Roman" w:cs="Times New Roman"/>
      <w:color w:val="FFFFFF" w:themeColor="background1"/>
      <w:lang w:val="en-GB"/>
    </w:rPr>
  </w:style>
  <w:style w:type="paragraph" w:styleId="NormalWeb">
    <w:name w:val="Normal (Web)"/>
    <w:basedOn w:val="Normal"/>
    <w:uiPriority w:val="99"/>
    <w:unhideWhenUsed/>
    <w:rsid w:val="00255BF9"/>
    <w:pPr>
      <w:spacing w:before="100" w:beforeAutospacing="1" w:after="100" w:afterAutospacing="1" w:line="240" w:lineRule="auto"/>
    </w:pPr>
    <w:rPr>
      <w:rFonts w:ascii="Times New Roman" w:eastAsia="Times New Roman" w:hAnsi="Times New Roman" w:cs="Times New Roman"/>
      <w:color w:val="auto"/>
      <w:sz w:val="24"/>
      <w:szCs w:val="24"/>
      <w:lang w:val="en-AU"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4392316">
      <w:bodyDiv w:val="1"/>
      <w:marLeft w:val="0"/>
      <w:marRight w:val="0"/>
      <w:marTop w:val="0"/>
      <w:marBottom w:val="0"/>
      <w:divBdr>
        <w:top w:val="none" w:sz="0" w:space="0" w:color="auto"/>
        <w:left w:val="none" w:sz="0" w:space="0" w:color="auto"/>
        <w:bottom w:val="none" w:sz="0" w:space="0" w:color="auto"/>
        <w:right w:val="none" w:sz="0" w:space="0" w:color="auto"/>
      </w:divBdr>
    </w:div>
    <w:div w:id="160660536">
      <w:bodyDiv w:val="1"/>
      <w:marLeft w:val="0"/>
      <w:marRight w:val="0"/>
      <w:marTop w:val="0"/>
      <w:marBottom w:val="0"/>
      <w:divBdr>
        <w:top w:val="none" w:sz="0" w:space="0" w:color="auto"/>
        <w:left w:val="none" w:sz="0" w:space="0" w:color="auto"/>
        <w:bottom w:val="none" w:sz="0" w:space="0" w:color="auto"/>
        <w:right w:val="none" w:sz="0" w:space="0" w:color="auto"/>
      </w:divBdr>
    </w:div>
    <w:div w:id="198978942">
      <w:bodyDiv w:val="1"/>
      <w:marLeft w:val="0"/>
      <w:marRight w:val="0"/>
      <w:marTop w:val="0"/>
      <w:marBottom w:val="0"/>
      <w:divBdr>
        <w:top w:val="none" w:sz="0" w:space="0" w:color="auto"/>
        <w:left w:val="none" w:sz="0" w:space="0" w:color="auto"/>
        <w:bottom w:val="none" w:sz="0" w:space="0" w:color="auto"/>
        <w:right w:val="none" w:sz="0" w:space="0" w:color="auto"/>
      </w:divBdr>
      <w:divsChild>
        <w:div w:id="270938776">
          <w:marLeft w:val="0"/>
          <w:marRight w:val="0"/>
          <w:marTop w:val="0"/>
          <w:marBottom w:val="0"/>
          <w:divBdr>
            <w:top w:val="none" w:sz="0" w:space="0" w:color="auto"/>
            <w:left w:val="none" w:sz="0" w:space="0" w:color="auto"/>
            <w:bottom w:val="none" w:sz="0" w:space="0" w:color="auto"/>
            <w:right w:val="none" w:sz="0" w:space="0" w:color="auto"/>
          </w:divBdr>
          <w:divsChild>
            <w:div w:id="1411006492">
              <w:marLeft w:val="0"/>
              <w:marRight w:val="0"/>
              <w:marTop w:val="0"/>
              <w:marBottom w:val="0"/>
              <w:divBdr>
                <w:top w:val="none" w:sz="0" w:space="0" w:color="auto"/>
                <w:left w:val="none" w:sz="0" w:space="0" w:color="auto"/>
                <w:bottom w:val="none" w:sz="0" w:space="0" w:color="auto"/>
                <w:right w:val="none" w:sz="0" w:space="0" w:color="auto"/>
              </w:divBdr>
              <w:divsChild>
                <w:div w:id="2050914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049501">
      <w:bodyDiv w:val="1"/>
      <w:marLeft w:val="0"/>
      <w:marRight w:val="0"/>
      <w:marTop w:val="0"/>
      <w:marBottom w:val="0"/>
      <w:divBdr>
        <w:top w:val="none" w:sz="0" w:space="0" w:color="auto"/>
        <w:left w:val="none" w:sz="0" w:space="0" w:color="auto"/>
        <w:bottom w:val="none" w:sz="0" w:space="0" w:color="auto"/>
        <w:right w:val="none" w:sz="0" w:space="0" w:color="auto"/>
      </w:divBdr>
      <w:divsChild>
        <w:div w:id="318702122">
          <w:marLeft w:val="0"/>
          <w:marRight w:val="0"/>
          <w:marTop w:val="0"/>
          <w:marBottom w:val="0"/>
          <w:divBdr>
            <w:top w:val="none" w:sz="0" w:space="0" w:color="auto"/>
            <w:left w:val="none" w:sz="0" w:space="0" w:color="auto"/>
            <w:bottom w:val="none" w:sz="0" w:space="0" w:color="auto"/>
            <w:right w:val="none" w:sz="0" w:space="0" w:color="auto"/>
          </w:divBdr>
          <w:divsChild>
            <w:div w:id="39282215">
              <w:marLeft w:val="0"/>
              <w:marRight w:val="0"/>
              <w:marTop w:val="0"/>
              <w:marBottom w:val="0"/>
              <w:divBdr>
                <w:top w:val="none" w:sz="0" w:space="0" w:color="auto"/>
                <w:left w:val="none" w:sz="0" w:space="0" w:color="auto"/>
                <w:bottom w:val="none" w:sz="0" w:space="0" w:color="auto"/>
                <w:right w:val="none" w:sz="0" w:space="0" w:color="auto"/>
              </w:divBdr>
              <w:divsChild>
                <w:div w:id="1611469301">
                  <w:marLeft w:val="0"/>
                  <w:marRight w:val="0"/>
                  <w:marTop w:val="0"/>
                  <w:marBottom w:val="0"/>
                  <w:divBdr>
                    <w:top w:val="none" w:sz="0" w:space="0" w:color="auto"/>
                    <w:left w:val="none" w:sz="0" w:space="0" w:color="auto"/>
                    <w:bottom w:val="none" w:sz="0" w:space="0" w:color="auto"/>
                    <w:right w:val="none" w:sz="0" w:space="0" w:color="auto"/>
                  </w:divBdr>
                  <w:divsChild>
                    <w:div w:id="2036149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796092">
      <w:bodyDiv w:val="1"/>
      <w:marLeft w:val="0"/>
      <w:marRight w:val="0"/>
      <w:marTop w:val="0"/>
      <w:marBottom w:val="0"/>
      <w:divBdr>
        <w:top w:val="none" w:sz="0" w:space="0" w:color="auto"/>
        <w:left w:val="none" w:sz="0" w:space="0" w:color="auto"/>
        <w:bottom w:val="none" w:sz="0" w:space="0" w:color="auto"/>
        <w:right w:val="none" w:sz="0" w:space="0" w:color="auto"/>
      </w:divBdr>
      <w:divsChild>
        <w:div w:id="1301962752">
          <w:marLeft w:val="0"/>
          <w:marRight w:val="0"/>
          <w:marTop w:val="0"/>
          <w:marBottom w:val="0"/>
          <w:divBdr>
            <w:top w:val="none" w:sz="0" w:space="0" w:color="auto"/>
            <w:left w:val="none" w:sz="0" w:space="0" w:color="auto"/>
            <w:bottom w:val="none" w:sz="0" w:space="0" w:color="auto"/>
            <w:right w:val="none" w:sz="0" w:space="0" w:color="auto"/>
          </w:divBdr>
          <w:divsChild>
            <w:div w:id="725570758">
              <w:marLeft w:val="0"/>
              <w:marRight w:val="0"/>
              <w:marTop w:val="0"/>
              <w:marBottom w:val="0"/>
              <w:divBdr>
                <w:top w:val="none" w:sz="0" w:space="0" w:color="auto"/>
                <w:left w:val="none" w:sz="0" w:space="0" w:color="auto"/>
                <w:bottom w:val="none" w:sz="0" w:space="0" w:color="auto"/>
                <w:right w:val="none" w:sz="0" w:space="0" w:color="auto"/>
              </w:divBdr>
              <w:divsChild>
                <w:div w:id="1139417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742580">
      <w:bodyDiv w:val="1"/>
      <w:marLeft w:val="0"/>
      <w:marRight w:val="0"/>
      <w:marTop w:val="0"/>
      <w:marBottom w:val="0"/>
      <w:divBdr>
        <w:top w:val="none" w:sz="0" w:space="0" w:color="auto"/>
        <w:left w:val="none" w:sz="0" w:space="0" w:color="auto"/>
        <w:bottom w:val="none" w:sz="0" w:space="0" w:color="auto"/>
        <w:right w:val="none" w:sz="0" w:space="0" w:color="auto"/>
      </w:divBdr>
    </w:div>
    <w:div w:id="266280966">
      <w:bodyDiv w:val="1"/>
      <w:marLeft w:val="0"/>
      <w:marRight w:val="0"/>
      <w:marTop w:val="0"/>
      <w:marBottom w:val="0"/>
      <w:divBdr>
        <w:top w:val="none" w:sz="0" w:space="0" w:color="auto"/>
        <w:left w:val="none" w:sz="0" w:space="0" w:color="auto"/>
        <w:bottom w:val="none" w:sz="0" w:space="0" w:color="auto"/>
        <w:right w:val="none" w:sz="0" w:space="0" w:color="auto"/>
      </w:divBdr>
    </w:div>
    <w:div w:id="295991567">
      <w:bodyDiv w:val="1"/>
      <w:marLeft w:val="0"/>
      <w:marRight w:val="0"/>
      <w:marTop w:val="0"/>
      <w:marBottom w:val="0"/>
      <w:divBdr>
        <w:top w:val="none" w:sz="0" w:space="0" w:color="auto"/>
        <w:left w:val="none" w:sz="0" w:space="0" w:color="auto"/>
        <w:bottom w:val="none" w:sz="0" w:space="0" w:color="auto"/>
        <w:right w:val="none" w:sz="0" w:space="0" w:color="auto"/>
      </w:divBdr>
    </w:div>
    <w:div w:id="298415650">
      <w:bodyDiv w:val="1"/>
      <w:marLeft w:val="0"/>
      <w:marRight w:val="0"/>
      <w:marTop w:val="0"/>
      <w:marBottom w:val="0"/>
      <w:divBdr>
        <w:top w:val="none" w:sz="0" w:space="0" w:color="auto"/>
        <w:left w:val="none" w:sz="0" w:space="0" w:color="auto"/>
        <w:bottom w:val="none" w:sz="0" w:space="0" w:color="auto"/>
        <w:right w:val="none" w:sz="0" w:space="0" w:color="auto"/>
      </w:divBdr>
      <w:divsChild>
        <w:div w:id="1682781014">
          <w:marLeft w:val="0"/>
          <w:marRight w:val="0"/>
          <w:marTop w:val="0"/>
          <w:marBottom w:val="0"/>
          <w:divBdr>
            <w:top w:val="none" w:sz="0" w:space="0" w:color="auto"/>
            <w:left w:val="none" w:sz="0" w:space="0" w:color="auto"/>
            <w:bottom w:val="none" w:sz="0" w:space="0" w:color="auto"/>
            <w:right w:val="none" w:sz="0" w:space="0" w:color="auto"/>
          </w:divBdr>
          <w:divsChild>
            <w:div w:id="628903650">
              <w:marLeft w:val="0"/>
              <w:marRight w:val="0"/>
              <w:marTop w:val="0"/>
              <w:marBottom w:val="0"/>
              <w:divBdr>
                <w:top w:val="none" w:sz="0" w:space="0" w:color="auto"/>
                <w:left w:val="none" w:sz="0" w:space="0" w:color="auto"/>
                <w:bottom w:val="none" w:sz="0" w:space="0" w:color="auto"/>
                <w:right w:val="none" w:sz="0" w:space="0" w:color="auto"/>
              </w:divBdr>
              <w:divsChild>
                <w:div w:id="901059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6881439">
      <w:bodyDiv w:val="1"/>
      <w:marLeft w:val="0"/>
      <w:marRight w:val="0"/>
      <w:marTop w:val="0"/>
      <w:marBottom w:val="0"/>
      <w:divBdr>
        <w:top w:val="none" w:sz="0" w:space="0" w:color="auto"/>
        <w:left w:val="none" w:sz="0" w:space="0" w:color="auto"/>
        <w:bottom w:val="none" w:sz="0" w:space="0" w:color="auto"/>
        <w:right w:val="none" w:sz="0" w:space="0" w:color="auto"/>
      </w:divBdr>
      <w:divsChild>
        <w:div w:id="273560120">
          <w:marLeft w:val="0"/>
          <w:marRight w:val="0"/>
          <w:marTop w:val="0"/>
          <w:marBottom w:val="0"/>
          <w:divBdr>
            <w:top w:val="none" w:sz="0" w:space="0" w:color="auto"/>
            <w:left w:val="none" w:sz="0" w:space="0" w:color="auto"/>
            <w:bottom w:val="none" w:sz="0" w:space="0" w:color="auto"/>
            <w:right w:val="none" w:sz="0" w:space="0" w:color="auto"/>
          </w:divBdr>
          <w:divsChild>
            <w:div w:id="603810544">
              <w:marLeft w:val="0"/>
              <w:marRight w:val="0"/>
              <w:marTop w:val="0"/>
              <w:marBottom w:val="0"/>
              <w:divBdr>
                <w:top w:val="none" w:sz="0" w:space="0" w:color="auto"/>
                <w:left w:val="none" w:sz="0" w:space="0" w:color="auto"/>
                <w:bottom w:val="none" w:sz="0" w:space="0" w:color="auto"/>
                <w:right w:val="none" w:sz="0" w:space="0" w:color="auto"/>
              </w:divBdr>
              <w:divsChild>
                <w:div w:id="1921980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4625422">
      <w:bodyDiv w:val="1"/>
      <w:marLeft w:val="0"/>
      <w:marRight w:val="0"/>
      <w:marTop w:val="0"/>
      <w:marBottom w:val="0"/>
      <w:divBdr>
        <w:top w:val="none" w:sz="0" w:space="0" w:color="auto"/>
        <w:left w:val="none" w:sz="0" w:space="0" w:color="auto"/>
        <w:bottom w:val="none" w:sz="0" w:space="0" w:color="auto"/>
        <w:right w:val="none" w:sz="0" w:space="0" w:color="auto"/>
      </w:divBdr>
      <w:divsChild>
        <w:div w:id="1234312381">
          <w:marLeft w:val="0"/>
          <w:marRight w:val="0"/>
          <w:marTop w:val="0"/>
          <w:marBottom w:val="0"/>
          <w:divBdr>
            <w:top w:val="none" w:sz="0" w:space="0" w:color="auto"/>
            <w:left w:val="none" w:sz="0" w:space="0" w:color="auto"/>
            <w:bottom w:val="none" w:sz="0" w:space="0" w:color="auto"/>
            <w:right w:val="none" w:sz="0" w:space="0" w:color="auto"/>
          </w:divBdr>
          <w:divsChild>
            <w:div w:id="786005967">
              <w:marLeft w:val="0"/>
              <w:marRight w:val="0"/>
              <w:marTop w:val="0"/>
              <w:marBottom w:val="0"/>
              <w:divBdr>
                <w:top w:val="none" w:sz="0" w:space="0" w:color="auto"/>
                <w:left w:val="none" w:sz="0" w:space="0" w:color="auto"/>
                <w:bottom w:val="none" w:sz="0" w:space="0" w:color="auto"/>
                <w:right w:val="none" w:sz="0" w:space="0" w:color="auto"/>
              </w:divBdr>
              <w:divsChild>
                <w:div w:id="912663389">
                  <w:marLeft w:val="0"/>
                  <w:marRight w:val="0"/>
                  <w:marTop w:val="0"/>
                  <w:marBottom w:val="0"/>
                  <w:divBdr>
                    <w:top w:val="none" w:sz="0" w:space="0" w:color="auto"/>
                    <w:left w:val="none" w:sz="0" w:space="0" w:color="auto"/>
                    <w:bottom w:val="none" w:sz="0" w:space="0" w:color="auto"/>
                    <w:right w:val="none" w:sz="0" w:space="0" w:color="auto"/>
                  </w:divBdr>
                  <w:divsChild>
                    <w:div w:id="920485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8900591">
      <w:bodyDiv w:val="1"/>
      <w:marLeft w:val="0"/>
      <w:marRight w:val="0"/>
      <w:marTop w:val="0"/>
      <w:marBottom w:val="0"/>
      <w:divBdr>
        <w:top w:val="none" w:sz="0" w:space="0" w:color="auto"/>
        <w:left w:val="none" w:sz="0" w:space="0" w:color="auto"/>
        <w:bottom w:val="none" w:sz="0" w:space="0" w:color="auto"/>
        <w:right w:val="none" w:sz="0" w:space="0" w:color="auto"/>
      </w:divBdr>
      <w:divsChild>
        <w:div w:id="1611353214">
          <w:marLeft w:val="0"/>
          <w:marRight w:val="0"/>
          <w:marTop w:val="0"/>
          <w:marBottom w:val="0"/>
          <w:divBdr>
            <w:top w:val="none" w:sz="0" w:space="0" w:color="auto"/>
            <w:left w:val="none" w:sz="0" w:space="0" w:color="auto"/>
            <w:bottom w:val="none" w:sz="0" w:space="0" w:color="auto"/>
            <w:right w:val="none" w:sz="0" w:space="0" w:color="auto"/>
          </w:divBdr>
          <w:divsChild>
            <w:div w:id="1569733088">
              <w:marLeft w:val="0"/>
              <w:marRight w:val="0"/>
              <w:marTop w:val="0"/>
              <w:marBottom w:val="0"/>
              <w:divBdr>
                <w:top w:val="none" w:sz="0" w:space="0" w:color="auto"/>
                <w:left w:val="none" w:sz="0" w:space="0" w:color="auto"/>
                <w:bottom w:val="none" w:sz="0" w:space="0" w:color="auto"/>
                <w:right w:val="none" w:sz="0" w:space="0" w:color="auto"/>
              </w:divBdr>
              <w:divsChild>
                <w:div w:id="705569236">
                  <w:marLeft w:val="0"/>
                  <w:marRight w:val="0"/>
                  <w:marTop w:val="0"/>
                  <w:marBottom w:val="0"/>
                  <w:divBdr>
                    <w:top w:val="none" w:sz="0" w:space="0" w:color="auto"/>
                    <w:left w:val="none" w:sz="0" w:space="0" w:color="auto"/>
                    <w:bottom w:val="none" w:sz="0" w:space="0" w:color="auto"/>
                    <w:right w:val="none" w:sz="0" w:space="0" w:color="auto"/>
                  </w:divBdr>
                  <w:divsChild>
                    <w:div w:id="1029645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1828422">
      <w:bodyDiv w:val="1"/>
      <w:marLeft w:val="0"/>
      <w:marRight w:val="0"/>
      <w:marTop w:val="0"/>
      <w:marBottom w:val="0"/>
      <w:divBdr>
        <w:top w:val="none" w:sz="0" w:space="0" w:color="auto"/>
        <w:left w:val="none" w:sz="0" w:space="0" w:color="auto"/>
        <w:bottom w:val="none" w:sz="0" w:space="0" w:color="auto"/>
        <w:right w:val="none" w:sz="0" w:space="0" w:color="auto"/>
      </w:divBdr>
      <w:divsChild>
        <w:div w:id="736326044">
          <w:marLeft w:val="0"/>
          <w:marRight w:val="0"/>
          <w:marTop w:val="0"/>
          <w:marBottom w:val="0"/>
          <w:divBdr>
            <w:top w:val="none" w:sz="0" w:space="0" w:color="auto"/>
            <w:left w:val="none" w:sz="0" w:space="0" w:color="auto"/>
            <w:bottom w:val="none" w:sz="0" w:space="0" w:color="auto"/>
            <w:right w:val="none" w:sz="0" w:space="0" w:color="auto"/>
          </w:divBdr>
          <w:divsChild>
            <w:div w:id="1028525818">
              <w:marLeft w:val="0"/>
              <w:marRight w:val="0"/>
              <w:marTop w:val="0"/>
              <w:marBottom w:val="0"/>
              <w:divBdr>
                <w:top w:val="none" w:sz="0" w:space="0" w:color="auto"/>
                <w:left w:val="none" w:sz="0" w:space="0" w:color="auto"/>
                <w:bottom w:val="none" w:sz="0" w:space="0" w:color="auto"/>
                <w:right w:val="none" w:sz="0" w:space="0" w:color="auto"/>
              </w:divBdr>
              <w:divsChild>
                <w:div w:id="1706521343">
                  <w:marLeft w:val="0"/>
                  <w:marRight w:val="0"/>
                  <w:marTop w:val="0"/>
                  <w:marBottom w:val="0"/>
                  <w:divBdr>
                    <w:top w:val="none" w:sz="0" w:space="0" w:color="auto"/>
                    <w:left w:val="none" w:sz="0" w:space="0" w:color="auto"/>
                    <w:bottom w:val="none" w:sz="0" w:space="0" w:color="auto"/>
                    <w:right w:val="none" w:sz="0" w:space="0" w:color="auto"/>
                  </w:divBdr>
                  <w:divsChild>
                    <w:div w:id="2109233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9600508">
      <w:bodyDiv w:val="1"/>
      <w:marLeft w:val="0"/>
      <w:marRight w:val="0"/>
      <w:marTop w:val="0"/>
      <w:marBottom w:val="0"/>
      <w:divBdr>
        <w:top w:val="none" w:sz="0" w:space="0" w:color="auto"/>
        <w:left w:val="none" w:sz="0" w:space="0" w:color="auto"/>
        <w:bottom w:val="none" w:sz="0" w:space="0" w:color="auto"/>
        <w:right w:val="none" w:sz="0" w:space="0" w:color="auto"/>
      </w:divBdr>
      <w:divsChild>
        <w:div w:id="628246898">
          <w:marLeft w:val="0"/>
          <w:marRight w:val="0"/>
          <w:marTop w:val="0"/>
          <w:marBottom w:val="0"/>
          <w:divBdr>
            <w:top w:val="none" w:sz="0" w:space="0" w:color="auto"/>
            <w:left w:val="none" w:sz="0" w:space="0" w:color="auto"/>
            <w:bottom w:val="none" w:sz="0" w:space="0" w:color="auto"/>
            <w:right w:val="none" w:sz="0" w:space="0" w:color="auto"/>
          </w:divBdr>
          <w:divsChild>
            <w:div w:id="599872359">
              <w:marLeft w:val="0"/>
              <w:marRight w:val="0"/>
              <w:marTop w:val="0"/>
              <w:marBottom w:val="0"/>
              <w:divBdr>
                <w:top w:val="none" w:sz="0" w:space="0" w:color="auto"/>
                <w:left w:val="none" w:sz="0" w:space="0" w:color="auto"/>
                <w:bottom w:val="none" w:sz="0" w:space="0" w:color="auto"/>
                <w:right w:val="none" w:sz="0" w:space="0" w:color="auto"/>
              </w:divBdr>
              <w:divsChild>
                <w:div w:id="1887527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3575797">
      <w:bodyDiv w:val="1"/>
      <w:marLeft w:val="0"/>
      <w:marRight w:val="0"/>
      <w:marTop w:val="0"/>
      <w:marBottom w:val="0"/>
      <w:divBdr>
        <w:top w:val="none" w:sz="0" w:space="0" w:color="auto"/>
        <w:left w:val="none" w:sz="0" w:space="0" w:color="auto"/>
        <w:bottom w:val="none" w:sz="0" w:space="0" w:color="auto"/>
        <w:right w:val="none" w:sz="0" w:space="0" w:color="auto"/>
      </w:divBdr>
      <w:divsChild>
        <w:div w:id="392896365">
          <w:marLeft w:val="0"/>
          <w:marRight w:val="0"/>
          <w:marTop w:val="0"/>
          <w:marBottom w:val="0"/>
          <w:divBdr>
            <w:top w:val="none" w:sz="0" w:space="0" w:color="auto"/>
            <w:left w:val="none" w:sz="0" w:space="0" w:color="auto"/>
            <w:bottom w:val="none" w:sz="0" w:space="0" w:color="auto"/>
            <w:right w:val="none" w:sz="0" w:space="0" w:color="auto"/>
          </w:divBdr>
          <w:divsChild>
            <w:div w:id="959653004">
              <w:marLeft w:val="0"/>
              <w:marRight w:val="0"/>
              <w:marTop w:val="0"/>
              <w:marBottom w:val="0"/>
              <w:divBdr>
                <w:top w:val="none" w:sz="0" w:space="0" w:color="auto"/>
                <w:left w:val="none" w:sz="0" w:space="0" w:color="auto"/>
                <w:bottom w:val="none" w:sz="0" w:space="0" w:color="auto"/>
                <w:right w:val="none" w:sz="0" w:space="0" w:color="auto"/>
              </w:divBdr>
              <w:divsChild>
                <w:div w:id="6174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1389984">
      <w:bodyDiv w:val="1"/>
      <w:marLeft w:val="0"/>
      <w:marRight w:val="0"/>
      <w:marTop w:val="0"/>
      <w:marBottom w:val="0"/>
      <w:divBdr>
        <w:top w:val="none" w:sz="0" w:space="0" w:color="auto"/>
        <w:left w:val="none" w:sz="0" w:space="0" w:color="auto"/>
        <w:bottom w:val="none" w:sz="0" w:space="0" w:color="auto"/>
        <w:right w:val="none" w:sz="0" w:space="0" w:color="auto"/>
      </w:divBdr>
    </w:div>
    <w:div w:id="857891032">
      <w:bodyDiv w:val="1"/>
      <w:marLeft w:val="0"/>
      <w:marRight w:val="0"/>
      <w:marTop w:val="0"/>
      <w:marBottom w:val="0"/>
      <w:divBdr>
        <w:top w:val="none" w:sz="0" w:space="0" w:color="auto"/>
        <w:left w:val="none" w:sz="0" w:space="0" w:color="auto"/>
        <w:bottom w:val="none" w:sz="0" w:space="0" w:color="auto"/>
        <w:right w:val="none" w:sz="0" w:space="0" w:color="auto"/>
      </w:divBdr>
      <w:divsChild>
        <w:div w:id="2088646991">
          <w:marLeft w:val="0"/>
          <w:marRight w:val="0"/>
          <w:marTop w:val="0"/>
          <w:marBottom w:val="0"/>
          <w:divBdr>
            <w:top w:val="none" w:sz="0" w:space="0" w:color="auto"/>
            <w:left w:val="none" w:sz="0" w:space="0" w:color="auto"/>
            <w:bottom w:val="none" w:sz="0" w:space="0" w:color="auto"/>
            <w:right w:val="none" w:sz="0" w:space="0" w:color="auto"/>
          </w:divBdr>
          <w:divsChild>
            <w:div w:id="923534563">
              <w:marLeft w:val="0"/>
              <w:marRight w:val="0"/>
              <w:marTop w:val="0"/>
              <w:marBottom w:val="0"/>
              <w:divBdr>
                <w:top w:val="none" w:sz="0" w:space="0" w:color="auto"/>
                <w:left w:val="none" w:sz="0" w:space="0" w:color="auto"/>
                <w:bottom w:val="none" w:sz="0" w:space="0" w:color="auto"/>
                <w:right w:val="none" w:sz="0" w:space="0" w:color="auto"/>
              </w:divBdr>
              <w:divsChild>
                <w:div w:id="29234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6671895">
      <w:bodyDiv w:val="1"/>
      <w:marLeft w:val="0"/>
      <w:marRight w:val="0"/>
      <w:marTop w:val="0"/>
      <w:marBottom w:val="0"/>
      <w:divBdr>
        <w:top w:val="none" w:sz="0" w:space="0" w:color="auto"/>
        <w:left w:val="none" w:sz="0" w:space="0" w:color="auto"/>
        <w:bottom w:val="none" w:sz="0" w:space="0" w:color="auto"/>
        <w:right w:val="none" w:sz="0" w:space="0" w:color="auto"/>
      </w:divBdr>
    </w:div>
    <w:div w:id="957687880">
      <w:bodyDiv w:val="1"/>
      <w:marLeft w:val="0"/>
      <w:marRight w:val="0"/>
      <w:marTop w:val="0"/>
      <w:marBottom w:val="0"/>
      <w:divBdr>
        <w:top w:val="none" w:sz="0" w:space="0" w:color="auto"/>
        <w:left w:val="none" w:sz="0" w:space="0" w:color="auto"/>
        <w:bottom w:val="none" w:sz="0" w:space="0" w:color="auto"/>
        <w:right w:val="none" w:sz="0" w:space="0" w:color="auto"/>
      </w:divBdr>
      <w:divsChild>
        <w:div w:id="1727874241">
          <w:marLeft w:val="0"/>
          <w:marRight w:val="0"/>
          <w:marTop w:val="0"/>
          <w:marBottom w:val="0"/>
          <w:divBdr>
            <w:top w:val="none" w:sz="0" w:space="0" w:color="auto"/>
            <w:left w:val="none" w:sz="0" w:space="0" w:color="auto"/>
            <w:bottom w:val="none" w:sz="0" w:space="0" w:color="auto"/>
            <w:right w:val="none" w:sz="0" w:space="0" w:color="auto"/>
          </w:divBdr>
          <w:divsChild>
            <w:div w:id="704255954">
              <w:marLeft w:val="0"/>
              <w:marRight w:val="0"/>
              <w:marTop w:val="0"/>
              <w:marBottom w:val="0"/>
              <w:divBdr>
                <w:top w:val="none" w:sz="0" w:space="0" w:color="auto"/>
                <w:left w:val="none" w:sz="0" w:space="0" w:color="auto"/>
                <w:bottom w:val="none" w:sz="0" w:space="0" w:color="auto"/>
                <w:right w:val="none" w:sz="0" w:space="0" w:color="auto"/>
              </w:divBdr>
              <w:divsChild>
                <w:div w:id="1758670278">
                  <w:marLeft w:val="0"/>
                  <w:marRight w:val="0"/>
                  <w:marTop w:val="0"/>
                  <w:marBottom w:val="0"/>
                  <w:divBdr>
                    <w:top w:val="none" w:sz="0" w:space="0" w:color="auto"/>
                    <w:left w:val="none" w:sz="0" w:space="0" w:color="auto"/>
                    <w:bottom w:val="none" w:sz="0" w:space="0" w:color="auto"/>
                    <w:right w:val="none" w:sz="0" w:space="0" w:color="auto"/>
                  </w:divBdr>
                  <w:divsChild>
                    <w:div w:id="994838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0907920">
      <w:bodyDiv w:val="1"/>
      <w:marLeft w:val="0"/>
      <w:marRight w:val="0"/>
      <w:marTop w:val="0"/>
      <w:marBottom w:val="0"/>
      <w:divBdr>
        <w:top w:val="none" w:sz="0" w:space="0" w:color="auto"/>
        <w:left w:val="none" w:sz="0" w:space="0" w:color="auto"/>
        <w:bottom w:val="none" w:sz="0" w:space="0" w:color="auto"/>
        <w:right w:val="none" w:sz="0" w:space="0" w:color="auto"/>
      </w:divBdr>
    </w:div>
    <w:div w:id="1060327399">
      <w:bodyDiv w:val="1"/>
      <w:marLeft w:val="0"/>
      <w:marRight w:val="0"/>
      <w:marTop w:val="0"/>
      <w:marBottom w:val="0"/>
      <w:divBdr>
        <w:top w:val="none" w:sz="0" w:space="0" w:color="auto"/>
        <w:left w:val="none" w:sz="0" w:space="0" w:color="auto"/>
        <w:bottom w:val="none" w:sz="0" w:space="0" w:color="auto"/>
        <w:right w:val="none" w:sz="0" w:space="0" w:color="auto"/>
      </w:divBdr>
      <w:divsChild>
        <w:div w:id="1563906242">
          <w:marLeft w:val="0"/>
          <w:marRight w:val="0"/>
          <w:marTop w:val="0"/>
          <w:marBottom w:val="0"/>
          <w:divBdr>
            <w:top w:val="none" w:sz="0" w:space="0" w:color="auto"/>
            <w:left w:val="none" w:sz="0" w:space="0" w:color="auto"/>
            <w:bottom w:val="none" w:sz="0" w:space="0" w:color="auto"/>
            <w:right w:val="none" w:sz="0" w:space="0" w:color="auto"/>
          </w:divBdr>
          <w:divsChild>
            <w:div w:id="1213617901">
              <w:marLeft w:val="0"/>
              <w:marRight w:val="0"/>
              <w:marTop w:val="0"/>
              <w:marBottom w:val="0"/>
              <w:divBdr>
                <w:top w:val="none" w:sz="0" w:space="0" w:color="auto"/>
                <w:left w:val="none" w:sz="0" w:space="0" w:color="auto"/>
                <w:bottom w:val="none" w:sz="0" w:space="0" w:color="auto"/>
                <w:right w:val="none" w:sz="0" w:space="0" w:color="auto"/>
              </w:divBdr>
              <w:divsChild>
                <w:div w:id="232738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1538687">
      <w:bodyDiv w:val="1"/>
      <w:marLeft w:val="0"/>
      <w:marRight w:val="0"/>
      <w:marTop w:val="0"/>
      <w:marBottom w:val="0"/>
      <w:divBdr>
        <w:top w:val="none" w:sz="0" w:space="0" w:color="auto"/>
        <w:left w:val="none" w:sz="0" w:space="0" w:color="auto"/>
        <w:bottom w:val="none" w:sz="0" w:space="0" w:color="auto"/>
        <w:right w:val="none" w:sz="0" w:space="0" w:color="auto"/>
      </w:divBdr>
    </w:div>
    <w:div w:id="1180512330">
      <w:bodyDiv w:val="1"/>
      <w:marLeft w:val="0"/>
      <w:marRight w:val="0"/>
      <w:marTop w:val="0"/>
      <w:marBottom w:val="0"/>
      <w:divBdr>
        <w:top w:val="none" w:sz="0" w:space="0" w:color="auto"/>
        <w:left w:val="none" w:sz="0" w:space="0" w:color="auto"/>
        <w:bottom w:val="none" w:sz="0" w:space="0" w:color="auto"/>
        <w:right w:val="none" w:sz="0" w:space="0" w:color="auto"/>
      </w:divBdr>
      <w:divsChild>
        <w:div w:id="2090882606">
          <w:marLeft w:val="0"/>
          <w:marRight w:val="0"/>
          <w:marTop w:val="0"/>
          <w:marBottom w:val="0"/>
          <w:divBdr>
            <w:top w:val="none" w:sz="0" w:space="0" w:color="auto"/>
            <w:left w:val="none" w:sz="0" w:space="0" w:color="auto"/>
            <w:bottom w:val="none" w:sz="0" w:space="0" w:color="auto"/>
            <w:right w:val="none" w:sz="0" w:space="0" w:color="auto"/>
          </w:divBdr>
          <w:divsChild>
            <w:div w:id="1051996580">
              <w:marLeft w:val="0"/>
              <w:marRight w:val="0"/>
              <w:marTop w:val="0"/>
              <w:marBottom w:val="0"/>
              <w:divBdr>
                <w:top w:val="none" w:sz="0" w:space="0" w:color="auto"/>
                <w:left w:val="none" w:sz="0" w:space="0" w:color="auto"/>
                <w:bottom w:val="none" w:sz="0" w:space="0" w:color="auto"/>
                <w:right w:val="none" w:sz="0" w:space="0" w:color="auto"/>
              </w:divBdr>
              <w:divsChild>
                <w:div w:id="560940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9282355">
      <w:bodyDiv w:val="1"/>
      <w:marLeft w:val="0"/>
      <w:marRight w:val="0"/>
      <w:marTop w:val="0"/>
      <w:marBottom w:val="0"/>
      <w:divBdr>
        <w:top w:val="none" w:sz="0" w:space="0" w:color="auto"/>
        <w:left w:val="none" w:sz="0" w:space="0" w:color="auto"/>
        <w:bottom w:val="none" w:sz="0" w:space="0" w:color="auto"/>
        <w:right w:val="none" w:sz="0" w:space="0" w:color="auto"/>
      </w:divBdr>
      <w:divsChild>
        <w:div w:id="68314057">
          <w:marLeft w:val="0"/>
          <w:marRight w:val="0"/>
          <w:marTop w:val="0"/>
          <w:marBottom w:val="0"/>
          <w:divBdr>
            <w:top w:val="none" w:sz="0" w:space="0" w:color="auto"/>
            <w:left w:val="none" w:sz="0" w:space="0" w:color="auto"/>
            <w:bottom w:val="none" w:sz="0" w:space="0" w:color="auto"/>
            <w:right w:val="none" w:sz="0" w:space="0" w:color="auto"/>
          </w:divBdr>
          <w:divsChild>
            <w:div w:id="328797972">
              <w:marLeft w:val="0"/>
              <w:marRight w:val="0"/>
              <w:marTop w:val="0"/>
              <w:marBottom w:val="0"/>
              <w:divBdr>
                <w:top w:val="none" w:sz="0" w:space="0" w:color="auto"/>
                <w:left w:val="none" w:sz="0" w:space="0" w:color="auto"/>
                <w:bottom w:val="none" w:sz="0" w:space="0" w:color="auto"/>
                <w:right w:val="none" w:sz="0" w:space="0" w:color="auto"/>
              </w:divBdr>
              <w:divsChild>
                <w:div w:id="36779783">
                  <w:marLeft w:val="0"/>
                  <w:marRight w:val="0"/>
                  <w:marTop w:val="0"/>
                  <w:marBottom w:val="0"/>
                  <w:divBdr>
                    <w:top w:val="none" w:sz="0" w:space="0" w:color="auto"/>
                    <w:left w:val="none" w:sz="0" w:space="0" w:color="auto"/>
                    <w:bottom w:val="none" w:sz="0" w:space="0" w:color="auto"/>
                    <w:right w:val="none" w:sz="0" w:space="0" w:color="auto"/>
                  </w:divBdr>
                  <w:divsChild>
                    <w:div w:id="618685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0497369">
      <w:bodyDiv w:val="1"/>
      <w:marLeft w:val="0"/>
      <w:marRight w:val="0"/>
      <w:marTop w:val="0"/>
      <w:marBottom w:val="0"/>
      <w:divBdr>
        <w:top w:val="none" w:sz="0" w:space="0" w:color="auto"/>
        <w:left w:val="none" w:sz="0" w:space="0" w:color="auto"/>
        <w:bottom w:val="none" w:sz="0" w:space="0" w:color="auto"/>
        <w:right w:val="none" w:sz="0" w:space="0" w:color="auto"/>
      </w:divBdr>
      <w:divsChild>
        <w:div w:id="70205076">
          <w:marLeft w:val="0"/>
          <w:marRight w:val="0"/>
          <w:marTop w:val="0"/>
          <w:marBottom w:val="0"/>
          <w:divBdr>
            <w:top w:val="none" w:sz="0" w:space="0" w:color="auto"/>
            <w:left w:val="none" w:sz="0" w:space="0" w:color="auto"/>
            <w:bottom w:val="none" w:sz="0" w:space="0" w:color="auto"/>
            <w:right w:val="none" w:sz="0" w:space="0" w:color="auto"/>
          </w:divBdr>
          <w:divsChild>
            <w:div w:id="1316572132">
              <w:marLeft w:val="0"/>
              <w:marRight w:val="0"/>
              <w:marTop w:val="0"/>
              <w:marBottom w:val="0"/>
              <w:divBdr>
                <w:top w:val="none" w:sz="0" w:space="0" w:color="auto"/>
                <w:left w:val="none" w:sz="0" w:space="0" w:color="auto"/>
                <w:bottom w:val="none" w:sz="0" w:space="0" w:color="auto"/>
                <w:right w:val="none" w:sz="0" w:space="0" w:color="auto"/>
              </w:divBdr>
              <w:divsChild>
                <w:div w:id="1644583914">
                  <w:marLeft w:val="0"/>
                  <w:marRight w:val="0"/>
                  <w:marTop w:val="0"/>
                  <w:marBottom w:val="0"/>
                  <w:divBdr>
                    <w:top w:val="none" w:sz="0" w:space="0" w:color="auto"/>
                    <w:left w:val="none" w:sz="0" w:space="0" w:color="auto"/>
                    <w:bottom w:val="none" w:sz="0" w:space="0" w:color="auto"/>
                    <w:right w:val="none" w:sz="0" w:space="0" w:color="auto"/>
                  </w:divBdr>
                  <w:divsChild>
                    <w:div w:id="913276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2577486">
      <w:bodyDiv w:val="1"/>
      <w:marLeft w:val="0"/>
      <w:marRight w:val="0"/>
      <w:marTop w:val="0"/>
      <w:marBottom w:val="0"/>
      <w:divBdr>
        <w:top w:val="none" w:sz="0" w:space="0" w:color="auto"/>
        <w:left w:val="none" w:sz="0" w:space="0" w:color="auto"/>
        <w:bottom w:val="none" w:sz="0" w:space="0" w:color="auto"/>
        <w:right w:val="none" w:sz="0" w:space="0" w:color="auto"/>
      </w:divBdr>
      <w:divsChild>
        <w:div w:id="794756222">
          <w:marLeft w:val="0"/>
          <w:marRight w:val="0"/>
          <w:marTop w:val="0"/>
          <w:marBottom w:val="0"/>
          <w:divBdr>
            <w:top w:val="none" w:sz="0" w:space="0" w:color="auto"/>
            <w:left w:val="none" w:sz="0" w:space="0" w:color="auto"/>
            <w:bottom w:val="none" w:sz="0" w:space="0" w:color="auto"/>
            <w:right w:val="none" w:sz="0" w:space="0" w:color="auto"/>
          </w:divBdr>
          <w:divsChild>
            <w:div w:id="2033602784">
              <w:marLeft w:val="0"/>
              <w:marRight w:val="0"/>
              <w:marTop w:val="0"/>
              <w:marBottom w:val="0"/>
              <w:divBdr>
                <w:top w:val="none" w:sz="0" w:space="0" w:color="auto"/>
                <w:left w:val="none" w:sz="0" w:space="0" w:color="auto"/>
                <w:bottom w:val="none" w:sz="0" w:space="0" w:color="auto"/>
                <w:right w:val="none" w:sz="0" w:space="0" w:color="auto"/>
              </w:divBdr>
              <w:divsChild>
                <w:div w:id="1675912849">
                  <w:marLeft w:val="0"/>
                  <w:marRight w:val="0"/>
                  <w:marTop w:val="0"/>
                  <w:marBottom w:val="0"/>
                  <w:divBdr>
                    <w:top w:val="none" w:sz="0" w:space="0" w:color="auto"/>
                    <w:left w:val="none" w:sz="0" w:space="0" w:color="auto"/>
                    <w:bottom w:val="none" w:sz="0" w:space="0" w:color="auto"/>
                    <w:right w:val="none" w:sz="0" w:space="0" w:color="auto"/>
                  </w:divBdr>
                  <w:divsChild>
                    <w:div w:id="981499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9542950">
      <w:bodyDiv w:val="1"/>
      <w:marLeft w:val="0"/>
      <w:marRight w:val="0"/>
      <w:marTop w:val="0"/>
      <w:marBottom w:val="0"/>
      <w:divBdr>
        <w:top w:val="none" w:sz="0" w:space="0" w:color="auto"/>
        <w:left w:val="none" w:sz="0" w:space="0" w:color="auto"/>
        <w:bottom w:val="none" w:sz="0" w:space="0" w:color="auto"/>
        <w:right w:val="none" w:sz="0" w:space="0" w:color="auto"/>
      </w:divBdr>
      <w:divsChild>
        <w:div w:id="376900918">
          <w:marLeft w:val="0"/>
          <w:marRight w:val="0"/>
          <w:marTop w:val="0"/>
          <w:marBottom w:val="0"/>
          <w:divBdr>
            <w:top w:val="none" w:sz="0" w:space="0" w:color="auto"/>
            <w:left w:val="none" w:sz="0" w:space="0" w:color="auto"/>
            <w:bottom w:val="none" w:sz="0" w:space="0" w:color="auto"/>
            <w:right w:val="none" w:sz="0" w:space="0" w:color="auto"/>
          </w:divBdr>
          <w:divsChild>
            <w:div w:id="1494494632">
              <w:marLeft w:val="0"/>
              <w:marRight w:val="0"/>
              <w:marTop w:val="0"/>
              <w:marBottom w:val="0"/>
              <w:divBdr>
                <w:top w:val="none" w:sz="0" w:space="0" w:color="auto"/>
                <w:left w:val="none" w:sz="0" w:space="0" w:color="auto"/>
                <w:bottom w:val="none" w:sz="0" w:space="0" w:color="auto"/>
                <w:right w:val="none" w:sz="0" w:space="0" w:color="auto"/>
              </w:divBdr>
              <w:divsChild>
                <w:div w:id="1699697912">
                  <w:marLeft w:val="0"/>
                  <w:marRight w:val="0"/>
                  <w:marTop w:val="0"/>
                  <w:marBottom w:val="0"/>
                  <w:divBdr>
                    <w:top w:val="none" w:sz="0" w:space="0" w:color="auto"/>
                    <w:left w:val="none" w:sz="0" w:space="0" w:color="auto"/>
                    <w:bottom w:val="none" w:sz="0" w:space="0" w:color="auto"/>
                    <w:right w:val="none" w:sz="0" w:space="0" w:color="auto"/>
                  </w:divBdr>
                  <w:divsChild>
                    <w:div w:id="1816681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2007250">
      <w:bodyDiv w:val="1"/>
      <w:marLeft w:val="0"/>
      <w:marRight w:val="0"/>
      <w:marTop w:val="0"/>
      <w:marBottom w:val="0"/>
      <w:divBdr>
        <w:top w:val="none" w:sz="0" w:space="0" w:color="auto"/>
        <w:left w:val="none" w:sz="0" w:space="0" w:color="auto"/>
        <w:bottom w:val="none" w:sz="0" w:space="0" w:color="auto"/>
        <w:right w:val="none" w:sz="0" w:space="0" w:color="auto"/>
      </w:divBdr>
      <w:divsChild>
        <w:div w:id="641689328">
          <w:marLeft w:val="0"/>
          <w:marRight w:val="0"/>
          <w:marTop w:val="0"/>
          <w:marBottom w:val="0"/>
          <w:divBdr>
            <w:top w:val="none" w:sz="0" w:space="0" w:color="auto"/>
            <w:left w:val="none" w:sz="0" w:space="0" w:color="auto"/>
            <w:bottom w:val="none" w:sz="0" w:space="0" w:color="auto"/>
            <w:right w:val="none" w:sz="0" w:space="0" w:color="auto"/>
          </w:divBdr>
          <w:divsChild>
            <w:div w:id="1453328772">
              <w:marLeft w:val="0"/>
              <w:marRight w:val="0"/>
              <w:marTop w:val="0"/>
              <w:marBottom w:val="0"/>
              <w:divBdr>
                <w:top w:val="none" w:sz="0" w:space="0" w:color="auto"/>
                <w:left w:val="none" w:sz="0" w:space="0" w:color="auto"/>
                <w:bottom w:val="none" w:sz="0" w:space="0" w:color="auto"/>
                <w:right w:val="none" w:sz="0" w:space="0" w:color="auto"/>
              </w:divBdr>
              <w:divsChild>
                <w:div w:id="1264999738">
                  <w:marLeft w:val="0"/>
                  <w:marRight w:val="0"/>
                  <w:marTop w:val="0"/>
                  <w:marBottom w:val="0"/>
                  <w:divBdr>
                    <w:top w:val="none" w:sz="0" w:space="0" w:color="auto"/>
                    <w:left w:val="none" w:sz="0" w:space="0" w:color="auto"/>
                    <w:bottom w:val="none" w:sz="0" w:space="0" w:color="auto"/>
                    <w:right w:val="none" w:sz="0" w:space="0" w:color="auto"/>
                  </w:divBdr>
                </w:div>
                <w:div w:id="494303836">
                  <w:marLeft w:val="0"/>
                  <w:marRight w:val="0"/>
                  <w:marTop w:val="0"/>
                  <w:marBottom w:val="0"/>
                  <w:divBdr>
                    <w:top w:val="none" w:sz="0" w:space="0" w:color="auto"/>
                    <w:left w:val="none" w:sz="0" w:space="0" w:color="auto"/>
                    <w:bottom w:val="none" w:sz="0" w:space="0" w:color="auto"/>
                    <w:right w:val="none" w:sz="0" w:space="0" w:color="auto"/>
                  </w:divBdr>
                </w:div>
              </w:divsChild>
            </w:div>
            <w:div w:id="415175143">
              <w:marLeft w:val="0"/>
              <w:marRight w:val="0"/>
              <w:marTop w:val="0"/>
              <w:marBottom w:val="0"/>
              <w:divBdr>
                <w:top w:val="none" w:sz="0" w:space="0" w:color="auto"/>
                <w:left w:val="none" w:sz="0" w:space="0" w:color="auto"/>
                <w:bottom w:val="none" w:sz="0" w:space="0" w:color="auto"/>
                <w:right w:val="none" w:sz="0" w:space="0" w:color="auto"/>
              </w:divBdr>
              <w:divsChild>
                <w:div w:id="189075748">
                  <w:marLeft w:val="0"/>
                  <w:marRight w:val="0"/>
                  <w:marTop w:val="0"/>
                  <w:marBottom w:val="0"/>
                  <w:divBdr>
                    <w:top w:val="none" w:sz="0" w:space="0" w:color="auto"/>
                    <w:left w:val="none" w:sz="0" w:space="0" w:color="auto"/>
                    <w:bottom w:val="none" w:sz="0" w:space="0" w:color="auto"/>
                    <w:right w:val="none" w:sz="0" w:space="0" w:color="auto"/>
                  </w:divBdr>
                </w:div>
              </w:divsChild>
            </w:div>
            <w:div w:id="768963765">
              <w:marLeft w:val="0"/>
              <w:marRight w:val="0"/>
              <w:marTop w:val="0"/>
              <w:marBottom w:val="0"/>
              <w:divBdr>
                <w:top w:val="none" w:sz="0" w:space="0" w:color="auto"/>
                <w:left w:val="none" w:sz="0" w:space="0" w:color="auto"/>
                <w:bottom w:val="none" w:sz="0" w:space="0" w:color="auto"/>
                <w:right w:val="none" w:sz="0" w:space="0" w:color="auto"/>
              </w:divBdr>
              <w:divsChild>
                <w:div w:id="1384407525">
                  <w:marLeft w:val="0"/>
                  <w:marRight w:val="0"/>
                  <w:marTop w:val="0"/>
                  <w:marBottom w:val="0"/>
                  <w:divBdr>
                    <w:top w:val="none" w:sz="0" w:space="0" w:color="auto"/>
                    <w:left w:val="none" w:sz="0" w:space="0" w:color="auto"/>
                    <w:bottom w:val="none" w:sz="0" w:space="0" w:color="auto"/>
                    <w:right w:val="none" w:sz="0" w:space="0" w:color="auto"/>
                  </w:divBdr>
                </w:div>
              </w:divsChild>
            </w:div>
            <w:div w:id="1245800832">
              <w:marLeft w:val="0"/>
              <w:marRight w:val="0"/>
              <w:marTop w:val="0"/>
              <w:marBottom w:val="0"/>
              <w:divBdr>
                <w:top w:val="none" w:sz="0" w:space="0" w:color="auto"/>
                <w:left w:val="none" w:sz="0" w:space="0" w:color="auto"/>
                <w:bottom w:val="none" w:sz="0" w:space="0" w:color="auto"/>
                <w:right w:val="none" w:sz="0" w:space="0" w:color="auto"/>
              </w:divBdr>
              <w:divsChild>
                <w:div w:id="2144615633">
                  <w:marLeft w:val="0"/>
                  <w:marRight w:val="0"/>
                  <w:marTop w:val="0"/>
                  <w:marBottom w:val="0"/>
                  <w:divBdr>
                    <w:top w:val="none" w:sz="0" w:space="0" w:color="auto"/>
                    <w:left w:val="none" w:sz="0" w:space="0" w:color="auto"/>
                    <w:bottom w:val="none" w:sz="0" w:space="0" w:color="auto"/>
                    <w:right w:val="none" w:sz="0" w:space="0" w:color="auto"/>
                  </w:divBdr>
                </w:div>
              </w:divsChild>
            </w:div>
            <w:div w:id="1872068238">
              <w:marLeft w:val="0"/>
              <w:marRight w:val="0"/>
              <w:marTop w:val="0"/>
              <w:marBottom w:val="0"/>
              <w:divBdr>
                <w:top w:val="none" w:sz="0" w:space="0" w:color="auto"/>
                <w:left w:val="none" w:sz="0" w:space="0" w:color="auto"/>
                <w:bottom w:val="none" w:sz="0" w:space="0" w:color="auto"/>
                <w:right w:val="none" w:sz="0" w:space="0" w:color="auto"/>
              </w:divBdr>
              <w:divsChild>
                <w:div w:id="2130320766">
                  <w:marLeft w:val="0"/>
                  <w:marRight w:val="0"/>
                  <w:marTop w:val="0"/>
                  <w:marBottom w:val="0"/>
                  <w:divBdr>
                    <w:top w:val="none" w:sz="0" w:space="0" w:color="auto"/>
                    <w:left w:val="none" w:sz="0" w:space="0" w:color="auto"/>
                    <w:bottom w:val="none" w:sz="0" w:space="0" w:color="auto"/>
                    <w:right w:val="none" w:sz="0" w:space="0" w:color="auto"/>
                  </w:divBdr>
                </w:div>
              </w:divsChild>
            </w:div>
            <w:div w:id="471145251">
              <w:marLeft w:val="0"/>
              <w:marRight w:val="0"/>
              <w:marTop w:val="0"/>
              <w:marBottom w:val="0"/>
              <w:divBdr>
                <w:top w:val="none" w:sz="0" w:space="0" w:color="auto"/>
                <w:left w:val="none" w:sz="0" w:space="0" w:color="auto"/>
                <w:bottom w:val="none" w:sz="0" w:space="0" w:color="auto"/>
                <w:right w:val="none" w:sz="0" w:space="0" w:color="auto"/>
              </w:divBdr>
              <w:divsChild>
                <w:div w:id="1374889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554116">
          <w:marLeft w:val="0"/>
          <w:marRight w:val="0"/>
          <w:marTop w:val="0"/>
          <w:marBottom w:val="0"/>
          <w:divBdr>
            <w:top w:val="none" w:sz="0" w:space="0" w:color="auto"/>
            <w:left w:val="none" w:sz="0" w:space="0" w:color="auto"/>
            <w:bottom w:val="none" w:sz="0" w:space="0" w:color="auto"/>
            <w:right w:val="none" w:sz="0" w:space="0" w:color="auto"/>
          </w:divBdr>
          <w:divsChild>
            <w:div w:id="634146541">
              <w:marLeft w:val="0"/>
              <w:marRight w:val="0"/>
              <w:marTop w:val="0"/>
              <w:marBottom w:val="0"/>
              <w:divBdr>
                <w:top w:val="none" w:sz="0" w:space="0" w:color="auto"/>
                <w:left w:val="none" w:sz="0" w:space="0" w:color="auto"/>
                <w:bottom w:val="none" w:sz="0" w:space="0" w:color="auto"/>
                <w:right w:val="none" w:sz="0" w:space="0" w:color="auto"/>
              </w:divBdr>
              <w:divsChild>
                <w:div w:id="730690283">
                  <w:marLeft w:val="0"/>
                  <w:marRight w:val="0"/>
                  <w:marTop w:val="0"/>
                  <w:marBottom w:val="0"/>
                  <w:divBdr>
                    <w:top w:val="none" w:sz="0" w:space="0" w:color="auto"/>
                    <w:left w:val="none" w:sz="0" w:space="0" w:color="auto"/>
                    <w:bottom w:val="none" w:sz="0" w:space="0" w:color="auto"/>
                    <w:right w:val="none" w:sz="0" w:space="0" w:color="auto"/>
                  </w:divBdr>
                </w:div>
                <w:div w:id="1539198562">
                  <w:marLeft w:val="0"/>
                  <w:marRight w:val="0"/>
                  <w:marTop w:val="0"/>
                  <w:marBottom w:val="0"/>
                  <w:divBdr>
                    <w:top w:val="none" w:sz="0" w:space="0" w:color="auto"/>
                    <w:left w:val="none" w:sz="0" w:space="0" w:color="auto"/>
                    <w:bottom w:val="none" w:sz="0" w:space="0" w:color="auto"/>
                    <w:right w:val="none" w:sz="0" w:space="0" w:color="auto"/>
                  </w:divBdr>
                </w:div>
              </w:divsChild>
            </w:div>
            <w:div w:id="2004772186">
              <w:marLeft w:val="0"/>
              <w:marRight w:val="0"/>
              <w:marTop w:val="0"/>
              <w:marBottom w:val="0"/>
              <w:divBdr>
                <w:top w:val="none" w:sz="0" w:space="0" w:color="auto"/>
                <w:left w:val="none" w:sz="0" w:space="0" w:color="auto"/>
                <w:bottom w:val="none" w:sz="0" w:space="0" w:color="auto"/>
                <w:right w:val="none" w:sz="0" w:space="0" w:color="auto"/>
              </w:divBdr>
              <w:divsChild>
                <w:div w:id="1906180950">
                  <w:marLeft w:val="0"/>
                  <w:marRight w:val="0"/>
                  <w:marTop w:val="0"/>
                  <w:marBottom w:val="0"/>
                  <w:divBdr>
                    <w:top w:val="none" w:sz="0" w:space="0" w:color="auto"/>
                    <w:left w:val="none" w:sz="0" w:space="0" w:color="auto"/>
                    <w:bottom w:val="none" w:sz="0" w:space="0" w:color="auto"/>
                    <w:right w:val="none" w:sz="0" w:space="0" w:color="auto"/>
                  </w:divBdr>
                </w:div>
              </w:divsChild>
            </w:div>
            <w:div w:id="1019158953">
              <w:marLeft w:val="0"/>
              <w:marRight w:val="0"/>
              <w:marTop w:val="0"/>
              <w:marBottom w:val="0"/>
              <w:divBdr>
                <w:top w:val="none" w:sz="0" w:space="0" w:color="auto"/>
                <w:left w:val="none" w:sz="0" w:space="0" w:color="auto"/>
                <w:bottom w:val="none" w:sz="0" w:space="0" w:color="auto"/>
                <w:right w:val="none" w:sz="0" w:space="0" w:color="auto"/>
              </w:divBdr>
              <w:divsChild>
                <w:div w:id="1965042622">
                  <w:marLeft w:val="0"/>
                  <w:marRight w:val="0"/>
                  <w:marTop w:val="0"/>
                  <w:marBottom w:val="0"/>
                  <w:divBdr>
                    <w:top w:val="none" w:sz="0" w:space="0" w:color="auto"/>
                    <w:left w:val="none" w:sz="0" w:space="0" w:color="auto"/>
                    <w:bottom w:val="none" w:sz="0" w:space="0" w:color="auto"/>
                    <w:right w:val="none" w:sz="0" w:space="0" w:color="auto"/>
                  </w:divBdr>
                </w:div>
              </w:divsChild>
            </w:div>
            <w:div w:id="1863740457">
              <w:marLeft w:val="0"/>
              <w:marRight w:val="0"/>
              <w:marTop w:val="0"/>
              <w:marBottom w:val="0"/>
              <w:divBdr>
                <w:top w:val="none" w:sz="0" w:space="0" w:color="auto"/>
                <w:left w:val="none" w:sz="0" w:space="0" w:color="auto"/>
                <w:bottom w:val="none" w:sz="0" w:space="0" w:color="auto"/>
                <w:right w:val="none" w:sz="0" w:space="0" w:color="auto"/>
              </w:divBdr>
              <w:divsChild>
                <w:div w:id="1367371246">
                  <w:marLeft w:val="0"/>
                  <w:marRight w:val="0"/>
                  <w:marTop w:val="0"/>
                  <w:marBottom w:val="0"/>
                  <w:divBdr>
                    <w:top w:val="none" w:sz="0" w:space="0" w:color="auto"/>
                    <w:left w:val="none" w:sz="0" w:space="0" w:color="auto"/>
                    <w:bottom w:val="none" w:sz="0" w:space="0" w:color="auto"/>
                    <w:right w:val="none" w:sz="0" w:space="0" w:color="auto"/>
                  </w:divBdr>
                </w:div>
              </w:divsChild>
            </w:div>
            <w:div w:id="402024733">
              <w:marLeft w:val="0"/>
              <w:marRight w:val="0"/>
              <w:marTop w:val="0"/>
              <w:marBottom w:val="0"/>
              <w:divBdr>
                <w:top w:val="none" w:sz="0" w:space="0" w:color="auto"/>
                <w:left w:val="none" w:sz="0" w:space="0" w:color="auto"/>
                <w:bottom w:val="none" w:sz="0" w:space="0" w:color="auto"/>
                <w:right w:val="none" w:sz="0" w:space="0" w:color="auto"/>
              </w:divBdr>
              <w:divsChild>
                <w:div w:id="2053771089">
                  <w:marLeft w:val="0"/>
                  <w:marRight w:val="0"/>
                  <w:marTop w:val="0"/>
                  <w:marBottom w:val="0"/>
                  <w:divBdr>
                    <w:top w:val="none" w:sz="0" w:space="0" w:color="auto"/>
                    <w:left w:val="none" w:sz="0" w:space="0" w:color="auto"/>
                    <w:bottom w:val="none" w:sz="0" w:space="0" w:color="auto"/>
                    <w:right w:val="none" w:sz="0" w:space="0" w:color="auto"/>
                  </w:divBdr>
                </w:div>
              </w:divsChild>
            </w:div>
            <w:div w:id="1726564181">
              <w:marLeft w:val="0"/>
              <w:marRight w:val="0"/>
              <w:marTop w:val="0"/>
              <w:marBottom w:val="0"/>
              <w:divBdr>
                <w:top w:val="none" w:sz="0" w:space="0" w:color="auto"/>
                <w:left w:val="none" w:sz="0" w:space="0" w:color="auto"/>
                <w:bottom w:val="none" w:sz="0" w:space="0" w:color="auto"/>
                <w:right w:val="none" w:sz="0" w:space="0" w:color="auto"/>
              </w:divBdr>
              <w:divsChild>
                <w:div w:id="994802789">
                  <w:marLeft w:val="0"/>
                  <w:marRight w:val="0"/>
                  <w:marTop w:val="0"/>
                  <w:marBottom w:val="0"/>
                  <w:divBdr>
                    <w:top w:val="none" w:sz="0" w:space="0" w:color="auto"/>
                    <w:left w:val="none" w:sz="0" w:space="0" w:color="auto"/>
                    <w:bottom w:val="none" w:sz="0" w:space="0" w:color="auto"/>
                    <w:right w:val="none" w:sz="0" w:space="0" w:color="auto"/>
                  </w:divBdr>
                </w:div>
              </w:divsChild>
            </w:div>
            <w:div w:id="480122890">
              <w:marLeft w:val="0"/>
              <w:marRight w:val="0"/>
              <w:marTop w:val="0"/>
              <w:marBottom w:val="0"/>
              <w:divBdr>
                <w:top w:val="none" w:sz="0" w:space="0" w:color="auto"/>
                <w:left w:val="none" w:sz="0" w:space="0" w:color="auto"/>
                <w:bottom w:val="none" w:sz="0" w:space="0" w:color="auto"/>
                <w:right w:val="none" w:sz="0" w:space="0" w:color="auto"/>
              </w:divBdr>
              <w:divsChild>
                <w:div w:id="848717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0712962">
      <w:bodyDiv w:val="1"/>
      <w:marLeft w:val="0"/>
      <w:marRight w:val="0"/>
      <w:marTop w:val="0"/>
      <w:marBottom w:val="0"/>
      <w:divBdr>
        <w:top w:val="none" w:sz="0" w:space="0" w:color="auto"/>
        <w:left w:val="none" w:sz="0" w:space="0" w:color="auto"/>
        <w:bottom w:val="none" w:sz="0" w:space="0" w:color="auto"/>
        <w:right w:val="none" w:sz="0" w:space="0" w:color="auto"/>
      </w:divBdr>
    </w:div>
    <w:div w:id="1692802847">
      <w:bodyDiv w:val="1"/>
      <w:marLeft w:val="0"/>
      <w:marRight w:val="0"/>
      <w:marTop w:val="0"/>
      <w:marBottom w:val="0"/>
      <w:divBdr>
        <w:top w:val="none" w:sz="0" w:space="0" w:color="auto"/>
        <w:left w:val="none" w:sz="0" w:space="0" w:color="auto"/>
        <w:bottom w:val="none" w:sz="0" w:space="0" w:color="auto"/>
        <w:right w:val="none" w:sz="0" w:space="0" w:color="auto"/>
      </w:divBdr>
      <w:divsChild>
        <w:div w:id="794493628">
          <w:marLeft w:val="0"/>
          <w:marRight w:val="0"/>
          <w:marTop w:val="0"/>
          <w:marBottom w:val="0"/>
          <w:divBdr>
            <w:top w:val="none" w:sz="0" w:space="0" w:color="auto"/>
            <w:left w:val="none" w:sz="0" w:space="0" w:color="auto"/>
            <w:bottom w:val="none" w:sz="0" w:space="0" w:color="auto"/>
            <w:right w:val="none" w:sz="0" w:space="0" w:color="auto"/>
          </w:divBdr>
          <w:divsChild>
            <w:div w:id="2043482061">
              <w:marLeft w:val="0"/>
              <w:marRight w:val="0"/>
              <w:marTop w:val="0"/>
              <w:marBottom w:val="0"/>
              <w:divBdr>
                <w:top w:val="none" w:sz="0" w:space="0" w:color="auto"/>
                <w:left w:val="none" w:sz="0" w:space="0" w:color="auto"/>
                <w:bottom w:val="none" w:sz="0" w:space="0" w:color="auto"/>
                <w:right w:val="none" w:sz="0" w:space="0" w:color="auto"/>
              </w:divBdr>
              <w:divsChild>
                <w:div w:id="1786997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6447744">
      <w:bodyDiv w:val="1"/>
      <w:marLeft w:val="0"/>
      <w:marRight w:val="0"/>
      <w:marTop w:val="0"/>
      <w:marBottom w:val="0"/>
      <w:divBdr>
        <w:top w:val="none" w:sz="0" w:space="0" w:color="auto"/>
        <w:left w:val="none" w:sz="0" w:space="0" w:color="auto"/>
        <w:bottom w:val="none" w:sz="0" w:space="0" w:color="auto"/>
        <w:right w:val="none" w:sz="0" w:space="0" w:color="auto"/>
      </w:divBdr>
    </w:div>
    <w:div w:id="2130002696">
      <w:bodyDiv w:val="1"/>
      <w:marLeft w:val="0"/>
      <w:marRight w:val="0"/>
      <w:marTop w:val="0"/>
      <w:marBottom w:val="0"/>
      <w:divBdr>
        <w:top w:val="none" w:sz="0" w:space="0" w:color="auto"/>
        <w:left w:val="none" w:sz="0" w:space="0" w:color="auto"/>
        <w:bottom w:val="none" w:sz="0" w:space="0" w:color="auto"/>
        <w:right w:val="none" w:sz="0" w:space="0" w:color="auto"/>
      </w:divBdr>
      <w:divsChild>
        <w:div w:id="506754063">
          <w:marLeft w:val="0"/>
          <w:marRight w:val="0"/>
          <w:marTop w:val="0"/>
          <w:marBottom w:val="0"/>
          <w:divBdr>
            <w:top w:val="none" w:sz="0" w:space="0" w:color="auto"/>
            <w:left w:val="none" w:sz="0" w:space="0" w:color="auto"/>
            <w:bottom w:val="none" w:sz="0" w:space="0" w:color="auto"/>
            <w:right w:val="none" w:sz="0" w:space="0" w:color="auto"/>
          </w:divBdr>
          <w:divsChild>
            <w:div w:id="971061870">
              <w:marLeft w:val="0"/>
              <w:marRight w:val="0"/>
              <w:marTop w:val="0"/>
              <w:marBottom w:val="0"/>
              <w:divBdr>
                <w:top w:val="none" w:sz="0" w:space="0" w:color="auto"/>
                <w:left w:val="none" w:sz="0" w:space="0" w:color="auto"/>
                <w:bottom w:val="none" w:sz="0" w:space="0" w:color="auto"/>
                <w:right w:val="none" w:sz="0" w:space="0" w:color="auto"/>
              </w:divBdr>
              <w:divsChild>
                <w:div w:id="737938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70651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yperlink" Target="http://www.jstatsoft.org/v40/i03/" TargetMode="External"/><Relationship Id="rId21" Type="http://schemas.openxmlformats.org/officeDocument/2006/relationships/image" Target="media/image13.png"/><Relationship Id="rId34" Type="http://schemas.openxmlformats.org/officeDocument/2006/relationships/image" Target="media/image20.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s://doi.org/10.21105/joss.01686" TargetMode="External"/><Relationship Id="rId33" Type="http://schemas.openxmlformats.org/officeDocument/2006/relationships/image" Target="media/image19.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hyperlink" Target="https://github.com/taiyun/corrplot"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hyperlink" Target="https://www.kaggle.com/darpan25bajaj/retail-case-study-data" TargetMode="External"/><Relationship Id="rId32" Type="http://schemas.openxmlformats.org/officeDocument/2006/relationships/image" Target="media/image18.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https://CRAN.R-project.org/package=scales" TargetMode="External"/><Relationship Id="rId36" Type="http://schemas.openxmlformats.org/officeDocument/2006/relationships/footer" Target="footer1.xml"/><Relationship Id="rId10" Type="http://schemas.openxmlformats.org/officeDocument/2006/relationships/hyperlink" Target="https://www.kaggle.com/darpan25bajaj" TargetMode="External"/><Relationship Id="rId19" Type="http://schemas.openxmlformats.org/officeDocument/2006/relationships/image" Target="media/image11.png"/><Relationship Id="rId31" Type="http://schemas.openxmlformats.org/officeDocument/2006/relationships/image" Target="media/image1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yperlink" Target="https://CRAN.R-project.org/package=eeptools" TargetMode="External"/><Relationship Id="rId30" Type="http://schemas.openxmlformats.org/officeDocument/2006/relationships/image" Target="media/image16.png"/><Relationship Id="rId35" Type="http://schemas.openxmlformats.org/officeDocument/2006/relationships/header" Target="header1.xml"/><Relationship Id="rId8" Type="http://schemas.openxmlformats.org/officeDocument/2006/relationships/image" Target="media/image1.png"/><Relationship Id="rId3"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Users/aryanjain/Library/Containers/com.microsoft.Word/Data/Library/Application%20Support/Microsoft/Office/16.0/DTS/Search/%7bDA8C11CE-D66D-F847-A922-379C097D3D63%7dtf16392796.dotx" TargetMode="External"/></Relationships>
</file>

<file path=word/theme/theme1.xml><?xml version="1.0" encoding="utf-8"?>
<a:theme xmlns:a="http://schemas.openxmlformats.org/drawingml/2006/main" name="Theme2">
  <a:themeElements>
    <a:clrScheme name="Custom 51">
      <a:dk1>
        <a:srgbClr val="161718"/>
      </a:dk1>
      <a:lt1>
        <a:srgbClr val="FFFFFF"/>
      </a:lt1>
      <a:dk2>
        <a:srgbClr val="282660"/>
      </a:dk2>
      <a:lt2>
        <a:srgbClr val="E6E7E8"/>
      </a:lt2>
      <a:accent1>
        <a:srgbClr val="A4063E"/>
      </a:accent1>
      <a:accent2>
        <a:srgbClr val="93C842"/>
      </a:accent2>
      <a:accent3>
        <a:srgbClr val="1D7D74"/>
      </a:accent3>
      <a:accent4>
        <a:srgbClr val="B50745"/>
      </a:accent4>
      <a:accent5>
        <a:srgbClr val="93C842"/>
      </a:accent5>
      <a:accent6>
        <a:srgbClr val="A4063E"/>
      </a:accent6>
      <a:hlink>
        <a:srgbClr val="93C842"/>
      </a:hlink>
      <a:folHlink>
        <a:srgbClr val="93C842"/>
      </a:folHlink>
    </a:clrScheme>
    <a:fontScheme name="Custom 18">
      <a:majorFont>
        <a:latin typeface="Franklin Gothic Book"/>
        <a:ea typeface=""/>
        <a:cs typeface=""/>
      </a:majorFont>
      <a:minorFont>
        <a:latin typeface="Microsoft Sans Serif"/>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44D943F-3684-1640-A76E-7FBCF1EEB7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{DA8C11CE-D66D-F847-A922-379C097D3D63}tf16392796.dotx</Template>
  <TotalTime>5</TotalTime>
  <Pages>16</Pages>
  <Words>1835</Words>
  <Characters>10465</Characters>
  <Application>Microsoft Office Word</Application>
  <DocSecurity>0</DocSecurity>
  <Lines>87</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12276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Aryan Jain</dc:creator>
  <cp:keywords/>
  <dc:description/>
  <cp:lastModifiedBy>Aryan Jain</cp:lastModifiedBy>
  <cp:revision>4</cp:revision>
  <cp:lastPrinted>2020-09-18T04:18:00Z</cp:lastPrinted>
  <dcterms:created xsi:type="dcterms:W3CDTF">2020-11-16T04:32:00Z</dcterms:created>
  <dcterms:modified xsi:type="dcterms:W3CDTF">2020-11-16T04:44:00Z</dcterms:modified>
</cp:coreProperties>
</file>