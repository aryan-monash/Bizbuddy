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rsidRPr="0023444C" w14:paraId="5F6F24A1" w14:textId="77777777" w:rsidTr="004B7E44">
        <w:trPr>
          <w:trHeight w:val="2536"/>
        </w:trPr>
        <w:tc>
          <w:tcPr>
            <w:tcW w:w="8541" w:type="dxa"/>
            <w:tcBorders>
              <w:top w:val="nil"/>
              <w:left w:val="nil"/>
              <w:bottom w:val="nil"/>
              <w:right w:val="nil"/>
            </w:tcBorders>
          </w:tcPr>
          <w:p w14:paraId="4B6BEE3B" w14:textId="77777777" w:rsidR="004B7E44" w:rsidRPr="0023444C" w:rsidRDefault="004B7E44" w:rsidP="004B7E44">
            <w:r w:rsidRPr="0023444C">
              <w:rPr>
                <w:noProof/>
                <w:lang w:bidi="en-GB"/>
              </w:rPr>
              <mc:AlternateContent>
                <mc:Choice Requires="wps">
                  <w:drawing>
                    <wp:inline distT="0" distB="0" distL="0" distR="0" wp14:anchorId="6E56172F" wp14:editId="77C46AD8">
                      <wp:extent cx="5138670" cy="1702008"/>
                      <wp:effectExtent l="0" t="0" r="0" b="0"/>
                      <wp:docPr id="8" name="Text Box 8"/>
                      <wp:cNvGraphicFramePr/>
                      <a:graphic xmlns:a="http://schemas.openxmlformats.org/drawingml/2006/main">
                        <a:graphicData uri="http://schemas.microsoft.com/office/word/2010/wordprocessingShape">
                          <wps:wsp>
                            <wps:cNvSpPr txBox="1"/>
                            <wps:spPr>
                              <a:xfrm>
                                <a:off x="0" y="0"/>
                                <a:ext cx="5138670" cy="1702008"/>
                              </a:xfrm>
                              <a:prstGeom prst="rect">
                                <a:avLst/>
                              </a:prstGeom>
                              <a:noFill/>
                              <a:ln w="6350">
                                <a:noFill/>
                              </a:ln>
                            </wps:spPr>
                            <wps:txbx>
                              <w:txbxContent>
                                <w:p w14:paraId="07D0D5C3" w14:textId="110070A4" w:rsidR="00255BF9"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Data Exploration Project :</w:t>
                                  </w:r>
                                </w:p>
                                <w:p w14:paraId="4A0C68EE" w14:textId="7D5A2343" w:rsidR="00255BF9" w:rsidRPr="00EA339D"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Retail store analysis</w:t>
                                  </w:r>
                                </w:p>
                                <w:p w14:paraId="71A550FC" w14:textId="77777777" w:rsidR="00255BF9" w:rsidRPr="00D86945" w:rsidRDefault="00255BF9" w:rsidP="003D1F6F">
                                  <w:pPr>
                                    <w:pStyle w:val="Title"/>
                                  </w:pPr>
                                </w:p>
                                <w:p w14:paraId="6E20C7C2" w14:textId="77777777" w:rsidR="00255BF9" w:rsidRPr="004B7E44" w:rsidRDefault="00255BF9" w:rsidP="004B7E44">
                                  <w:pPr>
                                    <w:pStyle w:val="Title"/>
                                  </w:pPr>
                                </w:p>
                                <w:p w14:paraId="7A9C5330" w14:textId="77777777" w:rsidR="00255BF9" w:rsidRDefault="00255BF9"/>
                                <w:p w14:paraId="5A304010"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081687BF" w14:textId="77777777" w:rsidR="00255BF9" w:rsidRPr="00D86945" w:rsidRDefault="00255BF9" w:rsidP="003D1F6F">
                                  <w:pPr>
                                    <w:pStyle w:val="Title"/>
                                  </w:pPr>
                                </w:p>
                                <w:p w14:paraId="63626D5F" w14:textId="77777777" w:rsidR="00255BF9" w:rsidRPr="004B7E44" w:rsidRDefault="00255BF9" w:rsidP="004B7E44">
                                  <w:pPr>
                                    <w:pStyle w:val="Title"/>
                                  </w:pPr>
                                </w:p>
                                <w:p w14:paraId="520ABE30" w14:textId="77777777" w:rsidR="00255BF9" w:rsidRDefault="00255BF9"/>
                                <w:p w14:paraId="012F07C4"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Public</w:t>
                                  </w:r>
                                </w:p>
                                <w:p w14:paraId="044992E5" w14:textId="77777777" w:rsidR="00255BF9" w:rsidRPr="00D86945" w:rsidRDefault="00255BF9" w:rsidP="003D1F6F">
                                  <w:pPr>
                                    <w:pStyle w:val="Title"/>
                                  </w:pPr>
                                </w:p>
                                <w:p w14:paraId="15950083" w14:textId="77777777" w:rsidR="00255BF9" w:rsidRPr="004B7E44" w:rsidRDefault="00255BF9" w:rsidP="004B7E44">
                                  <w:pPr>
                                    <w:pStyle w:val="Title"/>
                                  </w:pPr>
                                </w:p>
                                <w:p w14:paraId="10414BBC" w14:textId="77777777" w:rsidR="00255BF9" w:rsidRDefault="00255BF9"/>
                                <w:p w14:paraId="340330F6"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797A2C34" w14:textId="77777777" w:rsidR="00255BF9" w:rsidRPr="00D86945" w:rsidRDefault="00255BF9" w:rsidP="003D1F6F">
                                  <w:pPr>
                                    <w:pStyle w:val="Title"/>
                                  </w:pPr>
                                </w:p>
                                <w:p w14:paraId="5EFECD4F" w14:textId="77777777" w:rsidR="00255BF9" w:rsidRPr="004B7E44" w:rsidRDefault="00255BF9" w:rsidP="004B7E4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E56172F" id="_x0000_t202" coordsize="21600,21600" o:spt="202" path="m,l,21600r21600,l21600,xe">
                      <v:stroke joinstyle="miter"/>
                      <v:path gradientshapeok="t" o:connecttype="rect"/>
                    </v:shapetype>
                    <v:shape id="Text Box 8" o:spid="_x0000_s1026" type="#_x0000_t202" style="width:404.6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" filled="f" stroked="f" strokeweight=".5pt">
                      <v:textbox>
                        <w:txbxContent>
                          <w:p w14:paraId="07D0D5C3" w14:textId="110070A4" w:rsidR="00255BF9"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Data Exploration Project :</w:t>
                            </w:r>
                          </w:p>
                          <w:p w14:paraId="4A0C68EE" w14:textId="7D5A2343" w:rsidR="00255BF9" w:rsidRPr="00EA339D" w:rsidRDefault="00255BF9" w:rsidP="003D1F6F">
                            <w:pPr>
                              <w:pStyle w:val="Title"/>
                              <w:rPr>
                                <w:rFonts w:eastAsiaTheme="majorEastAsia" w:cstheme="majorBidi"/>
                                <w:bCs/>
                                <w:sz w:val="72"/>
                                <w:szCs w:val="52"/>
                                <w:lang w:val="en-AU"/>
                              </w:rPr>
                            </w:pPr>
                            <w:r>
                              <w:rPr>
                                <w:rFonts w:eastAsiaTheme="majorEastAsia" w:cstheme="majorBidi"/>
                                <w:bCs/>
                                <w:sz w:val="72"/>
                                <w:szCs w:val="52"/>
                                <w:lang w:val="en-AU"/>
                              </w:rPr>
                              <w:t>Retail store analysis</w:t>
                            </w:r>
                          </w:p>
                          <w:p w14:paraId="71A550FC" w14:textId="77777777" w:rsidR="00255BF9" w:rsidRPr="00D86945" w:rsidRDefault="00255BF9" w:rsidP="003D1F6F">
                            <w:pPr>
                              <w:pStyle w:val="Title"/>
                            </w:pPr>
                          </w:p>
                          <w:p w14:paraId="6E20C7C2" w14:textId="77777777" w:rsidR="00255BF9" w:rsidRPr="004B7E44" w:rsidRDefault="00255BF9" w:rsidP="004B7E44">
                            <w:pPr>
                              <w:pStyle w:val="Title"/>
                            </w:pPr>
                          </w:p>
                          <w:p w14:paraId="7A9C5330" w14:textId="77777777" w:rsidR="00255BF9" w:rsidRDefault="00255BF9"/>
                          <w:p w14:paraId="5A304010"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081687BF" w14:textId="77777777" w:rsidR="00255BF9" w:rsidRPr="00D86945" w:rsidRDefault="00255BF9" w:rsidP="003D1F6F">
                            <w:pPr>
                              <w:pStyle w:val="Title"/>
                            </w:pPr>
                          </w:p>
                          <w:p w14:paraId="63626D5F" w14:textId="77777777" w:rsidR="00255BF9" w:rsidRPr="004B7E44" w:rsidRDefault="00255BF9" w:rsidP="004B7E44">
                            <w:pPr>
                              <w:pStyle w:val="Title"/>
                            </w:pPr>
                          </w:p>
                          <w:p w14:paraId="520ABE30" w14:textId="77777777" w:rsidR="00255BF9" w:rsidRDefault="00255BF9"/>
                          <w:p w14:paraId="012F07C4"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Public</w:t>
                            </w:r>
                          </w:p>
                          <w:p w14:paraId="044992E5" w14:textId="77777777" w:rsidR="00255BF9" w:rsidRPr="00D86945" w:rsidRDefault="00255BF9" w:rsidP="003D1F6F">
                            <w:pPr>
                              <w:pStyle w:val="Title"/>
                            </w:pPr>
                          </w:p>
                          <w:p w14:paraId="15950083" w14:textId="77777777" w:rsidR="00255BF9" w:rsidRPr="004B7E44" w:rsidRDefault="00255BF9" w:rsidP="004B7E44">
                            <w:pPr>
                              <w:pStyle w:val="Title"/>
                            </w:pPr>
                          </w:p>
                          <w:p w14:paraId="10414BBC" w14:textId="77777777" w:rsidR="00255BF9" w:rsidRDefault="00255BF9"/>
                          <w:p w14:paraId="340330F6" w14:textId="77777777" w:rsidR="00255BF9" w:rsidRPr="00EA339D" w:rsidRDefault="00255BF9" w:rsidP="003D1F6F">
                            <w:pPr>
                              <w:pStyle w:val="Title"/>
                              <w:rPr>
                                <w:rFonts w:eastAsiaTheme="majorEastAsia" w:cstheme="majorBidi"/>
                                <w:bCs/>
                                <w:sz w:val="72"/>
                                <w:szCs w:val="52"/>
                                <w:lang w:val="en-AU"/>
                              </w:rPr>
                            </w:pPr>
                            <w:r w:rsidRPr="00EA339D">
                              <w:rPr>
                                <w:rFonts w:eastAsiaTheme="majorEastAsia" w:cstheme="majorBidi"/>
                                <w:bCs/>
                                <w:sz w:val="72"/>
                                <w:szCs w:val="52"/>
                                <w:lang w:val="en-AU"/>
                              </w:rPr>
                              <w:t>e 1: Tableau Public</w:t>
                            </w:r>
                          </w:p>
                          <w:p w14:paraId="797A2C34" w14:textId="77777777" w:rsidR="00255BF9" w:rsidRPr="00D86945" w:rsidRDefault="00255BF9" w:rsidP="003D1F6F">
                            <w:pPr>
                              <w:pStyle w:val="Title"/>
                            </w:pPr>
                          </w:p>
                          <w:p w14:paraId="5EFECD4F" w14:textId="77777777" w:rsidR="00255BF9" w:rsidRPr="004B7E44" w:rsidRDefault="00255BF9" w:rsidP="004B7E44">
                            <w:pPr>
                              <w:pStyle w:val="Title"/>
                            </w:pPr>
                          </w:p>
                        </w:txbxContent>
                      </v:textbox>
                      <w10:anchorlock/>
                    </v:shape>
                  </w:pict>
                </mc:Fallback>
              </mc:AlternateContent>
            </w:r>
          </w:p>
          <w:p w14:paraId="069F234E" w14:textId="77777777" w:rsidR="004B7E44" w:rsidRPr="0023444C" w:rsidRDefault="004B7E44" w:rsidP="004B7E44">
            <w:r w:rsidRPr="0023444C">
              <w:rPr>
                <w:noProof/>
                <w:lang w:bidi="en-GB"/>
              </w:rPr>
              <mc:AlternateContent>
                <mc:Choice Requires="wps">
                  <w:drawing>
                    <wp:inline distT="0" distB="0" distL="0" distR="0" wp14:anchorId="4543DB93" wp14:editId="574B8106">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5A7B9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" strokecolor="white [3212]" strokeweight="6pt">
                      <w10:anchorlock/>
                    </v:line>
                  </w:pict>
                </mc:Fallback>
              </mc:AlternateContent>
            </w:r>
          </w:p>
          <w:p w14:paraId="221A20F5" w14:textId="77777777" w:rsidR="004B7E44" w:rsidRPr="0023444C" w:rsidRDefault="00B24DAD" w:rsidP="004B7E44">
            <w:r>
              <w:rPr>
                <w:noProof/>
                <w:lang w:bidi="en-GB"/>
              </w:rPr>
              <mc:AlternateContent>
                <mc:Choice Requires="wps">
                  <w:drawing>
                    <wp:anchor distT="0" distB="0" distL="114300" distR="114300" simplePos="0" relativeHeight="251661312" behindDoc="0" locked="0" layoutInCell="1" allowOverlap="1" wp14:anchorId="06A1AF3B" wp14:editId="03CC1B11">
                      <wp:simplePos x="0" y="0"/>
                      <wp:positionH relativeFrom="column">
                        <wp:posOffset>14287</wp:posOffset>
                      </wp:positionH>
                      <wp:positionV relativeFrom="paragraph">
                        <wp:posOffset>554990</wp:posOffset>
                      </wp:positionV>
                      <wp:extent cx="4726305" cy="88582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726305" cy="885825"/>
                              </a:xfrm>
                              <a:prstGeom prst="rect">
                                <a:avLst/>
                              </a:prstGeom>
                              <a:noFill/>
                              <a:ln w="6350">
                                <a:noFill/>
                              </a:ln>
                            </wps:spPr>
                            <wps:txbx>
                              <w:txbxContent>
                                <w:p w14:paraId="489DAB62" w14:textId="77777777" w:rsidR="00255BF9" w:rsidRPr="00B24DAD" w:rsidRDefault="00255BF9" w:rsidP="00F95C20">
                                  <w:pPr>
                                    <w:pStyle w:val="Subtitle"/>
                                    <w:rPr>
                                      <w:sz w:val="40"/>
                                      <w:szCs w:val="40"/>
                                      <w:lang w:val="en-AU" w:bidi="en-GB"/>
                                    </w:rPr>
                                  </w:pPr>
                                  <w:r w:rsidRPr="00B24DAD">
                                    <w:rPr>
                                      <w:sz w:val="40"/>
                                      <w:szCs w:val="40"/>
                                      <w:lang w:val="en-AU" w:bidi="en-GB"/>
                                    </w:rPr>
                                    <w:t xml:space="preserve">Data Exploration &amp; </w:t>
                                  </w:r>
                                </w:p>
                                <w:p w14:paraId="63C4B3D4" w14:textId="77777777" w:rsidR="00255BF9" w:rsidRPr="00B24DAD" w:rsidRDefault="00255BF9" w:rsidP="00F95C20">
                                  <w:pPr>
                                    <w:pStyle w:val="Subtitle"/>
                                    <w:rPr>
                                      <w:sz w:val="40"/>
                                      <w:szCs w:val="40"/>
                                      <w:lang w:val="en-AU"/>
                                    </w:rPr>
                                  </w:pPr>
                                  <w:r w:rsidRPr="00B24DAD">
                                    <w:rPr>
                                      <w:sz w:val="40"/>
                                      <w:szCs w:val="40"/>
                                      <w:lang w:val="en-AU" w:bidi="en-GB"/>
                                    </w:rPr>
                                    <w:t>Visualization</w:t>
                                  </w:r>
                                </w:p>
                                <w:p w14:paraId="0C33B512" w14:textId="77777777" w:rsidR="00255BF9" w:rsidRPr="00B24DAD" w:rsidRDefault="00255BF9">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AF3B" id="Text Box 22" o:spid="_x0000_s1027" type="#_x0000_t202" style="position:absolute;margin-left:1.1pt;margin-top:43.7pt;width:372.15pt;height:6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" filled="f" stroked="f" strokeweight=".5pt">
                      <v:textbox>
                        <w:txbxContent>
                          <w:p w14:paraId="489DAB62" w14:textId="77777777" w:rsidR="00255BF9" w:rsidRPr="00B24DAD" w:rsidRDefault="00255BF9" w:rsidP="00F95C20">
                            <w:pPr>
                              <w:pStyle w:val="Subtitle"/>
                              <w:rPr>
                                <w:sz w:val="40"/>
                                <w:szCs w:val="40"/>
                                <w:lang w:val="en-AU" w:bidi="en-GB"/>
                              </w:rPr>
                            </w:pPr>
                            <w:r w:rsidRPr="00B24DAD">
                              <w:rPr>
                                <w:sz w:val="40"/>
                                <w:szCs w:val="40"/>
                                <w:lang w:val="en-AU" w:bidi="en-GB"/>
                              </w:rPr>
                              <w:t xml:space="preserve">Data Exploration &amp; </w:t>
                            </w:r>
                          </w:p>
                          <w:p w14:paraId="63C4B3D4" w14:textId="77777777" w:rsidR="00255BF9" w:rsidRPr="00B24DAD" w:rsidRDefault="00255BF9" w:rsidP="00F95C20">
                            <w:pPr>
                              <w:pStyle w:val="Subtitle"/>
                              <w:rPr>
                                <w:sz w:val="40"/>
                                <w:szCs w:val="40"/>
                                <w:lang w:val="en-AU"/>
                              </w:rPr>
                            </w:pPr>
                            <w:r w:rsidRPr="00B24DAD">
                              <w:rPr>
                                <w:sz w:val="40"/>
                                <w:szCs w:val="40"/>
                                <w:lang w:val="en-AU" w:bidi="en-GB"/>
                              </w:rPr>
                              <w:t>Visualization</w:t>
                            </w:r>
                          </w:p>
                          <w:p w14:paraId="0C33B512" w14:textId="77777777" w:rsidR="00255BF9" w:rsidRPr="00B24DAD" w:rsidRDefault="00255BF9">
                            <w:pPr>
                              <w:rPr>
                                <w:sz w:val="40"/>
                                <w:szCs w:val="40"/>
                              </w:rPr>
                            </w:pPr>
                          </w:p>
                        </w:txbxContent>
                      </v:textbox>
                    </v:shape>
                  </w:pict>
                </mc:Fallback>
              </mc:AlternateContent>
            </w:r>
            <w:r w:rsidR="004B7E44" w:rsidRPr="0023444C">
              <w:rPr>
                <w:noProof/>
                <w:lang w:bidi="en-GB"/>
              </w:rPr>
              <mc:AlternateContent>
                <mc:Choice Requires="wps">
                  <w:drawing>
                    <wp:inline distT="0" distB="0" distL="0" distR="0" wp14:anchorId="48370A3B" wp14:editId="029055F9">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30F6CA2" w14:textId="77777777" w:rsidR="00255BF9" w:rsidRPr="00F95C20" w:rsidRDefault="00255BF9" w:rsidP="00F95C20">
                                  <w:pPr>
                                    <w:pStyle w:val="Subtitle"/>
                                    <w:rPr>
                                      <w:lang w:val="en-AU"/>
                                    </w:rPr>
                                  </w:pPr>
                                  <w:r>
                                    <w:rPr>
                                      <w:lang w:val="en-AU" w:bidi="en-GB"/>
                                    </w:rPr>
                                    <w:t>FIT5147</w:t>
                                  </w:r>
                                </w:p>
                                <w:p w14:paraId="01C72A0B" w14:textId="77777777" w:rsidR="00255BF9" w:rsidRPr="003D1F6F" w:rsidRDefault="00255BF9" w:rsidP="004B7E44">
                                  <w:pPr>
                                    <w:pStyle w:val="Subtitle"/>
                                    <w:rPr>
                                      <w:lang w:val="en-AU"/>
                                    </w:rPr>
                                  </w:pPr>
                                  <w:r>
                                    <w:rPr>
                                      <w:lang w:val="en-AU" w:bidi="en-GB"/>
                                    </w:rPr>
                                    <w:t>FIT5147</w:t>
                                  </w:r>
                                </w:p>
                                <w:p w14:paraId="50A49B66" w14:textId="77777777" w:rsidR="00255BF9" w:rsidRDefault="00255BF9"/>
                                <w:p w14:paraId="55EA79C1" w14:textId="77777777" w:rsidR="00255BF9" w:rsidRPr="003D1F6F" w:rsidRDefault="00255BF9" w:rsidP="004B7E44">
                                  <w:pPr>
                                    <w:pStyle w:val="Subtitle"/>
                                    <w:rPr>
                                      <w:lang w:val="en-AU"/>
                                    </w:rPr>
                                  </w:pPr>
                                  <w:r>
                                    <w:rPr>
                                      <w:lang w:val="en-AU" w:bidi="en-GB"/>
                                    </w:rPr>
                                    <w:t>Monash UniversityFIT5147</w:t>
                                  </w:r>
                                </w:p>
                                <w:p w14:paraId="1F4DD448" w14:textId="77777777" w:rsidR="00255BF9" w:rsidRDefault="00255BF9"/>
                                <w:p w14:paraId="07D5889B" w14:textId="77777777" w:rsidR="00255BF9" w:rsidRPr="003D1F6F" w:rsidRDefault="00255BF9" w:rsidP="004B7E44">
                                  <w:pPr>
                                    <w:pStyle w:val="Subtitle"/>
                                    <w:rPr>
                                      <w:lang w:val="en-AU"/>
                                    </w:rPr>
                                  </w:pPr>
                                  <w:r>
                                    <w:rPr>
                                      <w:lang w:val="en-AU" w:bidi="en-GB"/>
                                    </w:rPr>
                                    <w:t>FIT5147</w:t>
                                  </w:r>
                                </w:p>
                                <w:p w14:paraId="25E6497F" w14:textId="77777777" w:rsidR="00255BF9" w:rsidRDefault="00255BF9"/>
                                <w:p w14:paraId="0E9E66E7" w14:textId="77777777" w:rsidR="00255BF9" w:rsidRPr="003D1F6F" w:rsidRDefault="00255BF9" w:rsidP="004B7E44">
                                  <w:pPr>
                                    <w:pStyle w:val="Heading1"/>
                                    <w:rPr>
                                      <w:lang w:val="en-AU"/>
                                    </w:rPr>
                                  </w:pPr>
                                  <w:r>
                                    <w:rPr>
                                      <w:lang w:val="en-AU" w:bidi="en-GB"/>
                                    </w:rPr>
                                    <w:t>Monash University</w:t>
                                  </w:r>
                                </w:p>
                                <w:p w14:paraId="6DDE769E" w14:textId="77777777" w:rsidR="00255BF9" w:rsidRDefault="00255BF9"/>
                                <w:p w14:paraId="0A798F47" w14:textId="77777777" w:rsidR="00255BF9" w:rsidRPr="003D1F6F" w:rsidRDefault="00255BF9" w:rsidP="004B7E44">
                                  <w:pPr>
                                    <w:pStyle w:val="Heading1"/>
                                    <w:rPr>
                                      <w:lang w:val="en-AU"/>
                                    </w:rPr>
                                  </w:pPr>
                                  <w:r>
                                    <w:rPr>
                                      <w:lang w:val="en-AU" w:bidi="en-GB"/>
                                    </w:rPr>
                                    <w:t>Monash University</w:t>
                                  </w:r>
                                </w:p>
                                <w:p w14:paraId="747A3E47" w14:textId="77777777" w:rsidR="00255BF9" w:rsidRDefault="00255BF9"/>
                                <w:p w14:paraId="10B41F6F" w14:textId="77777777" w:rsidR="00255BF9" w:rsidRPr="003D1F6F" w:rsidRDefault="00255BF9" w:rsidP="004B7E44">
                                  <w:pPr>
                                    <w:pStyle w:val="Heading1"/>
                                    <w:rPr>
                                      <w:lang w:val="en-AU"/>
                                    </w:rPr>
                                  </w:pPr>
                                  <w:r>
                                    <w:rPr>
                                      <w:lang w:val="en-AU" w:bidi="en-GB"/>
                                    </w:rPr>
                                    <w:t>Monash University</w:t>
                                  </w:r>
                                </w:p>
                                <w:p w14:paraId="69269FB1" w14:textId="77777777" w:rsidR="00255BF9" w:rsidRDefault="00255BF9"/>
                                <w:p w14:paraId="09C93640" w14:textId="77777777" w:rsidR="00255BF9" w:rsidRPr="003D1F6F" w:rsidRDefault="00255BF9" w:rsidP="004B7E44">
                                  <w:pPr>
                                    <w:pStyle w:val="Heading1"/>
                                    <w:rPr>
                                      <w:lang w:val="en-AU"/>
                                    </w:rPr>
                                  </w:pPr>
                                  <w:r>
                                    <w:rPr>
                                      <w:lang w:val="en-AU" w:bidi="en-GB"/>
                                    </w:rPr>
                                    <w:t>Monash University</w:t>
                                  </w:r>
                                </w:p>
                                <w:p w14:paraId="0732ECC7" w14:textId="77777777" w:rsidR="00255BF9" w:rsidRDefault="00255BF9"/>
                                <w:p w14:paraId="47B23242" w14:textId="77777777" w:rsidR="00255BF9" w:rsidRPr="003D1F6F" w:rsidRDefault="00255BF9" w:rsidP="004B7E44">
                                  <w:pPr>
                                    <w:pStyle w:val="Heading1"/>
                                    <w:rPr>
                                      <w:lang w:val="en-AU"/>
                                    </w:rPr>
                                  </w:pPr>
                                  <w:r>
                                    <w:rPr>
                                      <w:lang w:val="en-AU" w:bidi="en-GB"/>
                                    </w:rPr>
                                    <w:t>Monash University</w:t>
                                  </w:r>
                                </w:p>
                                <w:p w14:paraId="1A3EEF03" w14:textId="77777777" w:rsidR="00255BF9" w:rsidRDefault="00255BF9"/>
                                <w:p w14:paraId="7B64022E" w14:textId="77777777" w:rsidR="00255BF9" w:rsidRPr="003D1F6F" w:rsidRDefault="00255BF9" w:rsidP="004B7E44">
                                  <w:pPr>
                                    <w:pStyle w:val="Heading1"/>
                                    <w:rPr>
                                      <w:lang w:val="en-AU"/>
                                    </w:rPr>
                                  </w:pPr>
                                  <w:r>
                                    <w:rPr>
                                      <w:lang w:val="en-AU" w:bidi="en-GB"/>
                                    </w:rPr>
                                    <w:t>Monash University</w:t>
                                  </w:r>
                                </w:p>
                                <w:p w14:paraId="46B4927A" w14:textId="77777777" w:rsidR="00255BF9" w:rsidRDefault="00255BF9"/>
                                <w:p w14:paraId="18641E3A" w14:textId="77777777" w:rsidR="00255BF9" w:rsidRPr="003D1F6F" w:rsidRDefault="00255BF9" w:rsidP="004B7E44">
                                  <w:pPr>
                                    <w:pStyle w:val="Heading1"/>
                                    <w:rPr>
                                      <w:lang w:val="en-AU"/>
                                    </w:rPr>
                                  </w:pPr>
                                  <w:r>
                                    <w:rPr>
                                      <w:lang w:val="en-AU" w:bidi="en-GB"/>
                                    </w:rPr>
                                    <w:t>dh</w:t>
                                  </w:r>
                                </w:p>
                                <w:p w14:paraId="53E84A9F" w14:textId="77777777" w:rsidR="00255BF9" w:rsidRDefault="00255BF9"/>
                                <w:p w14:paraId="11838E68" w14:textId="77777777" w:rsidR="00255BF9" w:rsidRPr="003D1F6F" w:rsidRDefault="00255BF9" w:rsidP="004B7E44">
                                  <w:pPr>
                                    <w:pStyle w:val="Heading1"/>
                                    <w:rPr>
                                      <w:lang w:val="en-AU"/>
                                    </w:rPr>
                                  </w:pPr>
                                  <w:r>
                                    <w:rPr>
                                      <w:lang w:val="en-AU" w:bidi="en-GB"/>
                                    </w:rPr>
                                    <w:t>Monash University</w:t>
                                  </w:r>
                                </w:p>
                                <w:p w14:paraId="7EFADAAF" w14:textId="77777777" w:rsidR="00255BF9" w:rsidRDefault="00255BF9"/>
                                <w:p w14:paraId="78A46089" w14:textId="77777777" w:rsidR="00255BF9" w:rsidRPr="003D1F6F" w:rsidRDefault="00255BF9" w:rsidP="004B7E44">
                                  <w:pPr>
                                    <w:pStyle w:val="Subtitle"/>
                                    <w:rPr>
                                      <w:lang w:val="en-AU"/>
                                    </w:rPr>
                                  </w:pPr>
                                  <w:r>
                                    <w:rPr>
                                      <w:lang w:val="en-AU" w:bidi="en-GB"/>
                                    </w:rPr>
                                    <w:t>Monash University47</w:t>
                                  </w:r>
                                </w:p>
                                <w:p w14:paraId="55185670" w14:textId="77777777" w:rsidR="00255BF9" w:rsidRDefault="00255BF9"/>
                                <w:p w14:paraId="21B8EB78" w14:textId="77777777" w:rsidR="00255BF9" w:rsidRPr="003D1F6F" w:rsidRDefault="00255BF9" w:rsidP="004B7E44">
                                  <w:pPr>
                                    <w:pStyle w:val="Subtitle"/>
                                    <w:rPr>
                                      <w:lang w:val="en-AU"/>
                                    </w:rPr>
                                  </w:pPr>
                                  <w:r>
                                    <w:rPr>
                                      <w:lang w:val="en-AU" w:bidi="en-GB"/>
                                    </w:rPr>
                                    <w:t>Monash UniversityFIT5147</w:t>
                                  </w:r>
                                </w:p>
                                <w:p w14:paraId="4E2E19D5" w14:textId="77777777" w:rsidR="00255BF9" w:rsidRDefault="00255BF9"/>
                                <w:p w14:paraId="59A1E5E8" w14:textId="77777777" w:rsidR="00255BF9" w:rsidRPr="003D1F6F" w:rsidRDefault="00255BF9" w:rsidP="004B7E44">
                                  <w:pPr>
                                    <w:pStyle w:val="Subtitle"/>
                                    <w:rPr>
                                      <w:lang w:val="en-AU"/>
                                    </w:rPr>
                                  </w:pPr>
                                  <w:r>
                                    <w:rPr>
                                      <w:lang w:val="en-AU" w:bidi="en-GB"/>
                                    </w:rPr>
                                    <w:t>FIT5147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70A3B" id="Text Box 3" o:spid="_x0000_s102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" filled="f" stroked="f" strokeweight=".5pt">
                      <v:textbox>
                        <w:txbxContent>
                          <w:p w14:paraId="030F6CA2" w14:textId="77777777" w:rsidR="00255BF9" w:rsidRPr="00F95C20" w:rsidRDefault="00255BF9" w:rsidP="00F95C20">
                            <w:pPr>
                              <w:pStyle w:val="Subtitle"/>
                              <w:rPr>
                                <w:lang w:val="en-AU"/>
                              </w:rPr>
                            </w:pPr>
                            <w:r>
                              <w:rPr>
                                <w:lang w:val="en-AU" w:bidi="en-GB"/>
                              </w:rPr>
                              <w:t>FIT5147</w:t>
                            </w:r>
                          </w:p>
                          <w:p w14:paraId="01C72A0B" w14:textId="77777777" w:rsidR="00255BF9" w:rsidRPr="003D1F6F" w:rsidRDefault="00255BF9" w:rsidP="004B7E44">
                            <w:pPr>
                              <w:pStyle w:val="Subtitle"/>
                              <w:rPr>
                                <w:lang w:val="en-AU"/>
                              </w:rPr>
                            </w:pPr>
                            <w:r>
                              <w:rPr>
                                <w:lang w:val="en-AU" w:bidi="en-GB"/>
                              </w:rPr>
                              <w:t>FIT5147</w:t>
                            </w:r>
                          </w:p>
                          <w:p w14:paraId="50A49B66" w14:textId="77777777" w:rsidR="00255BF9" w:rsidRDefault="00255BF9"/>
                          <w:p w14:paraId="55EA79C1" w14:textId="77777777" w:rsidR="00255BF9" w:rsidRPr="003D1F6F" w:rsidRDefault="00255BF9" w:rsidP="004B7E44">
                            <w:pPr>
                              <w:pStyle w:val="Subtitle"/>
                              <w:rPr>
                                <w:lang w:val="en-AU"/>
                              </w:rPr>
                            </w:pPr>
                            <w:r>
                              <w:rPr>
                                <w:lang w:val="en-AU" w:bidi="en-GB"/>
                              </w:rPr>
                              <w:t>Monash UniversityFIT5147</w:t>
                            </w:r>
                          </w:p>
                          <w:p w14:paraId="1F4DD448" w14:textId="77777777" w:rsidR="00255BF9" w:rsidRDefault="00255BF9"/>
                          <w:p w14:paraId="07D5889B" w14:textId="77777777" w:rsidR="00255BF9" w:rsidRPr="003D1F6F" w:rsidRDefault="00255BF9" w:rsidP="004B7E44">
                            <w:pPr>
                              <w:pStyle w:val="Subtitle"/>
                              <w:rPr>
                                <w:lang w:val="en-AU"/>
                              </w:rPr>
                            </w:pPr>
                            <w:r>
                              <w:rPr>
                                <w:lang w:val="en-AU" w:bidi="en-GB"/>
                              </w:rPr>
                              <w:t>FIT5147</w:t>
                            </w:r>
                          </w:p>
                          <w:p w14:paraId="25E6497F" w14:textId="77777777" w:rsidR="00255BF9" w:rsidRDefault="00255BF9"/>
                          <w:p w14:paraId="0E9E66E7" w14:textId="77777777" w:rsidR="00255BF9" w:rsidRPr="003D1F6F" w:rsidRDefault="00255BF9" w:rsidP="004B7E44">
                            <w:pPr>
                              <w:pStyle w:val="Heading1"/>
                              <w:rPr>
                                <w:lang w:val="en-AU"/>
                              </w:rPr>
                            </w:pPr>
                            <w:r>
                              <w:rPr>
                                <w:lang w:val="en-AU" w:bidi="en-GB"/>
                              </w:rPr>
                              <w:t>Monash University</w:t>
                            </w:r>
                          </w:p>
                          <w:p w14:paraId="6DDE769E" w14:textId="77777777" w:rsidR="00255BF9" w:rsidRDefault="00255BF9"/>
                          <w:p w14:paraId="0A798F47" w14:textId="77777777" w:rsidR="00255BF9" w:rsidRPr="003D1F6F" w:rsidRDefault="00255BF9" w:rsidP="004B7E44">
                            <w:pPr>
                              <w:pStyle w:val="Heading1"/>
                              <w:rPr>
                                <w:lang w:val="en-AU"/>
                              </w:rPr>
                            </w:pPr>
                            <w:r>
                              <w:rPr>
                                <w:lang w:val="en-AU" w:bidi="en-GB"/>
                              </w:rPr>
                              <w:t>Monash University</w:t>
                            </w:r>
                          </w:p>
                          <w:p w14:paraId="747A3E47" w14:textId="77777777" w:rsidR="00255BF9" w:rsidRDefault="00255BF9"/>
                          <w:p w14:paraId="10B41F6F" w14:textId="77777777" w:rsidR="00255BF9" w:rsidRPr="003D1F6F" w:rsidRDefault="00255BF9" w:rsidP="004B7E44">
                            <w:pPr>
                              <w:pStyle w:val="Heading1"/>
                              <w:rPr>
                                <w:lang w:val="en-AU"/>
                              </w:rPr>
                            </w:pPr>
                            <w:r>
                              <w:rPr>
                                <w:lang w:val="en-AU" w:bidi="en-GB"/>
                              </w:rPr>
                              <w:t>Monash University</w:t>
                            </w:r>
                          </w:p>
                          <w:p w14:paraId="69269FB1" w14:textId="77777777" w:rsidR="00255BF9" w:rsidRDefault="00255BF9"/>
                          <w:p w14:paraId="09C93640" w14:textId="77777777" w:rsidR="00255BF9" w:rsidRPr="003D1F6F" w:rsidRDefault="00255BF9" w:rsidP="004B7E44">
                            <w:pPr>
                              <w:pStyle w:val="Heading1"/>
                              <w:rPr>
                                <w:lang w:val="en-AU"/>
                              </w:rPr>
                            </w:pPr>
                            <w:r>
                              <w:rPr>
                                <w:lang w:val="en-AU" w:bidi="en-GB"/>
                              </w:rPr>
                              <w:t>Monash University</w:t>
                            </w:r>
                          </w:p>
                          <w:p w14:paraId="0732ECC7" w14:textId="77777777" w:rsidR="00255BF9" w:rsidRDefault="00255BF9"/>
                          <w:p w14:paraId="47B23242" w14:textId="77777777" w:rsidR="00255BF9" w:rsidRPr="003D1F6F" w:rsidRDefault="00255BF9" w:rsidP="004B7E44">
                            <w:pPr>
                              <w:pStyle w:val="Heading1"/>
                              <w:rPr>
                                <w:lang w:val="en-AU"/>
                              </w:rPr>
                            </w:pPr>
                            <w:r>
                              <w:rPr>
                                <w:lang w:val="en-AU" w:bidi="en-GB"/>
                              </w:rPr>
                              <w:t>Monash University</w:t>
                            </w:r>
                          </w:p>
                          <w:p w14:paraId="1A3EEF03" w14:textId="77777777" w:rsidR="00255BF9" w:rsidRDefault="00255BF9"/>
                          <w:p w14:paraId="7B64022E" w14:textId="77777777" w:rsidR="00255BF9" w:rsidRPr="003D1F6F" w:rsidRDefault="00255BF9" w:rsidP="004B7E44">
                            <w:pPr>
                              <w:pStyle w:val="Heading1"/>
                              <w:rPr>
                                <w:lang w:val="en-AU"/>
                              </w:rPr>
                            </w:pPr>
                            <w:r>
                              <w:rPr>
                                <w:lang w:val="en-AU" w:bidi="en-GB"/>
                              </w:rPr>
                              <w:t>Monash University</w:t>
                            </w:r>
                          </w:p>
                          <w:p w14:paraId="46B4927A" w14:textId="77777777" w:rsidR="00255BF9" w:rsidRDefault="00255BF9"/>
                          <w:p w14:paraId="18641E3A" w14:textId="77777777" w:rsidR="00255BF9" w:rsidRPr="003D1F6F" w:rsidRDefault="00255BF9" w:rsidP="004B7E44">
                            <w:pPr>
                              <w:pStyle w:val="Heading1"/>
                              <w:rPr>
                                <w:lang w:val="en-AU"/>
                              </w:rPr>
                            </w:pPr>
                            <w:r>
                              <w:rPr>
                                <w:lang w:val="en-AU" w:bidi="en-GB"/>
                              </w:rPr>
                              <w:t>dh</w:t>
                            </w:r>
                          </w:p>
                          <w:p w14:paraId="53E84A9F" w14:textId="77777777" w:rsidR="00255BF9" w:rsidRDefault="00255BF9"/>
                          <w:p w14:paraId="11838E68" w14:textId="77777777" w:rsidR="00255BF9" w:rsidRPr="003D1F6F" w:rsidRDefault="00255BF9" w:rsidP="004B7E44">
                            <w:pPr>
                              <w:pStyle w:val="Heading1"/>
                              <w:rPr>
                                <w:lang w:val="en-AU"/>
                              </w:rPr>
                            </w:pPr>
                            <w:r>
                              <w:rPr>
                                <w:lang w:val="en-AU" w:bidi="en-GB"/>
                              </w:rPr>
                              <w:t>Monash University</w:t>
                            </w:r>
                          </w:p>
                          <w:p w14:paraId="7EFADAAF" w14:textId="77777777" w:rsidR="00255BF9" w:rsidRDefault="00255BF9"/>
                          <w:p w14:paraId="78A46089" w14:textId="77777777" w:rsidR="00255BF9" w:rsidRPr="003D1F6F" w:rsidRDefault="00255BF9" w:rsidP="004B7E44">
                            <w:pPr>
                              <w:pStyle w:val="Subtitle"/>
                              <w:rPr>
                                <w:lang w:val="en-AU"/>
                              </w:rPr>
                            </w:pPr>
                            <w:r>
                              <w:rPr>
                                <w:lang w:val="en-AU" w:bidi="en-GB"/>
                              </w:rPr>
                              <w:t>Monash University47</w:t>
                            </w:r>
                          </w:p>
                          <w:p w14:paraId="55185670" w14:textId="77777777" w:rsidR="00255BF9" w:rsidRDefault="00255BF9"/>
                          <w:p w14:paraId="21B8EB78" w14:textId="77777777" w:rsidR="00255BF9" w:rsidRPr="003D1F6F" w:rsidRDefault="00255BF9" w:rsidP="004B7E44">
                            <w:pPr>
                              <w:pStyle w:val="Subtitle"/>
                              <w:rPr>
                                <w:lang w:val="en-AU"/>
                              </w:rPr>
                            </w:pPr>
                            <w:r>
                              <w:rPr>
                                <w:lang w:val="en-AU" w:bidi="en-GB"/>
                              </w:rPr>
                              <w:t>Monash UniversityFIT5147</w:t>
                            </w:r>
                          </w:p>
                          <w:p w14:paraId="4E2E19D5" w14:textId="77777777" w:rsidR="00255BF9" w:rsidRDefault="00255BF9"/>
                          <w:p w14:paraId="59A1E5E8" w14:textId="77777777" w:rsidR="00255BF9" w:rsidRPr="003D1F6F" w:rsidRDefault="00255BF9" w:rsidP="004B7E44">
                            <w:pPr>
                              <w:pStyle w:val="Subtitle"/>
                              <w:rPr>
                                <w:lang w:val="en-AU"/>
                              </w:rPr>
                            </w:pPr>
                            <w:r>
                              <w:rPr>
                                <w:lang w:val="en-AU" w:bidi="en-GB"/>
                              </w:rPr>
                              <w:t>FIT5147</w:t>
                            </w:r>
                          </w:p>
                        </w:txbxContent>
                      </v:textbox>
                      <w10:anchorlock/>
                    </v:shape>
                  </w:pict>
                </mc:Fallback>
              </mc:AlternateContent>
            </w:r>
          </w:p>
        </w:tc>
      </w:tr>
      <w:tr w:rsidR="004B7E44" w:rsidRPr="0023444C" w14:paraId="59F2DEC4" w14:textId="77777777" w:rsidTr="004B7E44">
        <w:trPr>
          <w:trHeight w:val="3814"/>
        </w:trPr>
        <w:tc>
          <w:tcPr>
            <w:tcW w:w="8541" w:type="dxa"/>
            <w:tcBorders>
              <w:top w:val="nil"/>
              <w:left w:val="nil"/>
              <w:bottom w:val="nil"/>
              <w:right w:val="nil"/>
            </w:tcBorders>
            <w:vAlign w:val="bottom"/>
          </w:tcPr>
          <w:p w14:paraId="45DD1538" w14:textId="77777777" w:rsidR="004B7E44" w:rsidRPr="0023444C" w:rsidRDefault="004B7E44" w:rsidP="004B7E44">
            <w:r w:rsidRPr="0023444C">
              <w:rPr>
                <w:noProof/>
                <w:lang w:bidi="en-GB"/>
              </w:rPr>
              <mc:AlternateContent>
                <mc:Choice Requires="wps">
                  <w:drawing>
                    <wp:inline distT="0" distB="0" distL="0" distR="0" wp14:anchorId="763EF171" wp14:editId="67C180E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4EB4C1C9" w14:textId="77777777" w:rsidR="00255BF9" w:rsidRPr="003D1F6F" w:rsidRDefault="00255BF9" w:rsidP="004B7E44">
                                  <w:pPr>
                                    <w:pStyle w:val="Heading1"/>
                                    <w:rPr>
                                      <w:lang w:val="en-AU"/>
                                    </w:rPr>
                                  </w:pPr>
                                  <w:bookmarkStart w:id="0" w:name="_Toc48807168"/>
                                  <w:r>
                                    <w:rPr>
                                      <w:lang w:val="en-AU" w:bidi="en-GB"/>
                                    </w:rPr>
                                    <w:t>Monash University</w:t>
                                  </w:r>
                                </w:p>
                                <w:p w14:paraId="077B1E54" w14:textId="77777777" w:rsidR="00255BF9" w:rsidRDefault="00255BF9"/>
                                <w:p w14:paraId="19473BFC" w14:textId="77777777" w:rsidR="00255BF9" w:rsidRPr="003D1F6F" w:rsidRDefault="00255BF9" w:rsidP="004B7E44">
                                  <w:pPr>
                                    <w:pStyle w:val="Heading1"/>
                                    <w:rPr>
                                      <w:lang w:val="en-AU"/>
                                    </w:rPr>
                                  </w:pPr>
                                  <w:r>
                                    <w:rPr>
                                      <w:lang w:val="en-AU" w:bidi="en-GB"/>
                                    </w:rPr>
                                    <w:t>Monash University</w:t>
                                  </w:r>
                                </w:p>
                                <w:p w14:paraId="5CD4E040" w14:textId="77777777" w:rsidR="00255BF9" w:rsidRDefault="00255BF9"/>
                                <w:p w14:paraId="6DABEFCF" w14:textId="77777777" w:rsidR="00255BF9" w:rsidRPr="003D1F6F" w:rsidRDefault="00255BF9" w:rsidP="004B7E44">
                                  <w:pPr>
                                    <w:pStyle w:val="Heading1"/>
                                    <w:rPr>
                                      <w:lang w:val="en-AU"/>
                                    </w:rPr>
                                  </w:pPr>
                                  <w:r>
                                    <w:rPr>
                                      <w:lang w:val="en-AU" w:bidi="en-GB"/>
                                    </w:rPr>
                                    <w:t>Monash University</w:t>
                                  </w:r>
                                </w:p>
                                <w:p w14:paraId="781BBC00" w14:textId="77777777" w:rsidR="00255BF9" w:rsidRDefault="00255BF9"/>
                                <w:p w14:paraId="5B084A1A" w14:textId="77777777" w:rsidR="00255BF9" w:rsidRPr="003D1F6F" w:rsidRDefault="00255BF9" w:rsidP="004B7E44">
                                  <w:pPr>
                                    <w:pStyle w:val="Heading1"/>
                                    <w:rPr>
                                      <w:lang w:val="en-AU"/>
                                    </w:rPr>
                                  </w:pPr>
                                  <w:r>
                                    <w:rPr>
                                      <w:lang w:val="en-AU" w:bidi="en-GB"/>
                                    </w:rPr>
                                    <w:t>Monash University</w:t>
                                  </w:r>
                                </w:p>
                                <w:p w14:paraId="680FBC42" w14:textId="77777777" w:rsidR="00255BF9" w:rsidRDefault="00255BF9"/>
                                <w:p w14:paraId="3EB610A2" w14:textId="77777777" w:rsidR="00255BF9" w:rsidRPr="003D1F6F" w:rsidRDefault="00255BF9" w:rsidP="004B7E44">
                                  <w:pPr>
                                    <w:pStyle w:val="Heading1"/>
                                    <w:rPr>
                                      <w:lang w:val="en-AU"/>
                                    </w:rPr>
                                  </w:pPr>
                                  <w:r>
                                    <w:rPr>
                                      <w:lang w:val="en-AU" w:bidi="en-GB"/>
                                    </w:rPr>
                                    <w:t>Monash University</w:t>
                                  </w:r>
                                </w:p>
                                <w:p w14:paraId="69A8FCD4" w14:textId="77777777" w:rsidR="00255BF9" w:rsidRDefault="00255BF9"/>
                                <w:p w14:paraId="12F83306" w14:textId="77777777" w:rsidR="00255BF9" w:rsidRPr="003D1F6F" w:rsidRDefault="00255BF9" w:rsidP="004B7E44">
                                  <w:pPr>
                                    <w:pStyle w:val="Heading1"/>
                                    <w:rPr>
                                      <w:lang w:val="en-AU"/>
                                    </w:rPr>
                                  </w:pPr>
                                  <w:r>
                                    <w:rPr>
                                      <w:lang w:val="en-AU" w:bidi="en-GB"/>
                                    </w:rPr>
                                    <w:t>Monash University</w:t>
                                  </w:r>
                                </w:p>
                                <w:p w14:paraId="56CA3722" w14:textId="77777777" w:rsidR="00255BF9" w:rsidRDefault="00255BF9"/>
                                <w:p w14:paraId="26B1F7E8" w14:textId="77777777" w:rsidR="00255BF9" w:rsidRPr="003D1F6F" w:rsidRDefault="00255BF9" w:rsidP="004B7E44">
                                  <w:pPr>
                                    <w:pStyle w:val="Heading1"/>
                                    <w:rPr>
                                      <w:lang w:val="en-AU"/>
                                    </w:rPr>
                                  </w:pPr>
                                  <w:r>
                                    <w:rPr>
                                      <w:lang w:val="en-AU" w:bidi="en-GB"/>
                                    </w:rPr>
                                    <w:t>dh</w:t>
                                  </w:r>
                                </w:p>
                                <w:p w14:paraId="14804FFB" w14:textId="77777777" w:rsidR="00255BF9" w:rsidRDefault="00255BF9"/>
                                <w:p w14:paraId="19891BB7" w14:textId="77777777" w:rsidR="00255BF9" w:rsidRPr="003D1F6F" w:rsidRDefault="00255BF9" w:rsidP="004B7E44">
                                  <w:pPr>
                                    <w:pStyle w:val="Heading1"/>
                                    <w:rPr>
                                      <w:lang w:val="en-AU"/>
                                    </w:rPr>
                                  </w:pPr>
                                  <w:r>
                                    <w:rPr>
                                      <w:lang w:val="en-AU" w:bidi="en-GB"/>
                                    </w:rPr>
                                    <w:t>Monash University</w:t>
                                  </w:r>
                                </w:p>
                                <w:p w14:paraId="3BF8F28E" w14:textId="77777777" w:rsidR="00255BF9" w:rsidRDefault="00255BF9"/>
                                <w:p w14:paraId="587DF878" w14:textId="77777777" w:rsidR="00255BF9" w:rsidRPr="003D1F6F" w:rsidRDefault="00255BF9" w:rsidP="004B7E44">
                                  <w:pPr>
                                    <w:pStyle w:val="Heading1"/>
                                    <w:rPr>
                                      <w:lang w:val="en-AU"/>
                                    </w:rPr>
                                  </w:pPr>
                                  <w:r>
                                    <w:rPr>
                                      <w:lang w:val="en-AU" w:bidi="en-GB"/>
                                    </w:rPr>
                                    <w:t>Monash University</w:t>
                                  </w:r>
                                </w:p>
                                <w:p w14:paraId="73B1E6FC" w14:textId="77777777" w:rsidR="00255BF9" w:rsidRDefault="00255BF9"/>
                                <w:p w14:paraId="0AF7581F" w14:textId="77777777" w:rsidR="00255BF9" w:rsidRPr="003D1F6F" w:rsidRDefault="00255BF9" w:rsidP="004B7E44">
                                  <w:pPr>
                                    <w:pStyle w:val="Heading1"/>
                                    <w:rPr>
                                      <w:lang w:val="en-AU"/>
                                    </w:rPr>
                                  </w:pPr>
                                  <w:r>
                                    <w:rPr>
                                      <w:lang w:val="en-AU" w:bidi="en-GB"/>
                                    </w:rPr>
                                    <w:t>Monash University</w:t>
                                  </w:r>
                                </w:p>
                                <w:p w14:paraId="4DFC596E" w14:textId="77777777" w:rsidR="00255BF9" w:rsidRDefault="00255BF9"/>
                                <w:p w14:paraId="64FFA554" w14:textId="77777777" w:rsidR="00255BF9" w:rsidRPr="003D1F6F" w:rsidRDefault="00255BF9" w:rsidP="004B7E44">
                                  <w:pPr>
                                    <w:pStyle w:val="Heading1"/>
                                    <w:rPr>
                                      <w:lang w:val="en-AU"/>
                                    </w:rPr>
                                  </w:pPr>
                                  <w:r>
                                    <w:rPr>
                                      <w:lang w:val="en-AU" w:bidi="en-GB"/>
                                    </w:rPr>
                                    <w:t>Monash University</w:t>
                                  </w:r>
                                </w:p>
                                <w:p w14:paraId="3E767596" w14:textId="77777777" w:rsidR="00255BF9" w:rsidRDefault="00255BF9"/>
                                <w:p w14:paraId="6189CED0" w14:textId="77777777" w:rsidR="00255BF9" w:rsidRPr="003D1F6F" w:rsidRDefault="00255BF9" w:rsidP="004B7E44">
                                  <w:pPr>
                                    <w:pStyle w:val="Heading1"/>
                                    <w:rPr>
                                      <w:lang w:val="en-AU"/>
                                    </w:rPr>
                                  </w:pPr>
                                  <w:r>
                                    <w:rPr>
                                      <w:lang w:val="en-AU" w:bidi="en-GB"/>
                                    </w:rPr>
                                    <w:t>Monash University</w:t>
                                  </w:r>
                                </w:p>
                                <w:p w14:paraId="7ECFDACC" w14:textId="77777777" w:rsidR="00255BF9" w:rsidRDefault="00255BF9"/>
                                <w:p w14:paraId="0709D121" w14:textId="77777777" w:rsidR="00255BF9" w:rsidRPr="003D1F6F" w:rsidRDefault="00255BF9" w:rsidP="004B7E44">
                                  <w:pPr>
                                    <w:pStyle w:val="Heading1"/>
                                    <w:rPr>
                                      <w:lang w:val="en-AU"/>
                                    </w:rPr>
                                  </w:pPr>
                                  <w:r>
                                    <w:rPr>
                                      <w:lang w:val="en-AU" w:bidi="en-GB"/>
                                    </w:rPr>
                                    <w:t>Monash University</w:t>
                                  </w:r>
                                </w:p>
                                <w:p w14:paraId="1EA88CC6" w14:textId="77777777" w:rsidR="00255BF9" w:rsidRDefault="00255BF9"/>
                                <w:p w14:paraId="432D3ABB" w14:textId="77777777" w:rsidR="00255BF9" w:rsidRPr="003D1F6F" w:rsidRDefault="00255BF9" w:rsidP="004B7E44">
                                  <w:pPr>
                                    <w:pStyle w:val="Heading1"/>
                                    <w:rPr>
                                      <w:lang w:val="en-AU"/>
                                    </w:rPr>
                                  </w:pPr>
                                  <w:r>
                                    <w:rPr>
                                      <w:lang w:val="en-AU" w:bidi="en-GB"/>
                                    </w:rPr>
                                    <w:t>Monash University</w:t>
                                  </w:r>
                                </w:p>
                                <w:p w14:paraId="3932F79E" w14:textId="77777777" w:rsidR="00255BF9" w:rsidRDefault="00255BF9"/>
                                <w:p w14:paraId="73524083" w14:textId="77777777" w:rsidR="00255BF9" w:rsidRPr="003D1F6F" w:rsidRDefault="00255BF9" w:rsidP="004B7E44">
                                  <w:pPr>
                                    <w:pStyle w:val="Heading1"/>
                                    <w:rPr>
                                      <w:lang w:val="en-AU"/>
                                    </w:rPr>
                                  </w:pPr>
                                  <w:r>
                                    <w:rPr>
                                      <w:lang w:val="en-AU" w:bidi="en-GB"/>
                                    </w:rPr>
                                    <w:t>dh</w:t>
                                  </w:r>
                                </w:p>
                                <w:p w14:paraId="3581D2CF" w14:textId="77777777" w:rsidR="00255BF9" w:rsidRDefault="00255BF9"/>
                                <w:p w14:paraId="5081145B" w14:textId="77777777" w:rsidR="00255BF9" w:rsidRPr="003D1F6F" w:rsidRDefault="00255BF9" w:rsidP="004B7E44">
                                  <w:pPr>
                                    <w:pStyle w:val="Heading1"/>
                                    <w:rPr>
                                      <w:lang w:val="en-AU"/>
                                    </w:rPr>
                                  </w:pPr>
                                  <w:r>
                                    <w:rPr>
                                      <w:lang w:val="en-AU" w:bidi="en-GB"/>
                                    </w:rPr>
                                    <w:t>Monash University</w:t>
                                  </w:r>
                                </w:p>
                                <w:p w14:paraId="02F6DA01" w14:textId="77777777" w:rsidR="00255BF9" w:rsidRDefault="00255BF9"/>
                                <w:p w14:paraId="5315FDE7" w14:textId="77777777" w:rsidR="00255BF9" w:rsidRPr="003D1F6F" w:rsidRDefault="00255BF9" w:rsidP="004B7E44">
                                  <w:pPr>
                                    <w:pStyle w:val="Heading1"/>
                                    <w:rPr>
                                      <w:lang w:val="en-AU"/>
                                    </w:rPr>
                                  </w:pPr>
                                  <w:r>
                                    <w:rPr>
                                      <w:lang w:val="en-AU" w:bidi="en-GB"/>
                                    </w:rPr>
                                    <w:t>Monash University</w:t>
                                  </w:r>
                                </w:p>
                                <w:p w14:paraId="0DBA60D6" w14:textId="77777777" w:rsidR="00255BF9" w:rsidRDefault="00255BF9"/>
                                <w:p w14:paraId="4221BB06" w14:textId="77777777" w:rsidR="00255BF9" w:rsidRPr="003D1F6F" w:rsidRDefault="00255BF9" w:rsidP="004B7E44">
                                  <w:pPr>
                                    <w:pStyle w:val="Heading1"/>
                                    <w:rPr>
                                      <w:lang w:val="en-AU"/>
                                    </w:rPr>
                                  </w:pPr>
                                  <w:r>
                                    <w:rPr>
                                      <w:lang w:val="en-AU" w:bidi="en-GB"/>
                                    </w:rPr>
                                    <w:t>Monash University</w:t>
                                  </w:r>
                                </w:p>
                                <w:p w14:paraId="2310A162" w14:textId="77777777" w:rsidR="00255BF9" w:rsidRDefault="00255BF9"/>
                                <w:p w14:paraId="500BFC06" w14:textId="77777777" w:rsidR="00255BF9" w:rsidRPr="003D1F6F" w:rsidRDefault="00255BF9" w:rsidP="004B7E44">
                                  <w:pPr>
                                    <w:pStyle w:val="Heading1"/>
                                    <w:rPr>
                                      <w:lang w:val="en-AU"/>
                                    </w:rPr>
                                  </w:pPr>
                                  <w:r>
                                    <w:rPr>
                                      <w:lang w:val="en-AU" w:bidi="en-GB"/>
                                    </w:rPr>
                                    <w:t>Monash University</w:t>
                                  </w:r>
                                </w:p>
                                <w:p w14:paraId="76D060B2" w14:textId="77777777" w:rsidR="00255BF9" w:rsidRDefault="00255BF9"/>
                                <w:p w14:paraId="331A89CC" w14:textId="77777777" w:rsidR="00255BF9" w:rsidRPr="003D1F6F" w:rsidRDefault="00255BF9" w:rsidP="004B7E44">
                                  <w:pPr>
                                    <w:pStyle w:val="Heading1"/>
                                    <w:rPr>
                                      <w:lang w:val="en-AU"/>
                                    </w:rPr>
                                  </w:pPr>
                                  <w:r>
                                    <w:rPr>
                                      <w:lang w:val="en-AU" w:bidi="en-GB"/>
                                    </w:rPr>
                                    <w:t>Monash University</w:t>
                                  </w:r>
                                </w:p>
                                <w:p w14:paraId="1C2517C6" w14:textId="77777777" w:rsidR="00255BF9" w:rsidRDefault="00255BF9"/>
                                <w:p w14:paraId="560DD767" w14:textId="77777777" w:rsidR="00255BF9" w:rsidRPr="003D1F6F" w:rsidRDefault="00255BF9" w:rsidP="004B7E44">
                                  <w:pPr>
                                    <w:pStyle w:val="Heading1"/>
                                    <w:rPr>
                                      <w:lang w:val="en-AU"/>
                                    </w:rPr>
                                  </w:pPr>
                                  <w:r>
                                    <w:rPr>
                                      <w:lang w:val="en-AU" w:bidi="en-GB"/>
                                    </w:rPr>
                                    <w:t>Monash University</w:t>
                                  </w:r>
                                </w:p>
                                <w:p w14:paraId="6C0D6767" w14:textId="77777777" w:rsidR="00255BF9" w:rsidRDefault="00255BF9"/>
                                <w:p w14:paraId="5944C437" w14:textId="77777777" w:rsidR="00255BF9" w:rsidRPr="003D1F6F" w:rsidRDefault="00255BF9" w:rsidP="004B7E44">
                                  <w:pPr>
                                    <w:pStyle w:val="Heading1"/>
                                    <w:rPr>
                                      <w:lang w:val="en-AU"/>
                                    </w:rPr>
                                  </w:pPr>
                                  <w:r>
                                    <w:rPr>
                                      <w:lang w:val="en-AU" w:bidi="en-GB"/>
                                    </w:rPr>
                                    <w:t>Monash University</w:t>
                                  </w:r>
                                </w:p>
                                <w:p w14:paraId="3E285E1A" w14:textId="77777777" w:rsidR="00255BF9" w:rsidRDefault="00255BF9"/>
                                <w:p w14:paraId="2DAEE968" w14:textId="77777777" w:rsidR="00255BF9" w:rsidRPr="003D1F6F" w:rsidRDefault="00255BF9" w:rsidP="004B7E44">
                                  <w:pPr>
                                    <w:pStyle w:val="Heading1"/>
                                    <w:rPr>
                                      <w:lang w:val="en-AU"/>
                                    </w:rPr>
                                  </w:pPr>
                                  <w:r>
                                    <w:rPr>
                                      <w:lang w:val="en-AU" w:bidi="en-GB"/>
                                    </w:rPr>
                                    <w:t>dh</w:t>
                                  </w:r>
                                </w:p>
                                <w:p w14:paraId="2A3D0C15" w14:textId="77777777" w:rsidR="00255BF9" w:rsidRDefault="00255BF9"/>
                                <w:p w14:paraId="0305382E" w14:textId="77777777" w:rsidR="00255BF9" w:rsidRPr="003D1F6F" w:rsidRDefault="00255BF9" w:rsidP="004B7E44">
                                  <w:pPr>
                                    <w:pStyle w:val="Heading1"/>
                                    <w:rPr>
                                      <w:lang w:val="en-AU"/>
                                    </w:rPr>
                                  </w:pPr>
                                  <w:r>
                                    <w:rPr>
                                      <w:lang w:val="en-AU" w:bidi="en-GB"/>
                                    </w:rPr>
                                    <w:t>Monash University</w:t>
                                  </w:r>
                                </w:p>
                                <w:p w14:paraId="7A48F92D" w14:textId="77777777" w:rsidR="00255BF9" w:rsidRDefault="00255BF9"/>
                                <w:p w14:paraId="5C8C2397" w14:textId="77777777" w:rsidR="00255BF9" w:rsidRPr="003D1F6F" w:rsidRDefault="00255BF9" w:rsidP="004B7E44">
                                  <w:pPr>
                                    <w:pStyle w:val="Heading1"/>
                                    <w:rPr>
                                      <w:lang w:val="en-AU"/>
                                    </w:rPr>
                                  </w:pPr>
                                  <w:r>
                                    <w:rPr>
                                      <w:lang w:val="en-AU" w:bidi="en-GB"/>
                                    </w:rPr>
                                    <w:t>Monash University</w:t>
                                  </w:r>
                                  <w:bookmarkEnd w:id="0"/>
                                </w:p>
                                <w:p w14:paraId="073E4C86" w14:textId="77777777" w:rsidR="00255BF9" w:rsidRDefault="00255BF9"/>
                                <w:p w14:paraId="7C0A5D09" w14:textId="77777777" w:rsidR="00255BF9" w:rsidRPr="003D1F6F" w:rsidRDefault="00255BF9" w:rsidP="004B7E44">
                                  <w:pPr>
                                    <w:pStyle w:val="Heading1"/>
                                    <w:rPr>
                                      <w:lang w:val="en-AU"/>
                                    </w:rPr>
                                  </w:pPr>
                                  <w:bookmarkStart w:id="1" w:name="_Toc48807169"/>
                                  <w:r>
                                    <w:rPr>
                                      <w:lang w:val="en-AU" w:bidi="en-GB"/>
                                    </w:rPr>
                                    <w:t>Monash University</w:t>
                                  </w:r>
                                  <w:bookmarkEnd w:id="1"/>
                                </w:p>
                                <w:p w14:paraId="34A0107D" w14:textId="77777777" w:rsidR="00255BF9" w:rsidRDefault="00255BF9"/>
                                <w:p w14:paraId="7BA56CBD" w14:textId="77777777" w:rsidR="00255BF9" w:rsidRPr="003D1F6F" w:rsidRDefault="00255BF9" w:rsidP="004B7E44">
                                  <w:pPr>
                                    <w:pStyle w:val="Heading1"/>
                                    <w:rPr>
                                      <w:lang w:val="en-AU"/>
                                    </w:rPr>
                                  </w:pPr>
                                  <w:bookmarkStart w:id="2" w:name="_Toc48807170"/>
                                  <w:r>
                                    <w:rPr>
                                      <w:lang w:val="en-AU" w:bidi="en-GB"/>
                                    </w:rPr>
                                    <w:t>Monash University</w:t>
                                  </w:r>
                                  <w:bookmarkEnd w:id="2"/>
                                </w:p>
                                <w:p w14:paraId="14498CFE" w14:textId="77777777" w:rsidR="00255BF9" w:rsidRDefault="00255BF9"/>
                                <w:p w14:paraId="64B2A957" w14:textId="77777777" w:rsidR="00255BF9" w:rsidRPr="003D1F6F" w:rsidRDefault="00255BF9" w:rsidP="004B7E44">
                                  <w:pPr>
                                    <w:pStyle w:val="Heading1"/>
                                    <w:rPr>
                                      <w:lang w:val="en-AU"/>
                                    </w:rPr>
                                  </w:pPr>
                                  <w:bookmarkStart w:id="3" w:name="_Toc48807171"/>
                                  <w:r>
                                    <w:rPr>
                                      <w:lang w:val="en-AU" w:bidi="en-GB"/>
                                    </w:rPr>
                                    <w:t>Monash University</w:t>
                                  </w:r>
                                  <w:bookmarkEnd w:id="3"/>
                                </w:p>
                                <w:p w14:paraId="351749DE" w14:textId="77777777" w:rsidR="00255BF9" w:rsidRDefault="00255BF9"/>
                                <w:p w14:paraId="5979ACA1" w14:textId="77777777" w:rsidR="00255BF9" w:rsidRPr="003D1F6F" w:rsidRDefault="00255BF9" w:rsidP="004B7E44">
                                  <w:pPr>
                                    <w:pStyle w:val="Heading1"/>
                                    <w:rPr>
                                      <w:lang w:val="en-AU"/>
                                    </w:rPr>
                                  </w:pPr>
                                  <w:bookmarkStart w:id="4" w:name="_Toc48807172"/>
                                  <w:r>
                                    <w:rPr>
                                      <w:lang w:val="en-AU" w:bidi="en-GB"/>
                                    </w:rPr>
                                    <w:t>Monash University</w:t>
                                  </w:r>
                                  <w:bookmarkEnd w:id="4"/>
                                </w:p>
                                <w:p w14:paraId="2BE0744E" w14:textId="77777777" w:rsidR="00255BF9" w:rsidRDefault="00255BF9"/>
                                <w:p w14:paraId="5CDAA9AE" w14:textId="77777777" w:rsidR="00255BF9" w:rsidRPr="003D1F6F" w:rsidRDefault="00255BF9" w:rsidP="004B7E44">
                                  <w:pPr>
                                    <w:pStyle w:val="Heading1"/>
                                    <w:rPr>
                                      <w:lang w:val="en-AU"/>
                                    </w:rPr>
                                  </w:pPr>
                                  <w:bookmarkStart w:id="5" w:name="_Toc48807173"/>
                                  <w:r>
                                    <w:rPr>
                                      <w:lang w:val="en-AU" w:bidi="en-GB"/>
                                    </w:rPr>
                                    <w:t>Monash University</w:t>
                                  </w:r>
                                  <w:bookmarkEnd w:id="5"/>
                                </w:p>
                                <w:p w14:paraId="4BAC4DC7" w14:textId="77777777" w:rsidR="00255BF9" w:rsidRDefault="00255BF9"/>
                                <w:p w14:paraId="2C30B5C5" w14:textId="77777777" w:rsidR="00255BF9" w:rsidRPr="003D1F6F" w:rsidRDefault="00255BF9" w:rsidP="004B7E44">
                                  <w:pPr>
                                    <w:pStyle w:val="Heading1"/>
                                    <w:rPr>
                                      <w:lang w:val="en-AU"/>
                                    </w:rPr>
                                  </w:pPr>
                                  <w:bookmarkStart w:id="6" w:name="_Toc48807174"/>
                                  <w:r>
                                    <w:rPr>
                                      <w:lang w:val="en-AU" w:bidi="en-GB"/>
                                    </w:rPr>
                                    <w:t>dh</w:t>
                                  </w:r>
                                  <w:bookmarkEnd w:id="6"/>
                                </w:p>
                                <w:p w14:paraId="63B9FE50" w14:textId="77777777" w:rsidR="00255BF9" w:rsidRDefault="00255BF9"/>
                                <w:p w14:paraId="715E224B" w14:textId="77777777" w:rsidR="00255BF9" w:rsidRPr="003D1F6F" w:rsidRDefault="00255BF9" w:rsidP="004B7E44">
                                  <w:pPr>
                                    <w:pStyle w:val="Heading1"/>
                                    <w:rPr>
                                      <w:lang w:val="en-AU"/>
                                    </w:rPr>
                                  </w:pPr>
                                  <w:bookmarkStart w:id="7" w:name="_Toc48807175"/>
                                  <w:r>
                                    <w:rPr>
                                      <w:lang w:val="en-AU" w:bidi="en-GB"/>
                                    </w:rPr>
                                    <w:t>Monash University</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3EF171" id="Text Box 6" o:spid="_x0000_s1029"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" filled="f" stroked="f" strokeweight=".5pt">
                      <v:textbox>
                        <w:txbxContent>
                          <w:p w14:paraId="4EB4C1C9" w14:textId="77777777" w:rsidR="00255BF9" w:rsidRPr="003D1F6F" w:rsidRDefault="00255BF9" w:rsidP="004B7E44">
                            <w:pPr>
                              <w:pStyle w:val="Heading1"/>
                              <w:rPr>
                                <w:lang w:val="en-AU"/>
                              </w:rPr>
                            </w:pPr>
                            <w:bookmarkStart w:id="8" w:name="_Toc48807168"/>
                            <w:r>
                              <w:rPr>
                                <w:lang w:val="en-AU" w:bidi="en-GB"/>
                              </w:rPr>
                              <w:t>Monash University</w:t>
                            </w:r>
                          </w:p>
                          <w:p w14:paraId="077B1E54" w14:textId="77777777" w:rsidR="00255BF9" w:rsidRDefault="00255BF9"/>
                          <w:p w14:paraId="19473BFC" w14:textId="77777777" w:rsidR="00255BF9" w:rsidRPr="003D1F6F" w:rsidRDefault="00255BF9" w:rsidP="004B7E44">
                            <w:pPr>
                              <w:pStyle w:val="Heading1"/>
                              <w:rPr>
                                <w:lang w:val="en-AU"/>
                              </w:rPr>
                            </w:pPr>
                            <w:r>
                              <w:rPr>
                                <w:lang w:val="en-AU" w:bidi="en-GB"/>
                              </w:rPr>
                              <w:t>Monash University</w:t>
                            </w:r>
                          </w:p>
                          <w:p w14:paraId="5CD4E040" w14:textId="77777777" w:rsidR="00255BF9" w:rsidRDefault="00255BF9"/>
                          <w:p w14:paraId="6DABEFCF" w14:textId="77777777" w:rsidR="00255BF9" w:rsidRPr="003D1F6F" w:rsidRDefault="00255BF9" w:rsidP="004B7E44">
                            <w:pPr>
                              <w:pStyle w:val="Heading1"/>
                              <w:rPr>
                                <w:lang w:val="en-AU"/>
                              </w:rPr>
                            </w:pPr>
                            <w:r>
                              <w:rPr>
                                <w:lang w:val="en-AU" w:bidi="en-GB"/>
                              </w:rPr>
                              <w:t>Monash University</w:t>
                            </w:r>
                          </w:p>
                          <w:p w14:paraId="781BBC00" w14:textId="77777777" w:rsidR="00255BF9" w:rsidRDefault="00255BF9"/>
                          <w:p w14:paraId="5B084A1A" w14:textId="77777777" w:rsidR="00255BF9" w:rsidRPr="003D1F6F" w:rsidRDefault="00255BF9" w:rsidP="004B7E44">
                            <w:pPr>
                              <w:pStyle w:val="Heading1"/>
                              <w:rPr>
                                <w:lang w:val="en-AU"/>
                              </w:rPr>
                            </w:pPr>
                            <w:r>
                              <w:rPr>
                                <w:lang w:val="en-AU" w:bidi="en-GB"/>
                              </w:rPr>
                              <w:t>Monash University</w:t>
                            </w:r>
                          </w:p>
                          <w:p w14:paraId="680FBC42" w14:textId="77777777" w:rsidR="00255BF9" w:rsidRDefault="00255BF9"/>
                          <w:p w14:paraId="3EB610A2" w14:textId="77777777" w:rsidR="00255BF9" w:rsidRPr="003D1F6F" w:rsidRDefault="00255BF9" w:rsidP="004B7E44">
                            <w:pPr>
                              <w:pStyle w:val="Heading1"/>
                              <w:rPr>
                                <w:lang w:val="en-AU"/>
                              </w:rPr>
                            </w:pPr>
                            <w:r>
                              <w:rPr>
                                <w:lang w:val="en-AU" w:bidi="en-GB"/>
                              </w:rPr>
                              <w:t>Monash University</w:t>
                            </w:r>
                          </w:p>
                          <w:p w14:paraId="69A8FCD4" w14:textId="77777777" w:rsidR="00255BF9" w:rsidRDefault="00255BF9"/>
                          <w:p w14:paraId="12F83306" w14:textId="77777777" w:rsidR="00255BF9" w:rsidRPr="003D1F6F" w:rsidRDefault="00255BF9" w:rsidP="004B7E44">
                            <w:pPr>
                              <w:pStyle w:val="Heading1"/>
                              <w:rPr>
                                <w:lang w:val="en-AU"/>
                              </w:rPr>
                            </w:pPr>
                            <w:r>
                              <w:rPr>
                                <w:lang w:val="en-AU" w:bidi="en-GB"/>
                              </w:rPr>
                              <w:t>Monash University</w:t>
                            </w:r>
                          </w:p>
                          <w:p w14:paraId="56CA3722" w14:textId="77777777" w:rsidR="00255BF9" w:rsidRDefault="00255BF9"/>
                          <w:p w14:paraId="26B1F7E8" w14:textId="77777777" w:rsidR="00255BF9" w:rsidRPr="003D1F6F" w:rsidRDefault="00255BF9" w:rsidP="004B7E44">
                            <w:pPr>
                              <w:pStyle w:val="Heading1"/>
                              <w:rPr>
                                <w:lang w:val="en-AU"/>
                              </w:rPr>
                            </w:pPr>
                            <w:r>
                              <w:rPr>
                                <w:lang w:val="en-AU" w:bidi="en-GB"/>
                              </w:rPr>
                              <w:t>dh</w:t>
                            </w:r>
                          </w:p>
                          <w:p w14:paraId="14804FFB" w14:textId="77777777" w:rsidR="00255BF9" w:rsidRDefault="00255BF9"/>
                          <w:p w14:paraId="19891BB7" w14:textId="77777777" w:rsidR="00255BF9" w:rsidRPr="003D1F6F" w:rsidRDefault="00255BF9" w:rsidP="004B7E44">
                            <w:pPr>
                              <w:pStyle w:val="Heading1"/>
                              <w:rPr>
                                <w:lang w:val="en-AU"/>
                              </w:rPr>
                            </w:pPr>
                            <w:r>
                              <w:rPr>
                                <w:lang w:val="en-AU" w:bidi="en-GB"/>
                              </w:rPr>
                              <w:t>Monash University</w:t>
                            </w:r>
                          </w:p>
                          <w:p w14:paraId="3BF8F28E" w14:textId="77777777" w:rsidR="00255BF9" w:rsidRDefault="00255BF9"/>
                          <w:p w14:paraId="587DF878" w14:textId="77777777" w:rsidR="00255BF9" w:rsidRPr="003D1F6F" w:rsidRDefault="00255BF9" w:rsidP="004B7E44">
                            <w:pPr>
                              <w:pStyle w:val="Heading1"/>
                              <w:rPr>
                                <w:lang w:val="en-AU"/>
                              </w:rPr>
                            </w:pPr>
                            <w:r>
                              <w:rPr>
                                <w:lang w:val="en-AU" w:bidi="en-GB"/>
                              </w:rPr>
                              <w:t>Monash University</w:t>
                            </w:r>
                          </w:p>
                          <w:p w14:paraId="73B1E6FC" w14:textId="77777777" w:rsidR="00255BF9" w:rsidRDefault="00255BF9"/>
                          <w:p w14:paraId="0AF7581F" w14:textId="77777777" w:rsidR="00255BF9" w:rsidRPr="003D1F6F" w:rsidRDefault="00255BF9" w:rsidP="004B7E44">
                            <w:pPr>
                              <w:pStyle w:val="Heading1"/>
                              <w:rPr>
                                <w:lang w:val="en-AU"/>
                              </w:rPr>
                            </w:pPr>
                            <w:r>
                              <w:rPr>
                                <w:lang w:val="en-AU" w:bidi="en-GB"/>
                              </w:rPr>
                              <w:t>Monash University</w:t>
                            </w:r>
                          </w:p>
                          <w:p w14:paraId="4DFC596E" w14:textId="77777777" w:rsidR="00255BF9" w:rsidRDefault="00255BF9"/>
                          <w:p w14:paraId="64FFA554" w14:textId="77777777" w:rsidR="00255BF9" w:rsidRPr="003D1F6F" w:rsidRDefault="00255BF9" w:rsidP="004B7E44">
                            <w:pPr>
                              <w:pStyle w:val="Heading1"/>
                              <w:rPr>
                                <w:lang w:val="en-AU"/>
                              </w:rPr>
                            </w:pPr>
                            <w:r>
                              <w:rPr>
                                <w:lang w:val="en-AU" w:bidi="en-GB"/>
                              </w:rPr>
                              <w:t>Monash University</w:t>
                            </w:r>
                          </w:p>
                          <w:p w14:paraId="3E767596" w14:textId="77777777" w:rsidR="00255BF9" w:rsidRDefault="00255BF9"/>
                          <w:p w14:paraId="6189CED0" w14:textId="77777777" w:rsidR="00255BF9" w:rsidRPr="003D1F6F" w:rsidRDefault="00255BF9" w:rsidP="004B7E44">
                            <w:pPr>
                              <w:pStyle w:val="Heading1"/>
                              <w:rPr>
                                <w:lang w:val="en-AU"/>
                              </w:rPr>
                            </w:pPr>
                            <w:r>
                              <w:rPr>
                                <w:lang w:val="en-AU" w:bidi="en-GB"/>
                              </w:rPr>
                              <w:t>Monash University</w:t>
                            </w:r>
                          </w:p>
                          <w:p w14:paraId="7ECFDACC" w14:textId="77777777" w:rsidR="00255BF9" w:rsidRDefault="00255BF9"/>
                          <w:p w14:paraId="0709D121" w14:textId="77777777" w:rsidR="00255BF9" w:rsidRPr="003D1F6F" w:rsidRDefault="00255BF9" w:rsidP="004B7E44">
                            <w:pPr>
                              <w:pStyle w:val="Heading1"/>
                              <w:rPr>
                                <w:lang w:val="en-AU"/>
                              </w:rPr>
                            </w:pPr>
                            <w:r>
                              <w:rPr>
                                <w:lang w:val="en-AU" w:bidi="en-GB"/>
                              </w:rPr>
                              <w:t>Monash University</w:t>
                            </w:r>
                          </w:p>
                          <w:p w14:paraId="1EA88CC6" w14:textId="77777777" w:rsidR="00255BF9" w:rsidRDefault="00255BF9"/>
                          <w:p w14:paraId="432D3ABB" w14:textId="77777777" w:rsidR="00255BF9" w:rsidRPr="003D1F6F" w:rsidRDefault="00255BF9" w:rsidP="004B7E44">
                            <w:pPr>
                              <w:pStyle w:val="Heading1"/>
                              <w:rPr>
                                <w:lang w:val="en-AU"/>
                              </w:rPr>
                            </w:pPr>
                            <w:r>
                              <w:rPr>
                                <w:lang w:val="en-AU" w:bidi="en-GB"/>
                              </w:rPr>
                              <w:t>Monash University</w:t>
                            </w:r>
                          </w:p>
                          <w:p w14:paraId="3932F79E" w14:textId="77777777" w:rsidR="00255BF9" w:rsidRDefault="00255BF9"/>
                          <w:p w14:paraId="73524083" w14:textId="77777777" w:rsidR="00255BF9" w:rsidRPr="003D1F6F" w:rsidRDefault="00255BF9" w:rsidP="004B7E44">
                            <w:pPr>
                              <w:pStyle w:val="Heading1"/>
                              <w:rPr>
                                <w:lang w:val="en-AU"/>
                              </w:rPr>
                            </w:pPr>
                            <w:r>
                              <w:rPr>
                                <w:lang w:val="en-AU" w:bidi="en-GB"/>
                              </w:rPr>
                              <w:t>dh</w:t>
                            </w:r>
                          </w:p>
                          <w:p w14:paraId="3581D2CF" w14:textId="77777777" w:rsidR="00255BF9" w:rsidRDefault="00255BF9"/>
                          <w:p w14:paraId="5081145B" w14:textId="77777777" w:rsidR="00255BF9" w:rsidRPr="003D1F6F" w:rsidRDefault="00255BF9" w:rsidP="004B7E44">
                            <w:pPr>
                              <w:pStyle w:val="Heading1"/>
                              <w:rPr>
                                <w:lang w:val="en-AU"/>
                              </w:rPr>
                            </w:pPr>
                            <w:r>
                              <w:rPr>
                                <w:lang w:val="en-AU" w:bidi="en-GB"/>
                              </w:rPr>
                              <w:t>Monash University</w:t>
                            </w:r>
                          </w:p>
                          <w:p w14:paraId="02F6DA01" w14:textId="77777777" w:rsidR="00255BF9" w:rsidRDefault="00255BF9"/>
                          <w:p w14:paraId="5315FDE7" w14:textId="77777777" w:rsidR="00255BF9" w:rsidRPr="003D1F6F" w:rsidRDefault="00255BF9" w:rsidP="004B7E44">
                            <w:pPr>
                              <w:pStyle w:val="Heading1"/>
                              <w:rPr>
                                <w:lang w:val="en-AU"/>
                              </w:rPr>
                            </w:pPr>
                            <w:r>
                              <w:rPr>
                                <w:lang w:val="en-AU" w:bidi="en-GB"/>
                              </w:rPr>
                              <w:t>Monash University</w:t>
                            </w:r>
                          </w:p>
                          <w:p w14:paraId="0DBA60D6" w14:textId="77777777" w:rsidR="00255BF9" w:rsidRDefault="00255BF9"/>
                          <w:p w14:paraId="4221BB06" w14:textId="77777777" w:rsidR="00255BF9" w:rsidRPr="003D1F6F" w:rsidRDefault="00255BF9" w:rsidP="004B7E44">
                            <w:pPr>
                              <w:pStyle w:val="Heading1"/>
                              <w:rPr>
                                <w:lang w:val="en-AU"/>
                              </w:rPr>
                            </w:pPr>
                            <w:r>
                              <w:rPr>
                                <w:lang w:val="en-AU" w:bidi="en-GB"/>
                              </w:rPr>
                              <w:t>Monash University</w:t>
                            </w:r>
                          </w:p>
                          <w:p w14:paraId="2310A162" w14:textId="77777777" w:rsidR="00255BF9" w:rsidRDefault="00255BF9"/>
                          <w:p w14:paraId="500BFC06" w14:textId="77777777" w:rsidR="00255BF9" w:rsidRPr="003D1F6F" w:rsidRDefault="00255BF9" w:rsidP="004B7E44">
                            <w:pPr>
                              <w:pStyle w:val="Heading1"/>
                              <w:rPr>
                                <w:lang w:val="en-AU"/>
                              </w:rPr>
                            </w:pPr>
                            <w:r>
                              <w:rPr>
                                <w:lang w:val="en-AU" w:bidi="en-GB"/>
                              </w:rPr>
                              <w:t>Monash University</w:t>
                            </w:r>
                          </w:p>
                          <w:p w14:paraId="76D060B2" w14:textId="77777777" w:rsidR="00255BF9" w:rsidRDefault="00255BF9"/>
                          <w:p w14:paraId="331A89CC" w14:textId="77777777" w:rsidR="00255BF9" w:rsidRPr="003D1F6F" w:rsidRDefault="00255BF9" w:rsidP="004B7E44">
                            <w:pPr>
                              <w:pStyle w:val="Heading1"/>
                              <w:rPr>
                                <w:lang w:val="en-AU"/>
                              </w:rPr>
                            </w:pPr>
                            <w:r>
                              <w:rPr>
                                <w:lang w:val="en-AU" w:bidi="en-GB"/>
                              </w:rPr>
                              <w:t>Monash University</w:t>
                            </w:r>
                          </w:p>
                          <w:p w14:paraId="1C2517C6" w14:textId="77777777" w:rsidR="00255BF9" w:rsidRDefault="00255BF9"/>
                          <w:p w14:paraId="560DD767" w14:textId="77777777" w:rsidR="00255BF9" w:rsidRPr="003D1F6F" w:rsidRDefault="00255BF9" w:rsidP="004B7E44">
                            <w:pPr>
                              <w:pStyle w:val="Heading1"/>
                              <w:rPr>
                                <w:lang w:val="en-AU"/>
                              </w:rPr>
                            </w:pPr>
                            <w:r>
                              <w:rPr>
                                <w:lang w:val="en-AU" w:bidi="en-GB"/>
                              </w:rPr>
                              <w:t>Monash University</w:t>
                            </w:r>
                          </w:p>
                          <w:p w14:paraId="6C0D6767" w14:textId="77777777" w:rsidR="00255BF9" w:rsidRDefault="00255BF9"/>
                          <w:p w14:paraId="5944C437" w14:textId="77777777" w:rsidR="00255BF9" w:rsidRPr="003D1F6F" w:rsidRDefault="00255BF9" w:rsidP="004B7E44">
                            <w:pPr>
                              <w:pStyle w:val="Heading1"/>
                              <w:rPr>
                                <w:lang w:val="en-AU"/>
                              </w:rPr>
                            </w:pPr>
                            <w:r>
                              <w:rPr>
                                <w:lang w:val="en-AU" w:bidi="en-GB"/>
                              </w:rPr>
                              <w:t>Monash University</w:t>
                            </w:r>
                          </w:p>
                          <w:p w14:paraId="3E285E1A" w14:textId="77777777" w:rsidR="00255BF9" w:rsidRDefault="00255BF9"/>
                          <w:p w14:paraId="2DAEE968" w14:textId="77777777" w:rsidR="00255BF9" w:rsidRPr="003D1F6F" w:rsidRDefault="00255BF9" w:rsidP="004B7E44">
                            <w:pPr>
                              <w:pStyle w:val="Heading1"/>
                              <w:rPr>
                                <w:lang w:val="en-AU"/>
                              </w:rPr>
                            </w:pPr>
                            <w:r>
                              <w:rPr>
                                <w:lang w:val="en-AU" w:bidi="en-GB"/>
                              </w:rPr>
                              <w:t>dh</w:t>
                            </w:r>
                          </w:p>
                          <w:p w14:paraId="2A3D0C15" w14:textId="77777777" w:rsidR="00255BF9" w:rsidRDefault="00255BF9"/>
                          <w:p w14:paraId="0305382E" w14:textId="77777777" w:rsidR="00255BF9" w:rsidRPr="003D1F6F" w:rsidRDefault="00255BF9" w:rsidP="004B7E44">
                            <w:pPr>
                              <w:pStyle w:val="Heading1"/>
                              <w:rPr>
                                <w:lang w:val="en-AU"/>
                              </w:rPr>
                            </w:pPr>
                            <w:r>
                              <w:rPr>
                                <w:lang w:val="en-AU" w:bidi="en-GB"/>
                              </w:rPr>
                              <w:t>Monash University</w:t>
                            </w:r>
                          </w:p>
                          <w:p w14:paraId="7A48F92D" w14:textId="77777777" w:rsidR="00255BF9" w:rsidRDefault="00255BF9"/>
                          <w:p w14:paraId="5C8C2397" w14:textId="77777777" w:rsidR="00255BF9" w:rsidRPr="003D1F6F" w:rsidRDefault="00255BF9" w:rsidP="004B7E44">
                            <w:pPr>
                              <w:pStyle w:val="Heading1"/>
                              <w:rPr>
                                <w:lang w:val="en-AU"/>
                              </w:rPr>
                            </w:pPr>
                            <w:r>
                              <w:rPr>
                                <w:lang w:val="en-AU" w:bidi="en-GB"/>
                              </w:rPr>
                              <w:t>Monash University</w:t>
                            </w:r>
                            <w:bookmarkEnd w:id="8"/>
                          </w:p>
                          <w:p w14:paraId="073E4C86" w14:textId="77777777" w:rsidR="00255BF9" w:rsidRDefault="00255BF9"/>
                          <w:p w14:paraId="7C0A5D09" w14:textId="77777777" w:rsidR="00255BF9" w:rsidRPr="003D1F6F" w:rsidRDefault="00255BF9" w:rsidP="004B7E44">
                            <w:pPr>
                              <w:pStyle w:val="Heading1"/>
                              <w:rPr>
                                <w:lang w:val="en-AU"/>
                              </w:rPr>
                            </w:pPr>
                            <w:bookmarkStart w:id="9" w:name="_Toc48807169"/>
                            <w:r>
                              <w:rPr>
                                <w:lang w:val="en-AU" w:bidi="en-GB"/>
                              </w:rPr>
                              <w:t>Monash University</w:t>
                            </w:r>
                            <w:bookmarkEnd w:id="9"/>
                          </w:p>
                          <w:p w14:paraId="34A0107D" w14:textId="77777777" w:rsidR="00255BF9" w:rsidRDefault="00255BF9"/>
                          <w:p w14:paraId="7BA56CBD" w14:textId="77777777" w:rsidR="00255BF9" w:rsidRPr="003D1F6F" w:rsidRDefault="00255BF9" w:rsidP="004B7E44">
                            <w:pPr>
                              <w:pStyle w:val="Heading1"/>
                              <w:rPr>
                                <w:lang w:val="en-AU"/>
                              </w:rPr>
                            </w:pPr>
                            <w:bookmarkStart w:id="10" w:name="_Toc48807170"/>
                            <w:r>
                              <w:rPr>
                                <w:lang w:val="en-AU" w:bidi="en-GB"/>
                              </w:rPr>
                              <w:t>Monash University</w:t>
                            </w:r>
                            <w:bookmarkEnd w:id="10"/>
                          </w:p>
                          <w:p w14:paraId="14498CFE" w14:textId="77777777" w:rsidR="00255BF9" w:rsidRDefault="00255BF9"/>
                          <w:p w14:paraId="64B2A957" w14:textId="77777777" w:rsidR="00255BF9" w:rsidRPr="003D1F6F" w:rsidRDefault="00255BF9" w:rsidP="004B7E44">
                            <w:pPr>
                              <w:pStyle w:val="Heading1"/>
                              <w:rPr>
                                <w:lang w:val="en-AU"/>
                              </w:rPr>
                            </w:pPr>
                            <w:bookmarkStart w:id="11" w:name="_Toc48807171"/>
                            <w:r>
                              <w:rPr>
                                <w:lang w:val="en-AU" w:bidi="en-GB"/>
                              </w:rPr>
                              <w:t>Monash University</w:t>
                            </w:r>
                            <w:bookmarkEnd w:id="11"/>
                          </w:p>
                          <w:p w14:paraId="351749DE" w14:textId="77777777" w:rsidR="00255BF9" w:rsidRDefault="00255BF9"/>
                          <w:p w14:paraId="5979ACA1" w14:textId="77777777" w:rsidR="00255BF9" w:rsidRPr="003D1F6F" w:rsidRDefault="00255BF9" w:rsidP="004B7E44">
                            <w:pPr>
                              <w:pStyle w:val="Heading1"/>
                              <w:rPr>
                                <w:lang w:val="en-AU"/>
                              </w:rPr>
                            </w:pPr>
                            <w:bookmarkStart w:id="12" w:name="_Toc48807172"/>
                            <w:r>
                              <w:rPr>
                                <w:lang w:val="en-AU" w:bidi="en-GB"/>
                              </w:rPr>
                              <w:t>Monash University</w:t>
                            </w:r>
                            <w:bookmarkEnd w:id="12"/>
                          </w:p>
                          <w:p w14:paraId="2BE0744E" w14:textId="77777777" w:rsidR="00255BF9" w:rsidRDefault="00255BF9"/>
                          <w:p w14:paraId="5CDAA9AE" w14:textId="77777777" w:rsidR="00255BF9" w:rsidRPr="003D1F6F" w:rsidRDefault="00255BF9" w:rsidP="004B7E44">
                            <w:pPr>
                              <w:pStyle w:val="Heading1"/>
                              <w:rPr>
                                <w:lang w:val="en-AU"/>
                              </w:rPr>
                            </w:pPr>
                            <w:bookmarkStart w:id="13" w:name="_Toc48807173"/>
                            <w:r>
                              <w:rPr>
                                <w:lang w:val="en-AU" w:bidi="en-GB"/>
                              </w:rPr>
                              <w:t>Monash University</w:t>
                            </w:r>
                            <w:bookmarkEnd w:id="13"/>
                          </w:p>
                          <w:p w14:paraId="4BAC4DC7" w14:textId="77777777" w:rsidR="00255BF9" w:rsidRDefault="00255BF9"/>
                          <w:p w14:paraId="2C30B5C5" w14:textId="77777777" w:rsidR="00255BF9" w:rsidRPr="003D1F6F" w:rsidRDefault="00255BF9" w:rsidP="004B7E44">
                            <w:pPr>
                              <w:pStyle w:val="Heading1"/>
                              <w:rPr>
                                <w:lang w:val="en-AU"/>
                              </w:rPr>
                            </w:pPr>
                            <w:bookmarkStart w:id="14" w:name="_Toc48807174"/>
                            <w:r>
                              <w:rPr>
                                <w:lang w:val="en-AU" w:bidi="en-GB"/>
                              </w:rPr>
                              <w:t>dh</w:t>
                            </w:r>
                            <w:bookmarkEnd w:id="14"/>
                          </w:p>
                          <w:p w14:paraId="63B9FE50" w14:textId="77777777" w:rsidR="00255BF9" w:rsidRDefault="00255BF9"/>
                          <w:p w14:paraId="715E224B" w14:textId="77777777" w:rsidR="00255BF9" w:rsidRPr="003D1F6F" w:rsidRDefault="00255BF9" w:rsidP="004B7E44">
                            <w:pPr>
                              <w:pStyle w:val="Heading1"/>
                              <w:rPr>
                                <w:lang w:val="en-AU"/>
                              </w:rPr>
                            </w:pPr>
                            <w:bookmarkStart w:id="15" w:name="_Toc48807175"/>
                            <w:r>
                              <w:rPr>
                                <w:lang w:val="en-AU" w:bidi="en-GB"/>
                              </w:rPr>
                              <w:t>Monash University</w:t>
                            </w:r>
                            <w:bookmarkEnd w:id="15"/>
                          </w:p>
                        </w:txbxContent>
                      </v:textbox>
                      <w10:anchorlock/>
                    </v:shape>
                  </w:pict>
                </mc:Fallback>
              </mc:AlternateContent>
            </w:r>
          </w:p>
          <w:p w14:paraId="4D83F24A" w14:textId="77777777" w:rsidR="004B7E44" w:rsidRPr="0023444C" w:rsidRDefault="004B7E44" w:rsidP="004B7E44">
            <w:r w:rsidRPr="0023444C">
              <w:rPr>
                <w:noProof/>
                <w:lang w:bidi="en-GB"/>
              </w:rPr>
              <mc:AlternateContent>
                <mc:Choice Requires="wps">
                  <w:drawing>
                    <wp:inline distT="0" distB="0" distL="0" distR="0" wp14:anchorId="057AEA46" wp14:editId="27AFB7FF">
                      <wp:extent cx="2828925" cy="707366"/>
                      <wp:effectExtent l="0" t="0" r="0" b="0"/>
                      <wp:docPr id="7" name="Text Box 7"/>
                      <wp:cNvGraphicFramePr/>
                      <a:graphic xmlns:a="http://schemas.openxmlformats.org/drawingml/2006/main">
                        <a:graphicData uri="http://schemas.microsoft.com/office/word/2010/wordprocessingShape">
                          <wps:wsp>
                            <wps:cNvSpPr txBox="1"/>
                            <wps:spPr>
                              <a:xfrm>
                                <a:off x="0" y="0"/>
                                <a:ext cx="2828925" cy="707366"/>
                              </a:xfrm>
                              <a:prstGeom prst="rect">
                                <a:avLst/>
                              </a:prstGeom>
                              <a:noFill/>
                              <a:ln w="6350">
                                <a:noFill/>
                              </a:ln>
                            </wps:spPr>
                            <wps:txbx>
                              <w:txbxContent>
                                <w:p w14:paraId="6B369185" w14:textId="77777777" w:rsidR="00255BF9" w:rsidRPr="00BC3810" w:rsidRDefault="00255BF9" w:rsidP="004B7E44">
                                  <w:pPr>
                                    <w:rPr>
                                      <w:sz w:val="36"/>
                                      <w:szCs w:val="28"/>
                                      <w:lang w:val="en-AU" w:bidi="en-GB"/>
                                    </w:rPr>
                                  </w:pPr>
                                  <w:r w:rsidRPr="00BC3810">
                                    <w:rPr>
                                      <w:sz w:val="36"/>
                                      <w:szCs w:val="28"/>
                                      <w:lang w:val="en-AU" w:bidi="en-GB"/>
                                    </w:rPr>
                                    <w:t>Aryan Jain</w:t>
                                  </w:r>
                                </w:p>
                                <w:p w14:paraId="27799274" w14:textId="77777777" w:rsidR="00255BF9" w:rsidRPr="00BC3810" w:rsidRDefault="00255BF9" w:rsidP="004B7E44">
                                  <w:pPr>
                                    <w:rPr>
                                      <w:sz w:val="36"/>
                                      <w:szCs w:val="28"/>
                                      <w:lang w:val="en-AU"/>
                                    </w:rPr>
                                  </w:pPr>
                                  <w:r w:rsidRPr="00BC3810">
                                    <w:rPr>
                                      <w:sz w:val="36"/>
                                      <w:szCs w:val="28"/>
                                      <w:lang w:val="en-AU" w:bidi="en-GB"/>
                                    </w:rPr>
                                    <w:t>31418600</w:t>
                                  </w:r>
                                </w:p>
                                <w:p w14:paraId="7DF43EC8" w14:textId="77777777" w:rsidR="00255BF9" w:rsidRPr="00BC3810" w:rsidRDefault="00255BF9">
                                  <w:pPr>
                                    <w:rPr>
                                      <w:sz w:val="36"/>
                                      <w:szCs w:val="28"/>
                                    </w:rPr>
                                  </w:pPr>
                                </w:p>
                                <w:p w14:paraId="1E198C46" w14:textId="77777777" w:rsidR="00255BF9" w:rsidRPr="00BC3810" w:rsidRDefault="00255BF9" w:rsidP="004B7E44">
                                  <w:pPr>
                                    <w:rPr>
                                      <w:sz w:val="36"/>
                                      <w:szCs w:val="28"/>
                                      <w:lang w:val="en-AU" w:bidi="en-GB"/>
                                    </w:rPr>
                                  </w:pPr>
                                  <w:r w:rsidRPr="00BC3810">
                                    <w:rPr>
                                      <w:sz w:val="36"/>
                                      <w:szCs w:val="28"/>
                                      <w:lang w:val="en-AU" w:bidi="en-GB"/>
                                    </w:rPr>
                                    <w:t>Aryan Jain</w:t>
                                  </w:r>
                                </w:p>
                                <w:p w14:paraId="55271898" w14:textId="77777777" w:rsidR="00255BF9" w:rsidRPr="00BC3810" w:rsidRDefault="00255BF9" w:rsidP="004B7E44">
                                  <w:pPr>
                                    <w:rPr>
                                      <w:sz w:val="36"/>
                                      <w:szCs w:val="28"/>
                                      <w:lang w:val="en-AU"/>
                                    </w:rPr>
                                  </w:pPr>
                                  <w:r w:rsidRPr="00BC3810">
                                    <w:rPr>
                                      <w:sz w:val="36"/>
                                      <w:szCs w:val="28"/>
                                      <w:lang w:val="en-AU" w:bidi="en-GB"/>
                                    </w:rPr>
                                    <w:t>31418600</w:t>
                                  </w:r>
                                </w:p>
                                <w:p w14:paraId="57E75DC7" w14:textId="77777777" w:rsidR="00255BF9" w:rsidRPr="00BC3810" w:rsidRDefault="00255BF9">
                                  <w:pPr>
                                    <w:rPr>
                                      <w:sz w:val="36"/>
                                      <w:szCs w:val="28"/>
                                    </w:rPr>
                                  </w:pPr>
                                </w:p>
                                <w:p w14:paraId="62057DF9" w14:textId="77777777" w:rsidR="00255BF9" w:rsidRPr="00BC3810" w:rsidRDefault="00255BF9" w:rsidP="004B7E44">
                                  <w:pPr>
                                    <w:rPr>
                                      <w:sz w:val="36"/>
                                      <w:szCs w:val="28"/>
                                      <w:lang w:val="en-AU" w:bidi="en-GB"/>
                                    </w:rPr>
                                  </w:pPr>
                                  <w:r w:rsidRPr="00BC3810">
                                    <w:rPr>
                                      <w:sz w:val="36"/>
                                      <w:szCs w:val="28"/>
                                      <w:lang w:val="en-AU" w:bidi="en-GB"/>
                                    </w:rPr>
                                    <w:t>Aryan Jain</w:t>
                                  </w:r>
                                </w:p>
                                <w:p w14:paraId="07BE9BC4" w14:textId="77777777" w:rsidR="00255BF9" w:rsidRPr="00BC3810" w:rsidRDefault="00255BF9" w:rsidP="004B7E44">
                                  <w:pPr>
                                    <w:rPr>
                                      <w:sz w:val="36"/>
                                      <w:szCs w:val="28"/>
                                      <w:lang w:val="en-AU"/>
                                    </w:rPr>
                                  </w:pPr>
                                  <w:r w:rsidRPr="00BC3810">
                                    <w:rPr>
                                      <w:sz w:val="36"/>
                                      <w:szCs w:val="28"/>
                                      <w:lang w:val="en-AU" w:bidi="en-GB"/>
                                    </w:rPr>
                                    <w:t>31418600</w:t>
                                  </w:r>
                                </w:p>
                                <w:p w14:paraId="366A6DAB" w14:textId="77777777" w:rsidR="00255BF9" w:rsidRPr="00BC3810" w:rsidRDefault="00255BF9">
                                  <w:pPr>
                                    <w:rPr>
                                      <w:sz w:val="36"/>
                                      <w:szCs w:val="28"/>
                                    </w:rPr>
                                  </w:pPr>
                                </w:p>
                                <w:p w14:paraId="2BFE0D31" w14:textId="77777777" w:rsidR="00255BF9" w:rsidRPr="00BC3810" w:rsidRDefault="00255BF9" w:rsidP="004B7E44">
                                  <w:pPr>
                                    <w:rPr>
                                      <w:sz w:val="36"/>
                                      <w:szCs w:val="28"/>
                                      <w:lang w:val="en-AU" w:bidi="en-GB"/>
                                    </w:rPr>
                                  </w:pPr>
                                  <w:r w:rsidRPr="00BC3810">
                                    <w:rPr>
                                      <w:sz w:val="36"/>
                                      <w:szCs w:val="28"/>
                                      <w:lang w:val="en-AU" w:bidi="en-GB"/>
                                    </w:rPr>
                                    <w:t>Aryan Jain</w:t>
                                  </w:r>
                                </w:p>
                                <w:p w14:paraId="4C4CE2FF" w14:textId="77777777" w:rsidR="00255BF9" w:rsidRPr="00BC3810" w:rsidRDefault="00255BF9" w:rsidP="004B7E44">
                                  <w:pPr>
                                    <w:rPr>
                                      <w:sz w:val="36"/>
                                      <w:szCs w:val="28"/>
                                      <w:lang w:val="en-AU"/>
                                    </w:rPr>
                                  </w:pPr>
                                  <w:r w:rsidRPr="00BC3810">
                                    <w:rPr>
                                      <w:sz w:val="36"/>
                                      <w:szCs w:val="28"/>
                                      <w:lang w:val="en-AU" w:bidi="en-GB"/>
                                    </w:rPr>
                                    <w:t>31418600</w:t>
                                  </w:r>
                                </w:p>
                                <w:p w14:paraId="3CAD3471" w14:textId="77777777" w:rsidR="00255BF9" w:rsidRPr="00BC3810" w:rsidRDefault="00255BF9">
                                  <w:pPr>
                                    <w:rPr>
                                      <w:sz w:val="36"/>
                                      <w:szCs w:val="28"/>
                                    </w:rPr>
                                  </w:pPr>
                                </w:p>
                                <w:p w14:paraId="5BC1AACA" w14:textId="77777777" w:rsidR="00255BF9" w:rsidRPr="00BC3810" w:rsidRDefault="00255BF9" w:rsidP="004B7E44">
                                  <w:pPr>
                                    <w:rPr>
                                      <w:sz w:val="36"/>
                                      <w:szCs w:val="28"/>
                                      <w:lang w:val="en-AU" w:bidi="en-GB"/>
                                    </w:rPr>
                                  </w:pPr>
                                  <w:r w:rsidRPr="00BC3810">
                                    <w:rPr>
                                      <w:sz w:val="36"/>
                                      <w:szCs w:val="28"/>
                                      <w:lang w:val="en-AU" w:bidi="en-GB"/>
                                    </w:rPr>
                                    <w:t>Aryan Jain</w:t>
                                  </w:r>
                                </w:p>
                                <w:p w14:paraId="2FC1FC1F" w14:textId="77777777" w:rsidR="00255BF9" w:rsidRPr="00BC3810" w:rsidRDefault="00255BF9" w:rsidP="004B7E44">
                                  <w:pPr>
                                    <w:rPr>
                                      <w:sz w:val="36"/>
                                      <w:szCs w:val="28"/>
                                      <w:lang w:val="en-AU"/>
                                    </w:rPr>
                                  </w:pPr>
                                  <w:r w:rsidRPr="00BC3810">
                                    <w:rPr>
                                      <w:sz w:val="36"/>
                                      <w:szCs w:val="28"/>
                                      <w:lang w:val="en-AU" w:bidi="en-GB"/>
                                    </w:rPr>
                                    <w:t>31418600</w:t>
                                  </w:r>
                                </w:p>
                                <w:p w14:paraId="3FF20AF4" w14:textId="77777777" w:rsidR="00255BF9" w:rsidRPr="00BC3810" w:rsidRDefault="00255BF9">
                                  <w:pPr>
                                    <w:rPr>
                                      <w:sz w:val="36"/>
                                      <w:szCs w:val="28"/>
                                    </w:rPr>
                                  </w:pPr>
                                </w:p>
                                <w:p w14:paraId="439AF660" w14:textId="77777777" w:rsidR="00255BF9" w:rsidRPr="00BC3810" w:rsidRDefault="00255BF9" w:rsidP="004B7E44">
                                  <w:pPr>
                                    <w:rPr>
                                      <w:sz w:val="36"/>
                                      <w:szCs w:val="28"/>
                                      <w:lang w:val="en-AU" w:bidi="en-GB"/>
                                    </w:rPr>
                                  </w:pPr>
                                  <w:r w:rsidRPr="00BC3810">
                                    <w:rPr>
                                      <w:sz w:val="36"/>
                                      <w:szCs w:val="28"/>
                                      <w:lang w:val="en-AU" w:bidi="en-GB"/>
                                    </w:rPr>
                                    <w:t>Aryan Jain</w:t>
                                  </w:r>
                                </w:p>
                                <w:p w14:paraId="2AEAA282" w14:textId="77777777" w:rsidR="00255BF9" w:rsidRPr="00BC3810" w:rsidRDefault="00255BF9" w:rsidP="004B7E44">
                                  <w:pPr>
                                    <w:rPr>
                                      <w:sz w:val="36"/>
                                      <w:szCs w:val="28"/>
                                      <w:lang w:val="en-AU"/>
                                    </w:rPr>
                                  </w:pPr>
                                  <w:r w:rsidRPr="00BC3810">
                                    <w:rPr>
                                      <w:sz w:val="36"/>
                                      <w:szCs w:val="28"/>
                                      <w:lang w:val="en-AU" w:bidi="en-GB"/>
                                    </w:rPr>
                                    <w:t>31418600</w:t>
                                  </w:r>
                                </w:p>
                                <w:p w14:paraId="066922B5" w14:textId="77777777" w:rsidR="00255BF9" w:rsidRPr="00BC3810" w:rsidRDefault="00255BF9">
                                  <w:pPr>
                                    <w:rPr>
                                      <w:sz w:val="36"/>
                                      <w:szCs w:val="28"/>
                                    </w:rPr>
                                  </w:pPr>
                                </w:p>
                                <w:p w14:paraId="0A652631" w14:textId="77777777" w:rsidR="00255BF9" w:rsidRPr="00BC3810" w:rsidRDefault="00255BF9" w:rsidP="004B7E44">
                                  <w:pPr>
                                    <w:rPr>
                                      <w:sz w:val="36"/>
                                      <w:szCs w:val="28"/>
                                      <w:lang w:val="en-AU" w:bidi="en-GB"/>
                                    </w:rPr>
                                  </w:pPr>
                                  <w:r w:rsidRPr="00BC3810">
                                    <w:rPr>
                                      <w:sz w:val="36"/>
                                      <w:szCs w:val="28"/>
                                      <w:lang w:val="en-AU" w:bidi="en-GB"/>
                                    </w:rPr>
                                    <w:t>Aryan Jain</w:t>
                                  </w:r>
                                </w:p>
                                <w:p w14:paraId="6576CE43" w14:textId="77777777" w:rsidR="00255BF9" w:rsidRPr="00BC3810" w:rsidRDefault="00255BF9" w:rsidP="004B7E44">
                                  <w:pPr>
                                    <w:rPr>
                                      <w:sz w:val="36"/>
                                      <w:szCs w:val="28"/>
                                      <w:lang w:val="en-AU"/>
                                    </w:rPr>
                                  </w:pPr>
                                  <w:r w:rsidRPr="00BC3810">
                                    <w:rPr>
                                      <w:sz w:val="36"/>
                                      <w:szCs w:val="28"/>
                                      <w:lang w:val="en-AU" w:bidi="en-GB"/>
                                    </w:rPr>
                                    <w:t>31418600</w:t>
                                  </w:r>
                                </w:p>
                                <w:p w14:paraId="19D3BD7A" w14:textId="77777777" w:rsidR="00255BF9" w:rsidRPr="00BC3810" w:rsidRDefault="00255BF9">
                                  <w:pPr>
                                    <w:rPr>
                                      <w:sz w:val="36"/>
                                      <w:szCs w:val="28"/>
                                    </w:rPr>
                                  </w:pPr>
                                </w:p>
                                <w:p w14:paraId="6B18C2B1" w14:textId="77777777" w:rsidR="00255BF9" w:rsidRPr="00BC3810" w:rsidRDefault="00255BF9" w:rsidP="004B7E44">
                                  <w:pPr>
                                    <w:rPr>
                                      <w:sz w:val="36"/>
                                      <w:szCs w:val="28"/>
                                      <w:lang w:val="en-AU" w:bidi="en-GB"/>
                                    </w:rPr>
                                  </w:pPr>
                                  <w:r w:rsidRPr="00BC3810">
                                    <w:rPr>
                                      <w:sz w:val="36"/>
                                      <w:szCs w:val="28"/>
                                      <w:lang w:val="en-AU" w:bidi="en-GB"/>
                                    </w:rPr>
                                    <w:t>Aryan Jain</w:t>
                                  </w:r>
                                </w:p>
                                <w:p w14:paraId="2FF1E42E" w14:textId="77777777" w:rsidR="00255BF9" w:rsidRPr="00BC3810" w:rsidRDefault="00255BF9" w:rsidP="004B7E44">
                                  <w:pPr>
                                    <w:rPr>
                                      <w:sz w:val="36"/>
                                      <w:szCs w:val="28"/>
                                      <w:lang w:val="en-AU"/>
                                    </w:rPr>
                                  </w:pPr>
                                  <w:r w:rsidRPr="00BC3810">
                                    <w:rPr>
                                      <w:sz w:val="36"/>
                                      <w:szCs w:val="28"/>
                                      <w:lang w:val="en-AU" w:bidi="en-GB"/>
                                    </w:rPr>
                                    <w:t>31418600</w:t>
                                  </w:r>
                                </w:p>
                                <w:p w14:paraId="6DCB977E" w14:textId="77777777" w:rsidR="00255BF9" w:rsidRPr="00BC3810" w:rsidRDefault="00255BF9">
                                  <w:pPr>
                                    <w:rPr>
                                      <w:sz w:val="36"/>
                                      <w:szCs w:val="28"/>
                                    </w:rPr>
                                  </w:pPr>
                                </w:p>
                                <w:p w14:paraId="367FB45C" w14:textId="77777777" w:rsidR="00255BF9" w:rsidRPr="00BC3810" w:rsidRDefault="00255BF9" w:rsidP="004B7E44">
                                  <w:pPr>
                                    <w:rPr>
                                      <w:sz w:val="36"/>
                                      <w:szCs w:val="28"/>
                                      <w:lang w:val="en-AU" w:bidi="en-GB"/>
                                    </w:rPr>
                                  </w:pPr>
                                  <w:r w:rsidRPr="00BC3810">
                                    <w:rPr>
                                      <w:sz w:val="36"/>
                                      <w:szCs w:val="28"/>
                                      <w:lang w:val="en-AU" w:bidi="en-GB"/>
                                    </w:rPr>
                                    <w:t>Aryan Jain</w:t>
                                  </w:r>
                                </w:p>
                                <w:p w14:paraId="5C37035D" w14:textId="77777777" w:rsidR="00255BF9" w:rsidRPr="00BC3810" w:rsidRDefault="00255BF9" w:rsidP="004B7E44">
                                  <w:pPr>
                                    <w:rPr>
                                      <w:sz w:val="36"/>
                                      <w:szCs w:val="28"/>
                                      <w:lang w:val="en-AU"/>
                                    </w:rPr>
                                  </w:pPr>
                                  <w:r w:rsidRPr="00BC3810">
                                    <w:rPr>
                                      <w:sz w:val="36"/>
                                      <w:szCs w:val="28"/>
                                      <w:lang w:val="en-AU" w:bidi="en-GB"/>
                                    </w:rPr>
                                    <w:t>31418600</w:t>
                                  </w:r>
                                </w:p>
                                <w:p w14:paraId="4588EDBD" w14:textId="77777777" w:rsidR="00255BF9" w:rsidRPr="00BC3810" w:rsidRDefault="00255BF9">
                                  <w:pPr>
                                    <w:rPr>
                                      <w:sz w:val="36"/>
                                      <w:szCs w:val="28"/>
                                    </w:rPr>
                                  </w:pPr>
                                </w:p>
                                <w:p w14:paraId="3115352B" w14:textId="77777777" w:rsidR="00255BF9" w:rsidRPr="00BC3810" w:rsidRDefault="00255BF9" w:rsidP="004B7E44">
                                  <w:pPr>
                                    <w:rPr>
                                      <w:sz w:val="36"/>
                                      <w:szCs w:val="28"/>
                                      <w:lang w:val="en-AU" w:bidi="en-GB"/>
                                    </w:rPr>
                                  </w:pPr>
                                  <w:r w:rsidRPr="00BC3810">
                                    <w:rPr>
                                      <w:sz w:val="36"/>
                                      <w:szCs w:val="28"/>
                                      <w:lang w:val="en-AU" w:bidi="en-GB"/>
                                    </w:rPr>
                                    <w:t>Aryan Jain</w:t>
                                  </w:r>
                                </w:p>
                                <w:p w14:paraId="15A56D5E" w14:textId="77777777" w:rsidR="00255BF9" w:rsidRPr="00BC3810" w:rsidRDefault="00255BF9" w:rsidP="004B7E44">
                                  <w:pPr>
                                    <w:rPr>
                                      <w:sz w:val="36"/>
                                      <w:szCs w:val="28"/>
                                      <w:lang w:val="en-AU"/>
                                    </w:rPr>
                                  </w:pPr>
                                  <w:r w:rsidRPr="00BC3810">
                                    <w:rPr>
                                      <w:sz w:val="36"/>
                                      <w:szCs w:val="28"/>
                                      <w:lang w:val="en-AU" w:bidi="en-GB"/>
                                    </w:rPr>
                                    <w:t>31418600</w:t>
                                  </w:r>
                                </w:p>
                                <w:p w14:paraId="06617237" w14:textId="77777777" w:rsidR="00255BF9" w:rsidRPr="00BC3810" w:rsidRDefault="00255BF9">
                                  <w:pPr>
                                    <w:rPr>
                                      <w:sz w:val="36"/>
                                      <w:szCs w:val="28"/>
                                    </w:rPr>
                                  </w:pPr>
                                </w:p>
                                <w:p w14:paraId="63674AE5" w14:textId="77777777" w:rsidR="00255BF9" w:rsidRPr="00BC3810" w:rsidRDefault="00255BF9" w:rsidP="004B7E44">
                                  <w:pPr>
                                    <w:rPr>
                                      <w:sz w:val="36"/>
                                      <w:szCs w:val="28"/>
                                      <w:lang w:val="en-AU" w:bidi="en-GB"/>
                                    </w:rPr>
                                  </w:pPr>
                                  <w:r w:rsidRPr="00BC3810">
                                    <w:rPr>
                                      <w:sz w:val="36"/>
                                      <w:szCs w:val="28"/>
                                      <w:lang w:val="en-AU" w:bidi="en-GB"/>
                                    </w:rPr>
                                    <w:t>Aryan Jain</w:t>
                                  </w:r>
                                </w:p>
                                <w:p w14:paraId="0CB125C3" w14:textId="77777777" w:rsidR="00255BF9" w:rsidRPr="00BC3810" w:rsidRDefault="00255BF9" w:rsidP="004B7E44">
                                  <w:pPr>
                                    <w:rPr>
                                      <w:sz w:val="36"/>
                                      <w:szCs w:val="28"/>
                                      <w:lang w:val="en-AU"/>
                                    </w:rPr>
                                  </w:pPr>
                                  <w:r w:rsidRPr="00BC3810">
                                    <w:rPr>
                                      <w:sz w:val="36"/>
                                      <w:szCs w:val="28"/>
                                      <w:lang w:val="en-AU" w:bidi="en-GB"/>
                                    </w:rPr>
                                    <w:t>31418600</w:t>
                                  </w:r>
                                </w:p>
                                <w:p w14:paraId="030252E8" w14:textId="77777777" w:rsidR="00255BF9" w:rsidRPr="00BC3810" w:rsidRDefault="00255BF9">
                                  <w:pPr>
                                    <w:rPr>
                                      <w:sz w:val="36"/>
                                      <w:szCs w:val="28"/>
                                    </w:rPr>
                                  </w:pPr>
                                </w:p>
                                <w:p w14:paraId="0B333014" w14:textId="77777777" w:rsidR="00255BF9" w:rsidRPr="00BC3810" w:rsidRDefault="00255BF9" w:rsidP="004B7E44">
                                  <w:pPr>
                                    <w:rPr>
                                      <w:sz w:val="36"/>
                                      <w:szCs w:val="28"/>
                                      <w:lang w:val="en-AU" w:bidi="en-GB"/>
                                    </w:rPr>
                                  </w:pPr>
                                  <w:r w:rsidRPr="00BC3810">
                                    <w:rPr>
                                      <w:sz w:val="36"/>
                                      <w:szCs w:val="28"/>
                                      <w:lang w:val="en-AU" w:bidi="en-GB"/>
                                    </w:rPr>
                                    <w:t>Aryan Jain</w:t>
                                  </w:r>
                                </w:p>
                                <w:p w14:paraId="45C81FAC" w14:textId="77777777" w:rsidR="00255BF9" w:rsidRPr="00BC3810" w:rsidRDefault="00255BF9" w:rsidP="004B7E44">
                                  <w:pPr>
                                    <w:rPr>
                                      <w:sz w:val="36"/>
                                      <w:szCs w:val="28"/>
                                      <w:lang w:val="en-AU"/>
                                    </w:rPr>
                                  </w:pPr>
                                  <w:r w:rsidRPr="00BC3810">
                                    <w:rPr>
                                      <w:sz w:val="36"/>
                                      <w:szCs w:val="28"/>
                                      <w:lang w:val="en-AU" w:bidi="en-GB"/>
                                    </w:rPr>
                                    <w:t>31418600</w:t>
                                  </w:r>
                                </w:p>
                                <w:p w14:paraId="2973E0FE" w14:textId="77777777" w:rsidR="00255BF9" w:rsidRPr="00BC3810" w:rsidRDefault="00255BF9">
                                  <w:pPr>
                                    <w:rPr>
                                      <w:sz w:val="36"/>
                                      <w:szCs w:val="28"/>
                                    </w:rPr>
                                  </w:pPr>
                                </w:p>
                                <w:p w14:paraId="5D8B40D2" w14:textId="77777777" w:rsidR="00255BF9" w:rsidRPr="00BC3810" w:rsidRDefault="00255BF9" w:rsidP="004B7E44">
                                  <w:pPr>
                                    <w:rPr>
                                      <w:sz w:val="36"/>
                                      <w:szCs w:val="28"/>
                                      <w:lang w:val="en-AU" w:bidi="en-GB"/>
                                    </w:rPr>
                                  </w:pPr>
                                  <w:r w:rsidRPr="00BC3810">
                                    <w:rPr>
                                      <w:sz w:val="36"/>
                                      <w:szCs w:val="28"/>
                                      <w:lang w:val="en-AU" w:bidi="en-GB"/>
                                    </w:rPr>
                                    <w:t>Aryan Jain</w:t>
                                  </w:r>
                                </w:p>
                                <w:p w14:paraId="42429C3E" w14:textId="77777777" w:rsidR="00255BF9" w:rsidRPr="00BC3810" w:rsidRDefault="00255BF9" w:rsidP="004B7E44">
                                  <w:pPr>
                                    <w:rPr>
                                      <w:sz w:val="36"/>
                                      <w:szCs w:val="28"/>
                                      <w:lang w:val="en-AU"/>
                                    </w:rPr>
                                  </w:pPr>
                                  <w:r w:rsidRPr="00BC3810">
                                    <w:rPr>
                                      <w:sz w:val="36"/>
                                      <w:szCs w:val="28"/>
                                      <w:lang w:val="en-AU" w:bidi="en-GB"/>
                                    </w:rPr>
                                    <w:t>31418600</w:t>
                                  </w:r>
                                </w:p>
                                <w:p w14:paraId="1070DC34" w14:textId="77777777" w:rsidR="00255BF9" w:rsidRPr="00BC3810" w:rsidRDefault="00255BF9">
                                  <w:pPr>
                                    <w:rPr>
                                      <w:sz w:val="36"/>
                                      <w:szCs w:val="28"/>
                                    </w:rPr>
                                  </w:pPr>
                                </w:p>
                                <w:p w14:paraId="54BC7D06" w14:textId="77777777" w:rsidR="00255BF9" w:rsidRPr="00BC3810" w:rsidRDefault="00255BF9" w:rsidP="004B7E44">
                                  <w:pPr>
                                    <w:rPr>
                                      <w:sz w:val="36"/>
                                      <w:szCs w:val="28"/>
                                      <w:lang w:val="en-AU" w:bidi="en-GB"/>
                                    </w:rPr>
                                  </w:pPr>
                                  <w:r w:rsidRPr="00BC3810">
                                    <w:rPr>
                                      <w:sz w:val="36"/>
                                      <w:szCs w:val="28"/>
                                      <w:lang w:val="en-AU" w:bidi="en-GB"/>
                                    </w:rPr>
                                    <w:t>Aryan Jain</w:t>
                                  </w:r>
                                </w:p>
                                <w:p w14:paraId="5E15299E" w14:textId="77777777" w:rsidR="00255BF9" w:rsidRPr="00BC3810" w:rsidRDefault="00255BF9" w:rsidP="004B7E44">
                                  <w:pPr>
                                    <w:rPr>
                                      <w:sz w:val="36"/>
                                      <w:szCs w:val="28"/>
                                      <w:lang w:val="en-AU"/>
                                    </w:rPr>
                                  </w:pPr>
                                  <w:r w:rsidRPr="00BC3810">
                                    <w:rPr>
                                      <w:sz w:val="36"/>
                                      <w:szCs w:val="28"/>
                                      <w:lang w:val="en-AU" w:bidi="en-GB"/>
                                    </w:rPr>
                                    <w:t>31418600</w:t>
                                  </w:r>
                                </w:p>
                                <w:p w14:paraId="6CEA7574" w14:textId="77777777" w:rsidR="00255BF9" w:rsidRPr="00BC3810" w:rsidRDefault="00255BF9">
                                  <w:pPr>
                                    <w:rPr>
                                      <w:sz w:val="36"/>
                                      <w:szCs w:val="28"/>
                                    </w:rPr>
                                  </w:pPr>
                                </w:p>
                                <w:p w14:paraId="79A8C1EC" w14:textId="77777777" w:rsidR="00255BF9" w:rsidRPr="00BC3810" w:rsidRDefault="00255BF9" w:rsidP="004B7E44">
                                  <w:pPr>
                                    <w:rPr>
                                      <w:sz w:val="36"/>
                                      <w:szCs w:val="28"/>
                                      <w:lang w:val="en-AU" w:bidi="en-GB"/>
                                    </w:rPr>
                                  </w:pPr>
                                  <w:r w:rsidRPr="00BC3810">
                                    <w:rPr>
                                      <w:sz w:val="36"/>
                                      <w:szCs w:val="28"/>
                                      <w:lang w:val="en-AU" w:bidi="en-GB"/>
                                    </w:rPr>
                                    <w:t>Aryan Jain</w:t>
                                  </w:r>
                                </w:p>
                                <w:p w14:paraId="5A247265" w14:textId="77777777" w:rsidR="00255BF9" w:rsidRPr="00BC3810" w:rsidRDefault="00255BF9" w:rsidP="004B7E44">
                                  <w:pPr>
                                    <w:rPr>
                                      <w:sz w:val="36"/>
                                      <w:szCs w:val="28"/>
                                      <w:lang w:val="en-AU"/>
                                    </w:rPr>
                                  </w:pPr>
                                  <w:r w:rsidRPr="00BC3810">
                                    <w:rPr>
                                      <w:sz w:val="36"/>
                                      <w:szCs w:val="28"/>
                                      <w:lang w:val="en-AU" w:bidi="en-GB"/>
                                    </w:rPr>
                                    <w:t>31418600</w:t>
                                  </w:r>
                                </w:p>
                                <w:p w14:paraId="434569AD" w14:textId="77777777" w:rsidR="00255BF9" w:rsidRPr="00BC3810" w:rsidRDefault="00255BF9">
                                  <w:pPr>
                                    <w:rPr>
                                      <w:sz w:val="36"/>
                                      <w:szCs w:val="28"/>
                                    </w:rPr>
                                  </w:pPr>
                                </w:p>
                                <w:p w14:paraId="58F3FBA5" w14:textId="77777777" w:rsidR="00255BF9" w:rsidRPr="00BC3810" w:rsidRDefault="00255BF9" w:rsidP="004B7E44">
                                  <w:pPr>
                                    <w:rPr>
                                      <w:sz w:val="36"/>
                                      <w:szCs w:val="28"/>
                                      <w:lang w:val="en-AU" w:bidi="en-GB"/>
                                    </w:rPr>
                                  </w:pPr>
                                  <w:r w:rsidRPr="00BC3810">
                                    <w:rPr>
                                      <w:sz w:val="36"/>
                                      <w:szCs w:val="28"/>
                                      <w:lang w:val="en-AU" w:bidi="en-GB"/>
                                    </w:rPr>
                                    <w:t>Aryan Jain</w:t>
                                  </w:r>
                                </w:p>
                                <w:p w14:paraId="2309D511" w14:textId="77777777" w:rsidR="00255BF9" w:rsidRPr="00BC3810" w:rsidRDefault="00255BF9" w:rsidP="004B7E44">
                                  <w:pPr>
                                    <w:rPr>
                                      <w:sz w:val="36"/>
                                      <w:szCs w:val="28"/>
                                      <w:lang w:val="en-AU"/>
                                    </w:rPr>
                                  </w:pPr>
                                  <w:r w:rsidRPr="00BC3810">
                                    <w:rPr>
                                      <w:sz w:val="36"/>
                                      <w:szCs w:val="28"/>
                                      <w:lang w:val="en-AU" w:bidi="en-GB"/>
                                    </w:rPr>
                                    <w:t>31418600</w:t>
                                  </w:r>
                                </w:p>
                                <w:p w14:paraId="4B3FA4C6" w14:textId="77777777" w:rsidR="00255BF9" w:rsidRPr="00BC3810" w:rsidRDefault="00255BF9">
                                  <w:pPr>
                                    <w:rPr>
                                      <w:sz w:val="36"/>
                                      <w:szCs w:val="28"/>
                                    </w:rPr>
                                  </w:pPr>
                                </w:p>
                                <w:p w14:paraId="63A1113A" w14:textId="77777777" w:rsidR="00255BF9" w:rsidRPr="00BC3810" w:rsidRDefault="00255BF9" w:rsidP="004B7E44">
                                  <w:pPr>
                                    <w:rPr>
                                      <w:sz w:val="36"/>
                                      <w:szCs w:val="28"/>
                                      <w:lang w:val="en-AU" w:bidi="en-GB"/>
                                    </w:rPr>
                                  </w:pPr>
                                  <w:r w:rsidRPr="00BC3810">
                                    <w:rPr>
                                      <w:sz w:val="36"/>
                                      <w:szCs w:val="28"/>
                                      <w:lang w:val="en-AU" w:bidi="en-GB"/>
                                    </w:rPr>
                                    <w:t>Aryan Jain</w:t>
                                  </w:r>
                                </w:p>
                                <w:p w14:paraId="351EBAFB" w14:textId="77777777" w:rsidR="00255BF9" w:rsidRPr="00BC3810" w:rsidRDefault="00255BF9" w:rsidP="004B7E44">
                                  <w:pPr>
                                    <w:rPr>
                                      <w:sz w:val="36"/>
                                      <w:szCs w:val="28"/>
                                      <w:lang w:val="en-AU"/>
                                    </w:rPr>
                                  </w:pPr>
                                  <w:r w:rsidRPr="00BC3810">
                                    <w:rPr>
                                      <w:sz w:val="36"/>
                                      <w:szCs w:val="28"/>
                                      <w:lang w:val="en-AU" w:bidi="en-GB"/>
                                    </w:rPr>
                                    <w:t>31418600</w:t>
                                  </w:r>
                                </w:p>
                                <w:p w14:paraId="76F81203" w14:textId="77777777" w:rsidR="00255BF9" w:rsidRPr="00BC3810" w:rsidRDefault="00255BF9">
                                  <w:pPr>
                                    <w:rPr>
                                      <w:sz w:val="36"/>
                                      <w:szCs w:val="28"/>
                                    </w:rPr>
                                  </w:pPr>
                                </w:p>
                                <w:p w14:paraId="25D7ED56" w14:textId="77777777" w:rsidR="00255BF9" w:rsidRPr="00BC3810" w:rsidRDefault="00255BF9" w:rsidP="004B7E44">
                                  <w:pPr>
                                    <w:rPr>
                                      <w:sz w:val="36"/>
                                      <w:szCs w:val="28"/>
                                      <w:lang w:val="en-AU" w:bidi="en-GB"/>
                                    </w:rPr>
                                  </w:pPr>
                                  <w:r w:rsidRPr="00BC3810">
                                    <w:rPr>
                                      <w:sz w:val="36"/>
                                      <w:szCs w:val="28"/>
                                      <w:lang w:val="en-AU" w:bidi="en-GB"/>
                                    </w:rPr>
                                    <w:t>Aryan Jain</w:t>
                                  </w:r>
                                </w:p>
                                <w:p w14:paraId="67B8B39D" w14:textId="77777777" w:rsidR="00255BF9" w:rsidRPr="00BC3810" w:rsidRDefault="00255BF9" w:rsidP="004B7E44">
                                  <w:pPr>
                                    <w:rPr>
                                      <w:sz w:val="36"/>
                                      <w:szCs w:val="28"/>
                                      <w:lang w:val="en-AU"/>
                                    </w:rPr>
                                  </w:pPr>
                                  <w:r w:rsidRPr="00BC3810">
                                    <w:rPr>
                                      <w:sz w:val="36"/>
                                      <w:szCs w:val="28"/>
                                      <w:lang w:val="en-AU" w:bidi="en-GB"/>
                                    </w:rPr>
                                    <w:t>31418600</w:t>
                                  </w:r>
                                </w:p>
                                <w:p w14:paraId="33CF70CB" w14:textId="77777777" w:rsidR="00255BF9" w:rsidRPr="00BC3810" w:rsidRDefault="00255BF9">
                                  <w:pPr>
                                    <w:rPr>
                                      <w:sz w:val="36"/>
                                      <w:szCs w:val="28"/>
                                    </w:rPr>
                                  </w:pPr>
                                </w:p>
                                <w:p w14:paraId="3826DEA8" w14:textId="77777777" w:rsidR="00255BF9" w:rsidRPr="00BC3810" w:rsidRDefault="00255BF9" w:rsidP="004B7E44">
                                  <w:pPr>
                                    <w:rPr>
                                      <w:sz w:val="36"/>
                                      <w:szCs w:val="28"/>
                                      <w:lang w:val="en-AU" w:bidi="en-GB"/>
                                    </w:rPr>
                                  </w:pPr>
                                  <w:r w:rsidRPr="00BC3810">
                                    <w:rPr>
                                      <w:sz w:val="36"/>
                                      <w:szCs w:val="28"/>
                                      <w:lang w:val="en-AU" w:bidi="en-GB"/>
                                    </w:rPr>
                                    <w:t>Aryan Jain</w:t>
                                  </w:r>
                                </w:p>
                                <w:p w14:paraId="4638B4BD" w14:textId="77777777" w:rsidR="00255BF9" w:rsidRPr="00BC3810" w:rsidRDefault="00255BF9" w:rsidP="004B7E44">
                                  <w:pPr>
                                    <w:rPr>
                                      <w:sz w:val="36"/>
                                      <w:szCs w:val="28"/>
                                      <w:lang w:val="en-AU"/>
                                    </w:rPr>
                                  </w:pPr>
                                  <w:r w:rsidRPr="00BC3810">
                                    <w:rPr>
                                      <w:sz w:val="36"/>
                                      <w:szCs w:val="28"/>
                                      <w:lang w:val="en-AU" w:bidi="en-GB"/>
                                    </w:rPr>
                                    <w:t>31418600</w:t>
                                  </w:r>
                                </w:p>
                                <w:p w14:paraId="087A8B1C" w14:textId="77777777" w:rsidR="00255BF9" w:rsidRPr="00BC3810" w:rsidRDefault="00255BF9">
                                  <w:pPr>
                                    <w:rPr>
                                      <w:sz w:val="36"/>
                                      <w:szCs w:val="28"/>
                                    </w:rPr>
                                  </w:pPr>
                                </w:p>
                                <w:p w14:paraId="6037597B" w14:textId="77777777" w:rsidR="00255BF9" w:rsidRPr="00BC3810" w:rsidRDefault="00255BF9" w:rsidP="004B7E44">
                                  <w:pPr>
                                    <w:rPr>
                                      <w:sz w:val="36"/>
                                      <w:szCs w:val="28"/>
                                      <w:lang w:val="en-AU" w:bidi="en-GB"/>
                                    </w:rPr>
                                  </w:pPr>
                                  <w:r w:rsidRPr="00BC3810">
                                    <w:rPr>
                                      <w:sz w:val="36"/>
                                      <w:szCs w:val="28"/>
                                      <w:lang w:val="en-AU" w:bidi="en-GB"/>
                                    </w:rPr>
                                    <w:t>Aryan Jain</w:t>
                                  </w:r>
                                </w:p>
                                <w:p w14:paraId="4670B93F" w14:textId="77777777" w:rsidR="00255BF9" w:rsidRPr="00BC3810" w:rsidRDefault="00255BF9" w:rsidP="004B7E44">
                                  <w:pPr>
                                    <w:rPr>
                                      <w:sz w:val="36"/>
                                      <w:szCs w:val="28"/>
                                      <w:lang w:val="en-AU"/>
                                    </w:rPr>
                                  </w:pPr>
                                  <w:r w:rsidRPr="00BC3810">
                                    <w:rPr>
                                      <w:sz w:val="36"/>
                                      <w:szCs w:val="28"/>
                                      <w:lang w:val="en-AU" w:bidi="en-GB"/>
                                    </w:rPr>
                                    <w:t>31418600</w:t>
                                  </w:r>
                                </w:p>
                                <w:p w14:paraId="6D7F7F80" w14:textId="77777777" w:rsidR="00255BF9" w:rsidRPr="00BC3810" w:rsidRDefault="00255BF9">
                                  <w:pPr>
                                    <w:rPr>
                                      <w:sz w:val="36"/>
                                      <w:szCs w:val="28"/>
                                    </w:rPr>
                                  </w:pPr>
                                </w:p>
                                <w:p w14:paraId="4F4B34A1" w14:textId="77777777" w:rsidR="00255BF9" w:rsidRPr="00BC3810" w:rsidRDefault="00255BF9" w:rsidP="004B7E44">
                                  <w:pPr>
                                    <w:rPr>
                                      <w:sz w:val="36"/>
                                      <w:szCs w:val="28"/>
                                      <w:lang w:val="en-AU" w:bidi="en-GB"/>
                                    </w:rPr>
                                  </w:pPr>
                                  <w:r w:rsidRPr="00BC3810">
                                    <w:rPr>
                                      <w:sz w:val="36"/>
                                      <w:szCs w:val="28"/>
                                      <w:lang w:val="en-AU" w:bidi="en-GB"/>
                                    </w:rPr>
                                    <w:t>Aryan Jain</w:t>
                                  </w:r>
                                </w:p>
                                <w:p w14:paraId="132EEA52" w14:textId="77777777" w:rsidR="00255BF9" w:rsidRPr="00BC3810" w:rsidRDefault="00255BF9" w:rsidP="004B7E44">
                                  <w:pPr>
                                    <w:rPr>
                                      <w:sz w:val="36"/>
                                      <w:szCs w:val="28"/>
                                      <w:lang w:val="en-AU"/>
                                    </w:rPr>
                                  </w:pPr>
                                  <w:r w:rsidRPr="00BC3810">
                                    <w:rPr>
                                      <w:sz w:val="36"/>
                                      <w:szCs w:val="28"/>
                                      <w:lang w:val="en-AU" w:bidi="en-GB"/>
                                    </w:rPr>
                                    <w:t>31418600</w:t>
                                  </w:r>
                                </w:p>
                                <w:p w14:paraId="09DFF980" w14:textId="77777777" w:rsidR="00255BF9" w:rsidRPr="00BC3810" w:rsidRDefault="00255BF9">
                                  <w:pPr>
                                    <w:rPr>
                                      <w:sz w:val="36"/>
                                      <w:szCs w:val="28"/>
                                    </w:rPr>
                                  </w:pPr>
                                </w:p>
                                <w:p w14:paraId="70734F55" w14:textId="77777777" w:rsidR="00255BF9" w:rsidRPr="00BC3810" w:rsidRDefault="00255BF9" w:rsidP="004B7E44">
                                  <w:pPr>
                                    <w:rPr>
                                      <w:sz w:val="36"/>
                                      <w:szCs w:val="28"/>
                                      <w:lang w:val="en-AU" w:bidi="en-GB"/>
                                    </w:rPr>
                                  </w:pPr>
                                  <w:r w:rsidRPr="00BC3810">
                                    <w:rPr>
                                      <w:sz w:val="36"/>
                                      <w:szCs w:val="28"/>
                                      <w:lang w:val="en-AU" w:bidi="en-GB"/>
                                    </w:rPr>
                                    <w:t>Aryan Jain</w:t>
                                  </w:r>
                                </w:p>
                                <w:p w14:paraId="12B753B0" w14:textId="77777777" w:rsidR="00255BF9" w:rsidRPr="00BC3810" w:rsidRDefault="00255BF9" w:rsidP="004B7E44">
                                  <w:pPr>
                                    <w:rPr>
                                      <w:sz w:val="36"/>
                                      <w:szCs w:val="28"/>
                                      <w:lang w:val="en-AU"/>
                                    </w:rPr>
                                  </w:pPr>
                                  <w:r w:rsidRPr="00BC3810">
                                    <w:rPr>
                                      <w:sz w:val="36"/>
                                      <w:szCs w:val="28"/>
                                      <w:lang w:val="en-AU" w:bidi="en-GB"/>
                                    </w:rPr>
                                    <w:t>31418600</w:t>
                                  </w:r>
                                </w:p>
                                <w:p w14:paraId="1E123851" w14:textId="77777777" w:rsidR="00255BF9" w:rsidRPr="00BC3810" w:rsidRDefault="00255BF9">
                                  <w:pPr>
                                    <w:rPr>
                                      <w:sz w:val="36"/>
                                      <w:szCs w:val="28"/>
                                    </w:rPr>
                                  </w:pPr>
                                </w:p>
                                <w:p w14:paraId="3C0749CD" w14:textId="77777777" w:rsidR="00255BF9" w:rsidRPr="00BC3810" w:rsidRDefault="00255BF9" w:rsidP="004B7E44">
                                  <w:pPr>
                                    <w:rPr>
                                      <w:sz w:val="36"/>
                                      <w:szCs w:val="28"/>
                                      <w:lang w:val="en-AU" w:bidi="en-GB"/>
                                    </w:rPr>
                                  </w:pPr>
                                  <w:r w:rsidRPr="00BC3810">
                                    <w:rPr>
                                      <w:sz w:val="36"/>
                                      <w:szCs w:val="28"/>
                                      <w:lang w:val="en-AU" w:bidi="en-GB"/>
                                    </w:rPr>
                                    <w:t>Aryan Jain</w:t>
                                  </w:r>
                                </w:p>
                                <w:p w14:paraId="7EA71729" w14:textId="77777777" w:rsidR="00255BF9" w:rsidRPr="00BC3810" w:rsidRDefault="00255BF9" w:rsidP="004B7E44">
                                  <w:pPr>
                                    <w:rPr>
                                      <w:sz w:val="36"/>
                                      <w:szCs w:val="28"/>
                                      <w:lang w:val="en-AU"/>
                                    </w:rPr>
                                  </w:pPr>
                                  <w:r w:rsidRPr="00BC3810">
                                    <w:rPr>
                                      <w:sz w:val="36"/>
                                      <w:szCs w:val="28"/>
                                      <w:lang w:val="en-AU" w:bidi="en-GB"/>
                                    </w:rPr>
                                    <w:t>31418600</w:t>
                                  </w:r>
                                </w:p>
                                <w:p w14:paraId="6B3069FE" w14:textId="77777777" w:rsidR="00255BF9" w:rsidRPr="00BC3810" w:rsidRDefault="00255BF9">
                                  <w:pPr>
                                    <w:rPr>
                                      <w:sz w:val="36"/>
                                      <w:szCs w:val="28"/>
                                    </w:rPr>
                                  </w:pPr>
                                </w:p>
                                <w:p w14:paraId="3B5F16E8" w14:textId="77777777" w:rsidR="00255BF9" w:rsidRPr="00BC3810" w:rsidRDefault="00255BF9" w:rsidP="004B7E44">
                                  <w:pPr>
                                    <w:rPr>
                                      <w:sz w:val="36"/>
                                      <w:szCs w:val="28"/>
                                      <w:lang w:val="en-AU" w:bidi="en-GB"/>
                                    </w:rPr>
                                  </w:pPr>
                                  <w:r w:rsidRPr="00BC3810">
                                    <w:rPr>
                                      <w:sz w:val="36"/>
                                      <w:szCs w:val="28"/>
                                      <w:lang w:val="en-AU" w:bidi="en-GB"/>
                                    </w:rPr>
                                    <w:t>Aryan Jain</w:t>
                                  </w:r>
                                </w:p>
                                <w:p w14:paraId="49FE8FD5" w14:textId="77777777" w:rsidR="00255BF9" w:rsidRPr="00BC3810" w:rsidRDefault="00255BF9" w:rsidP="004B7E44">
                                  <w:pPr>
                                    <w:rPr>
                                      <w:sz w:val="36"/>
                                      <w:szCs w:val="28"/>
                                      <w:lang w:val="en-AU"/>
                                    </w:rPr>
                                  </w:pPr>
                                  <w:r w:rsidRPr="00BC3810">
                                    <w:rPr>
                                      <w:sz w:val="36"/>
                                      <w:szCs w:val="28"/>
                                      <w:lang w:val="en-AU" w:bidi="en-GB"/>
                                    </w:rPr>
                                    <w:t>31418600</w:t>
                                  </w:r>
                                </w:p>
                                <w:p w14:paraId="45E0B825" w14:textId="77777777" w:rsidR="00255BF9" w:rsidRPr="00BC3810" w:rsidRDefault="00255BF9">
                                  <w:pPr>
                                    <w:rPr>
                                      <w:sz w:val="36"/>
                                      <w:szCs w:val="28"/>
                                    </w:rPr>
                                  </w:pPr>
                                </w:p>
                                <w:p w14:paraId="59052E25" w14:textId="77777777" w:rsidR="00255BF9" w:rsidRPr="00BC3810" w:rsidRDefault="00255BF9" w:rsidP="004B7E44">
                                  <w:pPr>
                                    <w:rPr>
                                      <w:sz w:val="36"/>
                                      <w:szCs w:val="28"/>
                                      <w:lang w:val="en-AU" w:bidi="en-GB"/>
                                    </w:rPr>
                                  </w:pPr>
                                  <w:r w:rsidRPr="00BC3810">
                                    <w:rPr>
                                      <w:sz w:val="36"/>
                                      <w:szCs w:val="28"/>
                                      <w:lang w:val="en-AU" w:bidi="en-GB"/>
                                    </w:rPr>
                                    <w:t>Aryan Jain</w:t>
                                  </w:r>
                                </w:p>
                                <w:p w14:paraId="36C81EF4" w14:textId="77777777" w:rsidR="00255BF9" w:rsidRPr="00BC3810" w:rsidRDefault="00255BF9" w:rsidP="004B7E44">
                                  <w:pPr>
                                    <w:rPr>
                                      <w:sz w:val="36"/>
                                      <w:szCs w:val="28"/>
                                      <w:lang w:val="en-AU"/>
                                    </w:rPr>
                                  </w:pPr>
                                  <w:r w:rsidRPr="00BC3810">
                                    <w:rPr>
                                      <w:sz w:val="36"/>
                                      <w:szCs w:val="28"/>
                                      <w:lang w:val="en-AU" w:bidi="en-GB"/>
                                    </w:rPr>
                                    <w:t>31418600</w:t>
                                  </w:r>
                                </w:p>
                                <w:p w14:paraId="3658447E" w14:textId="77777777" w:rsidR="00255BF9" w:rsidRPr="00BC3810" w:rsidRDefault="00255BF9">
                                  <w:pPr>
                                    <w:rPr>
                                      <w:sz w:val="36"/>
                                      <w:szCs w:val="28"/>
                                    </w:rPr>
                                  </w:pPr>
                                </w:p>
                                <w:p w14:paraId="7348650B" w14:textId="77777777" w:rsidR="00255BF9" w:rsidRPr="00BC3810" w:rsidRDefault="00255BF9" w:rsidP="004B7E44">
                                  <w:pPr>
                                    <w:rPr>
                                      <w:sz w:val="36"/>
                                      <w:szCs w:val="28"/>
                                      <w:lang w:val="en-AU" w:bidi="en-GB"/>
                                    </w:rPr>
                                  </w:pPr>
                                  <w:r w:rsidRPr="00BC3810">
                                    <w:rPr>
                                      <w:sz w:val="36"/>
                                      <w:szCs w:val="28"/>
                                      <w:lang w:val="en-AU" w:bidi="en-GB"/>
                                    </w:rPr>
                                    <w:t>Aryan Jain</w:t>
                                  </w:r>
                                </w:p>
                                <w:p w14:paraId="3B595DF1" w14:textId="77777777" w:rsidR="00255BF9" w:rsidRPr="00BC3810" w:rsidRDefault="00255BF9" w:rsidP="004B7E44">
                                  <w:pPr>
                                    <w:rPr>
                                      <w:sz w:val="36"/>
                                      <w:szCs w:val="28"/>
                                      <w:lang w:val="en-AU"/>
                                    </w:rPr>
                                  </w:pPr>
                                  <w:r w:rsidRPr="00BC3810">
                                    <w:rPr>
                                      <w:sz w:val="36"/>
                                      <w:szCs w:val="28"/>
                                      <w:lang w:val="en-AU" w:bidi="en-GB"/>
                                    </w:rPr>
                                    <w:t>31418600</w:t>
                                  </w:r>
                                </w:p>
                                <w:p w14:paraId="6E75C5A2" w14:textId="77777777" w:rsidR="00255BF9" w:rsidRPr="00BC3810" w:rsidRDefault="00255BF9">
                                  <w:pPr>
                                    <w:rPr>
                                      <w:sz w:val="36"/>
                                      <w:szCs w:val="28"/>
                                    </w:rPr>
                                  </w:pPr>
                                </w:p>
                                <w:p w14:paraId="372BC4F3" w14:textId="77777777" w:rsidR="00255BF9" w:rsidRPr="00BC3810" w:rsidRDefault="00255BF9" w:rsidP="004B7E44">
                                  <w:pPr>
                                    <w:rPr>
                                      <w:sz w:val="36"/>
                                      <w:szCs w:val="28"/>
                                      <w:lang w:val="en-AU" w:bidi="en-GB"/>
                                    </w:rPr>
                                  </w:pPr>
                                  <w:r w:rsidRPr="00BC3810">
                                    <w:rPr>
                                      <w:sz w:val="36"/>
                                      <w:szCs w:val="28"/>
                                      <w:lang w:val="en-AU" w:bidi="en-GB"/>
                                    </w:rPr>
                                    <w:t>Aryan Jain</w:t>
                                  </w:r>
                                </w:p>
                                <w:p w14:paraId="252F63BD" w14:textId="77777777" w:rsidR="00255BF9" w:rsidRPr="00BC3810" w:rsidRDefault="00255BF9" w:rsidP="004B7E44">
                                  <w:pPr>
                                    <w:rPr>
                                      <w:sz w:val="36"/>
                                      <w:szCs w:val="28"/>
                                      <w:lang w:val="en-AU"/>
                                    </w:rPr>
                                  </w:pPr>
                                  <w:r w:rsidRPr="00BC3810">
                                    <w:rPr>
                                      <w:sz w:val="36"/>
                                      <w:szCs w:val="28"/>
                                      <w:lang w:val="en-AU" w:bidi="en-GB"/>
                                    </w:rPr>
                                    <w:t>31418600</w:t>
                                  </w:r>
                                </w:p>
                                <w:p w14:paraId="26120BC0" w14:textId="77777777" w:rsidR="00255BF9" w:rsidRPr="00BC3810" w:rsidRDefault="00255BF9">
                                  <w:pPr>
                                    <w:rPr>
                                      <w:sz w:val="36"/>
                                      <w:szCs w:val="28"/>
                                    </w:rPr>
                                  </w:pPr>
                                </w:p>
                                <w:p w14:paraId="1D59802C" w14:textId="77777777" w:rsidR="00255BF9" w:rsidRPr="00BC3810" w:rsidRDefault="00255BF9" w:rsidP="004B7E44">
                                  <w:pPr>
                                    <w:rPr>
                                      <w:sz w:val="36"/>
                                      <w:szCs w:val="28"/>
                                      <w:lang w:val="en-AU" w:bidi="en-GB"/>
                                    </w:rPr>
                                  </w:pPr>
                                  <w:r w:rsidRPr="00BC3810">
                                    <w:rPr>
                                      <w:sz w:val="36"/>
                                      <w:szCs w:val="28"/>
                                      <w:lang w:val="en-AU" w:bidi="en-GB"/>
                                    </w:rPr>
                                    <w:t>Aryan Jain</w:t>
                                  </w:r>
                                </w:p>
                                <w:p w14:paraId="0D96CD09" w14:textId="77777777" w:rsidR="00255BF9" w:rsidRPr="00BC3810" w:rsidRDefault="00255BF9" w:rsidP="004B7E44">
                                  <w:pPr>
                                    <w:rPr>
                                      <w:sz w:val="36"/>
                                      <w:szCs w:val="28"/>
                                      <w:lang w:val="en-AU"/>
                                    </w:rPr>
                                  </w:pPr>
                                  <w:r w:rsidRPr="00BC3810">
                                    <w:rPr>
                                      <w:sz w:val="36"/>
                                      <w:szCs w:val="28"/>
                                      <w:lang w:val="en-AU" w:bidi="en-GB"/>
                                    </w:rPr>
                                    <w:t>31418600</w:t>
                                  </w:r>
                                </w:p>
                                <w:p w14:paraId="6D449CD2" w14:textId="77777777" w:rsidR="00255BF9" w:rsidRPr="00BC3810" w:rsidRDefault="00255BF9">
                                  <w:pPr>
                                    <w:rPr>
                                      <w:sz w:val="36"/>
                                      <w:szCs w:val="28"/>
                                    </w:rPr>
                                  </w:pPr>
                                </w:p>
                                <w:p w14:paraId="7C411A39" w14:textId="77777777" w:rsidR="00255BF9" w:rsidRPr="00BC3810" w:rsidRDefault="00255BF9" w:rsidP="004B7E44">
                                  <w:pPr>
                                    <w:rPr>
                                      <w:sz w:val="36"/>
                                      <w:szCs w:val="28"/>
                                      <w:lang w:val="en-AU" w:bidi="en-GB"/>
                                    </w:rPr>
                                  </w:pPr>
                                  <w:r w:rsidRPr="00BC3810">
                                    <w:rPr>
                                      <w:sz w:val="36"/>
                                      <w:szCs w:val="28"/>
                                      <w:lang w:val="en-AU" w:bidi="en-GB"/>
                                    </w:rPr>
                                    <w:t>Aryan Jain</w:t>
                                  </w:r>
                                </w:p>
                                <w:p w14:paraId="6897F950" w14:textId="77777777" w:rsidR="00255BF9" w:rsidRPr="00BC3810" w:rsidRDefault="00255BF9" w:rsidP="004B7E44">
                                  <w:pPr>
                                    <w:rPr>
                                      <w:sz w:val="36"/>
                                      <w:szCs w:val="28"/>
                                      <w:lang w:val="en-AU"/>
                                    </w:rPr>
                                  </w:pPr>
                                  <w:r w:rsidRPr="00BC3810">
                                    <w:rPr>
                                      <w:sz w:val="36"/>
                                      <w:szCs w:val="28"/>
                                      <w:lang w:val="en-AU" w:bidi="en-GB"/>
                                    </w:rPr>
                                    <w:t>31418600</w:t>
                                  </w:r>
                                </w:p>
                                <w:p w14:paraId="29444E9A" w14:textId="77777777" w:rsidR="00255BF9" w:rsidRPr="00BC3810" w:rsidRDefault="00255BF9">
                                  <w:pPr>
                                    <w:rPr>
                                      <w:sz w:val="36"/>
                                      <w:szCs w:val="28"/>
                                    </w:rPr>
                                  </w:pPr>
                                </w:p>
                                <w:p w14:paraId="3C8829EF" w14:textId="77777777" w:rsidR="00255BF9" w:rsidRPr="00BC3810" w:rsidRDefault="00255BF9" w:rsidP="004B7E44">
                                  <w:pPr>
                                    <w:rPr>
                                      <w:sz w:val="36"/>
                                      <w:szCs w:val="28"/>
                                      <w:lang w:val="en-AU" w:bidi="en-GB"/>
                                    </w:rPr>
                                  </w:pPr>
                                  <w:r w:rsidRPr="00BC3810">
                                    <w:rPr>
                                      <w:sz w:val="36"/>
                                      <w:szCs w:val="28"/>
                                      <w:lang w:val="en-AU" w:bidi="en-GB"/>
                                    </w:rPr>
                                    <w:t>Aryan Jain</w:t>
                                  </w:r>
                                </w:p>
                                <w:p w14:paraId="4EBD944F" w14:textId="77777777" w:rsidR="00255BF9" w:rsidRPr="00BC3810" w:rsidRDefault="00255BF9" w:rsidP="004B7E44">
                                  <w:pPr>
                                    <w:rPr>
                                      <w:sz w:val="36"/>
                                      <w:szCs w:val="28"/>
                                      <w:lang w:val="en-AU"/>
                                    </w:rPr>
                                  </w:pPr>
                                  <w:r w:rsidRPr="00BC3810">
                                    <w:rPr>
                                      <w:sz w:val="36"/>
                                      <w:szCs w:val="28"/>
                                      <w:lang w:val="en-AU" w:bidi="en-GB"/>
                                    </w:rPr>
                                    <w:t>31418600</w:t>
                                  </w:r>
                                </w:p>
                                <w:p w14:paraId="59EF7669" w14:textId="77777777" w:rsidR="00255BF9" w:rsidRPr="00BC3810" w:rsidRDefault="00255BF9">
                                  <w:pPr>
                                    <w:rPr>
                                      <w:sz w:val="36"/>
                                      <w:szCs w:val="28"/>
                                    </w:rPr>
                                  </w:pPr>
                                </w:p>
                                <w:p w14:paraId="529E8092" w14:textId="77777777" w:rsidR="00255BF9" w:rsidRPr="00BC3810" w:rsidRDefault="00255BF9" w:rsidP="004B7E44">
                                  <w:pPr>
                                    <w:rPr>
                                      <w:sz w:val="36"/>
                                      <w:szCs w:val="28"/>
                                      <w:lang w:val="en-AU" w:bidi="en-GB"/>
                                    </w:rPr>
                                  </w:pPr>
                                  <w:r w:rsidRPr="00BC3810">
                                    <w:rPr>
                                      <w:sz w:val="36"/>
                                      <w:szCs w:val="28"/>
                                      <w:lang w:val="en-AU" w:bidi="en-GB"/>
                                    </w:rPr>
                                    <w:t>Aryan Jain</w:t>
                                  </w:r>
                                </w:p>
                                <w:p w14:paraId="25B7467E" w14:textId="77777777" w:rsidR="00255BF9" w:rsidRPr="00BC3810" w:rsidRDefault="00255BF9" w:rsidP="004B7E44">
                                  <w:pPr>
                                    <w:rPr>
                                      <w:sz w:val="36"/>
                                      <w:szCs w:val="28"/>
                                      <w:lang w:val="en-AU"/>
                                    </w:rPr>
                                  </w:pPr>
                                  <w:r w:rsidRPr="00BC3810">
                                    <w:rPr>
                                      <w:sz w:val="36"/>
                                      <w:szCs w:val="28"/>
                                      <w:lang w:val="en-AU" w:bidi="en-GB"/>
                                    </w:rPr>
                                    <w:t>31418600</w:t>
                                  </w:r>
                                </w:p>
                                <w:p w14:paraId="0318275E" w14:textId="77777777" w:rsidR="00255BF9" w:rsidRPr="00BC3810" w:rsidRDefault="00255BF9">
                                  <w:pPr>
                                    <w:rPr>
                                      <w:sz w:val="36"/>
                                      <w:szCs w:val="28"/>
                                    </w:rPr>
                                  </w:pPr>
                                </w:p>
                                <w:p w14:paraId="50AB0196" w14:textId="77777777" w:rsidR="00255BF9" w:rsidRPr="00BC3810" w:rsidRDefault="00255BF9" w:rsidP="004B7E44">
                                  <w:pPr>
                                    <w:rPr>
                                      <w:sz w:val="36"/>
                                      <w:szCs w:val="28"/>
                                      <w:lang w:val="en-AU" w:bidi="en-GB"/>
                                    </w:rPr>
                                  </w:pPr>
                                  <w:r w:rsidRPr="00BC3810">
                                    <w:rPr>
                                      <w:sz w:val="36"/>
                                      <w:szCs w:val="28"/>
                                      <w:lang w:val="en-AU" w:bidi="en-GB"/>
                                    </w:rPr>
                                    <w:t>Aryan Jain</w:t>
                                  </w:r>
                                </w:p>
                                <w:p w14:paraId="4B68B96D" w14:textId="77777777" w:rsidR="00255BF9" w:rsidRPr="00BC3810" w:rsidRDefault="00255BF9" w:rsidP="004B7E44">
                                  <w:pPr>
                                    <w:rPr>
                                      <w:sz w:val="36"/>
                                      <w:szCs w:val="28"/>
                                      <w:lang w:val="en-AU"/>
                                    </w:rPr>
                                  </w:pPr>
                                  <w:r w:rsidRPr="00BC3810">
                                    <w:rPr>
                                      <w:sz w:val="36"/>
                                      <w:szCs w:val="28"/>
                                      <w:lang w:val="en-AU" w:bidi="en-GB"/>
                                    </w:rPr>
                                    <w:t>31418600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7AEA46" id="Text Box 7" o:spid="_x0000_s1030" type="#_x0000_t202" style="width:222.75pt;height: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" filled="f" stroked="f" strokeweight=".5pt">
                      <v:textbox>
                        <w:txbxContent>
                          <w:p w14:paraId="6B369185" w14:textId="77777777" w:rsidR="00255BF9" w:rsidRPr="00BC3810" w:rsidRDefault="00255BF9" w:rsidP="004B7E44">
                            <w:pPr>
                              <w:rPr>
                                <w:sz w:val="36"/>
                                <w:szCs w:val="28"/>
                                <w:lang w:val="en-AU" w:bidi="en-GB"/>
                              </w:rPr>
                            </w:pPr>
                            <w:r w:rsidRPr="00BC3810">
                              <w:rPr>
                                <w:sz w:val="36"/>
                                <w:szCs w:val="28"/>
                                <w:lang w:val="en-AU" w:bidi="en-GB"/>
                              </w:rPr>
                              <w:t>Aryan Jain</w:t>
                            </w:r>
                          </w:p>
                          <w:p w14:paraId="27799274" w14:textId="77777777" w:rsidR="00255BF9" w:rsidRPr="00BC3810" w:rsidRDefault="00255BF9" w:rsidP="004B7E44">
                            <w:pPr>
                              <w:rPr>
                                <w:sz w:val="36"/>
                                <w:szCs w:val="28"/>
                                <w:lang w:val="en-AU"/>
                              </w:rPr>
                            </w:pPr>
                            <w:r w:rsidRPr="00BC3810">
                              <w:rPr>
                                <w:sz w:val="36"/>
                                <w:szCs w:val="28"/>
                                <w:lang w:val="en-AU" w:bidi="en-GB"/>
                              </w:rPr>
                              <w:t>31418600</w:t>
                            </w:r>
                          </w:p>
                          <w:p w14:paraId="7DF43EC8" w14:textId="77777777" w:rsidR="00255BF9" w:rsidRPr="00BC3810" w:rsidRDefault="00255BF9">
                            <w:pPr>
                              <w:rPr>
                                <w:sz w:val="36"/>
                                <w:szCs w:val="28"/>
                              </w:rPr>
                            </w:pPr>
                          </w:p>
                          <w:p w14:paraId="1E198C46" w14:textId="77777777" w:rsidR="00255BF9" w:rsidRPr="00BC3810" w:rsidRDefault="00255BF9" w:rsidP="004B7E44">
                            <w:pPr>
                              <w:rPr>
                                <w:sz w:val="36"/>
                                <w:szCs w:val="28"/>
                                <w:lang w:val="en-AU" w:bidi="en-GB"/>
                              </w:rPr>
                            </w:pPr>
                            <w:r w:rsidRPr="00BC3810">
                              <w:rPr>
                                <w:sz w:val="36"/>
                                <w:szCs w:val="28"/>
                                <w:lang w:val="en-AU" w:bidi="en-GB"/>
                              </w:rPr>
                              <w:t>Aryan Jain</w:t>
                            </w:r>
                          </w:p>
                          <w:p w14:paraId="55271898" w14:textId="77777777" w:rsidR="00255BF9" w:rsidRPr="00BC3810" w:rsidRDefault="00255BF9" w:rsidP="004B7E44">
                            <w:pPr>
                              <w:rPr>
                                <w:sz w:val="36"/>
                                <w:szCs w:val="28"/>
                                <w:lang w:val="en-AU"/>
                              </w:rPr>
                            </w:pPr>
                            <w:r w:rsidRPr="00BC3810">
                              <w:rPr>
                                <w:sz w:val="36"/>
                                <w:szCs w:val="28"/>
                                <w:lang w:val="en-AU" w:bidi="en-GB"/>
                              </w:rPr>
                              <w:t>31418600</w:t>
                            </w:r>
                          </w:p>
                          <w:p w14:paraId="57E75DC7" w14:textId="77777777" w:rsidR="00255BF9" w:rsidRPr="00BC3810" w:rsidRDefault="00255BF9">
                            <w:pPr>
                              <w:rPr>
                                <w:sz w:val="36"/>
                                <w:szCs w:val="28"/>
                              </w:rPr>
                            </w:pPr>
                          </w:p>
                          <w:p w14:paraId="62057DF9" w14:textId="77777777" w:rsidR="00255BF9" w:rsidRPr="00BC3810" w:rsidRDefault="00255BF9" w:rsidP="004B7E44">
                            <w:pPr>
                              <w:rPr>
                                <w:sz w:val="36"/>
                                <w:szCs w:val="28"/>
                                <w:lang w:val="en-AU" w:bidi="en-GB"/>
                              </w:rPr>
                            </w:pPr>
                            <w:r w:rsidRPr="00BC3810">
                              <w:rPr>
                                <w:sz w:val="36"/>
                                <w:szCs w:val="28"/>
                                <w:lang w:val="en-AU" w:bidi="en-GB"/>
                              </w:rPr>
                              <w:t>Aryan Jain</w:t>
                            </w:r>
                          </w:p>
                          <w:p w14:paraId="07BE9BC4" w14:textId="77777777" w:rsidR="00255BF9" w:rsidRPr="00BC3810" w:rsidRDefault="00255BF9" w:rsidP="004B7E44">
                            <w:pPr>
                              <w:rPr>
                                <w:sz w:val="36"/>
                                <w:szCs w:val="28"/>
                                <w:lang w:val="en-AU"/>
                              </w:rPr>
                            </w:pPr>
                            <w:r w:rsidRPr="00BC3810">
                              <w:rPr>
                                <w:sz w:val="36"/>
                                <w:szCs w:val="28"/>
                                <w:lang w:val="en-AU" w:bidi="en-GB"/>
                              </w:rPr>
                              <w:t>31418600</w:t>
                            </w:r>
                          </w:p>
                          <w:p w14:paraId="366A6DAB" w14:textId="77777777" w:rsidR="00255BF9" w:rsidRPr="00BC3810" w:rsidRDefault="00255BF9">
                            <w:pPr>
                              <w:rPr>
                                <w:sz w:val="36"/>
                                <w:szCs w:val="28"/>
                              </w:rPr>
                            </w:pPr>
                          </w:p>
                          <w:p w14:paraId="2BFE0D31" w14:textId="77777777" w:rsidR="00255BF9" w:rsidRPr="00BC3810" w:rsidRDefault="00255BF9" w:rsidP="004B7E44">
                            <w:pPr>
                              <w:rPr>
                                <w:sz w:val="36"/>
                                <w:szCs w:val="28"/>
                                <w:lang w:val="en-AU" w:bidi="en-GB"/>
                              </w:rPr>
                            </w:pPr>
                            <w:r w:rsidRPr="00BC3810">
                              <w:rPr>
                                <w:sz w:val="36"/>
                                <w:szCs w:val="28"/>
                                <w:lang w:val="en-AU" w:bidi="en-GB"/>
                              </w:rPr>
                              <w:t>Aryan Jain</w:t>
                            </w:r>
                          </w:p>
                          <w:p w14:paraId="4C4CE2FF" w14:textId="77777777" w:rsidR="00255BF9" w:rsidRPr="00BC3810" w:rsidRDefault="00255BF9" w:rsidP="004B7E44">
                            <w:pPr>
                              <w:rPr>
                                <w:sz w:val="36"/>
                                <w:szCs w:val="28"/>
                                <w:lang w:val="en-AU"/>
                              </w:rPr>
                            </w:pPr>
                            <w:r w:rsidRPr="00BC3810">
                              <w:rPr>
                                <w:sz w:val="36"/>
                                <w:szCs w:val="28"/>
                                <w:lang w:val="en-AU" w:bidi="en-GB"/>
                              </w:rPr>
                              <w:t>31418600</w:t>
                            </w:r>
                          </w:p>
                          <w:p w14:paraId="3CAD3471" w14:textId="77777777" w:rsidR="00255BF9" w:rsidRPr="00BC3810" w:rsidRDefault="00255BF9">
                            <w:pPr>
                              <w:rPr>
                                <w:sz w:val="36"/>
                                <w:szCs w:val="28"/>
                              </w:rPr>
                            </w:pPr>
                          </w:p>
                          <w:p w14:paraId="5BC1AACA" w14:textId="77777777" w:rsidR="00255BF9" w:rsidRPr="00BC3810" w:rsidRDefault="00255BF9" w:rsidP="004B7E44">
                            <w:pPr>
                              <w:rPr>
                                <w:sz w:val="36"/>
                                <w:szCs w:val="28"/>
                                <w:lang w:val="en-AU" w:bidi="en-GB"/>
                              </w:rPr>
                            </w:pPr>
                            <w:r w:rsidRPr="00BC3810">
                              <w:rPr>
                                <w:sz w:val="36"/>
                                <w:szCs w:val="28"/>
                                <w:lang w:val="en-AU" w:bidi="en-GB"/>
                              </w:rPr>
                              <w:t>Aryan Jain</w:t>
                            </w:r>
                          </w:p>
                          <w:p w14:paraId="2FC1FC1F" w14:textId="77777777" w:rsidR="00255BF9" w:rsidRPr="00BC3810" w:rsidRDefault="00255BF9" w:rsidP="004B7E44">
                            <w:pPr>
                              <w:rPr>
                                <w:sz w:val="36"/>
                                <w:szCs w:val="28"/>
                                <w:lang w:val="en-AU"/>
                              </w:rPr>
                            </w:pPr>
                            <w:r w:rsidRPr="00BC3810">
                              <w:rPr>
                                <w:sz w:val="36"/>
                                <w:szCs w:val="28"/>
                                <w:lang w:val="en-AU" w:bidi="en-GB"/>
                              </w:rPr>
                              <w:t>31418600</w:t>
                            </w:r>
                          </w:p>
                          <w:p w14:paraId="3FF20AF4" w14:textId="77777777" w:rsidR="00255BF9" w:rsidRPr="00BC3810" w:rsidRDefault="00255BF9">
                            <w:pPr>
                              <w:rPr>
                                <w:sz w:val="36"/>
                                <w:szCs w:val="28"/>
                              </w:rPr>
                            </w:pPr>
                          </w:p>
                          <w:p w14:paraId="439AF660" w14:textId="77777777" w:rsidR="00255BF9" w:rsidRPr="00BC3810" w:rsidRDefault="00255BF9" w:rsidP="004B7E44">
                            <w:pPr>
                              <w:rPr>
                                <w:sz w:val="36"/>
                                <w:szCs w:val="28"/>
                                <w:lang w:val="en-AU" w:bidi="en-GB"/>
                              </w:rPr>
                            </w:pPr>
                            <w:r w:rsidRPr="00BC3810">
                              <w:rPr>
                                <w:sz w:val="36"/>
                                <w:szCs w:val="28"/>
                                <w:lang w:val="en-AU" w:bidi="en-GB"/>
                              </w:rPr>
                              <w:t>Aryan Jain</w:t>
                            </w:r>
                          </w:p>
                          <w:p w14:paraId="2AEAA282" w14:textId="77777777" w:rsidR="00255BF9" w:rsidRPr="00BC3810" w:rsidRDefault="00255BF9" w:rsidP="004B7E44">
                            <w:pPr>
                              <w:rPr>
                                <w:sz w:val="36"/>
                                <w:szCs w:val="28"/>
                                <w:lang w:val="en-AU"/>
                              </w:rPr>
                            </w:pPr>
                            <w:r w:rsidRPr="00BC3810">
                              <w:rPr>
                                <w:sz w:val="36"/>
                                <w:szCs w:val="28"/>
                                <w:lang w:val="en-AU" w:bidi="en-GB"/>
                              </w:rPr>
                              <w:t>31418600</w:t>
                            </w:r>
                          </w:p>
                          <w:p w14:paraId="066922B5" w14:textId="77777777" w:rsidR="00255BF9" w:rsidRPr="00BC3810" w:rsidRDefault="00255BF9">
                            <w:pPr>
                              <w:rPr>
                                <w:sz w:val="36"/>
                                <w:szCs w:val="28"/>
                              </w:rPr>
                            </w:pPr>
                          </w:p>
                          <w:p w14:paraId="0A652631" w14:textId="77777777" w:rsidR="00255BF9" w:rsidRPr="00BC3810" w:rsidRDefault="00255BF9" w:rsidP="004B7E44">
                            <w:pPr>
                              <w:rPr>
                                <w:sz w:val="36"/>
                                <w:szCs w:val="28"/>
                                <w:lang w:val="en-AU" w:bidi="en-GB"/>
                              </w:rPr>
                            </w:pPr>
                            <w:r w:rsidRPr="00BC3810">
                              <w:rPr>
                                <w:sz w:val="36"/>
                                <w:szCs w:val="28"/>
                                <w:lang w:val="en-AU" w:bidi="en-GB"/>
                              </w:rPr>
                              <w:t>Aryan Jain</w:t>
                            </w:r>
                          </w:p>
                          <w:p w14:paraId="6576CE43" w14:textId="77777777" w:rsidR="00255BF9" w:rsidRPr="00BC3810" w:rsidRDefault="00255BF9" w:rsidP="004B7E44">
                            <w:pPr>
                              <w:rPr>
                                <w:sz w:val="36"/>
                                <w:szCs w:val="28"/>
                                <w:lang w:val="en-AU"/>
                              </w:rPr>
                            </w:pPr>
                            <w:r w:rsidRPr="00BC3810">
                              <w:rPr>
                                <w:sz w:val="36"/>
                                <w:szCs w:val="28"/>
                                <w:lang w:val="en-AU" w:bidi="en-GB"/>
                              </w:rPr>
                              <w:t>31418600</w:t>
                            </w:r>
                          </w:p>
                          <w:p w14:paraId="19D3BD7A" w14:textId="77777777" w:rsidR="00255BF9" w:rsidRPr="00BC3810" w:rsidRDefault="00255BF9">
                            <w:pPr>
                              <w:rPr>
                                <w:sz w:val="36"/>
                                <w:szCs w:val="28"/>
                              </w:rPr>
                            </w:pPr>
                          </w:p>
                          <w:p w14:paraId="6B18C2B1" w14:textId="77777777" w:rsidR="00255BF9" w:rsidRPr="00BC3810" w:rsidRDefault="00255BF9" w:rsidP="004B7E44">
                            <w:pPr>
                              <w:rPr>
                                <w:sz w:val="36"/>
                                <w:szCs w:val="28"/>
                                <w:lang w:val="en-AU" w:bidi="en-GB"/>
                              </w:rPr>
                            </w:pPr>
                            <w:r w:rsidRPr="00BC3810">
                              <w:rPr>
                                <w:sz w:val="36"/>
                                <w:szCs w:val="28"/>
                                <w:lang w:val="en-AU" w:bidi="en-GB"/>
                              </w:rPr>
                              <w:t>Aryan Jain</w:t>
                            </w:r>
                          </w:p>
                          <w:p w14:paraId="2FF1E42E" w14:textId="77777777" w:rsidR="00255BF9" w:rsidRPr="00BC3810" w:rsidRDefault="00255BF9" w:rsidP="004B7E44">
                            <w:pPr>
                              <w:rPr>
                                <w:sz w:val="36"/>
                                <w:szCs w:val="28"/>
                                <w:lang w:val="en-AU"/>
                              </w:rPr>
                            </w:pPr>
                            <w:r w:rsidRPr="00BC3810">
                              <w:rPr>
                                <w:sz w:val="36"/>
                                <w:szCs w:val="28"/>
                                <w:lang w:val="en-AU" w:bidi="en-GB"/>
                              </w:rPr>
                              <w:t>31418600</w:t>
                            </w:r>
                          </w:p>
                          <w:p w14:paraId="6DCB977E" w14:textId="77777777" w:rsidR="00255BF9" w:rsidRPr="00BC3810" w:rsidRDefault="00255BF9">
                            <w:pPr>
                              <w:rPr>
                                <w:sz w:val="36"/>
                                <w:szCs w:val="28"/>
                              </w:rPr>
                            </w:pPr>
                          </w:p>
                          <w:p w14:paraId="367FB45C" w14:textId="77777777" w:rsidR="00255BF9" w:rsidRPr="00BC3810" w:rsidRDefault="00255BF9" w:rsidP="004B7E44">
                            <w:pPr>
                              <w:rPr>
                                <w:sz w:val="36"/>
                                <w:szCs w:val="28"/>
                                <w:lang w:val="en-AU" w:bidi="en-GB"/>
                              </w:rPr>
                            </w:pPr>
                            <w:r w:rsidRPr="00BC3810">
                              <w:rPr>
                                <w:sz w:val="36"/>
                                <w:szCs w:val="28"/>
                                <w:lang w:val="en-AU" w:bidi="en-GB"/>
                              </w:rPr>
                              <w:t>Aryan Jain</w:t>
                            </w:r>
                          </w:p>
                          <w:p w14:paraId="5C37035D" w14:textId="77777777" w:rsidR="00255BF9" w:rsidRPr="00BC3810" w:rsidRDefault="00255BF9" w:rsidP="004B7E44">
                            <w:pPr>
                              <w:rPr>
                                <w:sz w:val="36"/>
                                <w:szCs w:val="28"/>
                                <w:lang w:val="en-AU"/>
                              </w:rPr>
                            </w:pPr>
                            <w:r w:rsidRPr="00BC3810">
                              <w:rPr>
                                <w:sz w:val="36"/>
                                <w:szCs w:val="28"/>
                                <w:lang w:val="en-AU" w:bidi="en-GB"/>
                              </w:rPr>
                              <w:t>31418600</w:t>
                            </w:r>
                          </w:p>
                          <w:p w14:paraId="4588EDBD" w14:textId="77777777" w:rsidR="00255BF9" w:rsidRPr="00BC3810" w:rsidRDefault="00255BF9">
                            <w:pPr>
                              <w:rPr>
                                <w:sz w:val="36"/>
                                <w:szCs w:val="28"/>
                              </w:rPr>
                            </w:pPr>
                          </w:p>
                          <w:p w14:paraId="3115352B" w14:textId="77777777" w:rsidR="00255BF9" w:rsidRPr="00BC3810" w:rsidRDefault="00255BF9" w:rsidP="004B7E44">
                            <w:pPr>
                              <w:rPr>
                                <w:sz w:val="36"/>
                                <w:szCs w:val="28"/>
                                <w:lang w:val="en-AU" w:bidi="en-GB"/>
                              </w:rPr>
                            </w:pPr>
                            <w:r w:rsidRPr="00BC3810">
                              <w:rPr>
                                <w:sz w:val="36"/>
                                <w:szCs w:val="28"/>
                                <w:lang w:val="en-AU" w:bidi="en-GB"/>
                              </w:rPr>
                              <w:t>Aryan Jain</w:t>
                            </w:r>
                          </w:p>
                          <w:p w14:paraId="15A56D5E" w14:textId="77777777" w:rsidR="00255BF9" w:rsidRPr="00BC3810" w:rsidRDefault="00255BF9" w:rsidP="004B7E44">
                            <w:pPr>
                              <w:rPr>
                                <w:sz w:val="36"/>
                                <w:szCs w:val="28"/>
                                <w:lang w:val="en-AU"/>
                              </w:rPr>
                            </w:pPr>
                            <w:r w:rsidRPr="00BC3810">
                              <w:rPr>
                                <w:sz w:val="36"/>
                                <w:szCs w:val="28"/>
                                <w:lang w:val="en-AU" w:bidi="en-GB"/>
                              </w:rPr>
                              <w:t>31418600</w:t>
                            </w:r>
                          </w:p>
                          <w:p w14:paraId="06617237" w14:textId="77777777" w:rsidR="00255BF9" w:rsidRPr="00BC3810" w:rsidRDefault="00255BF9">
                            <w:pPr>
                              <w:rPr>
                                <w:sz w:val="36"/>
                                <w:szCs w:val="28"/>
                              </w:rPr>
                            </w:pPr>
                          </w:p>
                          <w:p w14:paraId="63674AE5" w14:textId="77777777" w:rsidR="00255BF9" w:rsidRPr="00BC3810" w:rsidRDefault="00255BF9" w:rsidP="004B7E44">
                            <w:pPr>
                              <w:rPr>
                                <w:sz w:val="36"/>
                                <w:szCs w:val="28"/>
                                <w:lang w:val="en-AU" w:bidi="en-GB"/>
                              </w:rPr>
                            </w:pPr>
                            <w:r w:rsidRPr="00BC3810">
                              <w:rPr>
                                <w:sz w:val="36"/>
                                <w:szCs w:val="28"/>
                                <w:lang w:val="en-AU" w:bidi="en-GB"/>
                              </w:rPr>
                              <w:t>Aryan Jain</w:t>
                            </w:r>
                          </w:p>
                          <w:p w14:paraId="0CB125C3" w14:textId="77777777" w:rsidR="00255BF9" w:rsidRPr="00BC3810" w:rsidRDefault="00255BF9" w:rsidP="004B7E44">
                            <w:pPr>
                              <w:rPr>
                                <w:sz w:val="36"/>
                                <w:szCs w:val="28"/>
                                <w:lang w:val="en-AU"/>
                              </w:rPr>
                            </w:pPr>
                            <w:r w:rsidRPr="00BC3810">
                              <w:rPr>
                                <w:sz w:val="36"/>
                                <w:szCs w:val="28"/>
                                <w:lang w:val="en-AU" w:bidi="en-GB"/>
                              </w:rPr>
                              <w:t>31418600</w:t>
                            </w:r>
                          </w:p>
                          <w:p w14:paraId="030252E8" w14:textId="77777777" w:rsidR="00255BF9" w:rsidRPr="00BC3810" w:rsidRDefault="00255BF9">
                            <w:pPr>
                              <w:rPr>
                                <w:sz w:val="36"/>
                                <w:szCs w:val="28"/>
                              </w:rPr>
                            </w:pPr>
                          </w:p>
                          <w:p w14:paraId="0B333014" w14:textId="77777777" w:rsidR="00255BF9" w:rsidRPr="00BC3810" w:rsidRDefault="00255BF9" w:rsidP="004B7E44">
                            <w:pPr>
                              <w:rPr>
                                <w:sz w:val="36"/>
                                <w:szCs w:val="28"/>
                                <w:lang w:val="en-AU" w:bidi="en-GB"/>
                              </w:rPr>
                            </w:pPr>
                            <w:r w:rsidRPr="00BC3810">
                              <w:rPr>
                                <w:sz w:val="36"/>
                                <w:szCs w:val="28"/>
                                <w:lang w:val="en-AU" w:bidi="en-GB"/>
                              </w:rPr>
                              <w:t>Aryan Jain</w:t>
                            </w:r>
                          </w:p>
                          <w:p w14:paraId="45C81FAC" w14:textId="77777777" w:rsidR="00255BF9" w:rsidRPr="00BC3810" w:rsidRDefault="00255BF9" w:rsidP="004B7E44">
                            <w:pPr>
                              <w:rPr>
                                <w:sz w:val="36"/>
                                <w:szCs w:val="28"/>
                                <w:lang w:val="en-AU"/>
                              </w:rPr>
                            </w:pPr>
                            <w:r w:rsidRPr="00BC3810">
                              <w:rPr>
                                <w:sz w:val="36"/>
                                <w:szCs w:val="28"/>
                                <w:lang w:val="en-AU" w:bidi="en-GB"/>
                              </w:rPr>
                              <w:t>31418600</w:t>
                            </w:r>
                          </w:p>
                          <w:p w14:paraId="2973E0FE" w14:textId="77777777" w:rsidR="00255BF9" w:rsidRPr="00BC3810" w:rsidRDefault="00255BF9">
                            <w:pPr>
                              <w:rPr>
                                <w:sz w:val="36"/>
                                <w:szCs w:val="28"/>
                              </w:rPr>
                            </w:pPr>
                          </w:p>
                          <w:p w14:paraId="5D8B40D2" w14:textId="77777777" w:rsidR="00255BF9" w:rsidRPr="00BC3810" w:rsidRDefault="00255BF9" w:rsidP="004B7E44">
                            <w:pPr>
                              <w:rPr>
                                <w:sz w:val="36"/>
                                <w:szCs w:val="28"/>
                                <w:lang w:val="en-AU" w:bidi="en-GB"/>
                              </w:rPr>
                            </w:pPr>
                            <w:r w:rsidRPr="00BC3810">
                              <w:rPr>
                                <w:sz w:val="36"/>
                                <w:szCs w:val="28"/>
                                <w:lang w:val="en-AU" w:bidi="en-GB"/>
                              </w:rPr>
                              <w:t>Aryan Jain</w:t>
                            </w:r>
                          </w:p>
                          <w:p w14:paraId="42429C3E" w14:textId="77777777" w:rsidR="00255BF9" w:rsidRPr="00BC3810" w:rsidRDefault="00255BF9" w:rsidP="004B7E44">
                            <w:pPr>
                              <w:rPr>
                                <w:sz w:val="36"/>
                                <w:szCs w:val="28"/>
                                <w:lang w:val="en-AU"/>
                              </w:rPr>
                            </w:pPr>
                            <w:r w:rsidRPr="00BC3810">
                              <w:rPr>
                                <w:sz w:val="36"/>
                                <w:szCs w:val="28"/>
                                <w:lang w:val="en-AU" w:bidi="en-GB"/>
                              </w:rPr>
                              <w:t>31418600</w:t>
                            </w:r>
                          </w:p>
                          <w:p w14:paraId="1070DC34" w14:textId="77777777" w:rsidR="00255BF9" w:rsidRPr="00BC3810" w:rsidRDefault="00255BF9">
                            <w:pPr>
                              <w:rPr>
                                <w:sz w:val="36"/>
                                <w:szCs w:val="28"/>
                              </w:rPr>
                            </w:pPr>
                          </w:p>
                          <w:p w14:paraId="54BC7D06" w14:textId="77777777" w:rsidR="00255BF9" w:rsidRPr="00BC3810" w:rsidRDefault="00255BF9" w:rsidP="004B7E44">
                            <w:pPr>
                              <w:rPr>
                                <w:sz w:val="36"/>
                                <w:szCs w:val="28"/>
                                <w:lang w:val="en-AU" w:bidi="en-GB"/>
                              </w:rPr>
                            </w:pPr>
                            <w:r w:rsidRPr="00BC3810">
                              <w:rPr>
                                <w:sz w:val="36"/>
                                <w:szCs w:val="28"/>
                                <w:lang w:val="en-AU" w:bidi="en-GB"/>
                              </w:rPr>
                              <w:t>Aryan Jain</w:t>
                            </w:r>
                          </w:p>
                          <w:p w14:paraId="5E15299E" w14:textId="77777777" w:rsidR="00255BF9" w:rsidRPr="00BC3810" w:rsidRDefault="00255BF9" w:rsidP="004B7E44">
                            <w:pPr>
                              <w:rPr>
                                <w:sz w:val="36"/>
                                <w:szCs w:val="28"/>
                                <w:lang w:val="en-AU"/>
                              </w:rPr>
                            </w:pPr>
                            <w:r w:rsidRPr="00BC3810">
                              <w:rPr>
                                <w:sz w:val="36"/>
                                <w:szCs w:val="28"/>
                                <w:lang w:val="en-AU" w:bidi="en-GB"/>
                              </w:rPr>
                              <w:t>31418600</w:t>
                            </w:r>
                          </w:p>
                          <w:p w14:paraId="6CEA7574" w14:textId="77777777" w:rsidR="00255BF9" w:rsidRPr="00BC3810" w:rsidRDefault="00255BF9">
                            <w:pPr>
                              <w:rPr>
                                <w:sz w:val="36"/>
                                <w:szCs w:val="28"/>
                              </w:rPr>
                            </w:pPr>
                          </w:p>
                          <w:p w14:paraId="79A8C1EC" w14:textId="77777777" w:rsidR="00255BF9" w:rsidRPr="00BC3810" w:rsidRDefault="00255BF9" w:rsidP="004B7E44">
                            <w:pPr>
                              <w:rPr>
                                <w:sz w:val="36"/>
                                <w:szCs w:val="28"/>
                                <w:lang w:val="en-AU" w:bidi="en-GB"/>
                              </w:rPr>
                            </w:pPr>
                            <w:r w:rsidRPr="00BC3810">
                              <w:rPr>
                                <w:sz w:val="36"/>
                                <w:szCs w:val="28"/>
                                <w:lang w:val="en-AU" w:bidi="en-GB"/>
                              </w:rPr>
                              <w:t>Aryan Jain</w:t>
                            </w:r>
                          </w:p>
                          <w:p w14:paraId="5A247265" w14:textId="77777777" w:rsidR="00255BF9" w:rsidRPr="00BC3810" w:rsidRDefault="00255BF9" w:rsidP="004B7E44">
                            <w:pPr>
                              <w:rPr>
                                <w:sz w:val="36"/>
                                <w:szCs w:val="28"/>
                                <w:lang w:val="en-AU"/>
                              </w:rPr>
                            </w:pPr>
                            <w:r w:rsidRPr="00BC3810">
                              <w:rPr>
                                <w:sz w:val="36"/>
                                <w:szCs w:val="28"/>
                                <w:lang w:val="en-AU" w:bidi="en-GB"/>
                              </w:rPr>
                              <w:t>31418600</w:t>
                            </w:r>
                          </w:p>
                          <w:p w14:paraId="434569AD" w14:textId="77777777" w:rsidR="00255BF9" w:rsidRPr="00BC3810" w:rsidRDefault="00255BF9">
                            <w:pPr>
                              <w:rPr>
                                <w:sz w:val="36"/>
                                <w:szCs w:val="28"/>
                              </w:rPr>
                            </w:pPr>
                          </w:p>
                          <w:p w14:paraId="58F3FBA5" w14:textId="77777777" w:rsidR="00255BF9" w:rsidRPr="00BC3810" w:rsidRDefault="00255BF9" w:rsidP="004B7E44">
                            <w:pPr>
                              <w:rPr>
                                <w:sz w:val="36"/>
                                <w:szCs w:val="28"/>
                                <w:lang w:val="en-AU" w:bidi="en-GB"/>
                              </w:rPr>
                            </w:pPr>
                            <w:r w:rsidRPr="00BC3810">
                              <w:rPr>
                                <w:sz w:val="36"/>
                                <w:szCs w:val="28"/>
                                <w:lang w:val="en-AU" w:bidi="en-GB"/>
                              </w:rPr>
                              <w:t>Aryan Jain</w:t>
                            </w:r>
                          </w:p>
                          <w:p w14:paraId="2309D511" w14:textId="77777777" w:rsidR="00255BF9" w:rsidRPr="00BC3810" w:rsidRDefault="00255BF9" w:rsidP="004B7E44">
                            <w:pPr>
                              <w:rPr>
                                <w:sz w:val="36"/>
                                <w:szCs w:val="28"/>
                                <w:lang w:val="en-AU"/>
                              </w:rPr>
                            </w:pPr>
                            <w:r w:rsidRPr="00BC3810">
                              <w:rPr>
                                <w:sz w:val="36"/>
                                <w:szCs w:val="28"/>
                                <w:lang w:val="en-AU" w:bidi="en-GB"/>
                              </w:rPr>
                              <w:t>31418600</w:t>
                            </w:r>
                          </w:p>
                          <w:p w14:paraId="4B3FA4C6" w14:textId="77777777" w:rsidR="00255BF9" w:rsidRPr="00BC3810" w:rsidRDefault="00255BF9">
                            <w:pPr>
                              <w:rPr>
                                <w:sz w:val="36"/>
                                <w:szCs w:val="28"/>
                              </w:rPr>
                            </w:pPr>
                          </w:p>
                          <w:p w14:paraId="63A1113A" w14:textId="77777777" w:rsidR="00255BF9" w:rsidRPr="00BC3810" w:rsidRDefault="00255BF9" w:rsidP="004B7E44">
                            <w:pPr>
                              <w:rPr>
                                <w:sz w:val="36"/>
                                <w:szCs w:val="28"/>
                                <w:lang w:val="en-AU" w:bidi="en-GB"/>
                              </w:rPr>
                            </w:pPr>
                            <w:r w:rsidRPr="00BC3810">
                              <w:rPr>
                                <w:sz w:val="36"/>
                                <w:szCs w:val="28"/>
                                <w:lang w:val="en-AU" w:bidi="en-GB"/>
                              </w:rPr>
                              <w:t>Aryan Jain</w:t>
                            </w:r>
                          </w:p>
                          <w:p w14:paraId="351EBAFB" w14:textId="77777777" w:rsidR="00255BF9" w:rsidRPr="00BC3810" w:rsidRDefault="00255BF9" w:rsidP="004B7E44">
                            <w:pPr>
                              <w:rPr>
                                <w:sz w:val="36"/>
                                <w:szCs w:val="28"/>
                                <w:lang w:val="en-AU"/>
                              </w:rPr>
                            </w:pPr>
                            <w:r w:rsidRPr="00BC3810">
                              <w:rPr>
                                <w:sz w:val="36"/>
                                <w:szCs w:val="28"/>
                                <w:lang w:val="en-AU" w:bidi="en-GB"/>
                              </w:rPr>
                              <w:t>31418600</w:t>
                            </w:r>
                          </w:p>
                          <w:p w14:paraId="76F81203" w14:textId="77777777" w:rsidR="00255BF9" w:rsidRPr="00BC3810" w:rsidRDefault="00255BF9">
                            <w:pPr>
                              <w:rPr>
                                <w:sz w:val="36"/>
                                <w:szCs w:val="28"/>
                              </w:rPr>
                            </w:pPr>
                          </w:p>
                          <w:p w14:paraId="25D7ED56" w14:textId="77777777" w:rsidR="00255BF9" w:rsidRPr="00BC3810" w:rsidRDefault="00255BF9" w:rsidP="004B7E44">
                            <w:pPr>
                              <w:rPr>
                                <w:sz w:val="36"/>
                                <w:szCs w:val="28"/>
                                <w:lang w:val="en-AU" w:bidi="en-GB"/>
                              </w:rPr>
                            </w:pPr>
                            <w:r w:rsidRPr="00BC3810">
                              <w:rPr>
                                <w:sz w:val="36"/>
                                <w:szCs w:val="28"/>
                                <w:lang w:val="en-AU" w:bidi="en-GB"/>
                              </w:rPr>
                              <w:t>Aryan Jain</w:t>
                            </w:r>
                          </w:p>
                          <w:p w14:paraId="67B8B39D" w14:textId="77777777" w:rsidR="00255BF9" w:rsidRPr="00BC3810" w:rsidRDefault="00255BF9" w:rsidP="004B7E44">
                            <w:pPr>
                              <w:rPr>
                                <w:sz w:val="36"/>
                                <w:szCs w:val="28"/>
                                <w:lang w:val="en-AU"/>
                              </w:rPr>
                            </w:pPr>
                            <w:r w:rsidRPr="00BC3810">
                              <w:rPr>
                                <w:sz w:val="36"/>
                                <w:szCs w:val="28"/>
                                <w:lang w:val="en-AU" w:bidi="en-GB"/>
                              </w:rPr>
                              <w:t>31418600</w:t>
                            </w:r>
                          </w:p>
                          <w:p w14:paraId="33CF70CB" w14:textId="77777777" w:rsidR="00255BF9" w:rsidRPr="00BC3810" w:rsidRDefault="00255BF9">
                            <w:pPr>
                              <w:rPr>
                                <w:sz w:val="36"/>
                                <w:szCs w:val="28"/>
                              </w:rPr>
                            </w:pPr>
                          </w:p>
                          <w:p w14:paraId="3826DEA8" w14:textId="77777777" w:rsidR="00255BF9" w:rsidRPr="00BC3810" w:rsidRDefault="00255BF9" w:rsidP="004B7E44">
                            <w:pPr>
                              <w:rPr>
                                <w:sz w:val="36"/>
                                <w:szCs w:val="28"/>
                                <w:lang w:val="en-AU" w:bidi="en-GB"/>
                              </w:rPr>
                            </w:pPr>
                            <w:r w:rsidRPr="00BC3810">
                              <w:rPr>
                                <w:sz w:val="36"/>
                                <w:szCs w:val="28"/>
                                <w:lang w:val="en-AU" w:bidi="en-GB"/>
                              </w:rPr>
                              <w:t>Aryan Jain</w:t>
                            </w:r>
                          </w:p>
                          <w:p w14:paraId="4638B4BD" w14:textId="77777777" w:rsidR="00255BF9" w:rsidRPr="00BC3810" w:rsidRDefault="00255BF9" w:rsidP="004B7E44">
                            <w:pPr>
                              <w:rPr>
                                <w:sz w:val="36"/>
                                <w:szCs w:val="28"/>
                                <w:lang w:val="en-AU"/>
                              </w:rPr>
                            </w:pPr>
                            <w:r w:rsidRPr="00BC3810">
                              <w:rPr>
                                <w:sz w:val="36"/>
                                <w:szCs w:val="28"/>
                                <w:lang w:val="en-AU" w:bidi="en-GB"/>
                              </w:rPr>
                              <w:t>31418600</w:t>
                            </w:r>
                          </w:p>
                          <w:p w14:paraId="087A8B1C" w14:textId="77777777" w:rsidR="00255BF9" w:rsidRPr="00BC3810" w:rsidRDefault="00255BF9">
                            <w:pPr>
                              <w:rPr>
                                <w:sz w:val="36"/>
                                <w:szCs w:val="28"/>
                              </w:rPr>
                            </w:pPr>
                          </w:p>
                          <w:p w14:paraId="6037597B" w14:textId="77777777" w:rsidR="00255BF9" w:rsidRPr="00BC3810" w:rsidRDefault="00255BF9" w:rsidP="004B7E44">
                            <w:pPr>
                              <w:rPr>
                                <w:sz w:val="36"/>
                                <w:szCs w:val="28"/>
                                <w:lang w:val="en-AU" w:bidi="en-GB"/>
                              </w:rPr>
                            </w:pPr>
                            <w:r w:rsidRPr="00BC3810">
                              <w:rPr>
                                <w:sz w:val="36"/>
                                <w:szCs w:val="28"/>
                                <w:lang w:val="en-AU" w:bidi="en-GB"/>
                              </w:rPr>
                              <w:t>Aryan Jain</w:t>
                            </w:r>
                          </w:p>
                          <w:p w14:paraId="4670B93F" w14:textId="77777777" w:rsidR="00255BF9" w:rsidRPr="00BC3810" w:rsidRDefault="00255BF9" w:rsidP="004B7E44">
                            <w:pPr>
                              <w:rPr>
                                <w:sz w:val="36"/>
                                <w:szCs w:val="28"/>
                                <w:lang w:val="en-AU"/>
                              </w:rPr>
                            </w:pPr>
                            <w:r w:rsidRPr="00BC3810">
                              <w:rPr>
                                <w:sz w:val="36"/>
                                <w:szCs w:val="28"/>
                                <w:lang w:val="en-AU" w:bidi="en-GB"/>
                              </w:rPr>
                              <w:t>31418600</w:t>
                            </w:r>
                          </w:p>
                          <w:p w14:paraId="6D7F7F80" w14:textId="77777777" w:rsidR="00255BF9" w:rsidRPr="00BC3810" w:rsidRDefault="00255BF9">
                            <w:pPr>
                              <w:rPr>
                                <w:sz w:val="36"/>
                                <w:szCs w:val="28"/>
                              </w:rPr>
                            </w:pPr>
                          </w:p>
                          <w:p w14:paraId="4F4B34A1" w14:textId="77777777" w:rsidR="00255BF9" w:rsidRPr="00BC3810" w:rsidRDefault="00255BF9" w:rsidP="004B7E44">
                            <w:pPr>
                              <w:rPr>
                                <w:sz w:val="36"/>
                                <w:szCs w:val="28"/>
                                <w:lang w:val="en-AU" w:bidi="en-GB"/>
                              </w:rPr>
                            </w:pPr>
                            <w:r w:rsidRPr="00BC3810">
                              <w:rPr>
                                <w:sz w:val="36"/>
                                <w:szCs w:val="28"/>
                                <w:lang w:val="en-AU" w:bidi="en-GB"/>
                              </w:rPr>
                              <w:t>Aryan Jain</w:t>
                            </w:r>
                          </w:p>
                          <w:p w14:paraId="132EEA52" w14:textId="77777777" w:rsidR="00255BF9" w:rsidRPr="00BC3810" w:rsidRDefault="00255BF9" w:rsidP="004B7E44">
                            <w:pPr>
                              <w:rPr>
                                <w:sz w:val="36"/>
                                <w:szCs w:val="28"/>
                                <w:lang w:val="en-AU"/>
                              </w:rPr>
                            </w:pPr>
                            <w:r w:rsidRPr="00BC3810">
                              <w:rPr>
                                <w:sz w:val="36"/>
                                <w:szCs w:val="28"/>
                                <w:lang w:val="en-AU" w:bidi="en-GB"/>
                              </w:rPr>
                              <w:t>31418600</w:t>
                            </w:r>
                          </w:p>
                          <w:p w14:paraId="09DFF980" w14:textId="77777777" w:rsidR="00255BF9" w:rsidRPr="00BC3810" w:rsidRDefault="00255BF9">
                            <w:pPr>
                              <w:rPr>
                                <w:sz w:val="36"/>
                                <w:szCs w:val="28"/>
                              </w:rPr>
                            </w:pPr>
                          </w:p>
                          <w:p w14:paraId="70734F55" w14:textId="77777777" w:rsidR="00255BF9" w:rsidRPr="00BC3810" w:rsidRDefault="00255BF9" w:rsidP="004B7E44">
                            <w:pPr>
                              <w:rPr>
                                <w:sz w:val="36"/>
                                <w:szCs w:val="28"/>
                                <w:lang w:val="en-AU" w:bidi="en-GB"/>
                              </w:rPr>
                            </w:pPr>
                            <w:r w:rsidRPr="00BC3810">
                              <w:rPr>
                                <w:sz w:val="36"/>
                                <w:szCs w:val="28"/>
                                <w:lang w:val="en-AU" w:bidi="en-GB"/>
                              </w:rPr>
                              <w:t>Aryan Jain</w:t>
                            </w:r>
                          </w:p>
                          <w:p w14:paraId="12B753B0" w14:textId="77777777" w:rsidR="00255BF9" w:rsidRPr="00BC3810" w:rsidRDefault="00255BF9" w:rsidP="004B7E44">
                            <w:pPr>
                              <w:rPr>
                                <w:sz w:val="36"/>
                                <w:szCs w:val="28"/>
                                <w:lang w:val="en-AU"/>
                              </w:rPr>
                            </w:pPr>
                            <w:r w:rsidRPr="00BC3810">
                              <w:rPr>
                                <w:sz w:val="36"/>
                                <w:szCs w:val="28"/>
                                <w:lang w:val="en-AU" w:bidi="en-GB"/>
                              </w:rPr>
                              <w:t>31418600</w:t>
                            </w:r>
                          </w:p>
                          <w:p w14:paraId="1E123851" w14:textId="77777777" w:rsidR="00255BF9" w:rsidRPr="00BC3810" w:rsidRDefault="00255BF9">
                            <w:pPr>
                              <w:rPr>
                                <w:sz w:val="36"/>
                                <w:szCs w:val="28"/>
                              </w:rPr>
                            </w:pPr>
                          </w:p>
                          <w:p w14:paraId="3C0749CD" w14:textId="77777777" w:rsidR="00255BF9" w:rsidRPr="00BC3810" w:rsidRDefault="00255BF9" w:rsidP="004B7E44">
                            <w:pPr>
                              <w:rPr>
                                <w:sz w:val="36"/>
                                <w:szCs w:val="28"/>
                                <w:lang w:val="en-AU" w:bidi="en-GB"/>
                              </w:rPr>
                            </w:pPr>
                            <w:r w:rsidRPr="00BC3810">
                              <w:rPr>
                                <w:sz w:val="36"/>
                                <w:szCs w:val="28"/>
                                <w:lang w:val="en-AU" w:bidi="en-GB"/>
                              </w:rPr>
                              <w:t>Aryan Jain</w:t>
                            </w:r>
                          </w:p>
                          <w:p w14:paraId="7EA71729" w14:textId="77777777" w:rsidR="00255BF9" w:rsidRPr="00BC3810" w:rsidRDefault="00255BF9" w:rsidP="004B7E44">
                            <w:pPr>
                              <w:rPr>
                                <w:sz w:val="36"/>
                                <w:szCs w:val="28"/>
                                <w:lang w:val="en-AU"/>
                              </w:rPr>
                            </w:pPr>
                            <w:r w:rsidRPr="00BC3810">
                              <w:rPr>
                                <w:sz w:val="36"/>
                                <w:szCs w:val="28"/>
                                <w:lang w:val="en-AU" w:bidi="en-GB"/>
                              </w:rPr>
                              <w:t>31418600</w:t>
                            </w:r>
                          </w:p>
                          <w:p w14:paraId="6B3069FE" w14:textId="77777777" w:rsidR="00255BF9" w:rsidRPr="00BC3810" w:rsidRDefault="00255BF9">
                            <w:pPr>
                              <w:rPr>
                                <w:sz w:val="36"/>
                                <w:szCs w:val="28"/>
                              </w:rPr>
                            </w:pPr>
                          </w:p>
                          <w:p w14:paraId="3B5F16E8" w14:textId="77777777" w:rsidR="00255BF9" w:rsidRPr="00BC3810" w:rsidRDefault="00255BF9" w:rsidP="004B7E44">
                            <w:pPr>
                              <w:rPr>
                                <w:sz w:val="36"/>
                                <w:szCs w:val="28"/>
                                <w:lang w:val="en-AU" w:bidi="en-GB"/>
                              </w:rPr>
                            </w:pPr>
                            <w:r w:rsidRPr="00BC3810">
                              <w:rPr>
                                <w:sz w:val="36"/>
                                <w:szCs w:val="28"/>
                                <w:lang w:val="en-AU" w:bidi="en-GB"/>
                              </w:rPr>
                              <w:t>Aryan Jain</w:t>
                            </w:r>
                          </w:p>
                          <w:p w14:paraId="49FE8FD5" w14:textId="77777777" w:rsidR="00255BF9" w:rsidRPr="00BC3810" w:rsidRDefault="00255BF9" w:rsidP="004B7E44">
                            <w:pPr>
                              <w:rPr>
                                <w:sz w:val="36"/>
                                <w:szCs w:val="28"/>
                                <w:lang w:val="en-AU"/>
                              </w:rPr>
                            </w:pPr>
                            <w:r w:rsidRPr="00BC3810">
                              <w:rPr>
                                <w:sz w:val="36"/>
                                <w:szCs w:val="28"/>
                                <w:lang w:val="en-AU" w:bidi="en-GB"/>
                              </w:rPr>
                              <w:t>31418600</w:t>
                            </w:r>
                          </w:p>
                          <w:p w14:paraId="45E0B825" w14:textId="77777777" w:rsidR="00255BF9" w:rsidRPr="00BC3810" w:rsidRDefault="00255BF9">
                            <w:pPr>
                              <w:rPr>
                                <w:sz w:val="36"/>
                                <w:szCs w:val="28"/>
                              </w:rPr>
                            </w:pPr>
                          </w:p>
                          <w:p w14:paraId="59052E25" w14:textId="77777777" w:rsidR="00255BF9" w:rsidRPr="00BC3810" w:rsidRDefault="00255BF9" w:rsidP="004B7E44">
                            <w:pPr>
                              <w:rPr>
                                <w:sz w:val="36"/>
                                <w:szCs w:val="28"/>
                                <w:lang w:val="en-AU" w:bidi="en-GB"/>
                              </w:rPr>
                            </w:pPr>
                            <w:r w:rsidRPr="00BC3810">
                              <w:rPr>
                                <w:sz w:val="36"/>
                                <w:szCs w:val="28"/>
                                <w:lang w:val="en-AU" w:bidi="en-GB"/>
                              </w:rPr>
                              <w:t>Aryan Jain</w:t>
                            </w:r>
                          </w:p>
                          <w:p w14:paraId="36C81EF4" w14:textId="77777777" w:rsidR="00255BF9" w:rsidRPr="00BC3810" w:rsidRDefault="00255BF9" w:rsidP="004B7E44">
                            <w:pPr>
                              <w:rPr>
                                <w:sz w:val="36"/>
                                <w:szCs w:val="28"/>
                                <w:lang w:val="en-AU"/>
                              </w:rPr>
                            </w:pPr>
                            <w:r w:rsidRPr="00BC3810">
                              <w:rPr>
                                <w:sz w:val="36"/>
                                <w:szCs w:val="28"/>
                                <w:lang w:val="en-AU" w:bidi="en-GB"/>
                              </w:rPr>
                              <w:t>31418600</w:t>
                            </w:r>
                          </w:p>
                          <w:p w14:paraId="3658447E" w14:textId="77777777" w:rsidR="00255BF9" w:rsidRPr="00BC3810" w:rsidRDefault="00255BF9">
                            <w:pPr>
                              <w:rPr>
                                <w:sz w:val="36"/>
                                <w:szCs w:val="28"/>
                              </w:rPr>
                            </w:pPr>
                          </w:p>
                          <w:p w14:paraId="7348650B" w14:textId="77777777" w:rsidR="00255BF9" w:rsidRPr="00BC3810" w:rsidRDefault="00255BF9" w:rsidP="004B7E44">
                            <w:pPr>
                              <w:rPr>
                                <w:sz w:val="36"/>
                                <w:szCs w:val="28"/>
                                <w:lang w:val="en-AU" w:bidi="en-GB"/>
                              </w:rPr>
                            </w:pPr>
                            <w:r w:rsidRPr="00BC3810">
                              <w:rPr>
                                <w:sz w:val="36"/>
                                <w:szCs w:val="28"/>
                                <w:lang w:val="en-AU" w:bidi="en-GB"/>
                              </w:rPr>
                              <w:t>Aryan Jain</w:t>
                            </w:r>
                          </w:p>
                          <w:p w14:paraId="3B595DF1" w14:textId="77777777" w:rsidR="00255BF9" w:rsidRPr="00BC3810" w:rsidRDefault="00255BF9" w:rsidP="004B7E44">
                            <w:pPr>
                              <w:rPr>
                                <w:sz w:val="36"/>
                                <w:szCs w:val="28"/>
                                <w:lang w:val="en-AU"/>
                              </w:rPr>
                            </w:pPr>
                            <w:r w:rsidRPr="00BC3810">
                              <w:rPr>
                                <w:sz w:val="36"/>
                                <w:szCs w:val="28"/>
                                <w:lang w:val="en-AU" w:bidi="en-GB"/>
                              </w:rPr>
                              <w:t>31418600</w:t>
                            </w:r>
                          </w:p>
                          <w:p w14:paraId="6E75C5A2" w14:textId="77777777" w:rsidR="00255BF9" w:rsidRPr="00BC3810" w:rsidRDefault="00255BF9">
                            <w:pPr>
                              <w:rPr>
                                <w:sz w:val="36"/>
                                <w:szCs w:val="28"/>
                              </w:rPr>
                            </w:pPr>
                          </w:p>
                          <w:p w14:paraId="372BC4F3" w14:textId="77777777" w:rsidR="00255BF9" w:rsidRPr="00BC3810" w:rsidRDefault="00255BF9" w:rsidP="004B7E44">
                            <w:pPr>
                              <w:rPr>
                                <w:sz w:val="36"/>
                                <w:szCs w:val="28"/>
                                <w:lang w:val="en-AU" w:bidi="en-GB"/>
                              </w:rPr>
                            </w:pPr>
                            <w:r w:rsidRPr="00BC3810">
                              <w:rPr>
                                <w:sz w:val="36"/>
                                <w:szCs w:val="28"/>
                                <w:lang w:val="en-AU" w:bidi="en-GB"/>
                              </w:rPr>
                              <w:t>Aryan Jain</w:t>
                            </w:r>
                          </w:p>
                          <w:p w14:paraId="252F63BD" w14:textId="77777777" w:rsidR="00255BF9" w:rsidRPr="00BC3810" w:rsidRDefault="00255BF9" w:rsidP="004B7E44">
                            <w:pPr>
                              <w:rPr>
                                <w:sz w:val="36"/>
                                <w:szCs w:val="28"/>
                                <w:lang w:val="en-AU"/>
                              </w:rPr>
                            </w:pPr>
                            <w:r w:rsidRPr="00BC3810">
                              <w:rPr>
                                <w:sz w:val="36"/>
                                <w:szCs w:val="28"/>
                                <w:lang w:val="en-AU" w:bidi="en-GB"/>
                              </w:rPr>
                              <w:t>31418600</w:t>
                            </w:r>
                          </w:p>
                          <w:p w14:paraId="26120BC0" w14:textId="77777777" w:rsidR="00255BF9" w:rsidRPr="00BC3810" w:rsidRDefault="00255BF9">
                            <w:pPr>
                              <w:rPr>
                                <w:sz w:val="36"/>
                                <w:szCs w:val="28"/>
                              </w:rPr>
                            </w:pPr>
                          </w:p>
                          <w:p w14:paraId="1D59802C" w14:textId="77777777" w:rsidR="00255BF9" w:rsidRPr="00BC3810" w:rsidRDefault="00255BF9" w:rsidP="004B7E44">
                            <w:pPr>
                              <w:rPr>
                                <w:sz w:val="36"/>
                                <w:szCs w:val="28"/>
                                <w:lang w:val="en-AU" w:bidi="en-GB"/>
                              </w:rPr>
                            </w:pPr>
                            <w:r w:rsidRPr="00BC3810">
                              <w:rPr>
                                <w:sz w:val="36"/>
                                <w:szCs w:val="28"/>
                                <w:lang w:val="en-AU" w:bidi="en-GB"/>
                              </w:rPr>
                              <w:t>Aryan Jain</w:t>
                            </w:r>
                          </w:p>
                          <w:p w14:paraId="0D96CD09" w14:textId="77777777" w:rsidR="00255BF9" w:rsidRPr="00BC3810" w:rsidRDefault="00255BF9" w:rsidP="004B7E44">
                            <w:pPr>
                              <w:rPr>
                                <w:sz w:val="36"/>
                                <w:szCs w:val="28"/>
                                <w:lang w:val="en-AU"/>
                              </w:rPr>
                            </w:pPr>
                            <w:r w:rsidRPr="00BC3810">
                              <w:rPr>
                                <w:sz w:val="36"/>
                                <w:szCs w:val="28"/>
                                <w:lang w:val="en-AU" w:bidi="en-GB"/>
                              </w:rPr>
                              <w:t>31418600</w:t>
                            </w:r>
                          </w:p>
                          <w:p w14:paraId="6D449CD2" w14:textId="77777777" w:rsidR="00255BF9" w:rsidRPr="00BC3810" w:rsidRDefault="00255BF9">
                            <w:pPr>
                              <w:rPr>
                                <w:sz w:val="36"/>
                                <w:szCs w:val="28"/>
                              </w:rPr>
                            </w:pPr>
                          </w:p>
                          <w:p w14:paraId="7C411A39" w14:textId="77777777" w:rsidR="00255BF9" w:rsidRPr="00BC3810" w:rsidRDefault="00255BF9" w:rsidP="004B7E44">
                            <w:pPr>
                              <w:rPr>
                                <w:sz w:val="36"/>
                                <w:szCs w:val="28"/>
                                <w:lang w:val="en-AU" w:bidi="en-GB"/>
                              </w:rPr>
                            </w:pPr>
                            <w:r w:rsidRPr="00BC3810">
                              <w:rPr>
                                <w:sz w:val="36"/>
                                <w:szCs w:val="28"/>
                                <w:lang w:val="en-AU" w:bidi="en-GB"/>
                              </w:rPr>
                              <w:t>Aryan Jain</w:t>
                            </w:r>
                          </w:p>
                          <w:p w14:paraId="6897F950" w14:textId="77777777" w:rsidR="00255BF9" w:rsidRPr="00BC3810" w:rsidRDefault="00255BF9" w:rsidP="004B7E44">
                            <w:pPr>
                              <w:rPr>
                                <w:sz w:val="36"/>
                                <w:szCs w:val="28"/>
                                <w:lang w:val="en-AU"/>
                              </w:rPr>
                            </w:pPr>
                            <w:r w:rsidRPr="00BC3810">
                              <w:rPr>
                                <w:sz w:val="36"/>
                                <w:szCs w:val="28"/>
                                <w:lang w:val="en-AU" w:bidi="en-GB"/>
                              </w:rPr>
                              <w:t>31418600</w:t>
                            </w:r>
                          </w:p>
                          <w:p w14:paraId="29444E9A" w14:textId="77777777" w:rsidR="00255BF9" w:rsidRPr="00BC3810" w:rsidRDefault="00255BF9">
                            <w:pPr>
                              <w:rPr>
                                <w:sz w:val="36"/>
                                <w:szCs w:val="28"/>
                              </w:rPr>
                            </w:pPr>
                          </w:p>
                          <w:p w14:paraId="3C8829EF" w14:textId="77777777" w:rsidR="00255BF9" w:rsidRPr="00BC3810" w:rsidRDefault="00255BF9" w:rsidP="004B7E44">
                            <w:pPr>
                              <w:rPr>
                                <w:sz w:val="36"/>
                                <w:szCs w:val="28"/>
                                <w:lang w:val="en-AU" w:bidi="en-GB"/>
                              </w:rPr>
                            </w:pPr>
                            <w:r w:rsidRPr="00BC3810">
                              <w:rPr>
                                <w:sz w:val="36"/>
                                <w:szCs w:val="28"/>
                                <w:lang w:val="en-AU" w:bidi="en-GB"/>
                              </w:rPr>
                              <w:t>Aryan Jain</w:t>
                            </w:r>
                          </w:p>
                          <w:p w14:paraId="4EBD944F" w14:textId="77777777" w:rsidR="00255BF9" w:rsidRPr="00BC3810" w:rsidRDefault="00255BF9" w:rsidP="004B7E44">
                            <w:pPr>
                              <w:rPr>
                                <w:sz w:val="36"/>
                                <w:szCs w:val="28"/>
                                <w:lang w:val="en-AU"/>
                              </w:rPr>
                            </w:pPr>
                            <w:r w:rsidRPr="00BC3810">
                              <w:rPr>
                                <w:sz w:val="36"/>
                                <w:szCs w:val="28"/>
                                <w:lang w:val="en-AU" w:bidi="en-GB"/>
                              </w:rPr>
                              <w:t>31418600</w:t>
                            </w:r>
                          </w:p>
                          <w:p w14:paraId="59EF7669" w14:textId="77777777" w:rsidR="00255BF9" w:rsidRPr="00BC3810" w:rsidRDefault="00255BF9">
                            <w:pPr>
                              <w:rPr>
                                <w:sz w:val="36"/>
                                <w:szCs w:val="28"/>
                              </w:rPr>
                            </w:pPr>
                          </w:p>
                          <w:p w14:paraId="529E8092" w14:textId="77777777" w:rsidR="00255BF9" w:rsidRPr="00BC3810" w:rsidRDefault="00255BF9" w:rsidP="004B7E44">
                            <w:pPr>
                              <w:rPr>
                                <w:sz w:val="36"/>
                                <w:szCs w:val="28"/>
                                <w:lang w:val="en-AU" w:bidi="en-GB"/>
                              </w:rPr>
                            </w:pPr>
                            <w:r w:rsidRPr="00BC3810">
                              <w:rPr>
                                <w:sz w:val="36"/>
                                <w:szCs w:val="28"/>
                                <w:lang w:val="en-AU" w:bidi="en-GB"/>
                              </w:rPr>
                              <w:t>Aryan Jain</w:t>
                            </w:r>
                          </w:p>
                          <w:p w14:paraId="25B7467E" w14:textId="77777777" w:rsidR="00255BF9" w:rsidRPr="00BC3810" w:rsidRDefault="00255BF9" w:rsidP="004B7E44">
                            <w:pPr>
                              <w:rPr>
                                <w:sz w:val="36"/>
                                <w:szCs w:val="28"/>
                                <w:lang w:val="en-AU"/>
                              </w:rPr>
                            </w:pPr>
                            <w:r w:rsidRPr="00BC3810">
                              <w:rPr>
                                <w:sz w:val="36"/>
                                <w:szCs w:val="28"/>
                                <w:lang w:val="en-AU" w:bidi="en-GB"/>
                              </w:rPr>
                              <w:t>31418600</w:t>
                            </w:r>
                          </w:p>
                          <w:p w14:paraId="0318275E" w14:textId="77777777" w:rsidR="00255BF9" w:rsidRPr="00BC3810" w:rsidRDefault="00255BF9">
                            <w:pPr>
                              <w:rPr>
                                <w:sz w:val="36"/>
                                <w:szCs w:val="28"/>
                              </w:rPr>
                            </w:pPr>
                          </w:p>
                          <w:p w14:paraId="50AB0196" w14:textId="77777777" w:rsidR="00255BF9" w:rsidRPr="00BC3810" w:rsidRDefault="00255BF9" w:rsidP="004B7E44">
                            <w:pPr>
                              <w:rPr>
                                <w:sz w:val="36"/>
                                <w:szCs w:val="28"/>
                                <w:lang w:val="en-AU" w:bidi="en-GB"/>
                              </w:rPr>
                            </w:pPr>
                            <w:r w:rsidRPr="00BC3810">
                              <w:rPr>
                                <w:sz w:val="36"/>
                                <w:szCs w:val="28"/>
                                <w:lang w:val="en-AU" w:bidi="en-GB"/>
                              </w:rPr>
                              <w:t>Aryan Jain</w:t>
                            </w:r>
                          </w:p>
                          <w:p w14:paraId="4B68B96D" w14:textId="77777777" w:rsidR="00255BF9" w:rsidRPr="00BC3810" w:rsidRDefault="00255BF9" w:rsidP="004B7E44">
                            <w:pPr>
                              <w:rPr>
                                <w:sz w:val="36"/>
                                <w:szCs w:val="28"/>
                                <w:lang w:val="en-AU"/>
                              </w:rPr>
                            </w:pPr>
                            <w:r w:rsidRPr="00BC3810">
                              <w:rPr>
                                <w:sz w:val="36"/>
                                <w:szCs w:val="28"/>
                                <w:lang w:val="en-AU" w:bidi="en-GB"/>
                              </w:rPr>
                              <w:t>31418600</w:t>
                            </w:r>
                          </w:p>
                        </w:txbxContent>
                      </v:textbox>
                      <w10:anchorlock/>
                    </v:shape>
                  </w:pict>
                </mc:Fallback>
              </mc:AlternateContent>
            </w:r>
            <w:r w:rsidRPr="0023444C">
              <w:rPr>
                <w:noProof/>
                <w:lang w:bidi="en-GB"/>
              </w:rPr>
              <mc:AlternateContent>
                <mc:Choice Requires="wps">
                  <w:drawing>
                    <wp:inline distT="0" distB="0" distL="0" distR="0" wp14:anchorId="0686D9E1" wp14:editId="7E613DE3">
                      <wp:extent cx="2400300"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400300" cy="605155"/>
                              </a:xfrm>
                              <a:prstGeom prst="rect">
                                <a:avLst/>
                              </a:prstGeom>
                              <a:noFill/>
                              <a:ln w="6350">
                                <a:noFill/>
                              </a:ln>
                            </wps:spPr>
                            <wps:txbx>
                              <w:txbxContent>
                                <w:p w14:paraId="5685AE1A" w14:textId="77777777" w:rsidR="00255BF9" w:rsidRPr="004B7E44" w:rsidRDefault="00255BF9" w:rsidP="004B7E44"/>
                                <w:p w14:paraId="6174EC97" w14:textId="77777777" w:rsidR="00255BF9" w:rsidRDefault="00255BF9"/>
                                <w:p w14:paraId="5DA55231" w14:textId="77777777" w:rsidR="00255BF9" w:rsidRPr="004B7E44" w:rsidRDefault="00255BF9" w:rsidP="004B7E44"/>
                                <w:p w14:paraId="2A4F0CE0" w14:textId="77777777" w:rsidR="00255BF9" w:rsidRDefault="00255BF9"/>
                                <w:p w14:paraId="35ADB682" w14:textId="77777777" w:rsidR="00255BF9" w:rsidRPr="004B7E44" w:rsidRDefault="00255BF9" w:rsidP="004B7E44"/>
                                <w:p w14:paraId="643F577D" w14:textId="77777777" w:rsidR="00255BF9" w:rsidRDefault="00255BF9"/>
                                <w:p w14:paraId="6D0C5470" w14:textId="77777777" w:rsidR="00255BF9" w:rsidRPr="004B7E44" w:rsidRDefault="00255BF9" w:rsidP="004B7E44"/>
                                <w:p w14:paraId="0D103A76" w14:textId="77777777" w:rsidR="00255BF9" w:rsidRDefault="00255BF9"/>
                                <w:p w14:paraId="429F7864" w14:textId="77777777" w:rsidR="00255BF9" w:rsidRPr="004B7E44" w:rsidRDefault="00255BF9" w:rsidP="004B7E44"/>
                                <w:p w14:paraId="7ADA5EA7" w14:textId="77777777" w:rsidR="00255BF9" w:rsidRDefault="00255BF9"/>
                                <w:p w14:paraId="266E3411" w14:textId="77777777" w:rsidR="00255BF9" w:rsidRPr="004B7E44" w:rsidRDefault="00255BF9" w:rsidP="004B7E44"/>
                                <w:p w14:paraId="6CD02C57" w14:textId="77777777" w:rsidR="00255BF9" w:rsidRDefault="00255BF9"/>
                                <w:p w14:paraId="09420057" w14:textId="77777777" w:rsidR="00255BF9" w:rsidRPr="004B7E44" w:rsidRDefault="00255BF9" w:rsidP="004B7E44"/>
                                <w:p w14:paraId="4413D176" w14:textId="77777777" w:rsidR="00255BF9" w:rsidRDefault="00255BF9"/>
                                <w:p w14:paraId="47577D20" w14:textId="77777777" w:rsidR="00255BF9" w:rsidRPr="004B7E44" w:rsidRDefault="00255BF9" w:rsidP="004B7E44"/>
                                <w:p w14:paraId="026805A0" w14:textId="77777777" w:rsidR="00255BF9" w:rsidRDefault="00255BF9"/>
                                <w:p w14:paraId="6BAC8C29" w14:textId="77777777" w:rsidR="00255BF9" w:rsidRPr="004B7E44" w:rsidRDefault="00255BF9" w:rsidP="004B7E44"/>
                                <w:p w14:paraId="5589F436" w14:textId="77777777" w:rsidR="00255BF9" w:rsidRDefault="00255BF9"/>
                                <w:p w14:paraId="286A9B01" w14:textId="77777777" w:rsidR="00255BF9" w:rsidRPr="004B7E44" w:rsidRDefault="00255BF9" w:rsidP="004B7E44"/>
                                <w:p w14:paraId="1CC9319C" w14:textId="77777777" w:rsidR="00255BF9" w:rsidRDefault="00255BF9"/>
                                <w:p w14:paraId="6D80E2A5" w14:textId="77777777" w:rsidR="00255BF9" w:rsidRPr="004B7E44" w:rsidRDefault="00255BF9" w:rsidP="004B7E44"/>
                                <w:p w14:paraId="0483BDE5" w14:textId="77777777" w:rsidR="00255BF9" w:rsidRDefault="00255BF9"/>
                                <w:p w14:paraId="4D18A7AC" w14:textId="77777777" w:rsidR="00255BF9" w:rsidRPr="004B7E44" w:rsidRDefault="00255BF9" w:rsidP="004B7E44"/>
                                <w:p w14:paraId="45E55524" w14:textId="77777777" w:rsidR="00255BF9" w:rsidRDefault="00255BF9"/>
                                <w:p w14:paraId="0A000FE3" w14:textId="77777777" w:rsidR="00255BF9" w:rsidRPr="004B7E44" w:rsidRDefault="00255BF9" w:rsidP="004B7E44"/>
                                <w:p w14:paraId="3F6E27B8" w14:textId="77777777" w:rsidR="00255BF9" w:rsidRDefault="00255BF9"/>
                                <w:p w14:paraId="7FF696C8" w14:textId="77777777" w:rsidR="00255BF9" w:rsidRPr="004B7E44" w:rsidRDefault="00255BF9" w:rsidP="004B7E44"/>
                                <w:p w14:paraId="320367CD" w14:textId="77777777" w:rsidR="00255BF9" w:rsidRDefault="00255BF9"/>
                                <w:p w14:paraId="47B1E1BD" w14:textId="77777777" w:rsidR="00255BF9" w:rsidRPr="004B7E44" w:rsidRDefault="00255BF9" w:rsidP="004B7E44"/>
                                <w:p w14:paraId="0E2DE754" w14:textId="77777777" w:rsidR="00255BF9" w:rsidRDefault="00255BF9"/>
                                <w:p w14:paraId="121048ED" w14:textId="77777777" w:rsidR="00255BF9" w:rsidRPr="004B7E44" w:rsidRDefault="00255BF9" w:rsidP="004B7E44"/>
                                <w:p w14:paraId="15CA638C" w14:textId="77777777" w:rsidR="00255BF9" w:rsidRDefault="00255BF9"/>
                                <w:p w14:paraId="1059B539" w14:textId="77777777" w:rsidR="00255BF9" w:rsidRPr="004B7E44" w:rsidRDefault="00255BF9" w:rsidP="004B7E44"/>
                                <w:p w14:paraId="5C8A0A7F" w14:textId="77777777" w:rsidR="00255BF9" w:rsidRDefault="00255BF9"/>
                                <w:p w14:paraId="36C18C38" w14:textId="77777777" w:rsidR="00255BF9" w:rsidRPr="004B7E44" w:rsidRDefault="00255BF9" w:rsidP="004B7E44"/>
                                <w:p w14:paraId="3A2D1144" w14:textId="77777777" w:rsidR="00255BF9" w:rsidRDefault="00255BF9"/>
                                <w:p w14:paraId="6DFC3E22" w14:textId="77777777" w:rsidR="00255BF9" w:rsidRPr="004B7E44" w:rsidRDefault="00255BF9" w:rsidP="004B7E44"/>
                                <w:p w14:paraId="00E895CB" w14:textId="77777777" w:rsidR="00255BF9" w:rsidRDefault="00255BF9"/>
                                <w:p w14:paraId="75C72E89" w14:textId="77777777" w:rsidR="00255BF9" w:rsidRPr="004B7E44" w:rsidRDefault="00255BF9" w:rsidP="004B7E44"/>
                                <w:p w14:paraId="75513AE6" w14:textId="77777777" w:rsidR="00255BF9" w:rsidRDefault="00255BF9"/>
                                <w:p w14:paraId="484D7BF8" w14:textId="77777777" w:rsidR="00255BF9" w:rsidRPr="004B7E44" w:rsidRDefault="00255BF9" w:rsidP="004B7E44"/>
                                <w:p w14:paraId="5F99C105" w14:textId="77777777" w:rsidR="00255BF9" w:rsidRDefault="00255BF9"/>
                                <w:p w14:paraId="288EB42F" w14:textId="77777777" w:rsidR="00255BF9" w:rsidRPr="004B7E44" w:rsidRDefault="00255BF9" w:rsidP="004B7E44"/>
                                <w:p w14:paraId="05A340FA" w14:textId="77777777" w:rsidR="00255BF9" w:rsidRDefault="00255BF9"/>
                                <w:p w14:paraId="63005863" w14:textId="77777777" w:rsidR="00255BF9" w:rsidRPr="004B7E44" w:rsidRDefault="00255BF9" w:rsidP="004B7E44"/>
                                <w:p w14:paraId="1F4BB631" w14:textId="77777777" w:rsidR="00255BF9" w:rsidRDefault="00255BF9"/>
                                <w:p w14:paraId="369942AE" w14:textId="77777777" w:rsidR="00255BF9" w:rsidRPr="004B7E44" w:rsidRDefault="00255BF9" w:rsidP="004B7E44"/>
                                <w:p w14:paraId="309FCEA0" w14:textId="77777777" w:rsidR="00255BF9" w:rsidRDefault="00255BF9"/>
                                <w:p w14:paraId="7DC6998D" w14:textId="77777777" w:rsidR="00255BF9" w:rsidRPr="004B7E44" w:rsidRDefault="00255BF9" w:rsidP="004B7E44"/>
                                <w:p w14:paraId="46FDB6B9" w14:textId="77777777" w:rsidR="00255BF9" w:rsidRDefault="00255BF9"/>
                                <w:p w14:paraId="0E57C4D5" w14:textId="77777777" w:rsidR="00255BF9" w:rsidRPr="004B7E44" w:rsidRDefault="00255BF9" w:rsidP="004B7E44"/>
                                <w:p w14:paraId="5826C8E3" w14:textId="77777777" w:rsidR="00255BF9" w:rsidRDefault="00255BF9"/>
                                <w:p w14:paraId="62F59E6E" w14:textId="77777777" w:rsidR="00255BF9" w:rsidRPr="004B7E44" w:rsidRDefault="00255BF9" w:rsidP="004B7E44"/>
                                <w:p w14:paraId="03CBC65E" w14:textId="77777777" w:rsidR="00255BF9" w:rsidRDefault="00255BF9"/>
                                <w:p w14:paraId="3B85C6E9" w14:textId="77777777" w:rsidR="00255BF9" w:rsidRPr="004B7E44" w:rsidRDefault="00255BF9" w:rsidP="004B7E44"/>
                                <w:p w14:paraId="162CAC6B" w14:textId="77777777" w:rsidR="00255BF9" w:rsidRDefault="00255BF9"/>
                                <w:p w14:paraId="4ADF3B32" w14:textId="77777777" w:rsidR="00255BF9" w:rsidRPr="004B7E44" w:rsidRDefault="00255BF9" w:rsidP="004B7E44"/>
                                <w:p w14:paraId="70EEBB16" w14:textId="77777777" w:rsidR="00255BF9" w:rsidRDefault="00255BF9"/>
                                <w:p w14:paraId="118C379A" w14:textId="77777777" w:rsidR="00255BF9" w:rsidRPr="004B7E44" w:rsidRDefault="00255BF9" w:rsidP="004B7E44"/>
                                <w:p w14:paraId="4B3DC51E" w14:textId="77777777" w:rsidR="00255BF9" w:rsidRDefault="00255BF9"/>
                                <w:p w14:paraId="1BBFF641" w14:textId="77777777" w:rsidR="00255BF9" w:rsidRPr="004B7E44" w:rsidRDefault="00255BF9" w:rsidP="004B7E44"/>
                                <w:p w14:paraId="2E56D3BC" w14:textId="77777777" w:rsidR="00255BF9" w:rsidRDefault="00255BF9"/>
                                <w:p w14:paraId="5405AF02" w14:textId="77777777" w:rsidR="00255BF9" w:rsidRPr="004B7E44" w:rsidRDefault="00255BF9" w:rsidP="004B7E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86D9E1" id="Text Box 10" o:spid="_x0000_s1031" type="#_x0000_t202" style="width:189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" filled="f" stroked="f" strokeweight=".5pt">
                      <v:textbox>
                        <w:txbxContent>
                          <w:p w14:paraId="5685AE1A" w14:textId="77777777" w:rsidR="00255BF9" w:rsidRPr="004B7E44" w:rsidRDefault="00255BF9" w:rsidP="004B7E44"/>
                          <w:p w14:paraId="6174EC97" w14:textId="77777777" w:rsidR="00255BF9" w:rsidRDefault="00255BF9"/>
                          <w:p w14:paraId="5DA55231" w14:textId="77777777" w:rsidR="00255BF9" w:rsidRPr="004B7E44" w:rsidRDefault="00255BF9" w:rsidP="004B7E44"/>
                          <w:p w14:paraId="2A4F0CE0" w14:textId="77777777" w:rsidR="00255BF9" w:rsidRDefault="00255BF9"/>
                          <w:p w14:paraId="35ADB682" w14:textId="77777777" w:rsidR="00255BF9" w:rsidRPr="004B7E44" w:rsidRDefault="00255BF9" w:rsidP="004B7E44"/>
                          <w:p w14:paraId="643F577D" w14:textId="77777777" w:rsidR="00255BF9" w:rsidRDefault="00255BF9"/>
                          <w:p w14:paraId="6D0C5470" w14:textId="77777777" w:rsidR="00255BF9" w:rsidRPr="004B7E44" w:rsidRDefault="00255BF9" w:rsidP="004B7E44"/>
                          <w:p w14:paraId="0D103A76" w14:textId="77777777" w:rsidR="00255BF9" w:rsidRDefault="00255BF9"/>
                          <w:p w14:paraId="429F7864" w14:textId="77777777" w:rsidR="00255BF9" w:rsidRPr="004B7E44" w:rsidRDefault="00255BF9" w:rsidP="004B7E44"/>
                          <w:p w14:paraId="7ADA5EA7" w14:textId="77777777" w:rsidR="00255BF9" w:rsidRDefault="00255BF9"/>
                          <w:p w14:paraId="266E3411" w14:textId="77777777" w:rsidR="00255BF9" w:rsidRPr="004B7E44" w:rsidRDefault="00255BF9" w:rsidP="004B7E44"/>
                          <w:p w14:paraId="6CD02C57" w14:textId="77777777" w:rsidR="00255BF9" w:rsidRDefault="00255BF9"/>
                          <w:p w14:paraId="09420057" w14:textId="77777777" w:rsidR="00255BF9" w:rsidRPr="004B7E44" w:rsidRDefault="00255BF9" w:rsidP="004B7E44"/>
                          <w:p w14:paraId="4413D176" w14:textId="77777777" w:rsidR="00255BF9" w:rsidRDefault="00255BF9"/>
                          <w:p w14:paraId="47577D20" w14:textId="77777777" w:rsidR="00255BF9" w:rsidRPr="004B7E44" w:rsidRDefault="00255BF9" w:rsidP="004B7E44"/>
                          <w:p w14:paraId="026805A0" w14:textId="77777777" w:rsidR="00255BF9" w:rsidRDefault="00255BF9"/>
                          <w:p w14:paraId="6BAC8C29" w14:textId="77777777" w:rsidR="00255BF9" w:rsidRPr="004B7E44" w:rsidRDefault="00255BF9" w:rsidP="004B7E44"/>
                          <w:p w14:paraId="5589F436" w14:textId="77777777" w:rsidR="00255BF9" w:rsidRDefault="00255BF9"/>
                          <w:p w14:paraId="286A9B01" w14:textId="77777777" w:rsidR="00255BF9" w:rsidRPr="004B7E44" w:rsidRDefault="00255BF9" w:rsidP="004B7E44"/>
                          <w:p w14:paraId="1CC9319C" w14:textId="77777777" w:rsidR="00255BF9" w:rsidRDefault="00255BF9"/>
                          <w:p w14:paraId="6D80E2A5" w14:textId="77777777" w:rsidR="00255BF9" w:rsidRPr="004B7E44" w:rsidRDefault="00255BF9" w:rsidP="004B7E44"/>
                          <w:p w14:paraId="0483BDE5" w14:textId="77777777" w:rsidR="00255BF9" w:rsidRDefault="00255BF9"/>
                          <w:p w14:paraId="4D18A7AC" w14:textId="77777777" w:rsidR="00255BF9" w:rsidRPr="004B7E44" w:rsidRDefault="00255BF9" w:rsidP="004B7E44"/>
                          <w:p w14:paraId="45E55524" w14:textId="77777777" w:rsidR="00255BF9" w:rsidRDefault="00255BF9"/>
                          <w:p w14:paraId="0A000FE3" w14:textId="77777777" w:rsidR="00255BF9" w:rsidRPr="004B7E44" w:rsidRDefault="00255BF9" w:rsidP="004B7E44"/>
                          <w:p w14:paraId="3F6E27B8" w14:textId="77777777" w:rsidR="00255BF9" w:rsidRDefault="00255BF9"/>
                          <w:p w14:paraId="7FF696C8" w14:textId="77777777" w:rsidR="00255BF9" w:rsidRPr="004B7E44" w:rsidRDefault="00255BF9" w:rsidP="004B7E44"/>
                          <w:p w14:paraId="320367CD" w14:textId="77777777" w:rsidR="00255BF9" w:rsidRDefault="00255BF9"/>
                          <w:p w14:paraId="47B1E1BD" w14:textId="77777777" w:rsidR="00255BF9" w:rsidRPr="004B7E44" w:rsidRDefault="00255BF9" w:rsidP="004B7E44"/>
                          <w:p w14:paraId="0E2DE754" w14:textId="77777777" w:rsidR="00255BF9" w:rsidRDefault="00255BF9"/>
                          <w:p w14:paraId="121048ED" w14:textId="77777777" w:rsidR="00255BF9" w:rsidRPr="004B7E44" w:rsidRDefault="00255BF9" w:rsidP="004B7E44"/>
                          <w:p w14:paraId="15CA638C" w14:textId="77777777" w:rsidR="00255BF9" w:rsidRDefault="00255BF9"/>
                          <w:p w14:paraId="1059B539" w14:textId="77777777" w:rsidR="00255BF9" w:rsidRPr="004B7E44" w:rsidRDefault="00255BF9" w:rsidP="004B7E44"/>
                          <w:p w14:paraId="5C8A0A7F" w14:textId="77777777" w:rsidR="00255BF9" w:rsidRDefault="00255BF9"/>
                          <w:p w14:paraId="36C18C38" w14:textId="77777777" w:rsidR="00255BF9" w:rsidRPr="004B7E44" w:rsidRDefault="00255BF9" w:rsidP="004B7E44"/>
                          <w:p w14:paraId="3A2D1144" w14:textId="77777777" w:rsidR="00255BF9" w:rsidRDefault="00255BF9"/>
                          <w:p w14:paraId="6DFC3E22" w14:textId="77777777" w:rsidR="00255BF9" w:rsidRPr="004B7E44" w:rsidRDefault="00255BF9" w:rsidP="004B7E44"/>
                          <w:p w14:paraId="00E895CB" w14:textId="77777777" w:rsidR="00255BF9" w:rsidRDefault="00255BF9"/>
                          <w:p w14:paraId="75C72E89" w14:textId="77777777" w:rsidR="00255BF9" w:rsidRPr="004B7E44" w:rsidRDefault="00255BF9" w:rsidP="004B7E44"/>
                          <w:p w14:paraId="75513AE6" w14:textId="77777777" w:rsidR="00255BF9" w:rsidRDefault="00255BF9"/>
                          <w:p w14:paraId="484D7BF8" w14:textId="77777777" w:rsidR="00255BF9" w:rsidRPr="004B7E44" w:rsidRDefault="00255BF9" w:rsidP="004B7E44"/>
                          <w:p w14:paraId="5F99C105" w14:textId="77777777" w:rsidR="00255BF9" w:rsidRDefault="00255BF9"/>
                          <w:p w14:paraId="288EB42F" w14:textId="77777777" w:rsidR="00255BF9" w:rsidRPr="004B7E44" w:rsidRDefault="00255BF9" w:rsidP="004B7E44"/>
                          <w:p w14:paraId="05A340FA" w14:textId="77777777" w:rsidR="00255BF9" w:rsidRDefault="00255BF9"/>
                          <w:p w14:paraId="63005863" w14:textId="77777777" w:rsidR="00255BF9" w:rsidRPr="004B7E44" w:rsidRDefault="00255BF9" w:rsidP="004B7E44"/>
                          <w:p w14:paraId="1F4BB631" w14:textId="77777777" w:rsidR="00255BF9" w:rsidRDefault="00255BF9"/>
                          <w:p w14:paraId="369942AE" w14:textId="77777777" w:rsidR="00255BF9" w:rsidRPr="004B7E44" w:rsidRDefault="00255BF9" w:rsidP="004B7E44"/>
                          <w:p w14:paraId="309FCEA0" w14:textId="77777777" w:rsidR="00255BF9" w:rsidRDefault="00255BF9"/>
                          <w:p w14:paraId="7DC6998D" w14:textId="77777777" w:rsidR="00255BF9" w:rsidRPr="004B7E44" w:rsidRDefault="00255BF9" w:rsidP="004B7E44"/>
                          <w:p w14:paraId="46FDB6B9" w14:textId="77777777" w:rsidR="00255BF9" w:rsidRDefault="00255BF9"/>
                          <w:p w14:paraId="0E57C4D5" w14:textId="77777777" w:rsidR="00255BF9" w:rsidRPr="004B7E44" w:rsidRDefault="00255BF9" w:rsidP="004B7E44"/>
                          <w:p w14:paraId="5826C8E3" w14:textId="77777777" w:rsidR="00255BF9" w:rsidRDefault="00255BF9"/>
                          <w:p w14:paraId="62F59E6E" w14:textId="77777777" w:rsidR="00255BF9" w:rsidRPr="004B7E44" w:rsidRDefault="00255BF9" w:rsidP="004B7E44"/>
                          <w:p w14:paraId="03CBC65E" w14:textId="77777777" w:rsidR="00255BF9" w:rsidRDefault="00255BF9"/>
                          <w:p w14:paraId="3B85C6E9" w14:textId="77777777" w:rsidR="00255BF9" w:rsidRPr="004B7E44" w:rsidRDefault="00255BF9" w:rsidP="004B7E44"/>
                          <w:p w14:paraId="162CAC6B" w14:textId="77777777" w:rsidR="00255BF9" w:rsidRDefault="00255BF9"/>
                          <w:p w14:paraId="4ADF3B32" w14:textId="77777777" w:rsidR="00255BF9" w:rsidRPr="004B7E44" w:rsidRDefault="00255BF9" w:rsidP="004B7E44"/>
                          <w:p w14:paraId="70EEBB16" w14:textId="77777777" w:rsidR="00255BF9" w:rsidRDefault="00255BF9"/>
                          <w:p w14:paraId="118C379A" w14:textId="77777777" w:rsidR="00255BF9" w:rsidRPr="004B7E44" w:rsidRDefault="00255BF9" w:rsidP="004B7E44"/>
                          <w:p w14:paraId="4B3DC51E" w14:textId="77777777" w:rsidR="00255BF9" w:rsidRDefault="00255BF9"/>
                          <w:p w14:paraId="1BBFF641" w14:textId="77777777" w:rsidR="00255BF9" w:rsidRPr="004B7E44" w:rsidRDefault="00255BF9" w:rsidP="004B7E44"/>
                          <w:p w14:paraId="2E56D3BC" w14:textId="77777777" w:rsidR="00255BF9" w:rsidRDefault="00255BF9"/>
                          <w:p w14:paraId="5405AF02" w14:textId="77777777" w:rsidR="00255BF9" w:rsidRPr="004B7E44" w:rsidRDefault="00255BF9" w:rsidP="004B7E44"/>
                        </w:txbxContent>
                      </v:textbox>
                      <w10:anchorlock/>
                    </v:shape>
                  </w:pict>
                </mc:Fallback>
              </mc:AlternateContent>
            </w:r>
          </w:p>
        </w:tc>
      </w:tr>
    </w:tbl>
    <w:p w14:paraId="5558F5E5" w14:textId="77777777" w:rsidR="004B7E44" w:rsidRPr="0023444C" w:rsidRDefault="00A45AFD" w:rsidP="004B7E44">
      <w:r w:rsidRPr="0023444C">
        <w:rPr>
          <w:noProof/>
          <w:lang w:bidi="en-GB"/>
        </w:rPr>
        <w:drawing>
          <wp:anchor distT="0" distB="0" distL="114300" distR="114300" simplePos="0" relativeHeight="251658240" behindDoc="1" locked="0" layoutInCell="1" allowOverlap="1" wp14:anchorId="739033A9" wp14:editId="07C11EBD">
            <wp:simplePos x="0" y="0"/>
            <wp:positionH relativeFrom="column">
              <wp:posOffset>-729204</wp:posOffset>
            </wp:positionH>
            <wp:positionV relativeFrom="page">
              <wp:posOffset>14373</wp:posOffset>
            </wp:positionV>
            <wp:extent cx="7576457" cy="11232515"/>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76457" cy="11232515"/>
                    </a:xfrm>
                    <a:prstGeom prst="rect">
                      <a:avLst/>
                    </a:prstGeom>
                  </pic:spPr>
                </pic:pic>
              </a:graphicData>
            </a:graphic>
            <wp14:sizeRelH relativeFrom="margin">
              <wp14:pctWidth>0</wp14:pctWidth>
            </wp14:sizeRelH>
            <wp14:sizeRelV relativeFrom="margin">
              <wp14:pctHeight>0</wp14:pctHeight>
            </wp14:sizeRelV>
          </wp:anchor>
        </w:drawing>
      </w:r>
      <w:r w:rsidR="004B7E44" w:rsidRPr="0023444C">
        <w:rPr>
          <w:noProof/>
          <w:lang w:bidi="en-GB"/>
        </w:rPr>
        <mc:AlternateContent>
          <mc:Choice Requires="wps">
            <w:drawing>
              <wp:anchor distT="0" distB="0" distL="114300" distR="114300" simplePos="0" relativeHeight="251659264" behindDoc="1" locked="0" layoutInCell="1" allowOverlap="1" wp14:anchorId="63589E55" wp14:editId="59BF11FF">
                <wp:simplePos x="0" y="0"/>
                <wp:positionH relativeFrom="column">
                  <wp:posOffset>-731520</wp:posOffset>
                </wp:positionH>
                <wp:positionV relativeFrom="page">
                  <wp:posOffset>2059940</wp:posOffset>
                </wp:positionV>
                <wp:extent cx="6748145" cy="5984875"/>
                <wp:effectExtent l="0" t="0" r="0" b="0"/>
                <wp:wrapNone/>
                <wp:docPr id="2" name="Rectangle 2" descr="colou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rgbClr val="006DA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2188" id="Rectangle 2" o:spid="_x0000_s1026" alt="colou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" fillcolor="#006dae" stroked="f" strokeweight="2pt">
                <w10:wrap anchory="page"/>
              </v:rect>
            </w:pict>
          </mc:Fallback>
        </mc:AlternateContent>
      </w:r>
    </w:p>
    <w:p w14:paraId="50DE3339" w14:textId="77777777" w:rsidR="00DB3A35" w:rsidRPr="00DB3A35" w:rsidRDefault="003D1F6F" w:rsidP="00DB3A35">
      <w:pPr>
        <w:spacing w:after="200"/>
        <w:rPr>
          <w:lang w:bidi="en-GB"/>
        </w:rPr>
      </w:pPr>
      <w:r w:rsidRPr="0023444C">
        <w:rPr>
          <w:noProof/>
          <w:lang w:bidi="en-GB"/>
        </w:rPr>
        <w:drawing>
          <wp:anchor distT="0" distB="0" distL="114300" distR="114300" simplePos="0" relativeHeight="251660288" behindDoc="0" locked="0" layoutInCell="1" allowOverlap="1" wp14:anchorId="12224BCA" wp14:editId="48C24A4A">
            <wp:simplePos x="0" y="0"/>
            <wp:positionH relativeFrom="column">
              <wp:posOffset>-106227</wp:posOffset>
            </wp:positionH>
            <wp:positionV relativeFrom="paragraph">
              <wp:posOffset>7980680</wp:posOffset>
            </wp:positionV>
            <wp:extent cx="1738800" cy="504000"/>
            <wp:effectExtent l="0" t="0" r="1270" b="4445"/>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8800" cy="504000"/>
                    </a:xfrm>
                    <a:prstGeom prst="rect">
                      <a:avLst/>
                    </a:prstGeom>
                  </pic:spPr>
                </pic:pic>
              </a:graphicData>
            </a:graphic>
            <wp14:sizeRelH relativeFrom="margin">
              <wp14:pctWidth>0</wp14:pctWidth>
            </wp14:sizeRelH>
            <wp14:sizeRelV relativeFrom="margin">
              <wp14:pctHeight>0</wp14:pctHeight>
            </wp14:sizeRelV>
          </wp:anchor>
        </w:drawing>
      </w:r>
      <w:r w:rsidR="004B7E44" w:rsidRPr="0023444C">
        <w:rPr>
          <w:lang w:bidi="en-GB"/>
        </w:rPr>
        <w:br w:type="page"/>
      </w:r>
      <w:bookmarkStart w:id="16" w:name="_Toc48807176"/>
    </w:p>
    <w:p w14:paraId="775FF429" w14:textId="77777777" w:rsidR="00933A0E" w:rsidRPr="00933A0E" w:rsidRDefault="003D1F6F" w:rsidP="00933A0E">
      <w:r>
        <w:lastRenderedPageBreak/>
        <w:t>Assignment 1</w:t>
      </w:r>
      <w:bookmarkStart w:id="17" w:name="_Toc48807177"/>
      <w:bookmarkEnd w:id="16"/>
    </w:p>
    <w:p w14:paraId="3C33D6C8" w14:textId="334EA7E9" w:rsidR="00E94B28" w:rsidRPr="0023444C" w:rsidRDefault="00E94B28" w:rsidP="00E94B28">
      <w:pPr>
        <w:pStyle w:val="Heading3"/>
        <w:rPr>
          <w:b/>
          <w:i w:val="0"/>
          <w:sz w:val="44"/>
        </w:rPr>
      </w:pPr>
      <w:r>
        <w:rPr>
          <w:b/>
          <w:i w:val="0"/>
          <w:sz w:val="44"/>
        </w:rPr>
        <w:t>Intro</w:t>
      </w:r>
      <w:r w:rsidR="001E030A">
        <w:rPr>
          <w:b/>
          <w:i w:val="0"/>
          <w:sz w:val="44"/>
        </w:rPr>
        <w:t>duction</w:t>
      </w:r>
    </w:p>
    <w:p w14:paraId="712F728C" w14:textId="444A5EEB" w:rsidR="001E030A" w:rsidRDefault="001E030A" w:rsidP="001E030A">
      <w:pPr>
        <w:rPr>
          <w:color w:val="auto"/>
        </w:rPr>
      </w:pPr>
    </w:p>
    <w:p w14:paraId="0856E70A" w14:textId="1F1ECDEF" w:rsidR="00160DB3" w:rsidRDefault="001E030A" w:rsidP="001E030A">
      <w:pPr>
        <w:rPr>
          <w:color w:val="auto"/>
        </w:rPr>
      </w:pPr>
      <w:r>
        <w:rPr>
          <w:color w:val="auto"/>
        </w:rPr>
        <w:t xml:space="preserve">With the </w:t>
      </w:r>
      <w:r w:rsidR="00E02B17">
        <w:rPr>
          <w:color w:val="auto"/>
        </w:rPr>
        <w:t xml:space="preserve">snowballing growth of globalization, local businesses find it quite challenging competing with </w:t>
      </w:r>
      <w:r w:rsidR="00160DB3">
        <w:rPr>
          <w:color w:val="auto"/>
        </w:rPr>
        <w:t>global markets</w:t>
      </w:r>
      <w:r w:rsidR="00E02B17">
        <w:rPr>
          <w:color w:val="auto"/>
        </w:rPr>
        <w:t xml:space="preserve">. One such area that has suffered significantly is retail. </w:t>
      </w:r>
      <w:r w:rsidR="00160DB3">
        <w:rPr>
          <w:color w:val="auto"/>
        </w:rPr>
        <w:t>Small and medium scale business may not necessarily have the capital or motivation to hire a team of analyst. Nevertheless, they can still do some elementary analysis, customer segmentation and even predict the growth of their business.</w:t>
      </w:r>
    </w:p>
    <w:p w14:paraId="4483ADB3" w14:textId="77777777" w:rsidR="00160DB3" w:rsidRDefault="00160DB3" w:rsidP="001E030A">
      <w:pPr>
        <w:rPr>
          <w:color w:val="auto"/>
        </w:rPr>
      </w:pPr>
    </w:p>
    <w:p w14:paraId="64E45D56" w14:textId="2E489D91" w:rsidR="00731B4B" w:rsidRDefault="001E030A" w:rsidP="001E030A">
      <w:pPr>
        <w:rPr>
          <w:color w:val="auto"/>
          <w:lang w:val="en-AU"/>
        </w:rPr>
      </w:pPr>
      <w:r w:rsidRPr="001E030A">
        <w:rPr>
          <w:color w:val="auto"/>
        </w:rPr>
        <w:t>The focus of this project will be on analysing a retail</w:t>
      </w:r>
      <w:r w:rsidR="00160DB3">
        <w:rPr>
          <w:color w:val="auto"/>
        </w:rPr>
        <w:t xml:space="preserve"> store’s</w:t>
      </w:r>
      <w:r w:rsidRPr="001E030A">
        <w:rPr>
          <w:color w:val="auto"/>
        </w:rPr>
        <w:t xml:space="preserve"> customer data</w:t>
      </w:r>
      <w:r w:rsidR="00160DB3">
        <w:rPr>
          <w:color w:val="auto"/>
        </w:rPr>
        <w:t>base</w:t>
      </w:r>
      <w:r w:rsidRPr="001E030A">
        <w:rPr>
          <w:color w:val="auto"/>
        </w:rPr>
        <w:t xml:space="preserve"> to understand customer behaviour </w:t>
      </w:r>
      <w:r w:rsidRPr="001E030A">
        <w:rPr>
          <w:color w:val="auto"/>
          <w:lang w:val="en-AU"/>
        </w:rPr>
        <w:t>using metrics such as conversion rate</w:t>
      </w:r>
      <w:r w:rsidR="006A2259">
        <w:rPr>
          <w:color w:val="auto"/>
          <w:lang w:val="en-AU"/>
        </w:rPr>
        <w:t xml:space="preserve"> </w:t>
      </w:r>
      <w:r w:rsidRPr="001E030A">
        <w:rPr>
          <w:color w:val="auto"/>
          <w:lang w:val="en-AU"/>
        </w:rPr>
        <w:t xml:space="preserve">and total amount spent in recent transactions. </w:t>
      </w:r>
    </w:p>
    <w:p w14:paraId="7A75EDE4" w14:textId="77777777" w:rsidR="00731B4B" w:rsidRDefault="00731B4B" w:rsidP="001E030A">
      <w:pPr>
        <w:rPr>
          <w:color w:val="auto"/>
          <w:lang w:val="en-AU"/>
        </w:rPr>
      </w:pPr>
    </w:p>
    <w:p w14:paraId="5E662A47" w14:textId="4D6492CA" w:rsidR="00731B4B" w:rsidRDefault="00731B4B" w:rsidP="00731B4B">
      <w:pPr>
        <w:pStyle w:val="ListParagraph"/>
        <w:numPr>
          <w:ilvl w:val="0"/>
          <w:numId w:val="8"/>
        </w:numPr>
        <w:rPr>
          <w:color w:val="auto"/>
          <w:lang w:val="en-AU"/>
        </w:rPr>
      </w:pPr>
      <w:r>
        <w:rPr>
          <w:color w:val="auto"/>
          <w:lang w:val="en-AU"/>
        </w:rPr>
        <w:t xml:space="preserve">The </w:t>
      </w:r>
      <w:r w:rsidR="006A2259">
        <w:rPr>
          <w:color w:val="auto"/>
          <w:lang w:val="en-AU"/>
        </w:rPr>
        <w:t>app</w:t>
      </w:r>
      <w:r>
        <w:rPr>
          <w:color w:val="auto"/>
          <w:lang w:val="en-AU"/>
        </w:rPr>
        <w:t xml:space="preserve"> will also look into which categories of product are more prone to returns</w:t>
      </w:r>
      <w:r w:rsidR="00266781">
        <w:rPr>
          <w:color w:val="auto"/>
          <w:lang w:val="en-AU"/>
        </w:rPr>
        <w:t xml:space="preserve"> and which age groups are more likely to return.</w:t>
      </w:r>
    </w:p>
    <w:p w14:paraId="2494B5C4" w14:textId="1337FD62" w:rsidR="00731B4B" w:rsidRDefault="006A2259" w:rsidP="00731B4B">
      <w:pPr>
        <w:pStyle w:val="ListParagraph"/>
        <w:numPr>
          <w:ilvl w:val="0"/>
          <w:numId w:val="8"/>
        </w:numPr>
        <w:rPr>
          <w:color w:val="auto"/>
          <w:lang w:val="en-AU"/>
        </w:rPr>
      </w:pPr>
      <w:r>
        <w:rPr>
          <w:color w:val="auto"/>
          <w:lang w:val="en-AU"/>
        </w:rPr>
        <w:t>T</w:t>
      </w:r>
      <w:r w:rsidR="00731B4B">
        <w:rPr>
          <w:color w:val="auto"/>
          <w:lang w:val="en-AU"/>
        </w:rPr>
        <w:t xml:space="preserve">rend analysis will be done to identify seasonality and overall growth. </w:t>
      </w:r>
    </w:p>
    <w:p w14:paraId="213BAB03" w14:textId="13CB0D92" w:rsidR="006A2259" w:rsidRDefault="006A2259" w:rsidP="006A2259">
      <w:pPr>
        <w:pStyle w:val="ListParagraph"/>
        <w:numPr>
          <w:ilvl w:val="0"/>
          <w:numId w:val="8"/>
        </w:numPr>
        <w:rPr>
          <w:color w:val="auto"/>
          <w:lang w:val="en-AU"/>
        </w:rPr>
      </w:pPr>
      <w:r>
        <w:rPr>
          <w:color w:val="auto"/>
          <w:lang w:val="en-AU"/>
        </w:rPr>
        <w:t>Finally, f</w:t>
      </w:r>
      <w:r w:rsidRPr="00731B4B">
        <w:rPr>
          <w:color w:val="auto"/>
          <w:lang w:val="en-AU"/>
        </w:rPr>
        <w:t>actors such as gender, age and location will be used as explanatory variables to analyse the effect on customer’s buying decision.</w:t>
      </w:r>
    </w:p>
    <w:p w14:paraId="1F6C851F" w14:textId="77777777" w:rsidR="006A2259" w:rsidRPr="006A2259" w:rsidRDefault="006A2259" w:rsidP="006A2259">
      <w:pPr>
        <w:ind w:left="360"/>
        <w:rPr>
          <w:color w:val="auto"/>
          <w:lang w:val="en-AU"/>
        </w:rPr>
      </w:pPr>
    </w:p>
    <w:p w14:paraId="59F7EB86" w14:textId="77777777" w:rsidR="001E030A" w:rsidRPr="001E030A" w:rsidRDefault="001E030A" w:rsidP="001E030A">
      <w:pPr>
        <w:rPr>
          <w:color w:val="auto"/>
          <w:lang w:val="en-AU"/>
        </w:rPr>
      </w:pPr>
    </w:p>
    <w:p w14:paraId="178847AE" w14:textId="4F064293" w:rsidR="001E030A" w:rsidRDefault="001E030A" w:rsidP="00160DB3">
      <w:pPr>
        <w:rPr>
          <w:color w:val="auto"/>
          <w:lang w:val="en-AU"/>
        </w:rPr>
      </w:pPr>
      <w:r w:rsidRPr="001E030A">
        <w:rPr>
          <w:color w:val="auto"/>
          <w:lang w:val="en-AU"/>
        </w:rPr>
        <w:t>The analysis done can be used for customer segmentation to provide exclusive offers to existing customers and build a model for customer retention.</w:t>
      </w:r>
    </w:p>
    <w:p w14:paraId="2FE36F9B" w14:textId="77777777" w:rsidR="00E94B28" w:rsidRDefault="00E94B28" w:rsidP="004B7E44">
      <w:pPr>
        <w:pStyle w:val="Heading3"/>
        <w:rPr>
          <w:b/>
          <w:i w:val="0"/>
          <w:sz w:val="44"/>
        </w:rPr>
      </w:pPr>
    </w:p>
    <w:p w14:paraId="3726BCA9" w14:textId="2DF3C6DC" w:rsidR="004B7E44" w:rsidRPr="006A2259" w:rsidRDefault="003D1F6F" w:rsidP="004B7E44">
      <w:pPr>
        <w:pStyle w:val="Heading3"/>
        <w:rPr>
          <w:b/>
          <w:i w:val="0"/>
          <w:sz w:val="40"/>
          <w:szCs w:val="40"/>
        </w:rPr>
      </w:pPr>
      <w:r w:rsidRPr="006A2259">
        <w:rPr>
          <w:b/>
          <w:i w:val="0"/>
          <w:sz w:val="40"/>
          <w:szCs w:val="40"/>
        </w:rPr>
        <w:t>D</w:t>
      </w:r>
      <w:r w:rsidR="00D520B3" w:rsidRPr="006A2259">
        <w:rPr>
          <w:b/>
          <w:i w:val="0"/>
          <w:sz w:val="40"/>
          <w:szCs w:val="40"/>
        </w:rPr>
        <w:t xml:space="preserve">ata </w:t>
      </w:r>
      <w:r w:rsidR="0015266F" w:rsidRPr="006A2259">
        <w:rPr>
          <w:b/>
          <w:i w:val="0"/>
          <w:sz w:val="40"/>
          <w:szCs w:val="40"/>
        </w:rPr>
        <w:t xml:space="preserve">Checking &amp; </w:t>
      </w:r>
      <w:r w:rsidR="00D520B3" w:rsidRPr="006A2259">
        <w:rPr>
          <w:b/>
          <w:i w:val="0"/>
          <w:sz w:val="40"/>
          <w:szCs w:val="40"/>
        </w:rPr>
        <w:t>Wrangling</w:t>
      </w:r>
      <w:bookmarkEnd w:id="17"/>
    </w:p>
    <w:p w14:paraId="64206B4C" w14:textId="77777777" w:rsidR="004B7E44" w:rsidRPr="0023444C" w:rsidRDefault="004B7E44" w:rsidP="004B7E44">
      <w:pPr>
        <w:rPr>
          <w:rFonts w:eastAsia="Times New Roman"/>
        </w:rPr>
      </w:pPr>
    </w:p>
    <w:p w14:paraId="08728C51" w14:textId="05C07188" w:rsidR="00CC11A4" w:rsidRDefault="00CC11A4" w:rsidP="004A74B0">
      <w:pPr>
        <w:rPr>
          <w:color w:val="auto"/>
        </w:rPr>
      </w:pPr>
      <w:r>
        <w:rPr>
          <w:color w:val="auto"/>
        </w:rPr>
        <w:t>The data used in this report is collected from an anonymous retail store and can be accessed through</w:t>
      </w:r>
      <w:r w:rsidR="00BA44FD">
        <w:rPr>
          <w:color w:val="auto"/>
        </w:rPr>
        <w:t xml:space="preserve"> </w:t>
      </w:r>
      <w:hyperlink r:id="rId10" w:history="1">
        <w:r w:rsidRPr="00BA44FD">
          <w:rPr>
            <w:rStyle w:val="Hyperlink"/>
          </w:rPr>
          <w:t>Kaggle</w:t>
        </w:r>
      </w:hyperlink>
      <w:r w:rsidR="00BA44FD">
        <w:rPr>
          <w:color w:val="auto"/>
        </w:rPr>
        <w:t>.</w:t>
      </w:r>
      <w:r>
        <w:rPr>
          <w:color w:val="auto"/>
        </w:rPr>
        <w:t xml:space="preserve"> </w:t>
      </w:r>
    </w:p>
    <w:p w14:paraId="7A358B1A" w14:textId="73264D1E" w:rsidR="00CC11A4" w:rsidRDefault="00CC11A4" w:rsidP="004A74B0">
      <w:pPr>
        <w:rPr>
          <w:color w:val="auto"/>
        </w:rPr>
      </w:pPr>
    </w:p>
    <w:p w14:paraId="2AC71F7D" w14:textId="77777777" w:rsidR="00CC11A4" w:rsidRPr="00501028" w:rsidRDefault="00CC11A4" w:rsidP="00CC11A4">
      <w:pPr>
        <w:rPr>
          <w:color w:val="161718" w:themeColor="text1"/>
        </w:rPr>
      </w:pPr>
      <w:r>
        <w:rPr>
          <w:color w:val="161718" w:themeColor="text1"/>
        </w:rPr>
        <w:t>The data contains 3 csv files from which selected features will be combined to answer the analysis questions.</w:t>
      </w:r>
    </w:p>
    <w:p w14:paraId="340FCCF0" w14:textId="77777777" w:rsidR="00CC11A4" w:rsidRDefault="00CC11A4" w:rsidP="00CC11A4">
      <w:pPr>
        <w:rPr>
          <w:color w:val="161718" w:themeColor="text1"/>
        </w:rPr>
      </w:pPr>
    </w:p>
    <w:p w14:paraId="5D35D473" w14:textId="77777777" w:rsidR="00CC11A4" w:rsidRPr="00CD1E48" w:rsidRDefault="00CC11A4" w:rsidP="00CC11A4">
      <w:pPr>
        <w:numPr>
          <w:ilvl w:val="0"/>
          <w:numId w:val="9"/>
        </w:numPr>
        <w:rPr>
          <w:color w:val="161718" w:themeColor="text1"/>
          <w:lang w:val="en-AU"/>
        </w:rPr>
      </w:pPr>
      <w:r w:rsidRPr="00CD1E48">
        <w:rPr>
          <w:color w:val="161718" w:themeColor="text1"/>
          <w:lang w:val="en-AU"/>
        </w:rPr>
        <w:t xml:space="preserve">Customer: Customer information </w:t>
      </w:r>
      <w:r>
        <w:rPr>
          <w:color w:val="161718" w:themeColor="text1"/>
          <w:lang w:val="en-AU"/>
        </w:rPr>
        <w:t>- 5K row x 4 columns</w:t>
      </w:r>
    </w:p>
    <w:p w14:paraId="752421A1" w14:textId="77777777" w:rsidR="00CC11A4" w:rsidRPr="00CD1E48" w:rsidRDefault="00CC11A4" w:rsidP="00CC11A4">
      <w:pPr>
        <w:numPr>
          <w:ilvl w:val="0"/>
          <w:numId w:val="9"/>
        </w:numPr>
        <w:rPr>
          <w:color w:val="161718" w:themeColor="text1"/>
          <w:lang w:val="en-AU"/>
        </w:rPr>
      </w:pPr>
      <w:r w:rsidRPr="00CD1E48">
        <w:rPr>
          <w:color w:val="161718" w:themeColor="text1"/>
          <w:lang w:val="en-AU"/>
        </w:rPr>
        <w:t>Transaction: Transaction of customers</w:t>
      </w:r>
      <w:r>
        <w:rPr>
          <w:color w:val="161718" w:themeColor="text1"/>
          <w:lang w:val="en-AU"/>
        </w:rPr>
        <w:t xml:space="preserve"> - 23K row x 10 columns</w:t>
      </w:r>
    </w:p>
    <w:p w14:paraId="062B263C" w14:textId="77777777" w:rsidR="00CC11A4" w:rsidRDefault="00CC11A4" w:rsidP="00CC11A4">
      <w:pPr>
        <w:numPr>
          <w:ilvl w:val="0"/>
          <w:numId w:val="9"/>
        </w:numPr>
        <w:rPr>
          <w:color w:val="161718" w:themeColor="text1"/>
          <w:lang w:val="en-AU"/>
        </w:rPr>
      </w:pPr>
      <w:r w:rsidRPr="00CD1E48">
        <w:rPr>
          <w:color w:val="161718" w:themeColor="text1"/>
          <w:lang w:val="en-AU"/>
        </w:rPr>
        <w:t>Product Hierarchy: Product information</w:t>
      </w:r>
      <w:r>
        <w:rPr>
          <w:color w:val="161718" w:themeColor="text1"/>
          <w:lang w:val="en-AU"/>
        </w:rPr>
        <w:t xml:space="preserve"> - 23 row x 4 columns</w:t>
      </w:r>
    </w:p>
    <w:p w14:paraId="1F696EA9" w14:textId="77777777" w:rsidR="00CC11A4" w:rsidRDefault="00CC11A4" w:rsidP="004A74B0">
      <w:pPr>
        <w:rPr>
          <w:color w:val="auto"/>
        </w:rPr>
      </w:pPr>
    </w:p>
    <w:p w14:paraId="1AB53472" w14:textId="77777777" w:rsidR="00CC5EF8" w:rsidRDefault="00CC5EF8" w:rsidP="004A74B0">
      <w:pPr>
        <w:rPr>
          <w:color w:val="auto"/>
        </w:rPr>
      </w:pPr>
    </w:p>
    <w:p w14:paraId="6CAAF4E0" w14:textId="77777777" w:rsidR="00CC5EF8" w:rsidRDefault="00CC5EF8" w:rsidP="004A74B0">
      <w:pPr>
        <w:rPr>
          <w:color w:val="auto"/>
        </w:rPr>
      </w:pPr>
    </w:p>
    <w:p w14:paraId="78D481CD" w14:textId="77777777" w:rsidR="00CC5EF8" w:rsidRDefault="00CC5EF8" w:rsidP="004A74B0">
      <w:pPr>
        <w:rPr>
          <w:color w:val="auto"/>
        </w:rPr>
      </w:pPr>
    </w:p>
    <w:p w14:paraId="32C883DA" w14:textId="758134D3" w:rsidR="00CC11A4" w:rsidRDefault="002378DA" w:rsidP="004A74B0">
      <w:pPr>
        <w:rPr>
          <w:noProof/>
          <w:color w:val="auto"/>
        </w:rPr>
      </w:pPr>
      <w:r>
        <w:rPr>
          <w:color w:val="auto"/>
        </w:rPr>
        <w:lastRenderedPageBreak/>
        <w:t xml:space="preserve">After Initial Examination of Data in R, it was discovered that although relatively clean, there were some issues with the data. </w:t>
      </w:r>
      <w:r w:rsidR="004A74B0">
        <w:rPr>
          <w:color w:val="auto"/>
        </w:rPr>
        <w:t xml:space="preserve">The </w:t>
      </w:r>
      <w:r w:rsidR="00CC11A4" w:rsidRPr="00CC11A4">
        <w:rPr>
          <w:i/>
          <w:iCs/>
          <w:color w:val="auto"/>
        </w:rPr>
        <w:t>customer</w:t>
      </w:r>
      <w:r w:rsidR="00CC11A4">
        <w:rPr>
          <w:color w:val="auto"/>
        </w:rPr>
        <w:t xml:space="preserve"> dataset had some missing values in “</w:t>
      </w:r>
      <w:r w:rsidR="00CC11A4" w:rsidRPr="00CC11A4">
        <w:rPr>
          <w:i/>
          <w:iCs/>
          <w:color w:val="auto"/>
        </w:rPr>
        <w:t>Gender</w:t>
      </w:r>
      <w:r w:rsidR="00CC11A4">
        <w:rPr>
          <w:color w:val="auto"/>
        </w:rPr>
        <w:t>” and “</w:t>
      </w:r>
      <w:r w:rsidR="00CC11A4" w:rsidRPr="00CC11A4">
        <w:rPr>
          <w:i/>
          <w:iCs/>
          <w:color w:val="auto"/>
        </w:rPr>
        <w:t>city_code</w:t>
      </w:r>
      <w:r w:rsidR="00CC11A4">
        <w:rPr>
          <w:color w:val="auto"/>
        </w:rPr>
        <w:t>” columns as shown below.</w:t>
      </w:r>
      <w:r w:rsidR="00CC11A4" w:rsidRPr="00CC11A4">
        <w:rPr>
          <w:noProof/>
          <w:color w:val="auto"/>
        </w:rPr>
        <w:t xml:space="preserve"> </w:t>
      </w:r>
    </w:p>
    <w:p w14:paraId="7DCC3769" w14:textId="1F2C60FC" w:rsidR="00FF79AD" w:rsidRPr="00FF79AD" w:rsidRDefault="00FF79AD" w:rsidP="00FF79AD">
      <w:pPr>
        <w:pStyle w:val="Caption"/>
        <w:keepNext/>
        <w:jc w:val="center"/>
        <w:rPr>
          <w:sz w:val="24"/>
          <w:szCs w:val="24"/>
        </w:rPr>
      </w:pPr>
      <w:r w:rsidRPr="00FF79AD">
        <w:rPr>
          <w:sz w:val="24"/>
          <w:szCs w:val="24"/>
        </w:rPr>
        <w:t xml:space="preserve">Figure </w:t>
      </w:r>
      <w:r w:rsidRPr="00FF79AD">
        <w:rPr>
          <w:sz w:val="24"/>
          <w:szCs w:val="24"/>
        </w:rPr>
        <w:fldChar w:fldCharType="begin"/>
      </w:r>
      <w:r w:rsidRPr="00FF79AD">
        <w:rPr>
          <w:sz w:val="24"/>
          <w:szCs w:val="24"/>
        </w:rPr>
        <w:instrText xml:space="preserve"> SEQ Figure \* ARABIC </w:instrText>
      </w:r>
      <w:r w:rsidRPr="00FF79AD">
        <w:rPr>
          <w:sz w:val="24"/>
          <w:szCs w:val="24"/>
        </w:rPr>
        <w:fldChar w:fldCharType="separate"/>
      </w:r>
      <w:r w:rsidR="00C863E8">
        <w:rPr>
          <w:noProof/>
          <w:sz w:val="24"/>
          <w:szCs w:val="24"/>
        </w:rPr>
        <w:t>1</w:t>
      </w:r>
      <w:r w:rsidRPr="00FF79AD">
        <w:rPr>
          <w:sz w:val="24"/>
          <w:szCs w:val="24"/>
        </w:rPr>
        <w:fldChar w:fldCharType="end"/>
      </w:r>
      <w:r w:rsidRPr="00FF79AD">
        <w:rPr>
          <w:sz w:val="24"/>
          <w:szCs w:val="24"/>
        </w:rPr>
        <w:t>: Missing values visualization in Customer</w:t>
      </w:r>
    </w:p>
    <w:p w14:paraId="5C3BD6A7" w14:textId="55CCBF97" w:rsidR="00966DAC" w:rsidRDefault="00FF79AD" w:rsidP="004A74B0">
      <w:pPr>
        <w:rPr>
          <w:color w:val="auto"/>
        </w:rPr>
      </w:pPr>
      <w:r>
        <w:rPr>
          <w:noProof/>
          <w:color w:val="auto"/>
        </w:rPr>
        <w:drawing>
          <wp:inline distT="0" distB="0" distL="0" distR="0" wp14:anchorId="2ADEF719" wp14:editId="51B71D2F">
            <wp:extent cx="6097270" cy="37649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97270" cy="3764915"/>
                    </a:xfrm>
                    <a:prstGeom prst="rect">
                      <a:avLst/>
                    </a:prstGeom>
                  </pic:spPr>
                </pic:pic>
              </a:graphicData>
            </a:graphic>
          </wp:inline>
        </w:drawing>
      </w:r>
    </w:p>
    <w:p w14:paraId="1169E00A" w14:textId="1EF50FD4" w:rsidR="00CC11A4" w:rsidRDefault="00CC11A4" w:rsidP="004A74B0">
      <w:pPr>
        <w:rPr>
          <w:color w:val="auto"/>
        </w:rPr>
      </w:pPr>
    </w:p>
    <w:p w14:paraId="06C2B325" w14:textId="12A9080C" w:rsidR="00FF79AD" w:rsidRPr="00FF79AD" w:rsidRDefault="00FF79AD" w:rsidP="00FF79AD">
      <w:pPr>
        <w:pStyle w:val="Caption"/>
        <w:keepNext/>
        <w:jc w:val="center"/>
        <w:rPr>
          <w:sz w:val="24"/>
          <w:szCs w:val="24"/>
        </w:rPr>
      </w:pPr>
      <w:r w:rsidRPr="00FF79AD">
        <w:rPr>
          <w:sz w:val="24"/>
          <w:szCs w:val="24"/>
        </w:rPr>
        <w:t xml:space="preserve">Table </w:t>
      </w:r>
      <w:r w:rsidRPr="00FF79AD">
        <w:rPr>
          <w:sz w:val="24"/>
          <w:szCs w:val="24"/>
        </w:rPr>
        <w:fldChar w:fldCharType="begin"/>
      </w:r>
      <w:r w:rsidRPr="00FF79AD">
        <w:rPr>
          <w:sz w:val="24"/>
          <w:szCs w:val="24"/>
        </w:rPr>
        <w:instrText xml:space="preserve"> SEQ Table \* ARABIC </w:instrText>
      </w:r>
      <w:r w:rsidRPr="00FF79AD">
        <w:rPr>
          <w:sz w:val="24"/>
          <w:szCs w:val="24"/>
        </w:rPr>
        <w:fldChar w:fldCharType="separate"/>
      </w:r>
      <w:r w:rsidR="00C863E8">
        <w:rPr>
          <w:noProof/>
          <w:sz w:val="24"/>
          <w:szCs w:val="24"/>
        </w:rPr>
        <w:t>1</w:t>
      </w:r>
      <w:r w:rsidRPr="00FF79AD">
        <w:rPr>
          <w:sz w:val="24"/>
          <w:szCs w:val="24"/>
        </w:rPr>
        <w:fldChar w:fldCharType="end"/>
      </w:r>
      <w:r w:rsidRPr="00FF79AD">
        <w:rPr>
          <w:sz w:val="24"/>
          <w:szCs w:val="24"/>
        </w:rPr>
        <w:t>: Missing Values in Customer</w:t>
      </w:r>
    </w:p>
    <w:p w14:paraId="3A6CF8FB" w14:textId="357AC84B" w:rsidR="006B3958" w:rsidRDefault="00FF79AD" w:rsidP="004A74B0">
      <w:pPr>
        <w:rPr>
          <w:color w:val="auto"/>
        </w:rPr>
      </w:pPr>
      <w:r>
        <w:rPr>
          <w:noProof/>
          <w:color w:val="auto"/>
        </w:rPr>
        <w:drawing>
          <wp:inline distT="0" distB="0" distL="0" distR="0" wp14:anchorId="23B44A7B" wp14:editId="0ADF598A">
            <wp:extent cx="6097270" cy="150241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97270" cy="1502410"/>
                    </a:xfrm>
                    <a:prstGeom prst="rect">
                      <a:avLst/>
                    </a:prstGeom>
                  </pic:spPr>
                </pic:pic>
              </a:graphicData>
            </a:graphic>
          </wp:inline>
        </w:drawing>
      </w:r>
    </w:p>
    <w:p w14:paraId="4262B1D3" w14:textId="77777777" w:rsidR="00FF79AD" w:rsidRDefault="00FF79AD" w:rsidP="004A74B0">
      <w:pPr>
        <w:rPr>
          <w:color w:val="auto"/>
        </w:rPr>
      </w:pPr>
    </w:p>
    <w:p w14:paraId="61B0BDF8" w14:textId="299EE2F8" w:rsidR="00CC11A4" w:rsidRDefault="00CC11A4" w:rsidP="004A74B0">
      <w:pPr>
        <w:rPr>
          <w:color w:val="auto"/>
        </w:rPr>
      </w:pPr>
    </w:p>
    <w:p w14:paraId="1B6B9AE1" w14:textId="17274A57" w:rsidR="00CC11A4" w:rsidRDefault="00CC11A4" w:rsidP="004A74B0">
      <w:pPr>
        <w:rPr>
          <w:color w:val="auto"/>
        </w:rPr>
      </w:pPr>
    </w:p>
    <w:p w14:paraId="0FDE0ECC" w14:textId="3B6945D0" w:rsidR="00FF79AD" w:rsidRDefault="00FF79AD" w:rsidP="004A74B0">
      <w:pPr>
        <w:rPr>
          <w:color w:val="auto"/>
        </w:rPr>
      </w:pPr>
      <w:r>
        <w:rPr>
          <w:color w:val="auto"/>
        </w:rPr>
        <w:t xml:space="preserve">Figure 1 shows that the missing data is less than 0.1% </w:t>
      </w:r>
      <w:r w:rsidR="00076037">
        <w:rPr>
          <w:color w:val="auto"/>
        </w:rPr>
        <w:t>and the missing observations can be seen in Table 1.</w:t>
      </w:r>
      <w:r w:rsidR="00880885">
        <w:rPr>
          <w:color w:val="auto"/>
        </w:rPr>
        <w:t xml:space="preserve"> Also, the values in gender columns were changed from abbreviations to full form which is shown later in </w:t>
      </w:r>
      <w:r w:rsidR="00F91B29">
        <w:rPr>
          <w:color w:val="auto"/>
        </w:rPr>
        <w:t>Table 4</w:t>
      </w:r>
      <w:r w:rsidR="00880885">
        <w:rPr>
          <w:color w:val="auto"/>
        </w:rPr>
        <w:t>.</w:t>
      </w:r>
    </w:p>
    <w:p w14:paraId="63DFA302" w14:textId="77777777" w:rsidR="00076037" w:rsidRDefault="00076037" w:rsidP="004A74B0">
      <w:pPr>
        <w:rPr>
          <w:color w:val="auto"/>
        </w:rPr>
      </w:pPr>
    </w:p>
    <w:p w14:paraId="4AC11C86" w14:textId="21ACC6B9" w:rsidR="004A74B0" w:rsidRDefault="00076037" w:rsidP="004A74B0">
      <w:pPr>
        <w:rPr>
          <w:color w:val="auto"/>
        </w:rPr>
      </w:pPr>
      <w:r>
        <w:rPr>
          <w:color w:val="auto"/>
        </w:rPr>
        <w:t xml:space="preserve">Furthermore, the </w:t>
      </w:r>
      <w:r w:rsidRPr="00076037">
        <w:rPr>
          <w:i/>
          <w:iCs/>
          <w:color w:val="auto"/>
        </w:rPr>
        <w:t>tran_date</w:t>
      </w:r>
      <w:r>
        <w:rPr>
          <w:color w:val="auto"/>
        </w:rPr>
        <w:t xml:space="preserve"> column in the </w:t>
      </w:r>
      <w:r w:rsidRPr="00076037">
        <w:rPr>
          <w:i/>
          <w:iCs/>
          <w:color w:val="auto"/>
        </w:rPr>
        <w:t>Transaction</w:t>
      </w:r>
      <w:r>
        <w:rPr>
          <w:color w:val="auto"/>
        </w:rPr>
        <w:t xml:space="preserve"> dataset was stored in multiple formats and required tidying up as shown below</w:t>
      </w:r>
    </w:p>
    <w:p w14:paraId="00418112" w14:textId="6C013467" w:rsidR="00076037" w:rsidRDefault="00076037" w:rsidP="004A74B0">
      <w:pPr>
        <w:rPr>
          <w:color w:val="auto"/>
        </w:rPr>
      </w:pPr>
    </w:p>
    <w:p w14:paraId="59F9FFCC" w14:textId="09883D5E" w:rsidR="00076037" w:rsidRPr="00076037" w:rsidRDefault="00076037" w:rsidP="00076037">
      <w:pPr>
        <w:pStyle w:val="Caption"/>
        <w:keepNext/>
        <w:jc w:val="center"/>
        <w:rPr>
          <w:sz w:val="24"/>
          <w:szCs w:val="24"/>
        </w:rPr>
      </w:pPr>
      <w:r w:rsidRPr="00076037">
        <w:rPr>
          <w:sz w:val="24"/>
          <w:szCs w:val="24"/>
        </w:rPr>
        <w:lastRenderedPageBreak/>
        <w:t xml:space="preserve">Table </w:t>
      </w:r>
      <w:r w:rsidRPr="00076037">
        <w:rPr>
          <w:sz w:val="24"/>
          <w:szCs w:val="24"/>
        </w:rPr>
        <w:fldChar w:fldCharType="begin"/>
      </w:r>
      <w:r w:rsidRPr="00076037">
        <w:rPr>
          <w:sz w:val="24"/>
          <w:szCs w:val="24"/>
        </w:rPr>
        <w:instrText xml:space="preserve"> SEQ Table \* ARABIC </w:instrText>
      </w:r>
      <w:r w:rsidRPr="00076037">
        <w:rPr>
          <w:sz w:val="24"/>
          <w:szCs w:val="24"/>
        </w:rPr>
        <w:fldChar w:fldCharType="separate"/>
      </w:r>
      <w:r w:rsidR="00C863E8">
        <w:rPr>
          <w:noProof/>
          <w:sz w:val="24"/>
          <w:szCs w:val="24"/>
        </w:rPr>
        <w:t>2</w:t>
      </w:r>
      <w:r w:rsidRPr="00076037">
        <w:rPr>
          <w:sz w:val="24"/>
          <w:szCs w:val="24"/>
        </w:rPr>
        <w:fldChar w:fldCharType="end"/>
      </w:r>
      <w:r w:rsidRPr="00076037">
        <w:rPr>
          <w:sz w:val="24"/>
          <w:szCs w:val="24"/>
        </w:rPr>
        <w:t>: Glimpse of the transactions</w:t>
      </w:r>
    </w:p>
    <w:p w14:paraId="05443B59" w14:textId="2F197016" w:rsidR="00076037" w:rsidRDefault="00076037" w:rsidP="004A74B0">
      <w:pPr>
        <w:rPr>
          <w:color w:val="auto"/>
        </w:rPr>
      </w:pPr>
      <w:r>
        <w:rPr>
          <w:noProof/>
          <w:color w:val="auto"/>
        </w:rPr>
        <w:drawing>
          <wp:inline distT="0" distB="0" distL="0" distR="0" wp14:anchorId="7DEDD3BB" wp14:editId="52F357DF">
            <wp:extent cx="6457950" cy="1434577"/>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5109" cy="1453939"/>
                    </a:xfrm>
                    <a:prstGeom prst="rect">
                      <a:avLst/>
                    </a:prstGeom>
                  </pic:spPr>
                </pic:pic>
              </a:graphicData>
            </a:graphic>
          </wp:inline>
        </w:drawing>
      </w:r>
    </w:p>
    <w:p w14:paraId="0441F234" w14:textId="2F4781D8" w:rsidR="004A74B0" w:rsidRDefault="004A74B0" w:rsidP="004A74B0">
      <w:pPr>
        <w:rPr>
          <w:color w:val="auto"/>
        </w:rPr>
      </w:pPr>
    </w:p>
    <w:p w14:paraId="2DB4BBEA" w14:textId="77777777" w:rsidR="00BD68E0" w:rsidRDefault="00BD68E0" w:rsidP="004A74B0">
      <w:pPr>
        <w:rPr>
          <w:color w:val="auto"/>
        </w:rPr>
      </w:pPr>
    </w:p>
    <w:p w14:paraId="654D045F" w14:textId="0999DEA5" w:rsidR="00BD68E0" w:rsidRDefault="00BD68E0" w:rsidP="004A74B0">
      <w:pPr>
        <w:rPr>
          <w:color w:val="auto"/>
        </w:rPr>
      </w:pPr>
      <w:r>
        <w:rPr>
          <w:color w:val="auto"/>
        </w:rPr>
        <w:t xml:space="preserve">The </w:t>
      </w:r>
      <w:r w:rsidRPr="00BD68E0">
        <w:rPr>
          <w:i/>
          <w:iCs/>
          <w:color w:val="auto"/>
        </w:rPr>
        <w:t>tran_date</w:t>
      </w:r>
      <w:r>
        <w:rPr>
          <w:color w:val="auto"/>
        </w:rPr>
        <w:t xml:space="preserve"> variable was fixed using </w:t>
      </w:r>
      <w:r w:rsidRPr="00BD68E0">
        <w:rPr>
          <w:i/>
          <w:iCs/>
          <w:color w:val="auto"/>
        </w:rPr>
        <w:t>parse_date_time</w:t>
      </w:r>
      <w:r>
        <w:rPr>
          <w:color w:val="auto"/>
        </w:rPr>
        <w:t xml:space="preserve"> function in R which formatted the variable uniformly and changed the variable to </w:t>
      </w:r>
      <w:r w:rsidRPr="00F91B29">
        <w:rPr>
          <w:i/>
          <w:iCs/>
          <w:color w:val="auto"/>
        </w:rPr>
        <w:t>datetype</w:t>
      </w:r>
      <w:r>
        <w:rPr>
          <w:color w:val="auto"/>
        </w:rPr>
        <w:t xml:space="preserve"> so that it can be used for further analysis.</w:t>
      </w:r>
    </w:p>
    <w:p w14:paraId="6EFF2339" w14:textId="77777777" w:rsidR="00BD68E0" w:rsidRDefault="00BD68E0" w:rsidP="004A74B0">
      <w:pPr>
        <w:rPr>
          <w:color w:val="auto"/>
        </w:rPr>
      </w:pPr>
    </w:p>
    <w:p w14:paraId="5A60C8EF" w14:textId="6701C410" w:rsidR="00076037" w:rsidRPr="00076037" w:rsidRDefault="00076037" w:rsidP="00076037">
      <w:pPr>
        <w:pStyle w:val="Caption"/>
        <w:keepNext/>
        <w:jc w:val="center"/>
        <w:rPr>
          <w:sz w:val="24"/>
          <w:szCs w:val="24"/>
        </w:rPr>
      </w:pPr>
      <w:r w:rsidRPr="00076037">
        <w:rPr>
          <w:sz w:val="24"/>
          <w:szCs w:val="24"/>
        </w:rPr>
        <w:t xml:space="preserve">Table </w:t>
      </w:r>
      <w:r w:rsidRPr="00076037">
        <w:rPr>
          <w:sz w:val="24"/>
          <w:szCs w:val="24"/>
        </w:rPr>
        <w:fldChar w:fldCharType="begin"/>
      </w:r>
      <w:r w:rsidRPr="00076037">
        <w:rPr>
          <w:sz w:val="24"/>
          <w:szCs w:val="24"/>
        </w:rPr>
        <w:instrText xml:space="preserve"> SEQ Table \* ARABIC </w:instrText>
      </w:r>
      <w:r w:rsidRPr="00076037">
        <w:rPr>
          <w:sz w:val="24"/>
          <w:szCs w:val="24"/>
        </w:rPr>
        <w:fldChar w:fldCharType="separate"/>
      </w:r>
      <w:r w:rsidR="00C863E8">
        <w:rPr>
          <w:noProof/>
          <w:sz w:val="24"/>
          <w:szCs w:val="24"/>
        </w:rPr>
        <w:t>3</w:t>
      </w:r>
      <w:r w:rsidRPr="00076037">
        <w:rPr>
          <w:sz w:val="24"/>
          <w:szCs w:val="24"/>
        </w:rPr>
        <w:fldChar w:fldCharType="end"/>
      </w:r>
      <w:r w:rsidRPr="00076037">
        <w:rPr>
          <w:sz w:val="24"/>
          <w:szCs w:val="24"/>
        </w:rPr>
        <w:t>: Glimpse of the transaction (Cleaned)</w:t>
      </w:r>
    </w:p>
    <w:p w14:paraId="4FEEB959" w14:textId="568A3DAE" w:rsidR="00076037" w:rsidRDefault="00076037" w:rsidP="00DB3A35">
      <w:pPr>
        <w:rPr>
          <w:color w:val="auto"/>
        </w:rPr>
      </w:pPr>
      <w:r>
        <w:rPr>
          <w:noProof/>
          <w:color w:val="auto"/>
        </w:rPr>
        <w:drawing>
          <wp:inline distT="0" distB="0" distL="0" distR="0" wp14:anchorId="106D1A66" wp14:editId="30F86C0C">
            <wp:extent cx="6534005" cy="1446028"/>
            <wp:effectExtent l="0" t="0" r="0" b="190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79620" cy="1456123"/>
                    </a:xfrm>
                    <a:prstGeom prst="rect">
                      <a:avLst/>
                    </a:prstGeom>
                  </pic:spPr>
                </pic:pic>
              </a:graphicData>
            </a:graphic>
          </wp:inline>
        </w:drawing>
      </w:r>
    </w:p>
    <w:p w14:paraId="454F11E4" w14:textId="056E2F59" w:rsidR="00BD68E0" w:rsidRDefault="00BD68E0" w:rsidP="00DB3A35">
      <w:pPr>
        <w:rPr>
          <w:color w:val="auto"/>
        </w:rPr>
      </w:pPr>
    </w:p>
    <w:p w14:paraId="6F1B22CD" w14:textId="32D69601" w:rsidR="00BD68E0" w:rsidRDefault="00BD68E0" w:rsidP="00DB3A35">
      <w:pPr>
        <w:rPr>
          <w:color w:val="auto"/>
        </w:rPr>
      </w:pPr>
      <w:r>
        <w:rPr>
          <w:color w:val="auto"/>
        </w:rPr>
        <w:t xml:space="preserve">The Table 3 shows cleaned </w:t>
      </w:r>
      <w:r w:rsidRPr="00BD68E0">
        <w:rPr>
          <w:i/>
          <w:iCs/>
          <w:color w:val="auto"/>
        </w:rPr>
        <w:t>tran_date</w:t>
      </w:r>
      <w:r>
        <w:rPr>
          <w:color w:val="auto"/>
        </w:rPr>
        <w:t xml:space="preserve"> column for the same observations.</w:t>
      </w:r>
    </w:p>
    <w:p w14:paraId="6D458073" w14:textId="1E5DB5B0" w:rsidR="00880885" w:rsidRDefault="00880885" w:rsidP="00DB3A35">
      <w:pPr>
        <w:rPr>
          <w:color w:val="auto"/>
        </w:rPr>
      </w:pPr>
    </w:p>
    <w:p w14:paraId="0C0FE8CC" w14:textId="78FAB1BA" w:rsidR="00880885" w:rsidRDefault="00880885" w:rsidP="00DB3A35">
      <w:pPr>
        <w:rPr>
          <w:color w:val="auto"/>
        </w:rPr>
      </w:pPr>
      <w:r>
        <w:rPr>
          <w:color w:val="auto"/>
        </w:rPr>
        <w:t xml:space="preserve">Finally, the cleaned </w:t>
      </w:r>
      <w:r w:rsidR="00F91B29" w:rsidRPr="00301124">
        <w:rPr>
          <w:i/>
          <w:iCs/>
          <w:color w:val="auto"/>
        </w:rPr>
        <w:t>Customer</w:t>
      </w:r>
      <w:r w:rsidR="00F91B29">
        <w:rPr>
          <w:color w:val="auto"/>
        </w:rPr>
        <w:t xml:space="preserve"> and </w:t>
      </w:r>
      <w:r w:rsidR="00F91B29" w:rsidRPr="00301124">
        <w:rPr>
          <w:i/>
          <w:iCs/>
          <w:color w:val="auto"/>
        </w:rPr>
        <w:t>Transaction</w:t>
      </w:r>
      <w:r>
        <w:rPr>
          <w:color w:val="auto"/>
        </w:rPr>
        <w:t xml:space="preserve"> </w:t>
      </w:r>
      <w:r w:rsidR="00301124">
        <w:rPr>
          <w:color w:val="auto"/>
        </w:rPr>
        <w:t xml:space="preserve">datasets </w:t>
      </w:r>
      <w:r>
        <w:rPr>
          <w:color w:val="auto"/>
        </w:rPr>
        <w:t>were merged</w:t>
      </w:r>
      <w:r w:rsidR="00F91B29">
        <w:rPr>
          <w:color w:val="auto"/>
        </w:rPr>
        <w:t xml:space="preserve"> together (by </w:t>
      </w:r>
      <w:r w:rsidR="00F91B29" w:rsidRPr="00F91B29">
        <w:rPr>
          <w:i/>
          <w:iCs/>
          <w:color w:val="auto"/>
        </w:rPr>
        <w:t>customer_id)</w:t>
      </w:r>
      <w:r w:rsidR="00F91B29">
        <w:rPr>
          <w:color w:val="auto"/>
        </w:rPr>
        <w:t xml:space="preserve"> and again </w:t>
      </w:r>
      <w:r w:rsidR="00301124">
        <w:rPr>
          <w:color w:val="auto"/>
        </w:rPr>
        <w:t xml:space="preserve">merged </w:t>
      </w:r>
      <w:r>
        <w:rPr>
          <w:color w:val="auto"/>
        </w:rPr>
        <w:t xml:space="preserve">with the already clean </w:t>
      </w:r>
      <w:r w:rsidR="00F91B29">
        <w:rPr>
          <w:color w:val="auto"/>
        </w:rPr>
        <w:t>Product</w:t>
      </w:r>
      <w:r>
        <w:rPr>
          <w:color w:val="auto"/>
        </w:rPr>
        <w:t xml:space="preserve"> dataset</w:t>
      </w:r>
      <w:r w:rsidR="00F91B29">
        <w:rPr>
          <w:color w:val="auto"/>
        </w:rPr>
        <w:t xml:space="preserve"> (by </w:t>
      </w:r>
      <w:r w:rsidR="00F91B29" w:rsidRPr="00F91B29">
        <w:rPr>
          <w:i/>
          <w:iCs/>
          <w:color w:val="auto"/>
        </w:rPr>
        <w:t>prod_cat_code</w:t>
      </w:r>
      <w:r w:rsidR="00F91B29">
        <w:rPr>
          <w:color w:val="auto"/>
        </w:rPr>
        <w:t>)</w:t>
      </w:r>
      <w:r>
        <w:rPr>
          <w:color w:val="auto"/>
        </w:rPr>
        <w:t xml:space="preserve"> using the </w:t>
      </w:r>
      <w:r w:rsidRPr="00F91B29">
        <w:rPr>
          <w:i/>
          <w:iCs/>
          <w:color w:val="auto"/>
        </w:rPr>
        <w:t>merge</w:t>
      </w:r>
      <w:r>
        <w:rPr>
          <w:color w:val="auto"/>
        </w:rPr>
        <w:t xml:space="preserve"> function and the</w:t>
      </w:r>
      <w:r w:rsidR="00F91B29">
        <w:rPr>
          <w:color w:val="auto"/>
        </w:rPr>
        <w:t xml:space="preserve"> duplicates were removed with </w:t>
      </w:r>
      <w:r w:rsidR="00F91B29" w:rsidRPr="00F91B29">
        <w:rPr>
          <w:i/>
          <w:iCs/>
          <w:color w:val="auto"/>
        </w:rPr>
        <w:t>distinct</w:t>
      </w:r>
      <w:r w:rsidR="00F91B29">
        <w:rPr>
          <w:color w:val="auto"/>
        </w:rPr>
        <w:t xml:space="preserve"> function. </w:t>
      </w:r>
      <w:r w:rsidR="00301124">
        <w:rPr>
          <w:color w:val="auto"/>
        </w:rPr>
        <w:t xml:space="preserve">Two new columns </w:t>
      </w:r>
      <w:r w:rsidR="00301124" w:rsidRPr="00301124">
        <w:rPr>
          <w:i/>
          <w:iCs/>
          <w:color w:val="auto"/>
        </w:rPr>
        <w:t>age</w:t>
      </w:r>
      <w:r w:rsidR="00301124">
        <w:rPr>
          <w:color w:val="auto"/>
        </w:rPr>
        <w:t xml:space="preserve"> and </w:t>
      </w:r>
      <w:r w:rsidR="00301124" w:rsidRPr="00301124">
        <w:rPr>
          <w:i/>
          <w:iCs/>
          <w:color w:val="auto"/>
        </w:rPr>
        <w:t>age_group</w:t>
      </w:r>
      <w:r w:rsidR="00301124">
        <w:rPr>
          <w:color w:val="auto"/>
        </w:rPr>
        <w:t xml:space="preserve"> were also created using </w:t>
      </w:r>
      <w:r w:rsidR="00301124" w:rsidRPr="00301124">
        <w:rPr>
          <w:i/>
          <w:iCs/>
          <w:color w:val="auto"/>
        </w:rPr>
        <w:t>mutate()</w:t>
      </w:r>
      <w:r w:rsidR="00301124">
        <w:rPr>
          <w:color w:val="auto"/>
        </w:rPr>
        <w:t xml:space="preserve"> function in R. The variable age was created with </w:t>
      </w:r>
      <w:r w:rsidR="00301124" w:rsidRPr="00301124">
        <w:rPr>
          <w:i/>
          <w:iCs/>
          <w:color w:val="auto"/>
        </w:rPr>
        <w:t>age_calc()</w:t>
      </w:r>
      <w:r w:rsidR="00301124">
        <w:rPr>
          <w:color w:val="auto"/>
        </w:rPr>
        <w:t xml:space="preserve"> function and </w:t>
      </w:r>
      <w:r w:rsidR="00301124" w:rsidRPr="00301124">
        <w:rPr>
          <w:i/>
          <w:iCs/>
          <w:color w:val="auto"/>
        </w:rPr>
        <w:t>age_group</w:t>
      </w:r>
      <w:r w:rsidR="00301124">
        <w:rPr>
          <w:color w:val="auto"/>
        </w:rPr>
        <w:t xml:space="preserve"> was created using </w:t>
      </w:r>
      <w:r w:rsidR="00301124" w:rsidRPr="00301124">
        <w:rPr>
          <w:i/>
          <w:iCs/>
          <w:color w:val="auto"/>
        </w:rPr>
        <w:t>cut()</w:t>
      </w:r>
      <w:r w:rsidR="00301124">
        <w:rPr>
          <w:color w:val="auto"/>
        </w:rPr>
        <w:t xml:space="preserve"> function. </w:t>
      </w:r>
      <w:r w:rsidR="00F91B29">
        <w:rPr>
          <w:color w:val="auto"/>
        </w:rPr>
        <w:t>The</w:t>
      </w:r>
      <w:r>
        <w:rPr>
          <w:color w:val="auto"/>
        </w:rPr>
        <w:t xml:space="preserve"> final dataset displays product and customer information for every transaction</w:t>
      </w:r>
      <w:r w:rsidR="00F91B29">
        <w:rPr>
          <w:color w:val="auto"/>
        </w:rPr>
        <w:t xml:space="preserve"> as visible in Table 4.</w:t>
      </w:r>
    </w:p>
    <w:p w14:paraId="072EF60D" w14:textId="77777777" w:rsidR="00F91B29" w:rsidRDefault="00F91B29" w:rsidP="00DB3A35">
      <w:pPr>
        <w:rPr>
          <w:color w:val="auto"/>
        </w:rPr>
      </w:pPr>
    </w:p>
    <w:p w14:paraId="1124E1A8" w14:textId="2F4D7ABB" w:rsidR="00DB3A35" w:rsidRPr="00301124" w:rsidRDefault="00F91B29" w:rsidP="00301124">
      <w:pPr>
        <w:pStyle w:val="Caption"/>
        <w:keepNext/>
        <w:jc w:val="center"/>
        <w:rPr>
          <w:sz w:val="24"/>
          <w:szCs w:val="24"/>
        </w:rPr>
      </w:pPr>
      <w:r w:rsidRPr="00F91B29">
        <w:rPr>
          <w:sz w:val="24"/>
          <w:szCs w:val="24"/>
        </w:rPr>
        <w:t xml:space="preserve">Table </w:t>
      </w:r>
      <w:r w:rsidRPr="00F91B29">
        <w:rPr>
          <w:sz w:val="24"/>
          <w:szCs w:val="24"/>
        </w:rPr>
        <w:fldChar w:fldCharType="begin"/>
      </w:r>
      <w:r w:rsidRPr="00F91B29">
        <w:rPr>
          <w:sz w:val="24"/>
          <w:szCs w:val="24"/>
        </w:rPr>
        <w:instrText xml:space="preserve"> SEQ Table \* ARABIC </w:instrText>
      </w:r>
      <w:r w:rsidRPr="00F91B29">
        <w:rPr>
          <w:sz w:val="24"/>
          <w:szCs w:val="24"/>
        </w:rPr>
        <w:fldChar w:fldCharType="separate"/>
      </w:r>
      <w:r w:rsidR="00C863E8">
        <w:rPr>
          <w:noProof/>
          <w:sz w:val="24"/>
          <w:szCs w:val="24"/>
        </w:rPr>
        <w:t>4</w:t>
      </w:r>
      <w:r w:rsidRPr="00F91B29">
        <w:rPr>
          <w:sz w:val="24"/>
          <w:szCs w:val="24"/>
        </w:rPr>
        <w:fldChar w:fldCharType="end"/>
      </w:r>
      <w:r w:rsidRPr="00F91B29">
        <w:rPr>
          <w:sz w:val="24"/>
          <w:szCs w:val="24"/>
        </w:rPr>
        <w:t>: Glim</w:t>
      </w:r>
      <w:r w:rsidR="00C863E8">
        <w:rPr>
          <w:sz w:val="24"/>
          <w:szCs w:val="24"/>
        </w:rPr>
        <w:t>p</w:t>
      </w:r>
      <w:r w:rsidRPr="00F91B29">
        <w:rPr>
          <w:sz w:val="24"/>
          <w:szCs w:val="24"/>
        </w:rPr>
        <w:t>se of Final Merged Dataset</w:t>
      </w:r>
      <w:bookmarkStart w:id="18" w:name="_Toc48807178"/>
    </w:p>
    <w:p w14:paraId="4A1374D0" w14:textId="76C5A5C4" w:rsidR="00CB73DA" w:rsidRDefault="00301124" w:rsidP="002378DA">
      <w:pPr>
        <w:pStyle w:val="Heading3"/>
        <w:rPr>
          <w:b/>
          <w:i w:val="0"/>
          <w:sz w:val="44"/>
        </w:rPr>
      </w:pPr>
      <w:r>
        <w:rPr>
          <w:b/>
          <w:i w:val="0"/>
          <w:noProof/>
          <w:sz w:val="44"/>
        </w:rPr>
        <w:drawing>
          <wp:inline distT="0" distB="0" distL="0" distR="0" wp14:anchorId="177541CC" wp14:editId="6EF0BEA6">
            <wp:extent cx="6097270" cy="11385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7270" cy="1138555"/>
                    </a:xfrm>
                    <a:prstGeom prst="rect">
                      <a:avLst/>
                    </a:prstGeom>
                  </pic:spPr>
                </pic:pic>
              </a:graphicData>
            </a:graphic>
          </wp:inline>
        </w:drawing>
      </w:r>
    </w:p>
    <w:p w14:paraId="33D7B2D0" w14:textId="77777777" w:rsidR="00E47B1A" w:rsidRDefault="00E47B1A" w:rsidP="00E47B1A">
      <w:pPr>
        <w:rPr>
          <w:rFonts w:eastAsia="Times New Roman" w:cs="Times New Roman"/>
          <w:b/>
          <w:bCs/>
          <w:caps/>
          <w:color w:val="auto"/>
          <w:spacing w:val="20"/>
          <w:kern w:val="28"/>
          <w:sz w:val="24"/>
        </w:rPr>
      </w:pPr>
    </w:p>
    <w:p w14:paraId="44771C41" w14:textId="77777777" w:rsidR="00E47B1A" w:rsidRDefault="00E47B1A" w:rsidP="00E47B1A">
      <w:pPr>
        <w:rPr>
          <w:rFonts w:eastAsia="Times New Roman" w:cs="Times New Roman"/>
          <w:b/>
          <w:bCs/>
          <w:caps/>
          <w:color w:val="auto"/>
          <w:spacing w:val="20"/>
          <w:kern w:val="28"/>
          <w:sz w:val="24"/>
        </w:rPr>
      </w:pPr>
    </w:p>
    <w:p w14:paraId="79D90F4C" w14:textId="77777777" w:rsidR="00CC5EF8" w:rsidRDefault="00CC5EF8" w:rsidP="00E47B1A">
      <w:pPr>
        <w:rPr>
          <w:rFonts w:eastAsia="Times New Roman" w:cs="Times New Roman"/>
          <w:b/>
          <w:bCs/>
          <w:caps/>
          <w:color w:val="auto"/>
          <w:spacing w:val="20"/>
          <w:kern w:val="28"/>
          <w:sz w:val="24"/>
        </w:rPr>
      </w:pPr>
    </w:p>
    <w:p w14:paraId="29E1F4EF" w14:textId="35EAEA81" w:rsidR="006A2259" w:rsidRPr="006A2259" w:rsidRDefault="006A2259" w:rsidP="006A2259">
      <w:pPr>
        <w:pStyle w:val="Heading3"/>
        <w:rPr>
          <w:b/>
          <w:i w:val="0"/>
          <w:sz w:val="40"/>
          <w:szCs w:val="40"/>
        </w:rPr>
      </w:pPr>
      <w:r>
        <w:rPr>
          <w:b/>
          <w:i w:val="0"/>
          <w:sz w:val="40"/>
          <w:szCs w:val="40"/>
        </w:rPr>
        <w:t>Design</w:t>
      </w:r>
    </w:p>
    <w:p w14:paraId="50BD372D" w14:textId="05FA9E6E" w:rsidR="00E47B1A" w:rsidRDefault="00E47B1A" w:rsidP="00E47B1A">
      <w:pPr>
        <w:rPr>
          <w:rFonts w:eastAsia="Times New Roman" w:cs="Times New Roman"/>
          <w:b/>
          <w:bCs/>
          <w:caps/>
          <w:color w:val="auto"/>
          <w:spacing w:val="20"/>
          <w:kern w:val="28"/>
          <w:sz w:val="24"/>
        </w:rPr>
      </w:pPr>
    </w:p>
    <w:p w14:paraId="1372F7FE" w14:textId="62896C6B" w:rsidR="007530DC" w:rsidRDefault="007530DC" w:rsidP="006A2259">
      <w:pPr>
        <w:rPr>
          <w:color w:val="auto"/>
          <w:lang w:val="en-AU"/>
        </w:rPr>
      </w:pPr>
      <w:r>
        <w:rPr>
          <w:color w:val="auto"/>
          <w:lang w:val="en-AU"/>
        </w:rPr>
        <w:t xml:space="preserve">The </w:t>
      </w:r>
      <w:proofErr w:type="gramStart"/>
      <w:r>
        <w:rPr>
          <w:color w:val="auto"/>
          <w:lang w:val="en-AU"/>
        </w:rPr>
        <w:t>five design</w:t>
      </w:r>
      <w:proofErr w:type="gramEnd"/>
      <w:r>
        <w:rPr>
          <w:color w:val="auto"/>
          <w:lang w:val="en-AU"/>
        </w:rPr>
        <w:t xml:space="preserve"> sheet was referred to for designing the entire app. </w:t>
      </w:r>
    </w:p>
    <w:p w14:paraId="5787147D" w14:textId="686EF47A" w:rsidR="007530DC" w:rsidRDefault="007530DC" w:rsidP="006A2259">
      <w:pPr>
        <w:rPr>
          <w:color w:val="auto"/>
          <w:lang w:val="en-AU"/>
        </w:rPr>
      </w:pPr>
    </w:p>
    <w:p w14:paraId="19A31E1A" w14:textId="264AC71A" w:rsidR="007530DC" w:rsidRDefault="007530DC" w:rsidP="007530DC">
      <w:pPr>
        <w:tabs>
          <w:tab w:val="left" w:pos="2713"/>
        </w:tabs>
        <w:rPr>
          <w:color w:val="auto"/>
          <w:lang w:val="en-AU"/>
        </w:rPr>
      </w:pPr>
      <w:r w:rsidRPr="007530DC">
        <w:rPr>
          <w:b/>
          <w:bCs/>
          <w:color w:val="auto"/>
          <w:lang w:val="en-AU"/>
        </w:rPr>
        <w:t>First Sheet</w:t>
      </w:r>
      <w:r>
        <w:rPr>
          <w:b/>
          <w:bCs/>
          <w:color w:val="auto"/>
          <w:lang w:val="en-AU"/>
        </w:rPr>
        <w:t xml:space="preserve"> : </w:t>
      </w:r>
      <w:r>
        <w:rPr>
          <w:color w:val="auto"/>
          <w:lang w:val="en-AU"/>
        </w:rPr>
        <w:t>This sheet explorers the various ideas and brainstorm all the possible questions that can be formed. Then the questions are categorized and properly sorted into 3 main tabs.</w:t>
      </w:r>
    </w:p>
    <w:p w14:paraId="1DC4F3CF" w14:textId="77777777" w:rsidR="006C0865" w:rsidRDefault="006C0865" w:rsidP="007530DC">
      <w:pPr>
        <w:tabs>
          <w:tab w:val="left" w:pos="2713"/>
        </w:tabs>
        <w:rPr>
          <w:color w:val="auto"/>
          <w:lang w:val="en-AU"/>
        </w:rPr>
      </w:pPr>
    </w:p>
    <w:p w14:paraId="60AEDC62" w14:textId="6F71ABD6" w:rsidR="006C0865" w:rsidRPr="006C0865" w:rsidRDefault="006C0865" w:rsidP="006C0865">
      <w:pPr>
        <w:pStyle w:val="Caption"/>
        <w:keepNext/>
        <w:jc w:val="center"/>
        <w:rPr>
          <w:sz w:val="24"/>
          <w:szCs w:val="24"/>
        </w:rPr>
      </w:pPr>
      <w:r w:rsidRPr="00E47B1A">
        <w:rPr>
          <w:sz w:val="24"/>
          <w:szCs w:val="24"/>
        </w:rPr>
        <w:t xml:space="preserve">Figure </w:t>
      </w:r>
      <w:r w:rsidRPr="00E47B1A">
        <w:rPr>
          <w:sz w:val="24"/>
          <w:szCs w:val="24"/>
        </w:rPr>
        <w:fldChar w:fldCharType="begin"/>
      </w:r>
      <w:r w:rsidRPr="00E47B1A">
        <w:rPr>
          <w:sz w:val="24"/>
          <w:szCs w:val="24"/>
        </w:rPr>
        <w:instrText xml:space="preserve"> SEQ Figure \* ARABIC </w:instrText>
      </w:r>
      <w:r w:rsidRPr="00E47B1A">
        <w:rPr>
          <w:sz w:val="24"/>
          <w:szCs w:val="24"/>
        </w:rPr>
        <w:fldChar w:fldCharType="separate"/>
      </w:r>
      <w:r>
        <w:rPr>
          <w:noProof/>
          <w:sz w:val="24"/>
          <w:szCs w:val="24"/>
        </w:rPr>
        <w:t>2</w:t>
      </w:r>
      <w:r w:rsidRPr="00E47B1A">
        <w:rPr>
          <w:sz w:val="24"/>
          <w:szCs w:val="24"/>
        </w:rPr>
        <w:fldChar w:fldCharType="end"/>
      </w:r>
      <w:r w:rsidRPr="00E47B1A">
        <w:rPr>
          <w:sz w:val="24"/>
          <w:szCs w:val="24"/>
        </w:rPr>
        <w:t xml:space="preserve">: </w:t>
      </w:r>
      <w:r>
        <w:rPr>
          <w:sz w:val="24"/>
          <w:szCs w:val="24"/>
        </w:rPr>
        <w:t>First sheet of the FDS</w:t>
      </w:r>
    </w:p>
    <w:p w14:paraId="568FDA73" w14:textId="39865A66" w:rsidR="007530DC" w:rsidRDefault="006C0865" w:rsidP="007530DC">
      <w:pPr>
        <w:tabs>
          <w:tab w:val="left" w:pos="2713"/>
        </w:tabs>
        <w:rPr>
          <w:color w:val="auto"/>
          <w:lang w:val="en-AU"/>
        </w:rPr>
      </w:pPr>
      <w:r>
        <w:rPr>
          <w:noProof/>
          <w:color w:val="auto"/>
          <w:lang w:val="en-AU"/>
        </w:rPr>
        <w:drawing>
          <wp:inline distT="0" distB="0" distL="0" distR="0" wp14:anchorId="7246C9CD" wp14:editId="7A8091D2">
            <wp:extent cx="6097270" cy="3423285"/>
            <wp:effectExtent l="0" t="0" r="0" b="571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7270" cy="3423285"/>
                    </a:xfrm>
                    <a:prstGeom prst="rect">
                      <a:avLst/>
                    </a:prstGeom>
                  </pic:spPr>
                </pic:pic>
              </a:graphicData>
            </a:graphic>
          </wp:inline>
        </w:drawing>
      </w:r>
    </w:p>
    <w:p w14:paraId="32C063FB" w14:textId="77777777" w:rsidR="006C0865" w:rsidRDefault="006C0865" w:rsidP="007530DC">
      <w:pPr>
        <w:tabs>
          <w:tab w:val="left" w:pos="2713"/>
        </w:tabs>
        <w:rPr>
          <w:b/>
          <w:bCs/>
          <w:color w:val="auto"/>
          <w:lang w:val="en-AU"/>
        </w:rPr>
      </w:pPr>
    </w:p>
    <w:p w14:paraId="3D8B954D" w14:textId="2F4986AD" w:rsidR="007530DC" w:rsidRPr="007530DC" w:rsidRDefault="007530DC" w:rsidP="007530DC">
      <w:pPr>
        <w:tabs>
          <w:tab w:val="left" w:pos="2713"/>
        </w:tabs>
        <w:rPr>
          <w:color w:val="auto"/>
        </w:rPr>
      </w:pPr>
      <w:r w:rsidRPr="007530DC">
        <w:rPr>
          <w:b/>
          <w:bCs/>
          <w:color w:val="auto"/>
          <w:lang w:val="en-AU"/>
        </w:rPr>
        <w:t>Second Sheet</w:t>
      </w:r>
      <w:r>
        <w:rPr>
          <w:rFonts w:eastAsia="Times New Roman" w:cs="Times New Roman"/>
          <w:b/>
          <w:bCs/>
          <w:caps/>
          <w:color w:val="auto"/>
          <w:spacing w:val="20"/>
          <w:kern w:val="28"/>
          <w:sz w:val="24"/>
        </w:rPr>
        <w:t xml:space="preserve"> : </w:t>
      </w:r>
      <w:r>
        <w:rPr>
          <w:color w:val="auto"/>
          <w:lang w:val="en-AU"/>
        </w:rPr>
        <w:t xml:space="preserve">This sheet expands of those ideas formed in the first sheet. </w:t>
      </w:r>
      <w:r w:rsidRPr="007530DC">
        <w:rPr>
          <w:color w:val="auto"/>
        </w:rPr>
        <w:t>Analysis will include best performing products and also which products are often returned.</w:t>
      </w:r>
    </w:p>
    <w:p w14:paraId="03A5CB69" w14:textId="34564658" w:rsidR="007530DC" w:rsidRDefault="007530DC" w:rsidP="007530DC">
      <w:pPr>
        <w:tabs>
          <w:tab w:val="left" w:pos="2713"/>
        </w:tabs>
        <w:rPr>
          <w:rFonts w:eastAsia="Times New Roman" w:cs="Times New Roman"/>
          <w:b/>
          <w:bCs/>
          <w:caps/>
          <w:color w:val="auto"/>
          <w:spacing w:val="20"/>
          <w:kern w:val="28"/>
          <w:sz w:val="24"/>
        </w:rPr>
      </w:pPr>
    </w:p>
    <w:p w14:paraId="3B32E480" w14:textId="0938FFA9" w:rsidR="006C0865" w:rsidRPr="006C0865" w:rsidRDefault="006C0865" w:rsidP="006C0865">
      <w:pPr>
        <w:tabs>
          <w:tab w:val="left" w:pos="2713"/>
        </w:tabs>
        <w:rPr>
          <w:color w:val="auto"/>
        </w:rPr>
      </w:pPr>
      <w:r>
        <w:rPr>
          <w:b/>
          <w:bCs/>
          <w:color w:val="auto"/>
          <w:lang w:val="en-AU"/>
        </w:rPr>
        <w:t>Third</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 xml:space="preserve">This sheet </w:t>
      </w:r>
      <w:r w:rsidRPr="006C0865">
        <w:rPr>
          <w:color w:val="auto"/>
        </w:rPr>
        <w:t>will focus on studying the business based on various attributes</w:t>
      </w:r>
      <w:r>
        <w:rPr>
          <w:color w:val="auto"/>
        </w:rPr>
        <w:t xml:space="preserve"> to get the trend line and sales prediction.</w:t>
      </w:r>
    </w:p>
    <w:p w14:paraId="6CD571F6" w14:textId="2A74CC28" w:rsidR="006C0865" w:rsidRDefault="006C0865" w:rsidP="007530DC">
      <w:pPr>
        <w:tabs>
          <w:tab w:val="left" w:pos="2713"/>
        </w:tabs>
        <w:rPr>
          <w:rFonts w:eastAsia="Times New Roman" w:cs="Times New Roman"/>
          <w:b/>
          <w:bCs/>
          <w:caps/>
          <w:color w:val="auto"/>
          <w:spacing w:val="20"/>
          <w:kern w:val="28"/>
          <w:sz w:val="24"/>
        </w:rPr>
      </w:pPr>
    </w:p>
    <w:p w14:paraId="2AF23308" w14:textId="2AB0523A" w:rsidR="006C0865" w:rsidRDefault="006C0865" w:rsidP="007530DC">
      <w:pPr>
        <w:tabs>
          <w:tab w:val="left" w:pos="2713"/>
        </w:tabs>
        <w:rPr>
          <w:color w:val="auto"/>
        </w:rPr>
      </w:pPr>
      <w:r>
        <w:rPr>
          <w:b/>
          <w:bCs/>
          <w:color w:val="auto"/>
          <w:lang w:val="en-AU"/>
        </w:rPr>
        <w:t>Fourth</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 xml:space="preserve">This sheet </w:t>
      </w:r>
      <w:r>
        <w:rPr>
          <w:color w:val="auto"/>
        </w:rPr>
        <w:t>looks at</w:t>
      </w:r>
      <w:r w:rsidRPr="006C0865">
        <w:rPr>
          <w:color w:val="auto"/>
        </w:rPr>
        <w:t xml:space="preserve"> which customers are at risk to allow for a customer retention program</w:t>
      </w:r>
      <w:r>
        <w:rPr>
          <w:color w:val="auto"/>
        </w:rPr>
        <w:t>.</w:t>
      </w:r>
    </w:p>
    <w:p w14:paraId="6905548B" w14:textId="77777777" w:rsidR="006C0865" w:rsidRDefault="006C0865" w:rsidP="007530DC">
      <w:pPr>
        <w:tabs>
          <w:tab w:val="left" w:pos="2713"/>
        </w:tabs>
        <w:rPr>
          <w:rFonts w:eastAsia="Times New Roman" w:cs="Times New Roman"/>
          <w:b/>
          <w:bCs/>
          <w:caps/>
          <w:color w:val="auto"/>
          <w:spacing w:val="20"/>
          <w:kern w:val="28"/>
          <w:sz w:val="24"/>
        </w:rPr>
      </w:pPr>
    </w:p>
    <w:p w14:paraId="16288457" w14:textId="71661F3B" w:rsidR="006C0865" w:rsidRPr="007530DC" w:rsidRDefault="006C0865" w:rsidP="006C0865">
      <w:pPr>
        <w:tabs>
          <w:tab w:val="left" w:pos="2713"/>
        </w:tabs>
        <w:rPr>
          <w:color w:val="auto"/>
        </w:rPr>
      </w:pPr>
      <w:r>
        <w:rPr>
          <w:rFonts w:eastAsia="Times New Roman" w:cs="Times New Roman"/>
          <w:b/>
          <w:bCs/>
          <w:caps/>
          <w:color w:val="auto"/>
          <w:spacing w:val="20"/>
          <w:kern w:val="28"/>
          <w:sz w:val="24"/>
        </w:rPr>
        <w:t xml:space="preserve"> </w:t>
      </w:r>
      <w:r>
        <w:rPr>
          <w:b/>
          <w:bCs/>
          <w:color w:val="auto"/>
          <w:lang w:val="en-AU"/>
        </w:rPr>
        <w:t>Fifth</w:t>
      </w:r>
      <w:r w:rsidRPr="007530DC">
        <w:rPr>
          <w:b/>
          <w:bCs/>
          <w:color w:val="auto"/>
          <w:lang w:val="en-AU"/>
        </w:rPr>
        <w:t xml:space="preserve"> Sheet</w:t>
      </w:r>
      <w:r>
        <w:rPr>
          <w:rFonts w:eastAsia="Times New Roman" w:cs="Times New Roman"/>
          <w:b/>
          <w:bCs/>
          <w:caps/>
          <w:color w:val="auto"/>
          <w:spacing w:val="20"/>
          <w:kern w:val="28"/>
          <w:sz w:val="24"/>
        </w:rPr>
        <w:t xml:space="preserve"> : </w:t>
      </w:r>
      <w:r>
        <w:rPr>
          <w:color w:val="auto"/>
          <w:lang w:val="en-AU"/>
        </w:rPr>
        <w:t>Finally, the last sheet combines the three approaches and pick the best parts out of the individual sections.</w:t>
      </w:r>
    </w:p>
    <w:p w14:paraId="5AAEB87B" w14:textId="2B69CD68" w:rsidR="006C0865" w:rsidRPr="006A2259" w:rsidRDefault="006C0865" w:rsidP="007530DC">
      <w:pPr>
        <w:tabs>
          <w:tab w:val="left" w:pos="2713"/>
        </w:tabs>
        <w:rPr>
          <w:rFonts w:eastAsia="Times New Roman" w:cs="Times New Roman"/>
          <w:b/>
          <w:bCs/>
          <w:caps/>
          <w:color w:val="auto"/>
          <w:spacing w:val="20"/>
          <w:kern w:val="28"/>
          <w:sz w:val="24"/>
        </w:rPr>
      </w:pPr>
    </w:p>
    <w:p w14:paraId="26F4D789" w14:textId="7DC7BE8C" w:rsidR="007530DC" w:rsidRPr="00856836" w:rsidRDefault="007530DC" w:rsidP="00E47B1A">
      <w:pPr>
        <w:rPr>
          <w:rFonts w:eastAsia="Times New Roman" w:cs="Times New Roman"/>
          <w:b/>
          <w:bCs/>
          <w:caps/>
          <w:color w:val="auto"/>
          <w:spacing w:val="20"/>
          <w:kern w:val="28"/>
          <w:sz w:val="24"/>
        </w:rPr>
      </w:pPr>
    </w:p>
    <w:p w14:paraId="0FDB316D" w14:textId="5957E2B0" w:rsidR="00E47B1A" w:rsidRDefault="00E47B1A" w:rsidP="002378DA">
      <w:pPr>
        <w:pStyle w:val="Heading3"/>
        <w:rPr>
          <w:b/>
          <w:i w:val="0"/>
          <w:sz w:val="44"/>
        </w:rPr>
      </w:pPr>
    </w:p>
    <w:p w14:paraId="19130A42" w14:textId="1B1F25D5" w:rsidR="00E47B1A" w:rsidRDefault="00E47B1A" w:rsidP="002378DA">
      <w:pPr>
        <w:pStyle w:val="Heading3"/>
        <w:rPr>
          <w:b/>
          <w:i w:val="0"/>
          <w:sz w:val="44"/>
        </w:rPr>
      </w:pPr>
    </w:p>
    <w:p w14:paraId="00FA9AF2" w14:textId="3AB6E151" w:rsidR="000877B5" w:rsidRDefault="006C0865" w:rsidP="000877B5">
      <w:pPr>
        <w:rPr>
          <w:color w:val="auto"/>
        </w:rPr>
      </w:pPr>
      <w:r>
        <w:rPr>
          <w:color w:val="auto"/>
        </w:rPr>
        <w:t>For the design of the app, a tabular structure was put into place. All the individual modules were included as tabs of the app</w:t>
      </w:r>
      <w:r w:rsidR="009C1122">
        <w:rPr>
          <w:color w:val="auto"/>
        </w:rPr>
        <w:t xml:space="preserve"> with individual UI elements relevant for each tab</w:t>
      </w:r>
      <w:r w:rsidR="000A6074">
        <w:rPr>
          <w:color w:val="auto"/>
        </w:rPr>
        <w:t>.</w:t>
      </w:r>
    </w:p>
    <w:p w14:paraId="14EEA37D" w14:textId="77777777" w:rsidR="00BD3D04" w:rsidRDefault="00BD3D04" w:rsidP="000877B5">
      <w:pPr>
        <w:rPr>
          <w:color w:val="auto"/>
        </w:rPr>
      </w:pPr>
    </w:p>
    <w:p w14:paraId="7B2243F5" w14:textId="73807B98" w:rsidR="00E86513" w:rsidRDefault="00BD3D04" w:rsidP="000877B5">
      <w:pPr>
        <w:rPr>
          <w:color w:val="auto"/>
        </w:rPr>
      </w:pPr>
      <w:r>
        <w:rPr>
          <w:noProof/>
          <w:color w:val="auto"/>
        </w:rPr>
        <w:drawing>
          <wp:inline distT="0" distB="0" distL="0" distR="0" wp14:anchorId="23125A1A" wp14:editId="0D5ABF98">
            <wp:extent cx="6097270" cy="4617720"/>
            <wp:effectExtent l="0" t="0" r="0" b="508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7270" cy="4617720"/>
                    </a:xfrm>
                    <a:prstGeom prst="rect">
                      <a:avLst/>
                    </a:prstGeom>
                  </pic:spPr>
                </pic:pic>
              </a:graphicData>
            </a:graphic>
          </wp:inline>
        </w:drawing>
      </w:r>
    </w:p>
    <w:p w14:paraId="77A12998" w14:textId="6D74F3B9" w:rsidR="000A6074" w:rsidRDefault="000A6074" w:rsidP="000877B5">
      <w:pPr>
        <w:rPr>
          <w:color w:val="auto"/>
        </w:rPr>
      </w:pPr>
    </w:p>
    <w:p w14:paraId="47745165" w14:textId="50D8589B" w:rsidR="000A6074" w:rsidRDefault="000A6074" w:rsidP="000877B5">
      <w:pPr>
        <w:rPr>
          <w:color w:val="auto"/>
        </w:rPr>
      </w:pPr>
      <w:r w:rsidRPr="000A6074">
        <w:rPr>
          <w:b/>
          <w:bCs/>
          <w:color w:val="auto"/>
        </w:rPr>
        <w:t>Product Analysis</w:t>
      </w:r>
      <w:r>
        <w:rPr>
          <w:b/>
          <w:bCs/>
          <w:color w:val="auto"/>
        </w:rPr>
        <w:t xml:space="preserve"> : </w:t>
      </w:r>
      <w:r>
        <w:rPr>
          <w:color w:val="auto"/>
        </w:rPr>
        <w:t>This is the first module of the app which used bar plots to explore the retail chains data for patterns in products sold based on their category. A shiny sidebar layout was used for the UI part of the app where the user could enter the time period and category that they are interested in exploring.</w:t>
      </w:r>
      <w:r w:rsidR="009C1122">
        <w:rPr>
          <w:color w:val="auto"/>
        </w:rPr>
        <w:t xml:space="preserve"> Sub-tab panels were included for this part to reduce the overall visual bulk of the app. The tabs explored sales and returns with bar plots and pie charts.</w:t>
      </w:r>
    </w:p>
    <w:p w14:paraId="03C36D36" w14:textId="7B416942" w:rsidR="000A6074" w:rsidRDefault="000A6074" w:rsidP="000877B5">
      <w:pPr>
        <w:rPr>
          <w:color w:val="auto"/>
        </w:rPr>
      </w:pPr>
    </w:p>
    <w:p w14:paraId="17701578" w14:textId="16CC13CB" w:rsidR="000A6074" w:rsidRDefault="000A6074" w:rsidP="000877B5">
      <w:pPr>
        <w:rPr>
          <w:color w:val="auto"/>
        </w:rPr>
      </w:pPr>
      <w:r w:rsidRPr="000A6074">
        <w:rPr>
          <w:b/>
          <w:bCs/>
          <w:color w:val="auto"/>
        </w:rPr>
        <w:t>Business Analysis :</w:t>
      </w:r>
      <w:r>
        <w:rPr>
          <w:b/>
          <w:bCs/>
          <w:color w:val="auto"/>
        </w:rPr>
        <w:t xml:space="preserve"> </w:t>
      </w:r>
      <w:r>
        <w:rPr>
          <w:color w:val="auto"/>
        </w:rPr>
        <w:t xml:space="preserve">This module explores the performance of the business in various product categories with a time series line plot. The line-plot </w:t>
      </w:r>
      <w:r w:rsidR="009C1122">
        <w:rPr>
          <w:color w:val="auto"/>
        </w:rPr>
        <w:t xml:space="preserve">has user selectable categories and showcases the overall sales throughout the years. The second plot explores the seasonality using user selectable months which will help the user understand the sales for various seasons and months. </w:t>
      </w:r>
    </w:p>
    <w:p w14:paraId="2E201249" w14:textId="1F6A558F" w:rsidR="009C1122" w:rsidRDefault="009C1122" w:rsidP="000877B5">
      <w:pPr>
        <w:rPr>
          <w:color w:val="auto"/>
        </w:rPr>
      </w:pPr>
    </w:p>
    <w:p w14:paraId="2FABFC0A" w14:textId="77777777" w:rsidR="00BD3D04" w:rsidRDefault="00BD3D04" w:rsidP="000877B5">
      <w:pPr>
        <w:rPr>
          <w:b/>
          <w:bCs/>
          <w:color w:val="auto"/>
        </w:rPr>
      </w:pPr>
    </w:p>
    <w:p w14:paraId="7B2A49EE" w14:textId="77777777" w:rsidR="00BD3D04" w:rsidRDefault="00BD3D04" w:rsidP="000877B5">
      <w:pPr>
        <w:rPr>
          <w:b/>
          <w:bCs/>
          <w:color w:val="auto"/>
        </w:rPr>
      </w:pPr>
    </w:p>
    <w:p w14:paraId="4D611D06" w14:textId="73F0E266" w:rsidR="009C1122" w:rsidRPr="009C1122" w:rsidRDefault="009C1122" w:rsidP="000877B5">
      <w:pPr>
        <w:rPr>
          <w:color w:val="auto"/>
        </w:rPr>
      </w:pPr>
      <w:r w:rsidRPr="009C1122">
        <w:rPr>
          <w:b/>
          <w:bCs/>
          <w:color w:val="auto"/>
        </w:rPr>
        <w:t>Customer Segmentation</w:t>
      </w:r>
      <w:r>
        <w:rPr>
          <w:b/>
          <w:bCs/>
          <w:color w:val="auto"/>
        </w:rPr>
        <w:t xml:space="preserve"> : </w:t>
      </w:r>
      <w:r>
        <w:rPr>
          <w:color w:val="auto"/>
        </w:rPr>
        <w:t xml:space="preserve">This tab was designed to be used as a customer segmentation and retention module which could be used to identify at risk customers and loyal customers and create a focused marketing plan. The tab used </w:t>
      </w:r>
      <w:proofErr w:type="spellStart"/>
      <w:r>
        <w:rPr>
          <w:color w:val="auto"/>
        </w:rPr>
        <w:t>shiny’s</w:t>
      </w:r>
      <w:proofErr w:type="spellEnd"/>
      <w:r>
        <w:rPr>
          <w:color w:val="auto"/>
        </w:rPr>
        <w:t xml:space="preserve"> radio buttons </w:t>
      </w:r>
      <w:r w:rsidR="00E86513">
        <w:rPr>
          <w:color w:val="auto"/>
        </w:rPr>
        <w:t xml:space="preserve">and </w:t>
      </w:r>
      <w:proofErr w:type="spellStart"/>
      <w:r w:rsidR="00E86513">
        <w:rPr>
          <w:color w:val="auto"/>
        </w:rPr>
        <w:t>selectizeInput</w:t>
      </w:r>
      <w:proofErr w:type="spellEnd"/>
      <w:r w:rsidR="00E86513">
        <w:rPr>
          <w:color w:val="auto"/>
        </w:rPr>
        <w:t>() function for the user intractability. The user would be able to subset the data based on age and gender. The use of bar plots made the most sense as the data was mostly categorical. The facet by city code will also help businesses identify the impact of location on sales and create marketing plans accordingly.</w:t>
      </w:r>
    </w:p>
    <w:p w14:paraId="70DEBDA9" w14:textId="7B59D1E5" w:rsidR="000877B5" w:rsidRDefault="000877B5" w:rsidP="002378DA">
      <w:pPr>
        <w:pStyle w:val="Heading3"/>
        <w:rPr>
          <w:b/>
          <w:i w:val="0"/>
          <w:sz w:val="44"/>
        </w:rPr>
      </w:pPr>
    </w:p>
    <w:bookmarkEnd w:id="18"/>
    <w:p w14:paraId="4EF1AE4A" w14:textId="745F11C9" w:rsidR="002378DA" w:rsidRDefault="00BD3D04" w:rsidP="002378DA">
      <w:pPr>
        <w:pStyle w:val="Heading3"/>
        <w:rPr>
          <w:b/>
          <w:i w:val="0"/>
          <w:sz w:val="44"/>
        </w:rPr>
      </w:pPr>
      <w:r>
        <w:rPr>
          <w:b/>
          <w:i w:val="0"/>
          <w:sz w:val="44"/>
        </w:rPr>
        <w:t>Implementation</w:t>
      </w:r>
    </w:p>
    <w:p w14:paraId="04656B08" w14:textId="2C680148" w:rsidR="00CC5EF8" w:rsidRDefault="00CC5EF8" w:rsidP="002378DA">
      <w:pPr>
        <w:pStyle w:val="Heading3"/>
        <w:rPr>
          <w:b/>
          <w:i w:val="0"/>
          <w:sz w:val="44"/>
        </w:rPr>
      </w:pPr>
    </w:p>
    <w:p w14:paraId="2D05EE6B" w14:textId="2712887B" w:rsidR="00CC5EF8" w:rsidRPr="00255BF9" w:rsidRDefault="00BD3D04" w:rsidP="00CC5EF8">
      <w:pPr>
        <w:rPr>
          <w:b/>
          <w:bCs/>
          <w:color w:val="auto"/>
        </w:rPr>
      </w:pPr>
      <w:r w:rsidRPr="00255BF9">
        <w:rPr>
          <w:b/>
          <w:bCs/>
          <w:color w:val="auto"/>
        </w:rPr>
        <w:t>Libraries Used:</w:t>
      </w:r>
    </w:p>
    <w:p w14:paraId="0D0A9A7F" w14:textId="6AD5BC5F" w:rsidR="00BD3D04" w:rsidRDefault="00BD3D04" w:rsidP="00CC5EF8">
      <w:pPr>
        <w:rPr>
          <w:color w:val="auto"/>
        </w:rPr>
      </w:pPr>
    </w:p>
    <w:p w14:paraId="27F7EA20" w14:textId="77777777" w:rsidR="004042E8" w:rsidRDefault="00BD3D04" w:rsidP="00CC5EF8">
      <w:pPr>
        <w:rPr>
          <w:color w:val="auto"/>
        </w:rPr>
      </w:pPr>
      <w:r w:rsidRPr="00255BF9">
        <w:rPr>
          <w:b/>
          <w:bCs/>
          <w:color w:val="auto"/>
        </w:rPr>
        <w:t>R Shiny</w:t>
      </w:r>
      <w:r>
        <w:rPr>
          <w:color w:val="auto"/>
        </w:rPr>
        <w:t>: This is the main library used to create the layout the user interactive elements of the app.</w:t>
      </w:r>
    </w:p>
    <w:p w14:paraId="3FE5E1A9" w14:textId="77777777" w:rsidR="004042E8" w:rsidRDefault="004042E8" w:rsidP="00CC5EF8">
      <w:pPr>
        <w:rPr>
          <w:color w:val="auto"/>
        </w:rPr>
      </w:pPr>
    </w:p>
    <w:p w14:paraId="24A8783B" w14:textId="0D2C6C60" w:rsidR="00BD3D04" w:rsidRDefault="004042E8" w:rsidP="00CC5EF8">
      <w:pPr>
        <w:rPr>
          <w:color w:val="auto"/>
        </w:rPr>
      </w:pPr>
      <w:proofErr w:type="spellStart"/>
      <w:r w:rsidRPr="00255BF9">
        <w:rPr>
          <w:b/>
          <w:bCs/>
          <w:color w:val="auto"/>
        </w:rPr>
        <w:t>ShinyThemes</w:t>
      </w:r>
      <w:proofErr w:type="spellEnd"/>
      <w:r>
        <w:rPr>
          <w:color w:val="auto"/>
        </w:rPr>
        <w:t xml:space="preserve">: </w:t>
      </w:r>
      <w:r w:rsidR="00BD3D04">
        <w:rPr>
          <w:color w:val="auto"/>
        </w:rPr>
        <w:t xml:space="preserve"> </w:t>
      </w:r>
      <w:r>
        <w:rPr>
          <w:color w:val="auto"/>
        </w:rPr>
        <w:t>This package was used to incorporate the flatly theme for the shiny app.</w:t>
      </w:r>
    </w:p>
    <w:p w14:paraId="0BE62D05" w14:textId="1859E2C6" w:rsidR="00BD3D04" w:rsidRDefault="00BD3D04" w:rsidP="00CC5EF8">
      <w:pPr>
        <w:rPr>
          <w:color w:val="auto"/>
        </w:rPr>
      </w:pPr>
    </w:p>
    <w:p w14:paraId="4B5D841F" w14:textId="565A67D9" w:rsidR="00BD3D04" w:rsidRDefault="00BD3D04" w:rsidP="00CC5EF8">
      <w:pPr>
        <w:rPr>
          <w:color w:val="auto"/>
        </w:rPr>
      </w:pPr>
      <w:proofErr w:type="spellStart"/>
      <w:r w:rsidRPr="00255BF9">
        <w:rPr>
          <w:b/>
          <w:bCs/>
          <w:color w:val="auto"/>
        </w:rPr>
        <w:t>Tidyverse</w:t>
      </w:r>
      <w:proofErr w:type="spellEnd"/>
      <w:r>
        <w:rPr>
          <w:color w:val="auto"/>
        </w:rPr>
        <w:t>: This package contains various libraries including</w:t>
      </w:r>
      <w:r w:rsidR="00255BF9">
        <w:rPr>
          <w:color w:val="auto"/>
        </w:rPr>
        <w:t xml:space="preserve"> but not limited to:</w:t>
      </w:r>
    </w:p>
    <w:p w14:paraId="33457A9C" w14:textId="5121419C" w:rsidR="00BD3D04" w:rsidRDefault="00BD3D04" w:rsidP="00BD3D04">
      <w:pPr>
        <w:pStyle w:val="ListParagraph"/>
        <w:numPr>
          <w:ilvl w:val="0"/>
          <w:numId w:val="12"/>
        </w:numPr>
        <w:rPr>
          <w:color w:val="auto"/>
        </w:rPr>
      </w:pPr>
      <w:r w:rsidRPr="00255BF9">
        <w:rPr>
          <w:b/>
          <w:bCs/>
          <w:color w:val="auto"/>
        </w:rPr>
        <w:t>Ggplot2</w:t>
      </w:r>
      <w:r>
        <w:rPr>
          <w:color w:val="auto"/>
        </w:rPr>
        <w:t xml:space="preserve">: </w:t>
      </w:r>
      <w:r w:rsidR="004042E8">
        <w:rPr>
          <w:color w:val="auto"/>
        </w:rPr>
        <w:t>Used to create the visualisations such as bar plots and line plots</w:t>
      </w:r>
    </w:p>
    <w:p w14:paraId="03DECBFA" w14:textId="6A367FD7" w:rsidR="004042E8" w:rsidRDefault="004042E8" w:rsidP="00BD3D04">
      <w:pPr>
        <w:pStyle w:val="ListParagraph"/>
        <w:numPr>
          <w:ilvl w:val="0"/>
          <w:numId w:val="12"/>
        </w:numPr>
        <w:rPr>
          <w:color w:val="auto"/>
        </w:rPr>
      </w:pPr>
      <w:proofErr w:type="spellStart"/>
      <w:r w:rsidRPr="00255BF9">
        <w:rPr>
          <w:b/>
          <w:bCs/>
          <w:color w:val="auto"/>
        </w:rPr>
        <w:t>Dplyr</w:t>
      </w:r>
      <w:proofErr w:type="spellEnd"/>
      <w:r>
        <w:rPr>
          <w:color w:val="auto"/>
        </w:rPr>
        <w:t>: Used for data manipulation and filtering.</w:t>
      </w:r>
    </w:p>
    <w:p w14:paraId="47D351F1" w14:textId="00872C04" w:rsidR="004042E8" w:rsidRDefault="004042E8" w:rsidP="00BD3D04">
      <w:pPr>
        <w:pStyle w:val="ListParagraph"/>
        <w:numPr>
          <w:ilvl w:val="0"/>
          <w:numId w:val="12"/>
        </w:numPr>
        <w:rPr>
          <w:color w:val="auto"/>
        </w:rPr>
      </w:pPr>
      <w:proofErr w:type="spellStart"/>
      <w:r w:rsidRPr="00255BF9">
        <w:rPr>
          <w:b/>
          <w:bCs/>
          <w:color w:val="auto"/>
        </w:rPr>
        <w:t>Tidyr</w:t>
      </w:r>
      <w:proofErr w:type="spellEnd"/>
      <w:r>
        <w:rPr>
          <w:color w:val="auto"/>
        </w:rPr>
        <w:t>: Included a set of functions used to tidy the data.</w:t>
      </w:r>
    </w:p>
    <w:p w14:paraId="5CB053CB" w14:textId="012EFF7C" w:rsidR="004042E8" w:rsidRDefault="004042E8" w:rsidP="00BD3D04">
      <w:pPr>
        <w:pStyle w:val="ListParagraph"/>
        <w:numPr>
          <w:ilvl w:val="0"/>
          <w:numId w:val="12"/>
        </w:numPr>
        <w:rPr>
          <w:color w:val="auto"/>
        </w:rPr>
      </w:pPr>
      <w:proofErr w:type="spellStart"/>
      <w:r w:rsidRPr="00255BF9">
        <w:rPr>
          <w:b/>
          <w:bCs/>
          <w:color w:val="auto"/>
        </w:rPr>
        <w:t>Readr</w:t>
      </w:r>
      <w:proofErr w:type="spellEnd"/>
      <w:r>
        <w:rPr>
          <w:color w:val="auto"/>
        </w:rPr>
        <w:t xml:space="preserve">: included function </w:t>
      </w:r>
      <w:proofErr w:type="spellStart"/>
      <w:r>
        <w:rPr>
          <w:color w:val="auto"/>
        </w:rPr>
        <w:t>fuch</w:t>
      </w:r>
      <w:proofErr w:type="spellEnd"/>
      <w:r>
        <w:rPr>
          <w:color w:val="auto"/>
        </w:rPr>
        <w:t xml:space="preserve"> as </w:t>
      </w:r>
      <w:proofErr w:type="spellStart"/>
      <w:r>
        <w:rPr>
          <w:color w:val="auto"/>
        </w:rPr>
        <w:t>read_csv</w:t>
      </w:r>
      <w:proofErr w:type="spellEnd"/>
      <w:r>
        <w:rPr>
          <w:color w:val="auto"/>
        </w:rPr>
        <w:t>() for reading the data.</w:t>
      </w:r>
    </w:p>
    <w:p w14:paraId="030BFABD" w14:textId="2F4BB4E2" w:rsidR="004042E8" w:rsidRDefault="004042E8" w:rsidP="004042E8">
      <w:pPr>
        <w:rPr>
          <w:color w:val="auto"/>
        </w:rPr>
      </w:pPr>
    </w:p>
    <w:p w14:paraId="066713B4" w14:textId="0C3CAA0C" w:rsidR="004042E8" w:rsidRDefault="004042E8" w:rsidP="004042E8">
      <w:pPr>
        <w:rPr>
          <w:color w:val="auto"/>
        </w:rPr>
      </w:pPr>
      <w:proofErr w:type="spellStart"/>
      <w:r w:rsidRPr="00255BF9">
        <w:rPr>
          <w:b/>
          <w:bCs/>
          <w:color w:val="auto"/>
        </w:rPr>
        <w:t>Plotly</w:t>
      </w:r>
      <w:proofErr w:type="spellEnd"/>
      <w:r>
        <w:rPr>
          <w:color w:val="auto"/>
        </w:rPr>
        <w:t>: This was used to plot interactive bar plots in the first section of the app.</w:t>
      </w:r>
    </w:p>
    <w:p w14:paraId="0E545552" w14:textId="5459DECA" w:rsidR="004042E8" w:rsidRDefault="004042E8" w:rsidP="004042E8">
      <w:pPr>
        <w:rPr>
          <w:color w:val="auto"/>
        </w:rPr>
      </w:pPr>
    </w:p>
    <w:p w14:paraId="16C4C779" w14:textId="5815F21F" w:rsidR="004042E8" w:rsidRDefault="004042E8" w:rsidP="004042E8">
      <w:pPr>
        <w:rPr>
          <w:color w:val="auto"/>
        </w:rPr>
      </w:pPr>
      <w:proofErr w:type="spellStart"/>
      <w:r w:rsidRPr="00255BF9">
        <w:rPr>
          <w:b/>
          <w:bCs/>
          <w:color w:val="auto"/>
        </w:rPr>
        <w:t>Lubridate</w:t>
      </w:r>
      <w:proofErr w:type="spellEnd"/>
      <w:r>
        <w:rPr>
          <w:color w:val="auto"/>
        </w:rPr>
        <w:t xml:space="preserve">: This package is used to perform wrangling on </w:t>
      </w:r>
      <w:proofErr w:type="spellStart"/>
      <w:r>
        <w:rPr>
          <w:color w:val="auto"/>
        </w:rPr>
        <w:t>datetype</w:t>
      </w:r>
      <w:proofErr w:type="spellEnd"/>
      <w:r>
        <w:rPr>
          <w:color w:val="auto"/>
        </w:rPr>
        <w:t xml:space="preserve"> data.</w:t>
      </w:r>
    </w:p>
    <w:p w14:paraId="5CF67098" w14:textId="754A4F2E" w:rsidR="004042E8" w:rsidRDefault="004042E8" w:rsidP="004042E8">
      <w:pPr>
        <w:rPr>
          <w:color w:val="auto"/>
        </w:rPr>
      </w:pPr>
    </w:p>
    <w:p w14:paraId="3ECCA15B" w14:textId="32083D44" w:rsidR="004042E8" w:rsidRDefault="004042E8" w:rsidP="004042E8">
      <w:pPr>
        <w:rPr>
          <w:color w:val="auto"/>
        </w:rPr>
      </w:pPr>
      <w:proofErr w:type="spellStart"/>
      <w:r w:rsidRPr="00255BF9">
        <w:rPr>
          <w:b/>
          <w:bCs/>
          <w:color w:val="auto"/>
        </w:rPr>
        <w:t>Eeptools</w:t>
      </w:r>
      <w:proofErr w:type="spellEnd"/>
      <w:r>
        <w:rPr>
          <w:color w:val="auto"/>
        </w:rPr>
        <w:t>: This package is used to calculate the age from DOB.</w:t>
      </w:r>
    </w:p>
    <w:p w14:paraId="0123168D" w14:textId="3A24BF38" w:rsidR="004042E8" w:rsidRDefault="004042E8" w:rsidP="004042E8">
      <w:pPr>
        <w:rPr>
          <w:color w:val="auto"/>
        </w:rPr>
      </w:pPr>
    </w:p>
    <w:p w14:paraId="2EC89054" w14:textId="11DC0AE3" w:rsidR="004042E8" w:rsidRDefault="004042E8" w:rsidP="004042E8">
      <w:pPr>
        <w:rPr>
          <w:color w:val="auto"/>
        </w:rPr>
      </w:pPr>
      <w:r w:rsidRPr="00255BF9">
        <w:rPr>
          <w:b/>
          <w:bCs/>
          <w:color w:val="auto"/>
        </w:rPr>
        <w:t>Scales</w:t>
      </w:r>
      <w:r>
        <w:rPr>
          <w:color w:val="auto"/>
        </w:rPr>
        <w:t xml:space="preserve">: This package is used to manipulate the scale in the </w:t>
      </w:r>
      <w:proofErr w:type="spellStart"/>
      <w:r>
        <w:rPr>
          <w:color w:val="auto"/>
        </w:rPr>
        <w:t>scale_continuous</w:t>
      </w:r>
      <w:proofErr w:type="spellEnd"/>
      <w:r>
        <w:rPr>
          <w:color w:val="auto"/>
        </w:rPr>
        <w:t xml:space="preserve"> parameter of the </w:t>
      </w:r>
      <w:proofErr w:type="spellStart"/>
      <w:r>
        <w:rPr>
          <w:color w:val="auto"/>
        </w:rPr>
        <w:t>ggplot</w:t>
      </w:r>
      <w:proofErr w:type="spellEnd"/>
      <w:r>
        <w:rPr>
          <w:color w:val="auto"/>
        </w:rPr>
        <w:t>.</w:t>
      </w:r>
    </w:p>
    <w:p w14:paraId="419A61A9" w14:textId="5AA156E7" w:rsidR="00BC7C58" w:rsidRDefault="00BC7C58" w:rsidP="004042E8">
      <w:pPr>
        <w:rPr>
          <w:color w:val="auto"/>
        </w:rPr>
      </w:pPr>
    </w:p>
    <w:p w14:paraId="7A8FB2D5" w14:textId="75CC8A30" w:rsidR="00BC7C58" w:rsidRDefault="00BC7C58" w:rsidP="004042E8">
      <w:pPr>
        <w:rPr>
          <w:color w:val="auto"/>
        </w:rPr>
      </w:pPr>
    </w:p>
    <w:p w14:paraId="42DE5A89" w14:textId="77777777" w:rsidR="00BC7C58" w:rsidRDefault="00BC7C58" w:rsidP="004042E8">
      <w:pPr>
        <w:rPr>
          <w:color w:val="auto"/>
        </w:rPr>
      </w:pPr>
    </w:p>
    <w:p w14:paraId="4A5F2C8D" w14:textId="2B0EC5FF" w:rsidR="004042E8" w:rsidRDefault="004042E8" w:rsidP="004042E8">
      <w:pPr>
        <w:rPr>
          <w:color w:val="auto"/>
        </w:rPr>
      </w:pPr>
    </w:p>
    <w:p w14:paraId="70CE9898" w14:textId="40C0F651" w:rsidR="00BC7C58" w:rsidRDefault="00BC7C58" w:rsidP="004042E8">
      <w:pPr>
        <w:rPr>
          <w:color w:val="auto"/>
        </w:rPr>
      </w:pPr>
    </w:p>
    <w:p w14:paraId="39CB7201" w14:textId="77777777" w:rsidR="00BC7C58" w:rsidRDefault="00BC7C58" w:rsidP="00BC7C58">
      <w:pPr>
        <w:pStyle w:val="Heading3"/>
        <w:rPr>
          <w:bCs/>
          <w:i w:val="0"/>
          <w:color w:val="0070C0"/>
          <w:sz w:val="32"/>
          <w:szCs w:val="32"/>
        </w:rPr>
      </w:pPr>
    </w:p>
    <w:p w14:paraId="5DEDBD04" w14:textId="423489EA" w:rsidR="00BC7C58" w:rsidRPr="0063760F" w:rsidRDefault="00BC7C58" w:rsidP="00BC7C58">
      <w:pPr>
        <w:pStyle w:val="Heading3"/>
        <w:rPr>
          <w:bCs/>
          <w:i w:val="0"/>
          <w:color w:val="0070C0"/>
          <w:sz w:val="32"/>
          <w:szCs w:val="32"/>
        </w:rPr>
      </w:pPr>
      <w:r>
        <w:rPr>
          <w:bCs/>
          <w:i w:val="0"/>
          <w:color w:val="0070C0"/>
          <w:sz w:val="32"/>
          <w:szCs w:val="32"/>
        </w:rPr>
        <w:t>Product Analysis – Plot 1</w:t>
      </w:r>
    </w:p>
    <w:p w14:paraId="45B663A8" w14:textId="77777777" w:rsidR="00BC7C58" w:rsidRPr="004042E8" w:rsidRDefault="00BC7C58" w:rsidP="004042E8">
      <w:pPr>
        <w:rPr>
          <w:color w:val="auto"/>
        </w:rPr>
      </w:pPr>
    </w:p>
    <w:tbl>
      <w:tblPr>
        <w:tblStyle w:val="TableGrid"/>
        <w:tblW w:w="0" w:type="auto"/>
        <w:tblLook w:val="04A0" w:firstRow="1" w:lastRow="0" w:firstColumn="1" w:lastColumn="0" w:noHBand="0" w:noVBand="1"/>
      </w:tblPr>
      <w:tblGrid>
        <w:gridCol w:w="1715"/>
        <w:gridCol w:w="7877"/>
      </w:tblGrid>
      <w:tr w:rsidR="00255BF9" w14:paraId="6941AFA0" w14:textId="77777777" w:rsidTr="00BC7C58">
        <w:tc>
          <w:tcPr>
            <w:tcW w:w="1715" w:type="dxa"/>
          </w:tcPr>
          <w:p w14:paraId="4B72D4D9" w14:textId="3CC0804B" w:rsidR="00255BF9" w:rsidRPr="00255BF9" w:rsidRDefault="00255BF9" w:rsidP="002378DA">
            <w:pPr>
              <w:pStyle w:val="Heading3"/>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0F5C76AE" w14:textId="091B3A82"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Bar Plot</w:t>
            </w:r>
          </w:p>
        </w:tc>
      </w:tr>
      <w:tr w:rsidR="00255BF9" w14:paraId="0BB4B0A5" w14:textId="77777777" w:rsidTr="00BC7C58">
        <w:tc>
          <w:tcPr>
            <w:tcW w:w="1715" w:type="dxa"/>
          </w:tcPr>
          <w:p w14:paraId="17FB72BB" w14:textId="673B9D00"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246D2F1A" w14:textId="6EB5FD47" w:rsidR="00255BF9" w:rsidRPr="00255BF9" w:rsidRDefault="00255BF9" w:rsidP="002378DA">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D</w:t>
            </w:r>
            <w:r>
              <w:rPr>
                <w:rFonts w:asciiTheme="minorHAnsi" w:hAnsiTheme="minorHAnsi" w:cstheme="minorHAnsi"/>
                <w:bCs/>
                <w:i w:val="0"/>
                <w:szCs w:val="24"/>
              </w:rPr>
              <w:t>isplay total sales based on product category and time period</w:t>
            </w:r>
          </w:p>
        </w:tc>
      </w:tr>
      <w:tr w:rsidR="00255BF9" w14:paraId="4A50B3FC" w14:textId="77777777" w:rsidTr="00BC7C58">
        <w:tc>
          <w:tcPr>
            <w:tcW w:w="1715" w:type="dxa"/>
          </w:tcPr>
          <w:p w14:paraId="1869D39C" w14:textId="2EE7B72E" w:rsidR="00255BF9" w:rsidRPr="00255BF9" w:rsidRDefault="00255BF9" w:rsidP="00255BF9">
            <w:pPr>
              <w:pStyle w:val="NormalWeb"/>
              <w:shd w:val="clear" w:color="auto" w:fill="FFFFFF"/>
              <w:rPr>
                <w:rFonts w:asciiTheme="minorHAnsi" w:hAnsiTheme="minorHAnsi" w:cstheme="minorHAnsi"/>
              </w:rPr>
            </w:pPr>
            <w:r w:rsidRPr="00255BF9">
              <w:rPr>
                <w:rFonts w:asciiTheme="minorHAnsi" w:hAnsiTheme="minorHAnsi" w:cstheme="minorHAnsi"/>
              </w:rPr>
              <w:t xml:space="preserve">Visualization Graph </w:t>
            </w:r>
          </w:p>
          <w:p w14:paraId="2DE96643" w14:textId="5C06F46E" w:rsidR="00255BF9" w:rsidRPr="00255BF9" w:rsidRDefault="00255BF9" w:rsidP="00255BF9">
            <w:pPr>
              <w:pStyle w:val="NormalWeb"/>
              <w:shd w:val="clear" w:color="auto" w:fill="FFFFFF"/>
              <w:rPr>
                <w:rFonts w:asciiTheme="minorHAnsi" w:hAnsiTheme="minorHAnsi" w:cstheme="minorHAnsi"/>
              </w:rPr>
            </w:pPr>
          </w:p>
        </w:tc>
        <w:tc>
          <w:tcPr>
            <w:tcW w:w="7877" w:type="dxa"/>
          </w:tcPr>
          <w:p w14:paraId="6E04D448" w14:textId="2D33B800" w:rsidR="00255BF9" w:rsidRDefault="00255BF9" w:rsidP="002378DA">
            <w:pPr>
              <w:pStyle w:val="Heading3"/>
              <w:outlineLvl w:val="2"/>
              <w:rPr>
                <w:b/>
                <w:i w:val="0"/>
                <w:sz w:val="44"/>
              </w:rPr>
            </w:pPr>
            <w:r>
              <w:rPr>
                <w:b/>
                <w:i w:val="0"/>
                <w:noProof/>
                <w:sz w:val="44"/>
              </w:rPr>
              <w:drawing>
                <wp:inline distT="0" distB="0" distL="0" distR="0" wp14:anchorId="3426B357" wp14:editId="596B2F7F">
                  <wp:extent cx="5334000" cy="4940300"/>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000" cy="4940300"/>
                          </a:xfrm>
                          <a:prstGeom prst="rect">
                            <a:avLst/>
                          </a:prstGeom>
                        </pic:spPr>
                      </pic:pic>
                    </a:graphicData>
                  </a:graphic>
                </wp:inline>
              </w:drawing>
            </w:r>
          </w:p>
        </w:tc>
      </w:tr>
      <w:tr w:rsidR="00255BF9" w14:paraId="362545EA" w14:textId="77777777" w:rsidTr="00BC7C58">
        <w:tc>
          <w:tcPr>
            <w:tcW w:w="1715" w:type="dxa"/>
          </w:tcPr>
          <w:p w14:paraId="15159EB2" w14:textId="27C5CFE8" w:rsidR="00255BF9" w:rsidRPr="00255BF9" w:rsidRDefault="00255BF9" w:rsidP="00255BF9">
            <w:pPr>
              <w:pStyle w:val="NormalWeb"/>
              <w:shd w:val="clear" w:color="auto" w:fill="FFFFFF"/>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7975C576" w14:textId="0C44D8CD" w:rsidR="00255BF9" w:rsidRPr="00BC7C58" w:rsidRDefault="00BC7C58" w:rsidP="002378DA">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 xml:space="preserve">Group the data by product category and use the summation of total sales to plot 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255BF9" w14:paraId="155265A9" w14:textId="77777777" w:rsidTr="00BC7C58">
        <w:tc>
          <w:tcPr>
            <w:tcW w:w="1715" w:type="dxa"/>
          </w:tcPr>
          <w:p w14:paraId="4EF7FA33" w14:textId="3ED90C9E" w:rsidR="00255BF9" w:rsidRPr="00255BF9" w:rsidRDefault="00255BF9" w:rsidP="00255BF9">
            <w:pPr>
              <w:pStyle w:val="NormalWeb"/>
              <w:rPr>
                <w:rFonts w:asciiTheme="minorHAnsi" w:hAnsiTheme="minorHAnsi" w:cstheme="minorHAnsi"/>
              </w:rPr>
            </w:pPr>
            <w:r w:rsidRPr="00255BF9">
              <w:rPr>
                <w:rFonts w:asciiTheme="minorHAnsi" w:hAnsiTheme="minorHAnsi" w:cstheme="minorHAnsi"/>
              </w:rPr>
              <w:t xml:space="preserve">Tab Name </w:t>
            </w:r>
          </w:p>
        </w:tc>
        <w:tc>
          <w:tcPr>
            <w:tcW w:w="7877" w:type="dxa"/>
          </w:tcPr>
          <w:p w14:paraId="1A46485A" w14:textId="0122FD89" w:rsidR="00255BF9" w:rsidRPr="00BC7C58" w:rsidRDefault="00BC7C58" w:rsidP="00BC7C58">
            <w:pPr>
              <w:pStyle w:val="Heading2"/>
              <w:rPr>
                <w:rFonts w:asciiTheme="minorHAnsi" w:hAnsiTheme="minorHAnsi" w:cstheme="minorHAnsi"/>
                <w:b w:val="0"/>
                <w:bCs/>
                <w:sz w:val="24"/>
                <w:szCs w:val="24"/>
              </w:rPr>
            </w:pPr>
            <w:r w:rsidRPr="00BC7C58">
              <w:rPr>
                <w:rFonts w:asciiTheme="minorHAnsi" w:hAnsiTheme="minorHAnsi" w:cstheme="minorHAnsi"/>
                <w:b w:val="0"/>
                <w:bCs/>
                <w:sz w:val="24"/>
                <w:szCs w:val="24"/>
              </w:rPr>
              <w:t>Product Analysis</w:t>
            </w:r>
          </w:p>
        </w:tc>
      </w:tr>
      <w:tr w:rsidR="00255BF9" w14:paraId="2397B8F6" w14:textId="77777777" w:rsidTr="00BC7C58">
        <w:tc>
          <w:tcPr>
            <w:tcW w:w="1715" w:type="dxa"/>
          </w:tcPr>
          <w:p w14:paraId="1512CA61" w14:textId="38C0285B" w:rsidR="00255BF9" w:rsidRPr="00255BF9" w:rsidRDefault="00255BF9" w:rsidP="00255BF9">
            <w:pPr>
              <w:pStyle w:val="NormalWeb"/>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0CEAB7BE" w14:textId="478BF3CA" w:rsidR="00255BF9" w:rsidRPr="00BC7C58" w:rsidRDefault="00BC7C58" w:rsidP="002378DA">
            <w:pPr>
              <w:pStyle w:val="Heading3"/>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xml:space="preserve">, </w:t>
            </w:r>
            <w:proofErr w:type="spellStart"/>
            <w:r w:rsidRPr="00BC7C58">
              <w:rPr>
                <w:rFonts w:asciiTheme="minorHAnsi" w:hAnsiTheme="minorHAnsi" w:cstheme="minorHAnsi"/>
                <w:bCs/>
                <w:i w:val="0"/>
                <w:szCs w:val="24"/>
              </w:rPr>
              <w:t>plotly</w:t>
            </w:r>
            <w:proofErr w:type="spellEnd"/>
            <w:r w:rsidRPr="00BC7C58">
              <w:rPr>
                <w:rFonts w:asciiTheme="minorHAnsi" w:hAnsiTheme="minorHAnsi" w:cstheme="minorHAnsi"/>
                <w:bCs/>
                <w:i w:val="0"/>
                <w:szCs w:val="24"/>
              </w:rPr>
              <w:t>, shiny</w:t>
            </w:r>
          </w:p>
        </w:tc>
      </w:tr>
      <w:tr w:rsidR="00255BF9" w14:paraId="11F48059" w14:textId="77777777" w:rsidTr="00BC7C58">
        <w:tc>
          <w:tcPr>
            <w:tcW w:w="1715" w:type="dxa"/>
          </w:tcPr>
          <w:p w14:paraId="0E9F6D0B" w14:textId="62B0557F" w:rsidR="00255BF9" w:rsidRPr="00255BF9" w:rsidRDefault="00255BF9" w:rsidP="00255BF9">
            <w:pPr>
              <w:pStyle w:val="NormalWeb"/>
              <w:rPr>
                <w:rFonts w:asciiTheme="minorHAnsi" w:hAnsiTheme="minorHAnsi" w:cstheme="minorHAnsi"/>
              </w:rPr>
            </w:pPr>
            <w:r w:rsidRPr="00255BF9">
              <w:rPr>
                <w:rFonts w:asciiTheme="minorHAnsi" w:hAnsiTheme="minorHAnsi" w:cstheme="minorHAnsi"/>
              </w:rPr>
              <w:t xml:space="preserve">Filters </w:t>
            </w:r>
          </w:p>
        </w:tc>
        <w:tc>
          <w:tcPr>
            <w:tcW w:w="7877" w:type="dxa"/>
          </w:tcPr>
          <w:p w14:paraId="1526F0E7" w14:textId="7787B487" w:rsidR="00255BF9" w:rsidRPr="00BC7C58" w:rsidRDefault="00BC7C58" w:rsidP="002378DA">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2E4CB410" w14:textId="373D5C98" w:rsidR="00CC5EF8" w:rsidRPr="0063760F" w:rsidRDefault="00CC5EF8" w:rsidP="00CC5EF8">
      <w:pPr>
        <w:pStyle w:val="Heading3"/>
        <w:rPr>
          <w:bCs/>
          <w:i w:val="0"/>
          <w:color w:val="0070C0"/>
          <w:sz w:val="32"/>
          <w:szCs w:val="32"/>
        </w:rPr>
      </w:pPr>
    </w:p>
    <w:p w14:paraId="4B62F8A5" w14:textId="77777777" w:rsidR="00CC5EF8" w:rsidRPr="00856836" w:rsidRDefault="00CC5EF8" w:rsidP="00856836">
      <w:pPr>
        <w:rPr>
          <w:rFonts w:eastAsia="Times New Roman" w:cs="Times New Roman"/>
          <w:b/>
          <w:bCs/>
          <w:caps/>
          <w:color w:val="auto"/>
          <w:spacing w:val="20"/>
          <w:kern w:val="28"/>
          <w:sz w:val="24"/>
        </w:rPr>
      </w:pPr>
    </w:p>
    <w:p w14:paraId="5063194F" w14:textId="2BC13FD1" w:rsidR="00CB73DA" w:rsidRDefault="00CB73DA" w:rsidP="00266781">
      <w:pPr>
        <w:rPr>
          <w:rFonts w:eastAsia="Times New Roman" w:cstheme="minorHAnsi"/>
          <w:b/>
          <w:bCs/>
          <w:iCs/>
          <w:color w:val="0070C0"/>
          <w:sz w:val="24"/>
          <w:szCs w:val="24"/>
          <w:lang w:val="en-AU"/>
        </w:rPr>
      </w:pPr>
    </w:p>
    <w:p w14:paraId="2FB9F3A4" w14:textId="0BC4B5B2" w:rsidR="00BC7C58" w:rsidRDefault="00BC7C58" w:rsidP="00266781">
      <w:pPr>
        <w:rPr>
          <w:rFonts w:eastAsia="Times New Roman" w:cstheme="minorHAnsi"/>
          <w:b/>
          <w:bCs/>
          <w:iCs/>
          <w:color w:val="0070C0"/>
          <w:sz w:val="24"/>
          <w:szCs w:val="24"/>
          <w:lang w:val="en-AU"/>
        </w:rPr>
      </w:pPr>
    </w:p>
    <w:p w14:paraId="147B1C59" w14:textId="51FB3C07" w:rsidR="00BC7C58" w:rsidRDefault="00BC7C58" w:rsidP="00266781">
      <w:pPr>
        <w:rPr>
          <w:rFonts w:eastAsia="Times New Roman" w:cstheme="minorHAnsi"/>
          <w:b/>
          <w:bCs/>
          <w:iCs/>
          <w:color w:val="0070C0"/>
          <w:sz w:val="24"/>
          <w:szCs w:val="24"/>
          <w:lang w:val="en-AU"/>
        </w:rPr>
      </w:pPr>
    </w:p>
    <w:p w14:paraId="2E3AAD23" w14:textId="1C10F454" w:rsidR="00BC7C58" w:rsidRDefault="00BC7C58" w:rsidP="00266781">
      <w:pPr>
        <w:rPr>
          <w:rFonts w:eastAsia="Times New Roman" w:cstheme="minorHAnsi"/>
          <w:b/>
          <w:bCs/>
          <w:iCs/>
          <w:color w:val="0070C0"/>
          <w:sz w:val="24"/>
          <w:szCs w:val="24"/>
          <w:lang w:val="en-AU"/>
        </w:rPr>
      </w:pPr>
    </w:p>
    <w:p w14:paraId="517A0179" w14:textId="50975952" w:rsidR="00BC7C58" w:rsidRDefault="00BC7C58" w:rsidP="00266781">
      <w:pPr>
        <w:rPr>
          <w:rFonts w:eastAsia="Times New Roman" w:cstheme="minorHAnsi"/>
          <w:b/>
          <w:bCs/>
          <w:iCs/>
          <w:color w:val="0070C0"/>
          <w:sz w:val="24"/>
          <w:szCs w:val="24"/>
          <w:lang w:val="en-AU"/>
        </w:rPr>
      </w:pPr>
    </w:p>
    <w:p w14:paraId="594A7AE0" w14:textId="1958C648" w:rsidR="00BC7C58" w:rsidRDefault="00BC7C58" w:rsidP="00266781">
      <w:pPr>
        <w:rPr>
          <w:rFonts w:eastAsia="Times New Roman" w:cstheme="minorHAnsi"/>
          <w:b/>
          <w:bCs/>
          <w:iCs/>
          <w:color w:val="0070C0"/>
          <w:sz w:val="24"/>
          <w:szCs w:val="24"/>
          <w:lang w:val="en-AU"/>
        </w:rPr>
      </w:pPr>
    </w:p>
    <w:p w14:paraId="7DBB8900" w14:textId="1E83C4D4" w:rsidR="00BC7C58" w:rsidRDefault="00BC7C58" w:rsidP="00266781">
      <w:pPr>
        <w:rPr>
          <w:rFonts w:eastAsia="Times New Roman" w:cstheme="minorHAnsi"/>
          <w:b/>
          <w:bCs/>
          <w:iCs/>
          <w:color w:val="0070C0"/>
          <w:sz w:val="24"/>
          <w:szCs w:val="24"/>
          <w:lang w:val="en-AU"/>
        </w:rPr>
      </w:pPr>
    </w:p>
    <w:p w14:paraId="4022CE5C" w14:textId="125374FE" w:rsidR="00BC7C58" w:rsidRDefault="00BC7C58" w:rsidP="00266781">
      <w:pPr>
        <w:rPr>
          <w:rFonts w:eastAsia="Times New Roman" w:cstheme="minorHAnsi"/>
          <w:b/>
          <w:bCs/>
          <w:iCs/>
          <w:color w:val="0070C0"/>
          <w:sz w:val="24"/>
          <w:szCs w:val="24"/>
          <w:lang w:val="en-AU"/>
        </w:rPr>
      </w:pPr>
    </w:p>
    <w:p w14:paraId="26BBF863" w14:textId="1434A5B7" w:rsidR="00BC7C58" w:rsidRDefault="00BC7C58" w:rsidP="00266781">
      <w:pPr>
        <w:rPr>
          <w:rFonts w:eastAsia="Times New Roman" w:cstheme="minorHAnsi"/>
          <w:b/>
          <w:bCs/>
          <w:iCs/>
          <w:color w:val="0070C0"/>
          <w:sz w:val="24"/>
          <w:szCs w:val="24"/>
          <w:lang w:val="en-AU"/>
        </w:rPr>
      </w:pPr>
    </w:p>
    <w:p w14:paraId="42C6165A" w14:textId="77777777" w:rsidR="00BC7C58" w:rsidRPr="00266781" w:rsidRDefault="00BC7C58" w:rsidP="00266781">
      <w:pPr>
        <w:rPr>
          <w:rFonts w:eastAsia="Times New Roman" w:cstheme="minorHAnsi"/>
          <w:b/>
          <w:bCs/>
          <w:iCs/>
          <w:color w:val="0070C0"/>
          <w:sz w:val="24"/>
          <w:szCs w:val="24"/>
          <w:lang w:val="en-AU"/>
        </w:rPr>
      </w:pPr>
    </w:p>
    <w:p w14:paraId="391C4E38" w14:textId="77777777" w:rsidR="003D4C54" w:rsidRDefault="003D4C54" w:rsidP="00BC7C58">
      <w:pPr>
        <w:pStyle w:val="Heading3"/>
        <w:rPr>
          <w:bCs/>
          <w:i w:val="0"/>
          <w:color w:val="0070C0"/>
          <w:sz w:val="32"/>
          <w:szCs w:val="32"/>
        </w:rPr>
      </w:pPr>
    </w:p>
    <w:p w14:paraId="4E3A6F2B" w14:textId="3DC13BB4" w:rsidR="00BC7C58" w:rsidRPr="0063760F" w:rsidRDefault="003D4C54" w:rsidP="00BC7C58">
      <w:pPr>
        <w:pStyle w:val="Heading3"/>
        <w:rPr>
          <w:bCs/>
          <w:i w:val="0"/>
          <w:color w:val="0070C0"/>
          <w:sz w:val="32"/>
          <w:szCs w:val="32"/>
        </w:rPr>
      </w:pPr>
      <w:r>
        <w:rPr>
          <w:bCs/>
          <w:i w:val="0"/>
          <w:color w:val="0070C0"/>
          <w:sz w:val="32"/>
          <w:szCs w:val="32"/>
        </w:rPr>
        <w:t>Business</w:t>
      </w:r>
      <w:r w:rsidR="00BC7C58">
        <w:rPr>
          <w:bCs/>
          <w:i w:val="0"/>
          <w:color w:val="0070C0"/>
          <w:sz w:val="32"/>
          <w:szCs w:val="32"/>
        </w:rPr>
        <w:t xml:space="preserve"> Analysis – Plot </w:t>
      </w:r>
      <w:r w:rsidR="00BC7C58">
        <w:rPr>
          <w:bCs/>
          <w:i w:val="0"/>
          <w:color w:val="0070C0"/>
          <w:sz w:val="32"/>
          <w:szCs w:val="32"/>
        </w:rPr>
        <w:t>2</w:t>
      </w:r>
    </w:p>
    <w:p w14:paraId="32C7AA86" w14:textId="77777777" w:rsidR="00BC7C58" w:rsidRPr="004042E8" w:rsidRDefault="00BC7C58" w:rsidP="00BC7C58">
      <w:pPr>
        <w:rPr>
          <w:color w:val="auto"/>
        </w:rPr>
      </w:pPr>
    </w:p>
    <w:tbl>
      <w:tblPr>
        <w:tblStyle w:val="TableGrid"/>
        <w:tblW w:w="0" w:type="auto"/>
        <w:tblLook w:val="04A0" w:firstRow="1" w:lastRow="0" w:firstColumn="1" w:lastColumn="0" w:noHBand="0" w:noVBand="1"/>
      </w:tblPr>
      <w:tblGrid>
        <w:gridCol w:w="1842"/>
        <w:gridCol w:w="7750"/>
      </w:tblGrid>
      <w:tr w:rsidR="00EA7C1E" w14:paraId="7E1FF48C" w14:textId="77777777" w:rsidTr="00810E2B">
        <w:tc>
          <w:tcPr>
            <w:tcW w:w="1715" w:type="dxa"/>
          </w:tcPr>
          <w:p w14:paraId="30E5B1B8" w14:textId="77777777" w:rsidR="00BC7C58" w:rsidRPr="00255BF9" w:rsidRDefault="00BC7C58" w:rsidP="00810E2B">
            <w:pPr>
              <w:pStyle w:val="Heading3"/>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76DFADEA" w14:textId="09EC9004" w:rsidR="00BC7C58" w:rsidRPr="00255BF9" w:rsidRDefault="00BC7C58" w:rsidP="00810E2B">
            <w:pPr>
              <w:pStyle w:val="Heading3"/>
              <w:outlineLvl w:val="2"/>
              <w:rPr>
                <w:rFonts w:asciiTheme="minorHAnsi" w:hAnsiTheme="minorHAnsi" w:cstheme="minorHAnsi"/>
                <w:bCs/>
                <w:i w:val="0"/>
                <w:szCs w:val="24"/>
              </w:rPr>
            </w:pPr>
            <w:r>
              <w:rPr>
                <w:rFonts w:asciiTheme="minorHAnsi" w:hAnsiTheme="minorHAnsi" w:cstheme="minorHAnsi"/>
                <w:bCs/>
                <w:i w:val="0"/>
                <w:szCs w:val="24"/>
              </w:rPr>
              <w:t>Line</w:t>
            </w:r>
            <w:r w:rsidRPr="00255BF9">
              <w:rPr>
                <w:rFonts w:asciiTheme="minorHAnsi" w:hAnsiTheme="minorHAnsi" w:cstheme="minorHAnsi"/>
                <w:bCs/>
                <w:i w:val="0"/>
                <w:szCs w:val="24"/>
              </w:rPr>
              <w:t xml:space="preserve"> Plot</w:t>
            </w:r>
          </w:p>
        </w:tc>
      </w:tr>
      <w:tr w:rsidR="00EA7C1E" w14:paraId="03B58467" w14:textId="77777777" w:rsidTr="00810E2B">
        <w:tc>
          <w:tcPr>
            <w:tcW w:w="1715" w:type="dxa"/>
          </w:tcPr>
          <w:p w14:paraId="2AF59985" w14:textId="77777777" w:rsidR="00BC7C58" w:rsidRPr="00255BF9" w:rsidRDefault="00BC7C58" w:rsidP="00810E2B">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2B0F4422" w14:textId="33FFE6AB" w:rsidR="00BC7C58" w:rsidRPr="00255BF9" w:rsidRDefault="003D4C54" w:rsidP="00810E2B">
            <w:pPr>
              <w:pStyle w:val="Heading3"/>
              <w:outlineLvl w:val="2"/>
              <w:rPr>
                <w:rFonts w:asciiTheme="minorHAnsi" w:hAnsiTheme="minorHAnsi" w:cstheme="minorHAnsi"/>
                <w:bCs/>
                <w:i w:val="0"/>
                <w:szCs w:val="24"/>
              </w:rPr>
            </w:pPr>
            <w:r>
              <w:rPr>
                <w:rFonts w:asciiTheme="minorHAnsi" w:hAnsiTheme="minorHAnsi" w:cstheme="minorHAnsi"/>
                <w:bCs/>
                <w:i w:val="0"/>
                <w:szCs w:val="24"/>
              </w:rPr>
              <w:t>Time series line-plot to display progression of business</w:t>
            </w:r>
          </w:p>
        </w:tc>
      </w:tr>
      <w:tr w:rsidR="00EA7C1E" w14:paraId="06C3484A" w14:textId="77777777" w:rsidTr="00810E2B">
        <w:tc>
          <w:tcPr>
            <w:tcW w:w="1715" w:type="dxa"/>
          </w:tcPr>
          <w:p w14:paraId="65A511CC" w14:textId="77777777" w:rsidR="00BC7C58" w:rsidRPr="00255BF9" w:rsidRDefault="00BC7C58"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Visualization Graph </w:t>
            </w:r>
          </w:p>
          <w:p w14:paraId="08A8A9A9" w14:textId="77777777" w:rsidR="00BC7C58" w:rsidRPr="00255BF9" w:rsidRDefault="00BC7C58" w:rsidP="00810E2B">
            <w:pPr>
              <w:pStyle w:val="NormalWeb"/>
              <w:shd w:val="clear" w:color="auto" w:fill="FFFFFF"/>
              <w:rPr>
                <w:rFonts w:asciiTheme="minorHAnsi" w:hAnsiTheme="minorHAnsi" w:cstheme="minorHAnsi"/>
              </w:rPr>
            </w:pPr>
          </w:p>
        </w:tc>
        <w:tc>
          <w:tcPr>
            <w:tcW w:w="7877" w:type="dxa"/>
          </w:tcPr>
          <w:p w14:paraId="4981771C" w14:textId="4753CEF8" w:rsidR="00BC7C58" w:rsidRDefault="00BC7C58" w:rsidP="00810E2B">
            <w:pPr>
              <w:pStyle w:val="Heading3"/>
              <w:outlineLvl w:val="2"/>
              <w:rPr>
                <w:b/>
                <w:i w:val="0"/>
                <w:sz w:val="44"/>
              </w:rPr>
            </w:pPr>
            <w:r>
              <w:rPr>
                <w:b/>
                <w:i w:val="0"/>
                <w:noProof/>
                <w:sz w:val="44"/>
              </w:rPr>
              <w:drawing>
                <wp:inline distT="0" distB="0" distL="0" distR="0" wp14:anchorId="7537C7F2" wp14:editId="1A50B270">
                  <wp:extent cx="4837430" cy="4482928"/>
                  <wp:effectExtent l="0" t="0" r="1270" b="63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rotWithShape="1">
                          <a:blip r:embed="rId19">
                            <a:extLst>
                              <a:ext uri="{28A0092B-C50C-407E-A947-70E740481C1C}">
                                <a14:useLocalDpi xmlns:a14="http://schemas.microsoft.com/office/drawing/2010/main" val="0"/>
                              </a:ext>
                            </a:extLst>
                          </a:blip>
                          <a:srcRect l="6104" t="-10" r="4708" b="10"/>
                          <a:stretch/>
                        </pic:blipFill>
                        <pic:spPr bwMode="auto">
                          <a:xfrm>
                            <a:off x="0" y="0"/>
                            <a:ext cx="4858800" cy="4502732"/>
                          </a:xfrm>
                          <a:prstGeom prst="rect">
                            <a:avLst/>
                          </a:prstGeom>
                          <a:ln>
                            <a:noFill/>
                          </a:ln>
                          <a:extLst>
                            <a:ext uri="{53640926-AAD7-44D8-BBD7-CCE9431645EC}">
                              <a14:shadowObscured xmlns:a14="http://schemas.microsoft.com/office/drawing/2010/main"/>
                            </a:ext>
                          </a:extLst>
                        </pic:spPr>
                      </pic:pic>
                    </a:graphicData>
                  </a:graphic>
                </wp:inline>
              </w:drawing>
            </w:r>
          </w:p>
        </w:tc>
      </w:tr>
      <w:tr w:rsidR="00EA7C1E" w14:paraId="6B024A1A" w14:textId="77777777" w:rsidTr="00810E2B">
        <w:tc>
          <w:tcPr>
            <w:tcW w:w="1715" w:type="dxa"/>
          </w:tcPr>
          <w:p w14:paraId="0CB8ED91" w14:textId="77777777" w:rsidR="00BC7C58" w:rsidRPr="00255BF9" w:rsidRDefault="00BC7C58"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2D7E8D5F" w14:textId="62794E08" w:rsidR="00BC7C58" w:rsidRPr="00BC7C58" w:rsidRDefault="00BC7C58"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 xml:space="preserve">Group the data by </w:t>
            </w:r>
            <w:r w:rsidR="003D4C54">
              <w:rPr>
                <w:rFonts w:asciiTheme="minorHAnsi" w:hAnsiTheme="minorHAnsi" w:cstheme="minorHAnsi"/>
                <w:bCs/>
                <w:i w:val="0"/>
                <w:szCs w:val="24"/>
              </w:rPr>
              <w:t xml:space="preserve">year calculated by </w:t>
            </w:r>
            <w:proofErr w:type="spellStart"/>
            <w:r w:rsidR="003D4C54">
              <w:rPr>
                <w:rFonts w:asciiTheme="minorHAnsi" w:hAnsiTheme="minorHAnsi" w:cstheme="minorHAnsi"/>
                <w:bCs/>
                <w:i w:val="0"/>
                <w:szCs w:val="24"/>
              </w:rPr>
              <w:t>lubridate</w:t>
            </w:r>
            <w:proofErr w:type="spellEnd"/>
            <w:r w:rsidRPr="00BC7C58">
              <w:rPr>
                <w:rFonts w:asciiTheme="minorHAnsi" w:hAnsiTheme="minorHAnsi" w:cstheme="minorHAnsi"/>
                <w:bCs/>
                <w:i w:val="0"/>
                <w:szCs w:val="24"/>
              </w:rPr>
              <w:t xml:space="preserve"> and use the summation of total sales to plot 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EA7C1E" w14:paraId="73872A29" w14:textId="77777777" w:rsidTr="00810E2B">
        <w:tc>
          <w:tcPr>
            <w:tcW w:w="1715" w:type="dxa"/>
          </w:tcPr>
          <w:p w14:paraId="51E1CA6B"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Tab Name </w:t>
            </w:r>
          </w:p>
        </w:tc>
        <w:tc>
          <w:tcPr>
            <w:tcW w:w="7877" w:type="dxa"/>
          </w:tcPr>
          <w:p w14:paraId="5E1F5831" w14:textId="1A086A67" w:rsidR="00BC7C58" w:rsidRPr="00BC7C58" w:rsidRDefault="003D4C54" w:rsidP="00810E2B">
            <w:pPr>
              <w:pStyle w:val="Heading2"/>
              <w:rPr>
                <w:rFonts w:asciiTheme="minorHAnsi" w:hAnsiTheme="minorHAnsi" w:cstheme="minorHAnsi"/>
                <w:b w:val="0"/>
                <w:bCs/>
                <w:sz w:val="24"/>
                <w:szCs w:val="24"/>
              </w:rPr>
            </w:pPr>
            <w:r>
              <w:rPr>
                <w:rFonts w:asciiTheme="minorHAnsi" w:hAnsiTheme="minorHAnsi" w:cstheme="minorHAnsi"/>
                <w:b w:val="0"/>
                <w:bCs/>
                <w:sz w:val="24"/>
                <w:szCs w:val="24"/>
              </w:rPr>
              <w:t>Business</w:t>
            </w:r>
            <w:r w:rsidR="00BC7C58" w:rsidRPr="00BC7C58">
              <w:rPr>
                <w:rFonts w:asciiTheme="minorHAnsi" w:hAnsiTheme="minorHAnsi" w:cstheme="minorHAnsi"/>
                <w:b w:val="0"/>
                <w:bCs/>
                <w:sz w:val="24"/>
                <w:szCs w:val="24"/>
              </w:rPr>
              <w:t xml:space="preserve"> Analysis</w:t>
            </w:r>
          </w:p>
        </w:tc>
      </w:tr>
      <w:tr w:rsidR="00EA7C1E" w14:paraId="499E3D18" w14:textId="77777777" w:rsidTr="00810E2B">
        <w:tc>
          <w:tcPr>
            <w:tcW w:w="1715" w:type="dxa"/>
          </w:tcPr>
          <w:p w14:paraId="23696959"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1DFB37F4" w14:textId="0C6C9C9F" w:rsidR="00BC7C58" w:rsidRPr="00BC7C58" w:rsidRDefault="00BC7C58" w:rsidP="00810E2B">
            <w:pPr>
              <w:pStyle w:val="Heading3"/>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shiny</w:t>
            </w:r>
          </w:p>
        </w:tc>
      </w:tr>
      <w:tr w:rsidR="00EA7C1E" w14:paraId="7C4171B5" w14:textId="77777777" w:rsidTr="00810E2B">
        <w:tc>
          <w:tcPr>
            <w:tcW w:w="1715" w:type="dxa"/>
          </w:tcPr>
          <w:p w14:paraId="569A9710" w14:textId="77777777" w:rsidR="00BC7C58" w:rsidRPr="00255BF9" w:rsidRDefault="00BC7C58" w:rsidP="00810E2B">
            <w:pPr>
              <w:pStyle w:val="NormalWeb"/>
              <w:rPr>
                <w:rFonts w:asciiTheme="minorHAnsi" w:hAnsiTheme="minorHAnsi" w:cstheme="minorHAnsi"/>
              </w:rPr>
            </w:pPr>
            <w:r w:rsidRPr="00255BF9">
              <w:rPr>
                <w:rFonts w:asciiTheme="minorHAnsi" w:hAnsiTheme="minorHAnsi" w:cstheme="minorHAnsi"/>
              </w:rPr>
              <w:t xml:space="preserve">Filters </w:t>
            </w:r>
          </w:p>
        </w:tc>
        <w:tc>
          <w:tcPr>
            <w:tcW w:w="7877" w:type="dxa"/>
          </w:tcPr>
          <w:p w14:paraId="03A21662" w14:textId="77777777" w:rsidR="00BC7C58" w:rsidRPr="00BC7C58" w:rsidRDefault="00BC7C58"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75B43139" w14:textId="0DF18E6B" w:rsidR="00BC7C58" w:rsidRDefault="00BC7C58" w:rsidP="00BC7C58">
      <w:pPr>
        <w:pStyle w:val="Heading3"/>
        <w:rPr>
          <w:bCs/>
          <w:i w:val="0"/>
          <w:color w:val="0070C0"/>
          <w:sz w:val="32"/>
          <w:szCs w:val="32"/>
        </w:rPr>
      </w:pPr>
    </w:p>
    <w:p w14:paraId="06F14AB5" w14:textId="71CBBF31" w:rsidR="003D4C54" w:rsidRDefault="003D4C54" w:rsidP="00BC7C58">
      <w:pPr>
        <w:pStyle w:val="Heading3"/>
        <w:rPr>
          <w:bCs/>
          <w:i w:val="0"/>
          <w:color w:val="0070C0"/>
          <w:sz w:val="32"/>
          <w:szCs w:val="32"/>
        </w:rPr>
      </w:pPr>
    </w:p>
    <w:p w14:paraId="3072B8E8" w14:textId="3C2C6ABB" w:rsidR="003D4C54" w:rsidRDefault="003D4C54" w:rsidP="00BC7C58">
      <w:pPr>
        <w:pStyle w:val="Heading3"/>
        <w:rPr>
          <w:bCs/>
          <w:i w:val="0"/>
          <w:color w:val="0070C0"/>
          <w:sz w:val="32"/>
          <w:szCs w:val="32"/>
        </w:rPr>
      </w:pPr>
    </w:p>
    <w:p w14:paraId="68B567CB" w14:textId="77777777" w:rsidR="003D4C54" w:rsidRDefault="003D4C54" w:rsidP="003D4C54">
      <w:pPr>
        <w:pStyle w:val="Heading3"/>
        <w:rPr>
          <w:bCs/>
          <w:i w:val="0"/>
          <w:color w:val="0070C0"/>
          <w:sz w:val="32"/>
          <w:szCs w:val="32"/>
        </w:rPr>
      </w:pPr>
    </w:p>
    <w:p w14:paraId="645587DC" w14:textId="77777777" w:rsidR="003D4C54" w:rsidRDefault="003D4C54" w:rsidP="003D4C54">
      <w:pPr>
        <w:pStyle w:val="Heading3"/>
        <w:rPr>
          <w:bCs/>
          <w:i w:val="0"/>
          <w:color w:val="0070C0"/>
          <w:sz w:val="32"/>
          <w:szCs w:val="32"/>
        </w:rPr>
      </w:pPr>
    </w:p>
    <w:p w14:paraId="6D5C0E5D" w14:textId="77777777" w:rsidR="003D4C54" w:rsidRDefault="003D4C54" w:rsidP="003D4C54">
      <w:pPr>
        <w:pStyle w:val="Heading3"/>
        <w:rPr>
          <w:bCs/>
          <w:i w:val="0"/>
          <w:color w:val="0070C0"/>
          <w:sz w:val="32"/>
          <w:szCs w:val="32"/>
        </w:rPr>
      </w:pPr>
    </w:p>
    <w:p w14:paraId="3497A02F" w14:textId="77777777" w:rsidR="003D4C54" w:rsidRDefault="003D4C54" w:rsidP="003D4C54">
      <w:pPr>
        <w:pStyle w:val="Heading3"/>
        <w:rPr>
          <w:bCs/>
          <w:i w:val="0"/>
          <w:color w:val="0070C0"/>
          <w:sz w:val="32"/>
          <w:szCs w:val="32"/>
        </w:rPr>
      </w:pPr>
    </w:p>
    <w:p w14:paraId="0093E083" w14:textId="77777777" w:rsidR="003D4C54" w:rsidRDefault="003D4C54" w:rsidP="003D4C54">
      <w:pPr>
        <w:pStyle w:val="Heading3"/>
        <w:rPr>
          <w:bCs/>
          <w:i w:val="0"/>
          <w:color w:val="0070C0"/>
          <w:sz w:val="32"/>
          <w:szCs w:val="32"/>
        </w:rPr>
      </w:pPr>
    </w:p>
    <w:p w14:paraId="03C754C4" w14:textId="77777777" w:rsidR="003D4C54" w:rsidRDefault="003D4C54" w:rsidP="003D4C54">
      <w:pPr>
        <w:pStyle w:val="Heading3"/>
        <w:rPr>
          <w:bCs/>
          <w:i w:val="0"/>
          <w:color w:val="0070C0"/>
          <w:sz w:val="32"/>
          <w:szCs w:val="32"/>
        </w:rPr>
      </w:pPr>
    </w:p>
    <w:p w14:paraId="041948F7" w14:textId="77777777" w:rsidR="003D4C54" w:rsidRDefault="003D4C54" w:rsidP="003D4C54">
      <w:pPr>
        <w:pStyle w:val="Heading3"/>
        <w:rPr>
          <w:bCs/>
          <w:i w:val="0"/>
          <w:color w:val="0070C0"/>
          <w:sz w:val="32"/>
          <w:szCs w:val="32"/>
        </w:rPr>
      </w:pPr>
    </w:p>
    <w:p w14:paraId="77866377" w14:textId="77777777" w:rsidR="003D4C54" w:rsidRDefault="003D4C54" w:rsidP="003D4C54">
      <w:pPr>
        <w:pStyle w:val="Heading3"/>
        <w:rPr>
          <w:bCs/>
          <w:i w:val="0"/>
          <w:color w:val="0070C0"/>
          <w:sz w:val="32"/>
          <w:szCs w:val="32"/>
        </w:rPr>
      </w:pPr>
    </w:p>
    <w:p w14:paraId="753BF37C" w14:textId="77777777" w:rsidR="003D4C54" w:rsidRDefault="003D4C54" w:rsidP="003D4C54">
      <w:pPr>
        <w:pStyle w:val="Heading3"/>
        <w:rPr>
          <w:bCs/>
          <w:i w:val="0"/>
          <w:color w:val="0070C0"/>
          <w:sz w:val="32"/>
          <w:szCs w:val="32"/>
        </w:rPr>
      </w:pPr>
    </w:p>
    <w:p w14:paraId="40855C3D" w14:textId="77777777" w:rsidR="003D4C54" w:rsidRDefault="003D4C54" w:rsidP="003D4C54">
      <w:pPr>
        <w:pStyle w:val="Heading3"/>
        <w:rPr>
          <w:bCs/>
          <w:i w:val="0"/>
          <w:color w:val="0070C0"/>
          <w:sz w:val="32"/>
          <w:szCs w:val="32"/>
        </w:rPr>
      </w:pPr>
    </w:p>
    <w:p w14:paraId="2EC12FF6" w14:textId="77777777" w:rsidR="00EA7C1E" w:rsidRDefault="00EA7C1E" w:rsidP="003D4C54">
      <w:pPr>
        <w:pStyle w:val="Heading3"/>
        <w:rPr>
          <w:bCs/>
          <w:i w:val="0"/>
          <w:color w:val="0070C0"/>
          <w:sz w:val="32"/>
          <w:szCs w:val="32"/>
        </w:rPr>
      </w:pPr>
    </w:p>
    <w:p w14:paraId="2A444ED6" w14:textId="7D9A97DF" w:rsidR="003D4C54" w:rsidRPr="0063760F" w:rsidRDefault="003D4C54" w:rsidP="003D4C54">
      <w:pPr>
        <w:pStyle w:val="Heading3"/>
        <w:rPr>
          <w:bCs/>
          <w:i w:val="0"/>
          <w:color w:val="0070C0"/>
          <w:sz w:val="32"/>
          <w:szCs w:val="32"/>
        </w:rPr>
      </w:pPr>
      <w:r>
        <w:rPr>
          <w:bCs/>
          <w:i w:val="0"/>
          <w:color w:val="0070C0"/>
          <w:sz w:val="32"/>
          <w:szCs w:val="32"/>
        </w:rPr>
        <w:t xml:space="preserve">Customer Segmentation </w:t>
      </w:r>
      <w:r>
        <w:rPr>
          <w:bCs/>
          <w:i w:val="0"/>
          <w:color w:val="0070C0"/>
          <w:sz w:val="32"/>
          <w:szCs w:val="32"/>
        </w:rPr>
        <w:t xml:space="preserve">– Plot </w:t>
      </w:r>
      <w:r>
        <w:rPr>
          <w:bCs/>
          <w:i w:val="0"/>
          <w:color w:val="0070C0"/>
          <w:sz w:val="32"/>
          <w:szCs w:val="32"/>
        </w:rPr>
        <w:t>3</w:t>
      </w:r>
    </w:p>
    <w:p w14:paraId="19912363" w14:textId="77777777" w:rsidR="003D4C54" w:rsidRPr="004042E8" w:rsidRDefault="003D4C54" w:rsidP="003D4C54">
      <w:pPr>
        <w:rPr>
          <w:color w:val="auto"/>
        </w:rPr>
      </w:pPr>
    </w:p>
    <w:tbl>
      <w:tblPr>
        <w:tblStyle w:val="TableGrid"/>
        <w:tblW w:w="0" w:type="auto"/>
        <w:tblLook w:val="04A0" w:firstRow="1" w:lastRow="0" w:firstColumn="1" w:lastColumn="0" w:noHBand="0" w:noVBand="1"/>
      </w:tblPr>
      <w:tblGrid>
        <w:gridCol w:w="1848"/>
        <w:gridCol w:w="7744"/>
      </w:tblGrid>
      <w:tr w:rsidR="003D4C54" w14:paraId="29ECA9F2" w14:textId="77777777" w:rsidTr="00810E2B">
        <w:tc>
          <w:tcPr>
            <w:tcW w:w="1715" w:type="dxa"/>
          </w:tcPr>
          <w:p w14:paraId="700756EB" w14:textId="77777777" w:rsidR="003D4C54" w:rsidRPr="00255BF9" w:rsidRDefault="003D4C54" w:rsidP="00810E2B">
            <w:pPr>
              <w:pStyle w:val="Heading3"/>
              <w:outlineLvl w:val="2"/>
              <w:rPr>
                <w:rFonts w:asciiTheme="minorHAnsi" w:hAnsiTheme="minorHAnsi" w:cstheme="minorHAnsi"/>
                <w:bCs/>
                <w:i w:val="0"/>
                <w:iCs/>
                <w:szCs w:val="24"/>
                <w:lang w:val="en-AU"/>
              </w:rPr>
            </w:pPr>
            <w:r w:rsidRPr="00255BF9">
              <w:rPr>
                <w:rFonts w:asciiTheme="minorHAnsi" w:hAnsiTheme="minorHAnsi" w:cstheme="minorHAnsi"/>
                <w:bCs/>
                <w:i w:val="0"/>
                <w:iCs/>
                <w:szCs w:val="24"/>
                <w:lang w:val="en-AU"/>
              </w:rPr>
              <w:t xml:space="preserve">Visualization graph name </w:t>
            </w:r>
          </w:p>
        </w:tc>
        <w:tc>
          <w:tcPr>
            <w:tcW w:w="7877" w:type="dxa"/>
          </w:tcPr>
          <w:p w14:paraId="649E59EC" w14:textId="77777777" w:rsidR="003D4C54" w:rsidRPr="00255BF9" w:rsidRDefault="003D4C54" w:rsidP="00810E2B">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Bar Plot</w:t>
            </w:r>
          </w:p>
        </w:tc>
      </w:tr>
      <w:tr w:rsidR="003D4C54" w14:paraId="43A2A208" w14:textId="77777777" w:rsidTr="00810E2B">
        <w:tc>
          <w:tcPr>
            <w:tcW w:w="1715" w:type="dxa"/>
          </w:tcPr>
          <w:p w14:paraId="77408260" w14:textId="77777777" w:rsidR="003D4C54" w:rsidRPr="00255BF9" w:rsidRDefault="003D4C54" w:rsidP="00810E2B">
            <w:pPr>
              <w:pStyle w:val="Heading3"/>
              <w:outlineLvl w:val="2"/>
              <w:rPr>
                <w:rFonts w:asciiTheme="minorHAnsi" w:hAnsiTheme="minorHAnsi" w:cstheme="minorHAnsi"/>
                <w:bCs/>
                <w:i w:val="0"/>
                <w:szCs w:val="24"/>
              </w:rPr>
            </w:pPr>
            <w:r w:rsidRPr="00255BF9">
              <w:rPr>
                <w:rFonts w:asciiTheme="minorHAnsi" w:hAnsiTheme="minorHAnsi" w:cstheme="minorHAnsi"/>
                <w:bCs/>
                <w:i w:val="0"/>
                <w:szCs w:val="24"/>
              </w:rPr>
              <w:t>Purpose</w:t>
            </w:r>
          </w:p>
        </w:tc>
        <w:tc>
          <w:tcPr>
            <w:tcW w:w="7877" w:type="dxa"/>
          </w:tcPr>
          <w:p w14:paraId="00D69870" w14:textId="4CD0B41D" w:rsidR="003D4C54" w:rsidRPr="00255BF9" w:rsidRDefault="00EA7C1E" w:rsidP="00810E2B">
            <w:pPr>
              <w:pStyle w:val="Heading3"/>
              <w:outlineLvl w:val="2"/>
              <w:rPr>
                <w:rFonts w:asciiTheme="minorHAnsi" w:hAnsiTheme="minorHAnsi" w:cstheme="minorHAnsi"/>
                <w:bCs/>
                <w:i w:val="0"/>
                <w:szCs w:val="24"/>
              </w:rPr>
            </w:pPr>
            <w:r>
              <w:rPr>
                <w:rFonts w:asciiTheme="minorHAnsi" w:hAnsiTheme="minorHAnsi" w:cstheme="minorHAnsi"/>
                <w:bCs/>
                <w:i w:val="0"/>
                <w:szCs w:val="24"/>
              </w:rPr>
              <w:t>Display Seasonality</w:t>
            </w:r>
          </w:p>
        </w:tc>
      </w:tr>
      <w:tr w:rsidR="003D4C54" w14:paraId="7CEFFCF5" w14:textId="77777777" w:rsidTr="00810E2B">
        <w:tc>
          <w:tcPr>
            <w:tcW w:w="1715" w:type="dxa"/>
          </w:tcPr>
          <w:p w14:paraId="512EE03A" w14:textId="77777777" w:rsidR="003D4C54" w:rsidRPr="00255BF9" w:rsidRDefault="003D4C54"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Visualization Graph </w:t>
            </w:r>
          </w:p>
          <w:p w14:paraId="0E5CF5C7" w14:textId="77777777" w:rsidR="003D4C54" w:rsidRPr="00255BF9" w:rsidRDefault="003D4C54" w:rsidP="00810E2B">
            <w:pPr>
              <w:pStyle w:val="NormalWeb"/>
              <w:shd w:val="clear" w:color="auto" w:fill="FFFFFF"/>
              <w:rPr>
                <w:rFonts w:asciiTheme="minorHAnsi" w:hAnsiTheme="minorHAnsi" w:cstheme="minorHAnsi"/>
              </w:rPr>
            </w:pPr>
          </w:p>
        </w:tc>
        <w:tc>
          <w:tcPr>
            <w:tcW w:w="7877" w:type="dxa"/>
          </w:tcPr>
          <w:p w14:paraId="1F4D8B91" w14:textId="75C11759" w:rsidR="003D4C54" w:rsidRDefault="00EA7C1E" w:rsidP="00810E2B">
            <w:pPr>
              <w:pStyle w:val="Heading3"/>
              <w:outlineLvl w:val="2"/>
              <w:rPr>
                <w:b/>
                <w:i w:val="0"/>
                <w:sz w:val="44"/>
              </w:rPr>
            </w:pPr>
            <w:r>
              <w:rPr>
                <w:noProof/>
                <w:color w:val="161718" w:themeColor="text1"/>
              </w:rPr>
              <w:drawing>
                <wp:inline distT="0" distB="0" distL="0" distR="0" wp14:anchorId="0BA9AA45" wp14:editId="45089E98">
                  <wp:extent cx="4816549" cy="3748912"/>
                  <wp:effectExtent l="0" t="0" r="0" b="0"/>
                  <wp:docPr id="54" name="Picture 54" descr="A picture containing implement, stationary, penci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mplement, stationary, pencil,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2130" cy="3761040"/>
                          </a:xfrm>
                          <a:prstGeom prst="rect">
                            <a:avLst/>
                          </a:prstGeom>
                        </pic:spPr>
                      </pic:pic>
                    </a:graphicData>
                  </a:graphic>
                </wp:inline>
              </w:drawing>
            </w:r>
          </w:p>
        </w:tc>
      </w:tr>
      <w:tr w:rsidR="003D4C54" w14:paraId="3B315004" w14:textId="77777777" w:rsidTr="00810E2B">
        <w:tc>
          <w:tcPr>
            <w:tcW w:w="1715" w:type="dxa"/>
          </w:tcPr>
          <w:p w14:paraId="1DC8478E" w14:textId="77777777" w:rsidR="003D4C54" w:rsidRPr="00255BF9" w:rsidRDefault="003D4C54" w:rsidP="00810E2B">
            <w:pPr>
              <w:pStyle w:val="NormalWeb"/>
              <w:shd w:val="clear" w:color="auto" w:fill="FFFFFF"/>
              <w:rPr>
                <w:rFonts w:asciiTheme="minorHAnsi" w:hAnsiTheme="minorHAnsi" w:cstheme="minorHAnsi"/>
              </w:rPr>
            </w:pPr>
            <w:r w:rsidRPr="00255BF9">
              <w:rPr>
                <w:rFonts w:asciiTheme="minorHAnsi" w:hAnsiTheme="minorHAnsi" w:cstheme="minorHAnsi"/>
              </w:rPr>
              <w:t xml:space="preserve">Implementation </w:t>
            </w:r>
          </w:p>
        </w:tc>
        <w:tc>
          <w:tcPr>
            <w:tcW w:w="7877" w:type="dxa"/>
          </w:tcPr>
          <w:p w14:paraId="276DD280" w14:textId="7EE041DC" w:rsidR="003D4C54" w:rsidRPr="00BC7C58" w:rsidRDefault="003D4C54"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Group the data by product category</w:t>
            </w:r>
            <w:r w:rsidR="00EA7C1E">
              <w:rPr>
                <w:rFonts w:asciiTheme="minorHAnsi" w:hAnsiTheme="minorHAnsi" w:cstheme="minorHAnsi"/>
                <w:bCs/>
                <w:i w:val="0"/>
                <w:szCs w:val="24"/>
              </w:rPr>
              <w:t xml:space="preserve"> and month</w:t>
            </w:r>
            <w:r w:rsidRPr="00BC7C58">
              <w:rPr>
                <w:rFonts w:asciiTheme="minorHAnsi" w:hAnsiTheme="minorHAnsi" w:cstheme="minorHAnsi"/>
                <w:bCs/>
                <w:i w:val="0"/>
                <w:szCs w:val="24"/>
              </w:rPr>
              <w:t xml:space="preserve"> and use the summation of </w:t>
            </w:r>
            <w:r w:rsidR="00EA7C1E">
              <w:rPr>
                <w:rFonts w:asciiTheme="minorHAnsi" w:hAnsiTheme="minorHAnsi" w:cstheme="minorHAnsi"/>
                <w:bCs/>
                <w:i w:val="0"/>
                <w:szCs w:val="24"/>
              </w:rPr>
              <w:t xml:space="preserve">quantity </w:t>
            </w:r>
            <w:r w:rsidRPr="00BC7C58">
              <w:rPr>
                <w:rFonts w:asciiTheme="minorHAnsi" w:hAnsiTheme="minorHAnsi" w:cstheme="minorHAnsi"/>
                <w:bCs/>
                <w:i w:val="0"/>
                <w:szCs w:val="24"/>
              </w:rPr>
              <w:t xml:space="preserve">to plot </w:t>
            </w:r>
            <w:r w:rsidR="00EA7C1E">
              <w:rPr>
                <w:rFonts w:asciiTheme="minorHAnsi" w:hAnsiTheme="minorHAnsi" w:cstheme="minorHAnsi"/>
                <w:bCs/>
                <w:i w:val="0"/>
                <w:szCs w:val="24"/>
              </w:rPr>
              <w:t xml:space="preserve">bar plots </w:t>
            </w:r>
            <w:r w:rsidRPr="00BC7C58">
              <w:rPr>
                <w:rFonts w:asciiTheme="minorHAnsi" w:hAnsiTheme="minorHAnsi" w:cstheme="minorHAnsi"/>
                <w:bCs/>
                <w:i w:val="0"/>
                <w:szCs w:val="24"/>
              </w:rPr>
              <w:t xml:space="preserve">using </w:t>
            </w: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w:t>
            </w:r>
          </w:p>
        </w:tc>
      </w:tr>
      <w:tr w:rsidR="003D4C54" w14:paraId="11EF192B" w14:textId="77777777" w:rsidTr="00810E2B">
        <w:tc>
          <w:tcPr>
            <w:tcW w:w="1715" w:type="dxa"/>
          </w:tcPr>
          <w:p w14:paraId="6DD78949" w14:textId="77777777" w:rsidR="003D4C54" w:rsidRPr="00255BF9" w:rsidRDefault="003D4C54" w:rsidP="00810E2B">
            <w:pPr>
              <w:pStyle w:val="NormalWeb"/>
              <w:rPr>
                <w:rFonts w:asciiTheme="minorHAnsi" w:hAnsiTheme="minorHAnsi" w:cstheme="minorHAnsi"/>
              </w:rPr>
            </w:pPr>
            <w:r w:rsidRPr="00255BF9">
              <w:rPr>
                <w:rFonts w:asciiTheme="minorHAnsi" w:hAnsiTheme="minorHAnsi" w:cstheme="minorHAnsi"/>
              </w:rPr>
              <w:t xml:space="preserve">Tab Name </w:t>
            </w:r>
          </w:p>
        </w:tc>
        <w:tc>
          <w:tcPr>
            <w:tcW w:w="7877" w:type="dxa"/>
          </w:tcPr>
          <w:p w14:paraId="00BA9B93" w14:textId="36C3328B" w:rsidR="003D4C54" w:rsidRPr="00BC7C58" w:rsidRDefault="00EA7C1E" w:rsidP="00810E2B">
            <w:pPr>
              <w:pStyle w:val="Heading2"/>
              <w:rPr>
                <w:rFonts w:asciiTheme="minorHAnsi" w:hAnsiTheme="minorHAnsi" w:cstheme="minorHAnsi"/>
                <w:b w:val="0"/>
                <w:bCs/>
                <w:sz w:val="24"/>
                <w:szCs w:val="24"/>
              </w:rPr>
            </w:pPr>
            <w:r>
              <w:rPr>
                <w:rFonts w:asciiTheme="minorHAnsi" w:hAnsiTheme="minorHAnsi" w:cstheme="minorHAnsi"/>
                <w:b w:val="0"/>
                <w:bCs/>
                <w:sz w:val="24"/>
                <w:szCs w:val="24"/>
              </w:rPr>
              <w:t>Business</w:t>
            </w:r>
            <w:r w:rsidR="003D4C54" w:rsidRPr="00BC7C58">
              <w:rPr>
                <w:rFonts w:asciiTheme="minorHAnsi" w:hAnsiTheme="minorHAnsi" w:cstheme="minorHAnsi"/>
                <w:b w:val="0"/>
                <w:bCs/>
                <w:sz w:val="24"/>
                <w:szCs w:val="24"/>
              </w:rPr>
              <w:t xml:space="preserve"> Analysis</w:t>
            </w:r>
          </w:p>
        </w:tc>
      </w:tr>
      <w:tr w:rsidR="003D4C54" w14:paraId="428C5A82" w14:textId="77777777" w:rsidTr="00810E2B">
        <w:tc>
          <w:tcPr>
            <w:tcW w:w="1715" w:type="dxa"/>
          </w:tcPr>
          <w:p w14:paraId="1CA53408" w14:textId="77777777" w:rsidR="003D4C54" w:rsidRPr="00255BF9" w:rsidRDefault="003D4C54" w:rsidP="00810E2B">
            <w:pPr>
              <w:pStyle w:val="NormalWeb"/>
              <w:rPr>
                <w:rFonts w:asciiTheme="minorHAnsi" w:hAnsiTheme="minorHAnsi" w:cstheme="minorHAnsi"/>
              </w:rPr>
            </w:pPr>
            <w:r w:rsidRPr="00255BF9">
              <w:rPr>
                <w:rFonts w:asciiTheme="minorHAnsi" w:hAnsiTheme="minorHAnsi" w:cstheme="minorHAnsi"/>
              </w:rPr>
              <w:t xml:space="preserve">Libraries used </w:t>
            </w:r>
          </w:p>
        </w:tc>
        <w:tc>
          <w:tcPr>
            <w:tcW w:w="7877" w:type="dxa"/>
          </w:tcPr>
          <w:p w14:paraId="08C9D8BC" w14:textId="27E984DB" w:rsidR="003D4C54" w:rsidRPr="00BC7C58" w:rsidRDefault="003D4C54" w:rsidP="00810E2B">
            <w:pPr>
              <w:pStyle w:val="Heading3"/>
              <w:outlineLvl w:val="2"/>
              <w:rPr>
                <w:rFonts w:asciiTheme="minorHAnsi" w:hAnsiTheme="minorHAnsi" w:cstheme="minorHAnsi"/>
                <w:bCs/>
                <w:i w:val="0"/>
                <w:szCs w:val="24"/>
              </w:rPr>
            </w:pPr>
            <w:proofErr w:type="spellStart"/>
            <w:r w:rsidRPr="00BC7C58">
              <w:rPr>
                <w:rFonts w:asciiTheme="minorHAnsi" w:hAnsiTheme="minorHAnsi" w:cstheme="minorHAnsi"/>
                <w:bCs/>
                <w:i w:val="0"/>
                <w:szCs w:val="24"/>
              </w:rPr>
              <w:t>Ggplot</w:t>
            </w:r>
            <w:proofErr w:type="spellEnd"/>
            <w:r w:rsidRPr="00BC7C58">
              <w:rPr>
                <w:rFonts w:asciiTheme="minorHAnsi" w:hAnsiTheme="minorHAnsi" w:cstheme="minorHAnsi"/>
                <w:bCs/>
                <w:i w:val="0"/>
                <w:szCs w:val="24"/>
              </w:rPr>
              <w:t>, shiny</w:t>
            </w:r>
          </w:p>
        </w:tc>
      </w:tr>
      <w:tr w:rsidR="003D4C54" w14:paraId="201281CE" w14:textId="77777777" w:rsidTr="00EA7C1E">
        <w:trPr>
          <w:trHeight w:val="83"/>
        </w:trPr>
        <w:tc>
          <w:tcPr>
            <w:tcW w:w="1715" w:type="dxa"/>
          </w:tcPr>
          <w:p w14:paraId="1D7903E2" w14:textId="77777777" w:rsidR="003D4C54" w:rsidRPr="00255BF9" w:rsidRDefault="003D4C54" w:rsidP="00810E2B">
            <w:pPr>
              <w:pStyle w:val="NormalWeb"/>
              <w:rPr>
                <w:rFonts w:asciiTheme="minorHAnsi" w:hAnsiTheme="minorHAnsi" w:cstheme="minorHAnsi"/>
              </w:rPr>
            </w:pPr>
            <w:r w:rsidRPr="00255BF9">
              <w:rPr>
                <w:rFonts w:asciiTheme="minorHAnsi" w:hAnsiTheme="minorHAnsi" w:cstheme="minorHAnsi"/>
              </w:rPr>
              <w:t xml:space="preserve">Filters </w:t>
            </w:r>
          </w:p>
        </w:tc>
        <w:tc>
          <w:tcPr>
            <w:tcW w:w="7877" w:type="dxa"/>
          </w:tcPr>
          <w:p w14:paraId="4696BE62" w14:textId="77777777" w:rsidR="003D4C54" w:rsidRPr="00BC7C58" w:rsidRDefault="003D4C54" w:rsidP="00810E2B">
            <w:pPr>
              <w:pStyle w:val="Heading3"/>
              <w:outlineLvl w:val="2"/>
              <w:rPr>
                <w:rFonts w:asciiTheme="minorHAnsi" w:hAnsiTheme="minorHAnsi" w:cstheme="minorHAnsi"/>
                <w:bCs/>
                <w:i w:val="0"/>
                <w:szCs w:val="24"/>
              </w:rPr>
            </w:pPr>
            <w:r w:rsidRPr="00BC7C58">
              <w:rPr>
                <w:rFonts w:asciiTheme="minorHAnsi" w:hAnsiTheme="minorHAnsi" w:cstheme="minorHAnsi"/>
                <w:bCs/>
                <w:i w:val="0"/>
                <w:szCs w:val="24"/>
              </w:rPr>
              <w:t>Qty &gt; 0</w:t>
            </w:r>
          </w:p>
        </w:tc>
      </w:tr>
    </w:tbl>
    <w:p w14:paraId="010A8B44" w14:textId="77777777" w:rsidR="003D4C54" w:rsidRPr="0063760F" w:rsidRDefault="003D4C54" w:rsidP="003D4C54">
      <w:pPr>
        <w:pStyle w:val="Heading3"/>
        <w:rPr>
          <w:bCs/>
          <w:i w:val="0"/>
          <w:color w:val="0070C0"/>
          <w:sz w:val="32"/>
          <w:szCs w:val="32"/>
        </w:rPr>
      </w:pPr>
    </w:p>
    <w:p w14:paraId="0F076898" w14:textId="77777777" w:rsidR="003D4C54" w:rsidRPr="0063760F" w:rsidRDefault="003D4C54" w:rsidP="00BC7C58">
      <w:pPr>
        <w:pStyle w:val="Heading3"/>
        <w:rPr>
          <w:bCs/>
          <w:i w:val="0"/>
          <w:color w:val="0070C0"/>
          <w:sz w:val="32"/>
          <w:szCs w:val="32"/>
        </w:rPr>
      </w:pPr>
    </w:p>
    <w:p w14:paraId="71DA3BD8" w14:textId="440835A0" w:rsidR="00CB73DA" w:rsidRPr="00CB73DA" w:rsidRDefault="00CB73DA" w:rsidP="00CB73DA">
      <w:pPr>
        <w:pStyle w:val="Caption"/>
        <w:keepNext/>
        <w:jc w:val="center"/>
        <w:rPr>
          <w:sz w:val="24"/>
          <w:szCs w:val="24"/>
        </w:rPr>
      </w:pPr>
      <w:r w:rsidRPr="00CB73DA">
        <w:rPr>
          <w:sz w:val="24"/>
          <w:szCs w:val="24"/>
        </w:rPr>
        <w:lastRenderedPageBreak/>
        <w:t xml:space="preserve">Figure </w:t>
      </w:r>
      <w:r w:rsidRPr="00CB73DA">
        <w:rPr>
          <w:sz w:val="24"/>
          <w:szCs w:val="24"/>
        </w:rPr>
        <w:fldChar w:fldCharType="begin"/>
      </w:r>
      <w:r w:rsidRPr="00CB73DA">
        <w:rPr>
          <w:sz w:val="24"/>
          <w:szCs w:val="24"/>
        </w:rPr>
        <w:instrText xml:space="preserve"> SEQ Figure \* ARABIC </w:instrText>
      </w:r>
      <w:r w:rsidRPr="00CB73DA">
        <w:rPr>
          <w:sz w:val="24"/>
          <w:szCs w:val="24"/>
        </w:rPr>
        <w:fldChar w:fldCharType="separate"/>
      </w:r>
      <w:r w:rsidR="00C863E8">
        <w:rPr>
          <w:noProof/>
          <w:sz w:val="24"/>
          <w:szCs w:val="24"/>
        </w:rPr>
        <w:t>4</w:t>
      </w:r>
      <w:r w:rsidRPr="00CB73DA">
        <w:rPr>
          <w:sz w:val="24"/>
          <w:szCs w:val="24"/>
        </w:rPr>
        <w:fldChar w:fldCharType="end"/>
      </w:r>
      <w:r w:rsidRPr="00CB73DA">
        <w:rPr>
          <w:sz w:val="24"/>
          <w:szCs w:val="24"/>
        </w:rPr>
        <w:t>: Popularity of product categories for different age groups</w:t>
      </w:r>
    </w:p>
    <w:p w14:paraId="04CECECD" w14:textId="0D4BB083" w:rsidR="00BB6BA2" w:rsidRPr="00BB6BA2" w:rsidRDefault="00856836" w:rsidP="00513EBC">
      <w:pPr>
        <w:rPr>
          <w:rFonts w:eastAsia="Times New Roman" w:cstheme="minorHAnsi"/>
          <w:b/>
          <w:bCs/>
          <w:iCs/>
          <w:color w:val="0070C0"/>
          <w:szCs w:val="28"/>
          <w:lang w:val="en-AU"/>
        </w:rPr>
      </w:pPr>
      <w:r>
        <w:rPr>
          <w:noProof/>
          <w:lang w:val="en-AU"/>
        </w:rPr>
        <w:drawing>
          <wp:inline distT="0" distB="0" distL="0" distR="0" wp14:anchorId="748C64B4" wp14:editId="627EB29D">
            <wp:extent cx="5498973" cy="3265394"/>
            <wp:effectExtent l="0" t="0" r="63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rotWithShape="1">
                    <a:blip r:embed="rId21" cstate="print">
                      <a:extLst>
                        <a:ext uri="{28A0092B-C50C-407E-A947-70E740481C1C}">
                          <a14:useLocalDpi xmlns:a14="http://schemas.microsoft.com/office/drawing/2010/main" val="0"/>
                        </a:ext>
                      </a:extLst>
                    </a:blip>
                    <a:srcRect t="3702"/>
                    <a:stretch/>
                  </pic:blipFill>
                  <pic:spPr bwMode="auto">
                    <a:xfrm>
                      <a:off x="0" y="0"/>
                      <a:ext cx="5519343" cy="3277490"/>
                    </a:xfrm>
                    <a:prstGeom prst="rect">
                      <a:avLst/>
                    </a:prstGeom>
                    <a:ln>
                      <a:noFill/>
                    </a:ln>
                    <a:extLst>
                      <a:ext uri="{53640926-AAD7-44D8-BBD7-CCE9431645EC}">
                        <a14:shadowObscured xmlns:a14="http://schemas.microsoft.com/office/drawing/2010/main"/>
                      </a:ext>
                    </a:extLst>
                  </pic:spPr>
                </pic:pic>
              </a:graphicData>
            </a:graphic>
          </wp:inline>
        </w:drawing>
      </w:r>
    </w:p>
    <w:p w14:paraId="566FBDDD" w14:textId="2BBF5494" w:rsidR="007479FE" w:rsidRDefault="00513EBC" w:rsidP="00513EBC">
      <w:pPr>
        <w:rPr>
          <w:color w:val="auto"/>
        </w:rPr>
      </w:pPr>
      <w:r>
        <w:rPr>
          <w:color w:val="auto"/>
        </w:rPr>
        <w:t>Figure</w:t>
      </w:r>
      <w:r w:rsidR="000877B5">
        <w:rPr>
          <w:color w:val="auto"/>
        </w:rPr>
        <w:t xml:space="preserve"> 4</w:t>
      </w:r>
      <w:r>
        <w:rPr>
          <w:color w:val="auto"/>
        </w:rPr>
        <w:t xml:space="preserve"> shows that </w:t>
      </w:r>
      <w:r w:rsidRPr="00513EBC">
        <w:rPr>
          <w:i/>
          <w:iCs/>
          <w:color w:val="auto"/>
        </w:rPr>
        <w:t>Books</w:t>
      </w:r>
      <w:r>
        <w:rPr>
          <w:color w:val="auto"/>
        </w:rPr>
        <w:t xml:space="preserve">, </w:t>
      </w:r>
      <w:r w:rsidRPr="00513EBC">
        <w:rPr>
          <w:i/>
          <w:iCs/>
          <w:color w:val="auto"/>
        </w:rPr>
        <w:t>Electronics</w:t>
      </w:r>
      <w:r>
        <w:rPr>
          <w:color w:val="auto"/>
        </w:rPr>
        <w:t xml:space="preserve"> and </w:t>
      </w:r>
      <w:r w:rsidRPr="00513EBC">
        <w:rPr>
          <w:i/>
          <w:iCs/>
          <w:color w:val="auto"/>
        </w:rPr>
        <w:t>Home and Kitchen</w:t>
      </w:r>
      <w:r>
        <w:rPr>
          <w:color w:val="auto"/>
        </w:rPr>
        <w:t xml:space="preserve"> are the most popular category for all age groups. It also shows that people in the aged between </w:t>
      </w:r>
      <w:r w:rsidRPr="00513EBC">
        <w:rPr>
          <w:i/>
          <w:iCs/>
          <w:color w:val="auto"/>
        </w:rPr>
        <w:t>35 to 44</w:t>
      </w:r>
      <w:r>
        <w:rPr>
          <w:color w:val="auto"/>
        </w:rPr>
        <w:t xml:space="preserve"> spends the most followed by people aged from </w:t>
      </w:r>
      <w:r w:rsidRPr="00513EBC">
        <w:rPr>
          <w:i/>
          <w:iCs/>
          <w:color w:val="auto"/>
        </w:rPr>
        <w:t>25 to 34</w:t>
      </w:r>
      <w:r>
        <w:rPr>
          <w:color w:val="auto"/>
        </w:rPr>
        <w:t xml:space="preserve"> and people older than </w:t>
      </w:r>
      <w:r w:rsidRPr="00513EBC">
        <w:rPr>
          <w:i/>
          <w:iCs/>
          <w:color w:val="auto"/>
        </w:rPr>
        <w:t>44</w:t>
      </w:r>
      <w:r>
        <w:rPr>
          <w:color w:val="auto"/>
        </w:rPr>
        <w:t xml:space="preserve"> spends the least in this group.</w:t>
      </w:r>
    </w:p>
    <w:p w14:paraId="6AE033F4" w14:textId="77777777" w:rsidR="0063760F" w:rsidRDefault="0063760F" w:rsidP="0063760F">
      <w:pPr>
        <w:pStyle w:val="Heading3"/>
        <w:rPr>
          <w:b/>
          <w:i w:val="0"/>
          <w:color w:val="0070C0"/>
          <w:sz w:val="32"/>
          <w:szCs w:val="32"/>
        </w:rPr>
      </w:pPr>
    </w:p>
    <w:p w14:paraId="61524203" w14:textId="375E3116" w:rsidR="0063760F" w:rsidRPr="0063760F" w:rsidRDefault="0063760F" w:rsidP="0063760F">
      <w:pPr>
        <w:pStyle w:val="Heading3"/>
        <w:rPr>
          <w:bCs/>
          <w:i w:val="0"/>
          <w:color w:val="0070C0"/>
          <w:sz w:val="32"/>
          <w:szCs w:val="32"/>
        </w:rPr>
      </w:pPr>
      <w:r w:rsidRPr="0063760F">
        <w:rPr>
          <w:bCs/>
          <w:i w:val="0"/>
          <w:color w:val="0070C0"/>
          <w:sz w:val="32"/>
          <w:szCs w:val="32"/>
        </w:rPr>
        <w:t xml:space="preserve">Influence based on </w:t>
      </w:r>
      <w:r w:rsidRPr="0063760F">
        <w:rPr>
          <w:b/>
          <w:i w:val="0"/>
          <w:color w:val="0070C0"/>
          <w:sz w:val="32"/>
          <w:szCs w:val="32"/>
        </w:rPr>
        <w:t>Location</w:t>
      </w:r>
    </w:p>
    <w:p w14:paraId="15598DD9" w14:textId="77777777" w:rsidR="00CC5EF8" w:rsidRDefault="00CC5EF8" w:rsidP="00513EBC">
      <w:pPr>
        <w:rPr>
          <w:color w:val="auto"/>
        </w:rPr>
      </w:pPr>
    </w:p>
    <w:p w14:paraId="3B5E8939" w14:textId="484B7266" w:rsidR="007479FE" w:rsidRPr="007479FE" w:rsidRDefault="007479FE" w:rsidP="007479FE">
      <w:pPr>
        <w:pStyle w:val="Caption"/>
        <w:keepNext/>
        <w:jc w:val="center"/>
        <w:rPr>
          <w:sz w:val="24"/>
          <w:szCs w:val="24"/>
        </w:rPr>
      </w:pPr>
      <w:r w:rsidRPr="007479FE">
        <w:rPr>
          <w:sz w:val="24"/>
          <w:szCs w:val="24"/>
        </w:rPr>
        <w:t xml:space="preserve">Figure </w:t>
      </w:r>
      <w:r w:rsidRPr="007479FE">
        <w:rPr>
          <w:sz w:val="24"/>
          <w:szCs w:val="24"/>
        </w:rPr>
        <w:fldChar w:fldCharType="begin"/>
      </w:r>
      <w:r w:rsidRPr="007479FE">
        <w:rPr>
          <w:sz w:val="24"/>
          <w:szCs w:val="24"/>
        </w:rPr>
        <w:instrText xml:space="preserve"> SEQ Figure \* ARABIC </w:instrText>
      </w:r>
      <w:r w:rsidRPr="007479FE">
        <w:rPr>
          <w:sz w:val="24"/>
          <w:szCs w:val="24"/>
        </w:rPr>
        <w:fldChar w:fldCharType="separate"/>
      </w:r>
      <w:r w:rsidR="00C863E8">
        <w:rPr>
          <w:noProof/>
          <w:sz w:val="24"/>
          <w:szCs w:val="24"/>
        </w:rPr>
        <w:t>5</w:t>
      </w:r>
      <w:r w:rsidRPr="007479FE">
        <w:rPr>
          <w:sz w:val="24"/>
          <w:szCs w:val="24"/>
        </w:rPr>
        <w:fldChar w:fldCharType="end"/>
      </w:r>
      <w:r w:rsidRPr="007479FE">
        <w:rPr>
          <w:sz w:val="24"/>
          <w:szCs w:val="24"/>
        </w:rPr>
        <w:t>: Location codes vs Sales</w:t>
      </w:r>
    </w:p>
    <w:p w14:paraId="2C9CBD04" w14:textId="6E467B11" w:rsidR="007479FE" w:rsidRDefault="007479FE" w:rsidP="0063760F">
      <w:pPr>
        <w:jc w:val="center"/>
        <w:rPr>
          <w:color w:val="auto"/>
        </w:rPr>
      </w:pPr>
      <w:r>
        <w:rPr>
          <w:noProof/>
          <w:color w:val="auto"/>
        </w:rPr>
        <w:drawing>
          <wp:inline distT="0" distB="0" distL="0" distR="0" wp14:anchorId="0F540121" wp14:editId="5E0E9044">
            <wp:extent cx="5776686" cy="3637953"/>
            <wp:effectExtent l="0" t="0" r="1905" b="0"/>
            <wp:docPr id="32" name="Picture 3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raw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80203" cy="3640168"/>
                    </a:xfrm>
                    <a:prstGeom prst="rect">
                      <a:avLst/>
                    </a:prstGeom>
                  </pic:spPr>
                </pic:pic>
              </a:graphicData>
            </a:graphic>
          </wp:inline>
        </w:drawing>
      </w:r>
    </w:p>
    <w:p w14:paraId="2F9F77FD" w14:textId="77777777" w:rsidR="00AB1832" w:rsidRDefault="00AB1832" w:rsidP="00301124">
      <w:pPr>
        <w:rPr>
          <w:color w:val="auto"/>
        </w:rPr>
      </w:pPr>
    </w:p>
    <w:p w14:paraId="3EC13E1E" w14:textId="553D66D9" w:rsidR="00CC5EF8" w:rsidRPr="00CC5EF8" w:rsidRDefault="007479FE" w:rsidP="00301124">
      <w:pPr>
        <w:rPr>
          <w:color w:val="auto"/>
        </w:rPr>
      </w:pPr>
      <w:r>
        <w:rPr>
          <w:color w:val="auto"/>
        </w:rPr>
        <w:lastRenderedPageBreak/>
        <w:t xml:space="preserve">Figure 5 shows the variance in sales for different cities. It does reveal that </w:t>
      </w:r>
      <w:r w:rsidR="00BB6BA2">
        <w:rPr>
          <w:color w:val="auto"/>
        </w:rPr>
        <w:t xml:space="preserve">the </w:t>
      </w:r>
      <w:r>
        <w:rPr>
          <w:color w:val="auto"/>
        </w:rPr>
        <w:t>city codes 3,</w:t>
      </w:r>
      <w:r w:rsidR="00BB6BA2">
        <w:rPr>
          <w:color w:val="auto"/>
        </w:rPr>
        <w:t>4,5,7,8 and 10 sell a lot more than 1,2,6 and 9. It can also be seen that the city code 4 is the city with the highest sales city while 6 is the one with the lowest.</w:t>
      </w:r>
    </w:p>
    <w:p w14:paraId="2F98F5FE" w14:textId="5DD4DF95" w:rsidR="00CC5EF8" w:rsidRDefault="00CC5EF8" w:rsidP="00301124">
      <w:pPr>
        <w:rPr>
          <w:rFonts w:eastAsia="Times New Roman" w:cs="Times New Roman"/>
          <w:b/>
          <w:bCs/>
          <w:caps/>
          <w:color w:val="auto"/>
          <w:spacing w:val="20"/>
          <w:kern w:val="28"/>
          <w:sz w:val="24"/>
        </w:rPr>
      </w:pPr>
    </w:p>
    <w:p w14:paraId="4A922E6C" w14:textId="77777777" w:rsidR="00AB1832" w:rsidRDefault="00AB1832" w:rsidP="00301124">
      <w:pPr>
        <w:rPr>
          <w:rFonts w:eastAsia="Times New Roman" w:cs="Times New Roman"/>
          <w:b/>
          <w:bCs/>
          <w:caps/>
          <w:color w:val="auto"/>
          <w:spacing w:val="20"/>
          <w:kern w:val="28"/>
          <w:sz w:val="24"/>
        </w:rPr>
      </w:pPr>
    </w:p>
    <w:p w14:paraId="501A0C69" w14:textId="5138555A" w:rsidR="006C4F1C" w:rsidRDefault="00266781" w:rsidP="00301124">
      <w:pPr>
        <w:rPr>
          <w:rFonts w:eastAsia="Times New Roman" w:cs="Times New Roman"/>
          <w:b/>
          <w:bCs/>
          <w:caps/>
          <w:color w:val="auto"/>
          <w:spacing w:val="20"/>
          <w:kern w:val="28"/>
          <w:sz w:val="24"/>
        </w:rPr>
      </w:pPr>
      <w:r>
        <w:rPr>
          <w:rFonts w:eastAsia="Times New Roman" w:cs="Times New Roman"/>
          <w:b/>
          <w:bCs/>
          <w:caps/>
          <w:color w:val="auto"/>
          <w:spacing w:val="20"/>
          <w:kern w:val="28"/>
          <w:sz w:val="24"/>
        </w:rPr>
        <w:t>How does the category of product and age group affect returns</w:t>
      </w:r>
      <w:r w:rsidR="00856836" w:rsidRPr="00856836">
        <w:rPr>
          <w:rFonts w:eastAsia="Times New Roman" w:cs="Times New Roman"/>
          <w:b/>
          <w:bCs/>
          <w:caps/>
          <w:color w:val="auto"/>
          <w:spacing w:val="20"/>
          <w:kern w:val="28"/>
          <w:sz w:val="24"/>
        </w:rPr>
        <w:t>?</w:t>
      </w:r>
    </w:p>
    <w:p w14:paraId="792F3FD9" w14:textId="08B35785" w:rsidR="00AB1832" w:rsidRDefault="00AB1832" w:rsidP="00301124">
      <w:pPr>
        <w:rPr>
          <w:rFonts w:eastAsia="Times New Roman" w:cs="Times New Roman"/>
          <w:b/>
          <w:bCs/>
          <w:caps/>
          <w:color w:val="auto"/>
          <w:spacing w:val="20"/>
          <w:kern w:val="28"/>
          <w:sz w:val="24"/>
        </w:rPr>
      </w:pPr>
    </w:p>
    <w:p w14:paraId="633146CB" w14:textId="77777777" w:rsidR="00AB1832" w:rsidRDefault="00AB1832" w:rsidP="00301124">
      <w:pPr>
        <w:rPr>
          <w:rFonts w:eastAsia="Times New Roman" w:cs="Times New Roman"/>
          <w:b/>
          <w:bCs/>
          <w:caps/>
          <w:color w:val="auto"/>
          <w:spacing w:val="20"/>
          <w:kern w:val="28"/>
          <w:sz w:val="24"/>
        </w:rPr>
      </w:pPr>
    </w:p>
    <w:p w14:paraId="44A63661" w14:textId="09AA1ADA" w:rsidR="00AB1832" w:rsidRDefault="00AB1832" w:rsidP="00301124">
      <w:pPr>
        <w:rPr>
          <w:rFonts w:eastAsia="Times New Roman" w:cs="Times New Roman"/>
          <w:b/>
          <w:bCs/>
          <w:caps/>
          <w:color w:val="auto"/>
          <w:spacing w:val="20"/>
          <w:kern w:val="28"/>
          <w:sz w:val="24"/>
        </w:rPr>
      </w:pPr>
      <w:r>
        <w:rPr>
          <w:color w:val="auto"/>
        </w:rPr>
        <w:t>For looking at returns, the data had to be filtered to only show observations with negative quantity (</w:t>
      </w:r>
      <w:r w:rsidRPr="00AB1832">
        <w:rPr>
          <w:i/>
          <w:iCs/>
          <w:color w:val="auto"/>
        </w:rPr>
        <w:t>Qty</w:t>
      </w:r>
      <w:r>
        <w:rPr>
          <w:color w:val="auto"/>
        </w:rPr>
        <w:t xml:space="preserve">) which was done using </w:t>
      </w:r>
      <w:r w:rsidRPr="00AB1832">
        <w:rPr>
          <w:i/>
          <w:iCs/>
          <w:color w:val="auto"/>
        </w:rPr>
        <w:t>filter()</w:t>
      </w:r>
      <w:r>
        <w:rPr>
          <w:color w:val="auto"/>
        </w:rPr>
        <w:t xml:space="preserve"> in R.</w:t>
      </w:r>
    </w:p>
    <w:p w14:paraId="30713311" w14:textId="77777777" w:rsidR="00BB6BA2" w:rsidRPr="00301124" w:rsidRDefault="00BB6BA2" w:rsidP="00301124">
      <w:pPr>
        <w:rPr>
          <w:rFonts w:eastAsia="Times New Roman" w:cs="Times New Roman"/>
          <w:b/>
          <w:bCs/>
          <w:caps/>
          <w:color w:val="auto"/>
          <w:spacing w:val="20"/>
          <w:kern w:val="28"/>
          <w:sz w:val="24"/>
        </w:rPr>
      </w:pPr>
    </w:p>
    <w:p w14:paraId="6364413C" w14:textId="4FFDE9BB" w:rsidR="00301124" w:rsidRPr="00301124" w:rsidRDefault="00301124" w:rsidP="00301124">
      <w:pPr>
        <w:pStyle w:val="Caption"/>
        <w:keepNext/>
        <w:rPr>
          <w:sz w:val="24"/>
          <w:szCs w:val="24"/>
        </w:rPr>
      </w:pPr>
      <w:r w:rsidRPr="00301124">
        <w:rPr>
          <w:sz w:val="24"/>
          <w:szCs w:val="24"/>
        </w:rPr>
        <w:t xml:space="preserve">Figure </w:t>
      </w:r>
      <w:r w:rsidRPr="00301124">
        <w:rPr>
          <w:sz w:val="24"/>
          <w:szCs w:val="24"/>
        </w:rPr>
        <w:fldChar w:fldCharType="begin"/>
      </w:r>
      <w:r w:rsidRPr="00301124">
        <w:rPr>
          <w:sz w:val="24"/>
          <w:szCs w:val="24"/>
        </w:rPr>
        <w:instrText xml:space="preserve"> SEQ Figure \* ARABIC </w:instrText>
      </w:r>
      <w:r w:rsidRPr="00301124">
        <w:rPr>
          <w:sz w:val="24"/>
          <w:szCs w:val="24"/>
        </w:rPr>
        <w:fldChar w:fldCharType="separate"/>
      </w:r>
      <w:r w:rsidR="00C863E8">
        <w:rPr>
          <w:noProof/>
          <w:sz w:val="24"/>
          <w:szCs w:val="24"/>
        </w:rPr>
        <w:t>6</w:t>
      </w:r>
      <w:r w:rsidRPr="00301124">
        <w:rPr>
          <w:sz w:val="24"/>
          <w:szCs w:val="24"/>
        </w:rPr>
        <w:fldChar w:fldCharType="end"/>
      </w:r>
      <w:r w:rsidRPr="00301124">
        <w:rPr>
          <w:sz w:val="24"/>
          <w:szCs w:val="24"/>
        </w:rPr>
        <w:t>: Return for all Categories</w:t>
      </w:r>
      <w:r w:rsidR="00BB6BA2" w:rsidRPr="00BB6BA2">
        <w:rPr>
          <w:sz w:val="24"/>
          <w:szCs w:val="24"/>
        </w:rPr>
        <w:t xml:space="preserve"> </w:t>
      </w:r>
      <w:r w:rsidR="00BB6BA2">
        <w:rPr>
          <w:sz w:val="24"/>
          <w:szCs w:val="24"/>
        </w:rPr>
        <w:tab/>
      </w:r>
      <w:r w:rsidR="00BB6BA2">
        <w:rPr>
          <w:sz w:val="24"/>
          <w:szCs w:val="24"/>
        </w:rPr>
        <w:tab/>
      </w:r>
    </w:p>
    <w:p w14:paraId="00341A96" w14:textId="0034E747" w:rsidR="00301124" w:rsidRDefault="00266781" w:rsidP="00301124">
      <w:pPr>
        <w:jc w:val="center"/>
      </w:pPr>
      <w:r>
        <w:rPr>
          <w:noProof/>
          <w:color w:val="161718" w:themeColor="text1"/>
        </w:rPr>
        <w:drawing>
          <wp:inline distT="0" distB="0" distL="0" distR="0" wp14:anchorId="517EABE4" wp14:editId="2789581D">
            <wp:extent cx="3835895"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l="8591" r="11549"/>
                    <a:stretch/>
                  </pic:blipFill>
                  <pic:spPr bwMode="auto">
                    <a:xfrm>
                      <a:off x="0" y="0"/>
                      <a:ext cx="3837287" cy="3049106"/>
                    </a:xfrm>
                    <a:prstGeom prst="rect">
                      <a:avLst/>
                    </a:prstGeom>
                    <a:ln>
                      <a:noFill/>
                    </a:ln>
                    <a:extLst>
                      <a:ext uri="{53640926-AAD7-44D8-BBD7-CCE9431645EC}">
                        <a14:shadowObscured xmlns:a14="http://schemas.microsoft.com/office/drawing/2010/main"/>
                      </a:ext>
                    </a:extLst>
                  </pic:spPr>
                </pic:pic>
              </a:graphicData>
            </a:graphic>
          </wp:inline>
        </w:drawing>
      </w:r>
      <w:r w:rsidR="00301124">
        <w:rPr>
          <w:noProof/>
          <w:color w:val="161718" w:themeColor="text1"/>
        </w:rPr>
        <w:drawing>
          <wp:inline distT="0" distB="0" distL="0" distR="0" wp14:anchorId="0899445F" wp14:editId="5190C469">
            <wp:extent cx="2061165" cy="2201455"/>
            <wp:effectExtent l="0" t="0" r="0" b="0"/>
            <wp:docPr id="27" name="Picture 27" descr="A picture containing ster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ere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7221" cy="2250646"/>
                    </a:xfrm>
                    <a:prstGeom prst="rect">
                      <a:avLst/>
                    </a:prstGeom>
                  </pic:spPr>
                </pic:pic>
              </a:graphicData>
            </a:graphic>
          </wp:inline>
        </w:drawing>
      </w:r>
    </w:p>
    <w:p w14:paraId="19521F87" w14:textId="2F06F41D" w:rsidR="00AB1832" w:rsidRPr="00301124" w:rsidRDefault="00AB1832" w:rsidP="00AB1832">
      <w:pPr>
        <w:pStyle w:val="Caption"/>
        <w:keepNext/>
        <w:rPr>
          <w:sz w:val="24"/>
          <w:szCs w:val="24"/>
        </w:rPr>
      </w:pPr>
      <w:r>
        <w:rPr>
          <w:color w:val="161718" w:themeColor="text1"/>
        </w:rPr>
        <w:tab/>
      </w:r>
      <w:r>
        <w:rPr>
          <w:color w:val="161718" w:themeColor="text1"/>
        </w:rPr>
        <w:tab/>
      </w:r>
      <w:r>
        <w:rPr>
          <w:color w:val="161718" w:themeColor="text1"/>
        </w:rPr>
        <w:tab/>
      </w:r>
      <w:r>
        <w:rPr>
          <w:color w:val="161718" w:themeColor="text1"/>
        </w:rPr>
        <w:tab/>
      </w:r>
      <w:r>
        <w:rPr>
          <w:color w:val="161718" w:themeColor="text1"/>
        </w:rPr>
        <w:tab/>
      </w:r>
      <w:r>
        <w:rPr>
          <w:sz w:val="24"/>
          <w:szCs w:val="24"/>
        </w:rPr>
        <w:tab/>
      </w:r>
      <w:r>
        <w:rPr>
          <w:sz w:val="24"/>
          <w:szCs w:val="24"/>
        </w:rPr>
        <w:tab/>
      </w:r>
      <w:r>
        <w:rPr>
          <w:sz w:val="24"/>
          <w:szCs w:val="24"/>
        </w:rPr>
        <w:tab/>
      </w:r>
      <w:r w:rsidRPr="00301124">
        <w:rPr>
          <w:sz w:val="24"/>
          <w:szCs w:val="24"/>
        </w:rPr>
        <w:t xml:space="preserve">Figure </w:t>
      </w:r>
      <w:r w:rsidRPr="00301124">
        <w:rPr>
          <w:sz w:val="24"/>
          <w:szCs w:val="24"/>
        </w:rPr>
        <w:fldChar w:fldCharType="begin"/>
      </w:r>
      <w:r w:rsidRPr="00301124">
        <w:rPr>
          <w:sz w:val="24"/>
          <w:szCs w:val="24"/>
        </w:rPr>
        <w:instrText xml:space="preserve"> SEQ Figure \* ARABIC </w:instrText>
      </w:r>
      <w:r w:rsidRPr="00301124">
        <w:rPr>
          <w:sz w:val="24"/>
          <w:szCs w:val="24"/>
        </w:rPr>
        <w:fldChar w:fldCharType="separate"/>
      </w:r>
      <w:r w:rsidR="00C863E8">
        <w:rPr>
          <w:noProof/>
          <w:sz w:val="24"/>
          <w:szCs w:val="24"/>
        </w:rPr>
        <w:t>7</w:t>
      </w:r>
      <w:r w:rsidRPr="00301124">
        <w:rPr>
          <w:sz w:val="24"/>
          <w:szCs w:val="24"/>
        </w:rPr>
        <w:fldChar w:fldCharType="end"/>
      </w:r>
      <w:r w:rsidRPr="00301124">
        <w:rPr>
          <w:sz w:val="24"/>
          <w:szCs w:val="24"/>
        </w:rPr>
        <w:t>: Return for all age groups</w:t>
      </w:r>
    </w:p>
    <w:p w14:paraId="64516184" w14:textId="7E90497E" w:rsidR="00BB6BA2" w:rsidRDefault="00AB1832" w:rsidP="00DA6D73">
      <w:pPr>
        <w:rPr>
          <w:color w:val="161718" w:themeColor="text1"/>
        </w:rPr>
      </w:pPr>
      <w:r>
        <w:rPr>
          <w:color w:val="161718" w:themeColor="text1"/>
        </w:rPr>
        <w:tab/>
      </w:r>
      <w:r>
        <w:rPr>
          <w:color w:val="161718" w:themeColor="text1"/>
        </w:rPr>
        <w:tab/>
      </w:r>
      <w:r>
        <w:rPr>
          <w:color w:val="161718" w:themeColor="text1"/>
        </w:rPr>
        <w:tab/>
      </w:r>
    </w:p>
    <w:p w14:paraId="658C5FA0" w14:textId="77777777" w:rsidR="00AB1832" w:rsidRDefault="00AB1832" w:rsidP="00266781">
      <w:pPr>
        <w:rPr>
          <w:color w:val="161718" w:themeColor="text1"/>
        </w:rPr>
      </w:pPr>
    </w:p>
    <w:p w14:paraId="785D05C7" w14:textId="7475C826" w:rsidR="00266781" w:rsidRPr="0063760F" w:rsidRDefault="00DA6D73" w:rsidP="00266781">
      <w:pPr>
        <w:rPr>
          <w:color w:val="161718" w:themeColor="text1"/>
        </w:rPr>
      </w:pPr>
      <w:r>
        <w:rPr>
          <w:color w:val="161718" w:themeColor="text1"/>
        </w:rPr>
        <w:t xml:space="preserve">Figure </w:t>
      </w:r>
      <w:r w:rsidR="00BB6BA2">
        <w:rPr>
          <w:color w:val="161718" w:themeColor="text1"/>
        </w:rPr>
        <w:t>6</w:t>
      </w:r>
      <w:r w:rsidR="003B470A">
        <w:rPr>
          <w:color w:val="161718" w:themeColor="text1"/>
        </w:rPr>
        <w:t xml:space="preserve"> reveals that </w:t>
      </w:r>
      <w:r w:rsidR="003B470A" w:rsidRPr="009A7C76">
        <w:rPr>
          <w:i/>
          <w:iCs/>
          <w:color w:val="161718" w:themeColor="text1"/>
        </w:rPr>
        <w:t>Books</w:t>
      </w:r>
      <w:r w:rsidR="009A7C76">
        <w:rPr>
          <w:color w:val="161718" w:themeColor="text1"/>
        </w:rPr>
        <w:t xml:space="preserve">, </w:t>
      </w:r>
      <w:r w:rsidR="009A7C76" w:rsidRPr="009A7C76">
        <w:rPr>
          <w:i/>
          <w:iCs/>
          <w:color w:val="161718" w:themeColor="text1"/>
        </w:rPr>
        <w:t>Electronics</w:t>
      </w:r>
      <w:r w:rsidR="009A7C76">
        <w:rPr>
          <w:color w:val="161718" w:themeColor="text1"/>
        </w:rPr>
        <w:t xml:space="preserve"> and </w:t>
      </w:r>
      <w:r w:rsidR="009A7C76" w:rsidRPr="009A7C76">
        <w:rPr>
          <w:i/>
          <w:iCs/>
          <w:color w:val="161718" w:themeColor="text1"/>
        </w:rPr>
        <w:t>Home &amp; Kitchen</w:t>
      </w:r>
      <w:r w:rsidR="009A7C76">
        <w:rPr>
          <w:color w:val="161718" w:themeColor="text1"/>
        </w:rPr>
        <w:t xml:space="preserve"> are returned most frequently and figure </w:t>
      </w:r>
      <w:r w:rsidR="00BB6BA2">
        <w:rPr>
          <w:color w:val="161718" w:themeColor="text1"/>
        </w:rPr>
        <w:t>7</w:t>
      </w:r>
      <w:r w:rsidR="009A7C76">
        <w:rPr>
          <w:color w:val="161718" w:themeColor="text1"/>
        </w:rPr>
        <w:t xml:space="preserve"> shows that people aged between 35 to 44 returns products the most at 42%.</w:t>
      </w:r>
    </w:p>
    <w:p w14:paraId="06E0B2BD" w14:textId="77777777" w:rsidR="00BB6BA2" w:rsidRDefault="00BB6BA2" w:rsidP="00C36FA3">
      <w:pPr>
        <w:rPr>
          <w:rFonts w:eastAsia="Times New Roman" w:cs="Times New Roman"/>
          <w:b/>
          <w:bCs/>
          <w:caps/>
          <w:color w:val="auto"/>
          <w:spacing w:val="20"/>
          <w:kern w:val="28"/>
          <w:sz w:val="24"/>
        </w:rPr>
      </w:pPr>
    </w:p>
    <w:p w14:paraId="69185169" w14:textId="77777777" w:rsidR="00AB1832" w:rsidRDefault="00AB1832" w:rsidP="00C36FA3">
      <w:pPr>
        <w:rPr>
          <w:rFonts w:eastAsia="Times New Roman" w:cs="Times New Roman"/>
          <w:b/>
          <w:bCs/>
          <w:caps/>
          <w:color w:val="auto"/>
          <w:spacing w:val="20"/>
          <w:kern w:val="28"/>
          <w:sz w:val="24"/>
        </w:rPr>
      </w:pPr>
    </w:p>
    <w:p w14:paraId="1A9443D7" w14:textId="77777777" w:rsidR="00AB1832" w:rsidRDefault="00AB1832" w:rsidP="00C36FA3">
      <w:pPr>
        <w:rPr>
          <w:rFonts w:eastAsia="Times New Roman" w:cs="Times New Roman"/>
          <w:b/>
          <w:bCs/>
          <w:caps/>
          <w:color w:val="auto"/>
          <w:spacing w:val="20"/>
          <w:kern w:val="28"/>
          <w:sz w:val="24"/>
        </w:rPr>
      </w:pPr>
    </w:p>
    <w:p w14:paraId="7949BC5D" w14:textId="77777777" w:rsidR="00AB1832" w:rsidRDefault="00AB1832" w:rsidP="00C36FA3">
      <w:pPr>
        <w:rPr>
          <w:rFonts w:eastAsia="Times New Roman" w:cs="Times New Roman"/>
          <w:b/>
          <w:bCs/>
          <w:caps/>
          <w:color w:val="auto"/>
          <w:spacing w:val="20"/>
          <w:kern w:val="28"/>
          <w:sz w:val="24"/>
        </w:rPr>
      </w:pPr>
    </w:p>
    <w:p w14:paraId="5F96C824" w14:textId="77777777" w:rsidR="00AB1832" w:rsidRDefault="00AB1832" w:rsidP="00C36FA3">
      <w:pPr>
        <w:rPr>
          <w:rFonts w:eastAsia="Times New Roman" w:cs="Times New Roman"/>
          <w:b/>
          <w:bCs/>
          <w:caps/>
          <w:color w:val="auto"/>
          <w:spacing w:val="20"/>
          <w:kern w:val="28"/>
          <w:sz w:val="24"/>
        </w:rPr>
      </w:pPr>
    </w:p>
    <w:p w14:paraId="40DE0B34" w14:textId="77777777" w:rsidR="00AB1832" w:rsidRDefault="00AB1832" w:rsidP="00C36FA3">
      <w:pPr>
        <w:rPr>
          <w:rFonts w:eastAsia="Times New Roman" w:cs="Times New Roman"/>
          <w:b/>
          <w:bCs/>
          <w:caps/>
          <w:color w:val="auto"/>
          <w:spacing w:val="20"/>
          <w:kern w:val="28"/>
          <w:sz w:val="24"/>
        </w:rPr>
      </w:pPr>
    </w:p>
    <w:p w14:paraId="11008AEE" w14:textId="77777777" w:rsidR="00AB1832" w:rsidRDefault="00AB1832" w:rsidP="00C36FA3">
      <w:pPr>
        <w:rPr>
          <w:rFonts w:eastAsia="Times New Roman" w:cs="Times New Roman"/>
          <w:b/>
          <w:bCs/>
          <w:caps/>
          <w:color w:val="auto"/>
          <w:spacing w:val="20"/>
          <w:kern w:val="28"/>
          <w:sz w:val="24"/>
        </w:rPr>
      </w:pPr>
    </w:p>
    <w:p w14:paraId="61D2E9D8" w14:textId="77777777" w:rsidR="00AB1832" w:rsidRDefault="00AB1832" w:rsidP="00C36FA3">
      <w:pPr>
        <w:rPr>
          <w:rFonts w:eastAsia="Times New Roman" w:cs="Times New Roman"/>
          <w:b/>
          <w:bCs/>
          <w:caps/>
          <w:color w:val="auto"/>
          <w:spacing w:val="20"/>
          <w:kern w:val="28"/>
          <w:sz w:val="24"/>
        </w:rPr>
      </w:pPr>
    </w:p>
    <w:p w14:paraId="10AFA09E" w14:textId="77777777" w:rsidR="00AB1832" w:rsidRDefault="00AB1832" w:rsidP="00C36FA3">
      <w:pPr>
        <w:rPr>
          <w:rFonts w:eastAsia="Times New Roman" w:cs="Times New Roman"/>
          <w:b/>
          <w:bCs/>
          <w:caps/>
          <w:color w:val="auto"/>
          <w:spacing w:val="20"/>
          <w:kern w:val="28"/>
          <w:sz w:val="24"/>
        </w:rPr>
      </w:pPr>
    </w:p>
    <w:p w14:paraId="5D9451BD" w14:textId="77777777" w:rsidR="00AB1832" w:rsidRDefault="00AB1832" w:rsidP="00C36FA3">
      <w:pPr>
        <w:rPr>
          <w:rFonts w:eastAsia="Times New Roman" w:cs="Times New Roman"/>
          <w:b/>
          <w:bCs/>
          <w:caps/>
          <w:color w:val="auto"/>
          <w:spacing w:val="20"/>
          <w:kern w:val="28"/>
          <w:sz w:val="24"/>
        </w:rPr>
      </w:pPr>
    </w:p>
    <w:p w14:paraId="17E05325" w14:textId="34B2FADD" w:rsidR="00CC5EF8" w:rsidRDefault="00C36FA3" w:rsidP="00C36FA3">
      <w:pPr>
        <w:rPr>
          <w:rFonts w:eastAsia="Times New Roman" w:cs="Times New Roman"/>
          <w:b/>
          <w:bCs/>
          <w:caps/>
          <w:color w:val="auto"/>
          <w:spacing w:val="20"/>
          <w:kern w:val="28"/>
          <w:sz w:val="24"/>
          <w:lang w:val="en-AU"/>
        </w:rPr>
      </w:pPr>
      <w:r>
        <w:rPr>
          <w:rFonts w:eastAsia="Times New Roman" w:cs="Times New Roman"/>
          <w:b/>
          <w:bCs/>
          <w:caps/>
          <w:color w:val="auto"/>
          <w:spacing w:val="20"/>
          <w:kern w:val="28"/>
          <w:sz w:val="24"/>
        </w:rPr>
        <w:lastRenderedPageBreak/>
        <w:t xml:space="preserve">What is the overall </w:t>
      </w:r>
      <w:r w:rsidRPr="00C36FA3">
        <w:rPr>
          <w:rFonts w:eastAsia="Times New Roman" w:cs="Times New Roman"/>
          <w:b/>
          <w:bCs/>
          <w:caps/>
          <w:color w:val="auto"/>
          <w:spacing w:val="20"/>
          <w:kern w:val="28"/>
          <w:sz w:val="24"/>
          <w:lang w:val="en-AU"/>
        </w:rPr>
        <w:t xml:space="preserve">trend </w:t>
      </w:r>
      <w:r>
        <w:rPr>
          <w:rFonts w:eastAsia="Times New Roman" w:cs="Times New Roman"/>
          <w:b/>
          <w:bCs/>
          <w:caps/>
          <w:color w:val="auto"/>
          <w:spacing w:val="20"/>
          <w:kern w:val="28"/>
          <w:sz w:val="24"/>
          <w:lang w:val="en-AU"/>
        </w:rPr>
        <w:t>and is there</w:t>
      </w:r>
      <w:r w:rsidRPr="00C36FA3">
        <w:rPr>
          <w:rFonts w:eastAsia="Times New Roman" w:cs="Times New Roman"/>
          <w:b/>
          <w:bCs/>
          <w:caps/>
          <w:color w:val="auto"/>
          <w:spacing w:val="20"/>
          <w:kern w:val="28"/>
          <w:sz w:val="24"/>
          <w:lang w:val="en-AU"/>
        </w:rPr>
        <w:t xml:space="preserve"> seasonality</w:t>
      </w:r>
      <w:r>
        <w:rPr>
          <w:rFonts w:eastAsia="Times New Roman" w:cs="Times New Roman"/>
          <w:b/>
          <w:bCs/>
          <w:caps/>
          <w:color w:val="auto"/>
          <w:spacing w:val="20"/>
          <w:kern w:val="28"/>
          <w:sz w:val="24"/>
          <w:lang w:val="en-AU"/>
        </w:rPr>
        <w:t>?</w:t>
      </w:r>
    </w:p>
    <w:p w14:paraId="514EC3AE" w14:textId="77777777" w:rsidR="00AB1832" w:rsidRDefault="00AB1832" w:rsidP="00C36FA3">
      <w:pPr>
        <w:rPr>
          <w:rFonts w:eastAsia="Times New Roman" w:cs="Times New Roman"/>
          <w:b/>
          <w:bCs/>
          <w:caps/>
          <w:color w:val="auto"/>
          <w:spacing w:val="20"/>
          <w:kern w:val="28"/>
          <w:sz w:val="24"/>
          <w:lang w:val="en-AU"/>
        </w:rPr>
      </w:pPr>
    </w:p>
    <w:p w14:paraId="21D414C8" w14:textId="0EC83C79" w:rsidR="009A7C76" w:rsidRPr="009A7C76" w:rsidRDefault="009A7C76" w:rsidP="009A7C76">
      <w:pPr>
        <w:pStyle w:val="Caption"/>
        <w:keepNext/>
        <w:jc w:val="center"/>
        <w:rPr>
          <w:sz w:val="24"/>
          <w:szCs w:val="24"/>
        </w:rPr>
      </w:pPr>
      <w:r w:rsidRPr="009A7C76">
        <w:rPr>
          <w:sz w:val="24"/>
          <w:szCs w:val="24"/>
        </w:rPr>
        <w:t xml:space="preserve">Figure </w:t>
      </w:r>
      <w:r w:rsidRPr="009A7C76">
        <w:rPr>
          <w:sz w:val="24"/>
          <w:szCs w:val="24"/>
        </w:rPr>
        <w:fldChar w:fldCharType="begin"/>
      </w:r>
      <w:r w:rsidRPr="009A7C76">
        <w:rPr>
          <w:sz w:val="24"/>
          <w:szCs w:val="24"/>
        </w:rPr>
        <w:instrText xml:space="preserve"> SEQ Figure \* ARABIC </w:instrText>
      </w:r>
      <w:r w:rsidRPr="009A7C76">
        <w:rPr>
          <w:sz w:val="24"/>
          <w:szCs w:val="24"/>
        </w:rPr>
        <w:fldChar w:fldCharType="separate"/>
      </w:r>
      <w:r w:rsidR="00C863E8">
        <w:rPr>
          <w:noProof/>
          <w:sz w:val="24"/>
          <w:szCs w:val="24"/>
        </w:rPr>
        <w:t>8</w:t>
      </w:r>
      <w:r w:rsidRPr="009A7C76">
        <w:rPr>
          <w:sz w:val="24"/>
          <w:szCs w:val="24"/>
        </w:rPr>
        <w:fldChar w:fldCharType="end"/>
      </w:r>
      <w:r w:rsidRPr="009A7C76">
        <w:rPr>
          <w:sz w:val="24"/>
          <w:szCs w:val="24"/>
        </w:rPr>
        <w:t>: Time series graph of the retail chain</w:t>
      </w:r>
    </w:p>
    <w:p w14:paraId="2042F2C3" w14:textId="13E274AE" w:rsidR="00BB6BA2" w:rsidRPr="00CC5EF8" w:rsidRDefault="00C36FA3" w:rsidP="00CC5EF8">
      <w:pPr>
        <w:jc w:val="center"/>
        <w:rPr>
          <w:rFonts w:eastAsia="Times New Roman" w:cs="Times New Roman"/>
          <w:b/>
          <w:bCs/>
          <w:caps/>
          <w:color w:val="auto"/>
          <w:spacing w:val="20"/>
          <w:kern w:val="28"/>
          <w:sz w:val="24"/>
        </w:rPr>
      </w:pPr>
      <w:r>
        <w:rPr>
          <w:noProof/>
          <w:color w:val="161718" w:themeColor="text1"/>
        </w:rPr>
        <w:drawing>
          <wp:inline distT="0" distB="0" distL="0" distR="0" wp14:anchorId="45477F33" wp14:editId="74607D47">
            <wp:extent cx="5733143" cy="3214357"/>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rotWithShape="1">
                    <a:blip r:embed="rId25" cstate="print">
                      <a:extLst>
                        <a:ext uri="{28A0092B-C50C-407E-A947-70E740481C1C}">
                          <a14:useLocalDpi xmlns:a14="http://schemas.microsoft.com/office/drawing/2010/main" val="0"/>
                        </a:ext>
                      </a:extLst>
                    </a:blip>
                    <a:srcRect t="3971" b="2889"/>
                    <a:stretch/>
                  </pic:blipFill>
                  <pic:spPr bwMode="auto">
                    <a:xfrm>
                      <a:off x="0" y="0"/>
                      <a:ext cx="5740516" cy="3218491"/>
                    </a:xfrm>
                    <a:prstGeom prst="rect">
                      <a:avLst/>
                    </a:prstGeom>
                    <a:ln>
                      <a:noFill/>
                    </a:ln>
                    <a:extLst>
                      <a:ext uri="{53640926-AAD7-44D8-BBD7-CCE9431645EC}">
                        <a14:shadowObscured xmlns:a14="http://schemas.microsoft.com/office/drawing/2010/main"/>
                      </a:ext>
                    </a:extLst>
                  </pic:spPr>
                </pic:pic>
              </a:graphicData>
            </a:graphic>
          </wp:inline>
        </w:drawing>
      </w:r>
    </w:p>
    <w:p w14:paraId="3FA9E1BD" w14:textId="77777777" w:rsidR="00BB6BA2" w:rsidRDefault="00BB6BA2" w:rsidP="009A7C76">
      <w:pPr>
        <w:rPr>
          <w:color w:val="161718" w:themeColor="text1"/>
        </w:rPr>
      </w:pPr>
    </w:p>
    <w:p w14:paraId="5E438C57" w14:textId="461FEBEE" w:rsidR="00BB6BA2" w:rsidRDefault="00410AAB" w:rsidP="00AB1832">
      <w:pPr>
        <w:rPr>
          <w:color w:val="161718" w:themeColor="text1"/>
        </w:rPr>
      </w:pPr>
      <w:r>
        <w:rPr>
          <w:color w:val="161718" w:themeColor="text1"/>
        </w:rPr>
        <w:t xml:space="preserve">Figure </w:t>
      </w:r>
      <w:r w:rsidR="00BB6BA2">
        <w:rPr>
          <w:color w:val="161718" w:themeColor="text1"/>
        </w:rPr>
        <w:t>8</w:t>
      </w:r>
      <w:r>
        <w:rPr>
          <w:color w:val="161718" w:themeColor="text1"/>
        </w:rPr>
        <w:t xml:space="preserve"> shows the average sales for all categories throughout the period of 2011 – 2014. Unfortunately for the store, the sales have dropped significantly and linearly in 2013. For books alone the sales have dropped from 4.5M to approx. 700K in just 1 year.</w:t>
      </w:r>
    </w:p>
    <w:p w14:paraId="51AAD104" w14:textId="77777777" w:rsidR="00AB1832" w:rsidRPr="00AB1832" w:rsidRDefault="00AB1832" w:rsidP="00AB1832">
      <w:pPr>
        <w:rPr>
          <w:color w:val="161718" w:themeColor="text1"/>
        </w:rPr>
      </w:pPr>
    </w:p>
    <w:p w14:paraId="3E3CFE9A" w14:textId="039C66FA" w:rsidR="00410AAB" w:rsidRPr="00410AAB" w:rsidRDefault="00410AAB" w:rsidP="00410AAB">
      <w:pPr>
        <w:pStyle w:val="Caption"/>
        <w:keepNext/>
        <w:jc w:val="center"/>
        <w:rPr>
          <w:sz w:val="24"/>
          <w:szCs w:val="24"/>
        </w:rPr>
      </w:pPr>
      <w:r w:rsidRPr="00410AAB">
        <w:rPr>
          <w:sz w:val="24"/>
          <w:szCs w:val="24"/>
        </w:rPr>
        <w:t xml:space="preserve">Figure </w:t>
      </w:r>
      <w:r w:rsidRPr="00410AAB">
        <w:rPr>
          <w:sz w:val="24"/>
          <w:szCs w:val="24"/>
        </w:rPr>
        <w:fldChar w:fldCharType="begin"/>
      </w:r>
      <w:r w:rsidRPr="00410AAB">
        <w:rPr>
          <w:sz w:val="24"/>
          <w:szCs w:val="24"/>
        </w:rPr>
        <w:instrText xml:space="preserve"> SEQ Figure \* ARABIC </w:instrText>
      </w:r>
      <w:r w:rsidRPr="00410AAB">
        <w:rPr>
          <w:sz w:val="24"/>
          <w:szCs w:val="24"/>
        </w:rPr>
        <w:fldChar w:fldCharType="separate"/>
      </w:r>
      <w:r w:rsidR="00C863E8">
        <w:rPr>
          <w:noProof/>
          <w:sz w:val="24"/>
          <w:szCs w:val="24"/>
        </w:rPr>
        <w:t>9</w:t>
      </w:r>
      <w:r w:rsidRPr="00410AAB">
        <w:rPr>
          <w:sz w:val="24"/>
          <w:szCs w:val="24"/>
        </w:rPr>
        <w:fldChar w:fldCharType="end"/>
      </w:r>
      <w:r w:rsidRPr="00410AAB">
        <w:rPr>
          <w:sz w:val="24"/>
          <w:szCs w:val="24"/>
        </w:rPr>
        <w:t>: Analysing seasonality for all categories</w:t>
      </w:r>
    </w:p>
    <w:p w14:paraId="45DCF72C" w14:textId="22AFDE7B" w:rsidR="00266781" w:rsidRDefault="00C36FA3" w:rsidP="00C36FA3">
      <w:pPr>
        <w:rPr>
          <w:color w:val="161718" w:themeColor="text1"/>
        </w:rPr>
      </w:pPr>
      <w:r>
        <w:rPr>
          <w:noProof/>
          <w:color w:val="161718" w:themeColor="text1"/>
        </w:rPr>
        <w:drawing>
          <wp:inline distT="0" distB="0" distL="0" distR="0" wp14:anchorId="1654B2B3" wp14:editId="1270D0EC">
            <wp:extent cx="3885698" cy="3749040"/>
            <wp:effectExtent l="0" t="0" r="635" b="0"/>
            <wp:docPr id="29" name="Picture 29" descr="A picture containing implement, stationary, penci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mplement, stationary, pencil,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87605" cy="3750880"/>
                    </a:xfrm>
                    <a:prstGeom prst="rect">
                      <a:avLst/>
                    </a:prstGeom>
                  </pic:spPr>
                </pic:pic>
              </a:graphicData>
            </a:graphic>
          </wp:inline>
        </w:drawing>
      </w:r>
    </w:p>
    <w:p w14:paraId="32C71574" w14:textId="5F510BC4" w:rsidR="00410AAB" w:rsidRDefault="00410AAB" w:rsidP="00C36FA3">
      <w:pPr>
        <w:rPr>
          <w:color w:val="161718" w:themeColor="text1"/>
        </w:rPr>
      </w:pPr>
    </w:p>
    <w:p w14:paraId="433D532B" w14:textId="7F1B5DDD" w:rsidR="00410AAB" w:rsidRDefault="00410AAB" w:rsidP="00C36FA3">
      <w:pPr>
        <w:rPr>
          <w:color w:val="161718" w:themeColor="text1"/>
        </w:rPr>
      </w:pPr>
      <w:r>
        <w:rPr>
          <w:color w:val="161718" w:themeColor="text1"/>
        </w:rPr>
        <w:lastRenderedPageBreak/>
        <w:t xml:space="preserve">Figure </w:t>
      </w:r>
      <w:r w:rsidR="00BB6BA2">
        <w:rPr>
          <w:color w:val="161718" w:themeColor="text1"/>
        </w:rPr>
        <w:t>9</w:t>
      </w:r>
      <w:r>
        <w:rPr>
          <w:color w:val="161718" w:themeColor="text1"/>
        </w:rPr>
        <w:t xml:space="preserve"> reveals a lot of very interesting insights</w:t>
      </w:r>
      <w:r w:rsidR="00ED5B3F">
        <w:rPr>
          <w:color w:val="161718" w:themeColor="text1"/>
        </w:rPr>
        <w:t xml:space="preserve">. Sales for books, clothing electronics, home &amp; kitchen and even bag snowballs around </w:t>
      </w:r>
      <w:r w:rsidR="00763A85">
        <w:rPr>
          <w:color w:val="161718" w:themeColor="text1"/>
        </w:rPr>
        <w:t>the end and start of the year with some exceptions. This may suggest holiday surge around Christmas and New Year.</w:t>
      </w:r>
    </w:p>
    <w:p w14:paraId="1A8D617B" w14:textId="3CE16FA5" w:rsidR="00763A85" w:rsidRDefault="00763A85" w:rsidP="00C36FA3">
      <w:pPr>
        <w:rPr>
          <w:color w:val="161718" w:themeColor="text1"/>
        </w:rPr>
      </w:pPr>
    </w:p>
    <w:p w14:paraId="2F84DD1E" w14:textId="66356EF4" w:rsidR="00763A85" w:rsidRDefault="00763A85" w:rsidP="00C36FA3">
      <w:pPr>
        <w:rPr>
          <w:color w:val="161718" w:themeColor="text1"/>
        </w:rPr>
      </w:pPr>
      <w:r>
        <w:rPr>
          <w:color w:val="161718" w:themeColor="text1"/>
        </w:rPr>
        <w:t xml:space="preserve">Clothing and books </w:t>
      </w:r>
      <w:r w:rsidR="00BC3810">
        <w:rPr>
          <w:color w:val="161718" w:themeColor="text1"/>
        </w:rPr>
        <w:t>show</w:t>
      </w:r>
      <w:r>
        <w:rPr>
          <w:color w:val="161718" w:themeColor="text1"/>
        </w:rPr>
        <w:t xml:space="preserve"> clear peaks around the start and end of the year which may be partially due to the holidays but in the case of clothing it may also be due to the change of season. Electronics sales peaks many times throughout the year which may be due to the huge discounts during back to school season, Christmas, cyber Monday and other such events.</w:t>
      </w:r>
    </w:p>
    <w:p w14:paraId="2140EE02" w14:textId="77777777" w:rsidR="00ED5B3F" w:rsidRDefault="00ED5B3F" w:rsidP="00C36FA3">
      <w:pPr>
        <w:rPr>
          <w:color w:val="161718" w:themeColor="text1"/>
        </w:rPr>
      </w:pPr>
    </w:p>
    <w:p w14:paraId="1B8F6D30" w14:textId="2AEE73AA" w:rsidR="00D6393E" w:rsidRDefault="00D6393E" w:rsidP="00D6393E">
      <w:pPr>
        <w:pStyle w:val="Heading3"/>
        <w:rPr>
          <w:b/>
          <w:i w:val="0"/>
          <w:sz w:val="44"/>
        </w:rPr>
      </w:pPr>
      <w:r>
        <w:rPr>
          <w:b/>
          <w:i w:val="0"/>
          <w:sz w:val="44"/>
        </w:rPr>
        <w:t>Conclusion</w:t>
      </w:r>
    </w:p>
    <w:p w14:paraId="18D7FF40" w14:textId="31680076" w:rsidR="00BC3810" w:rsidRDefault="00BC3810" w:rsidP="00D6393E">
      <w:pPr>
        <w:pStyle w:val="Heading3"/>
        <w:rPr>
          <w:b/>
          <w:i w:val="0"/>
          <w:sz w:val="44"/>
        </w:rPr>
      </w:pPr>
    </w:p>
    <w:p w14:paraId="6B17C8FE" w14:textId="64DD296F" w:rsidR="005D0230" w:rsidRDefault="007E1958" w:rsidP="00E84EA2">
      <w:pPr>
        <w:rPr>
          <w:color w:val="auto"/>
        </w:rPr>
      </w:pPr>
      <w:r>
        <w:rPr>
          <w:color w:val="161718" w:themeColor="text1"/>
        </w:rPr>
        <w:t xml:space="preserve">The retail store </w:t>
      </w:r>
      <w:r w:rsidR="00D80567">
        <w:rPr>
          <w:color w:val="161718" w:themeColor="text1"/>
        </w:rPr>
        <w:t>analysis</w:t>
      </w:r>
      <w:r>
        <w:rPr>
          <w:color w:val="161718" w:themeColor="text1"/>
        </w:rPr>
        <w:t xml:space="preserve"> </w:t>
      </w:r>
      <w:r w:rsidR="00D80567">
        <w:rPr>
          <w:color w:val="161718" w:themeColor="text1"/>
        </w:rPr>
        <w:t>really showed some interesting results. It’s safe to assume from the analysis that age, gender and location does have an effect on buying decision. Although, a little stereotypical, the dataset clearly reveals that would are more likely to shop for bags and footwear</w:t>
      </w:r>
      <w:r w:rsidR="007479FE">
        <w:rPr>
          <w:color w:val="161718" w:themeColor="text1"/>
        </w:rPr>
        <w:t xml:space="preserve">. </w:t>
      </w:r>
      <w:r w:rsidR="007479FE">
        <w:rPr>
          <w:color w:val="auto"/>
        </w:rPr>
        <w:t>Similarly, age and location are also important factors while doing customer segmentation as it clearly shoes that certain categories are more popular among certain age groups</w:t>
      </w:r>
      <w:r w:rsidR="009C6BC8">
        <w:rPr>
          <w:color w:val="auto"/>
        </w:rPr>
        <w:t xml:space="preserve"> and locations. This can be very useful in customer retention and personalised advertisements.</w:t>
      </w:r>
    </w:p>
    <w:p w14:paraId="32875A31" w14:textId="0D9BD170" w:rsidR="009C6BC8" w:rsidRDefault="009C6BC8" w:rsidP="00E84EA2">
      <w:pPr>
        <w:rPr>
          <w:color w:val="auto"/>
        </w:rPr>
      </w:pPr>
    </w:p>
    <w:p w14:paraId="2DBE5BAD" w14:textId="7F8E8D9E" w:rsidR="009C6BC8" w:rsidRDefault="009C6BC8" w:rsidP="00E84EA2">
      <w:pPr>
        <w:rPr>
          <w:color w:val="auto"/>
        </w:rPr>
      </w:pPr>
      <w:r>
        <w:rPr>
          <w:color w:val="auto"/>
        </w:rPr>
        <w:t>The analyses also revealed that there is a bias in product category and age when it comes to returning product. Middle-aged group not only shops the most but are also returns products the most. And categories like books and electronics are more prone to return.</w:t>
      </w:r>
    </w:p>
    <w:p w14:paraId="1ADBDE36" w14:textId="7FE8822C" w:rsidR="009C6BC8" w:rsidRDefault="009C6BC8" w:rsidP="00E84EA2">
      <w:pPr>
        <w:rPr>
          <w:color w:val="auto"/>
        </w:rPr>
      </w:pPr>
    </w:p>
    <w:p w14:paraId="15D6D9E8" w14:textId="17212667" w:rsidR="009C6BC8" w:rsidRDefault="009C6BC8" w:rsidP="00E84EA2">
      <w:pPr>
        <w:rPr>
          <w:color w:val="161718" w:themeColor="text1"/>
        </w:rPr>
      </w:pPr>
      <w:r>
        <w:rPr>
          <w:color w:val="auto"/>
        </w:rPr>
        <w:t xml:space="preserve">It was also revealed from figure 9 that seasonality does exist in this retain store and should be kept in mind when introducing discounts and limited time offers. Finally figure 8 </w:t>
      </w:r>
      <w:r w:rsidR="002C2330">
        <w:rPr>
          <w:color w:val="auto"/>
        </w:rPr>
        <w:t>showed the calamitous decline of the retail store which could be due to a number of reasons which are beyond the scope of this analyses.</w:t>
      </w:r>
    </w:p>
    <w:p w14:paraId="67AF6C43" w14:textId="6DCAE880" w:rsidR="00D6393E" w:rsidRDefault="00D6393E" w:rsidP="00C36FA3">
      <w:pPr>
        <w:rPr>
          <w:color w:val="161718" w:themeColor="text1"/>
        </w:rPr>
      </w:pPr>
    </w:p>
    <w:p w14:paraId="7B53A7E7" w14:textId="4AB41646" w:rsidR="00CC5EF8" w:rsidRDefault="00CC5EF8" w:rsidP="00CC5EF8">
      <w:pPr>
        <w:pStyle w:val="Heading3"/>
        <w:rPr>
          <w:b/>
          <w:i w:val="0"/>
          <w:sz w:val="44"/>
        </w:rPr>
      </w:pPr>
      <w:r>
        <w:rPr>
          <w:b/>
          <w:i w:val="0"/>
          <w:sz w:val="44"/>
        </w:rPr>
        <w:t>Reflection</w:t>
      </w:r>
    </w:p>
    <w:p w14:paraId="79C7642D" w14:textId="715B1000" w:rsidR="00CC5EF8" w:rsidRDefault="00CC5EF8" w:rsidP="00CC5EF8">
      <w:pPr>
        <w:pStyle w:val="Heading3"/>
        <w:rPr>
          <w:b/>
          <w:i w:val="0"/>
          <w:sz w:val="44"/>
        </w:rPr>
      </w:pPr>
    </w:p>
    <w:p w14:paraId="17D06339" w14:textId="74A68623" w:rsidR="00CC5EF8" w:rsidRDefault="0063760F" w:rsidP="00CC5EF8">
      <w:pPr>
        <w:rPr>
          <w:color w:val="auto"/>
        </w:rPr>
      </w:pPr>
      <w:r>
        <w:rPr>
          <w:color w:val="auto"/>
        </w:rPr>
        <w:t>The project was quite informative and a good learning experience for working with realistic data. It challenged me to look at data with an analytical mindset identify patterns with relatively simple visualizations. It can be used as a base for customer segmentation and build models for customer retention.</w:t>
      </w:r>
    </w:p>
    <w:p w14:paraId="3374DBC2" w14:textId="251F82CF" w:rsidR="0063760F" w:rsidRDefault="0063760F" w:rsidP="00CC5EF8">
      <w:pPr>
        <w:rPr>
          <w:color w:val="auto"/>
        </w:rPr>
      </w:pPr>
    </w:p>
    <w:p w14:paraId="44EA172A" w14:textId="450AD415" w:rsidR="0063760F" w:rsidRDefault="0063760F" w:rsidP="00CC5EF8">
      <w:pPr>
        <w:rPr>
          <w:color w:val="auto"/>
        </w:rPr>
      </w:pPr>
      <w:r>
        <w:rPr>
          <w:color w:val="auto"/>
        </w:rPr>
        <w:lastRenderedPageBreak/>
        <w:t xml:space="preserve">Although, in hindsight I would have changed </w:t>
      </w:r>
      <w:r w:rsidR="00AB1832">
        <w:rPr>
          <w:color w:val="auto"/>
        </w:rPr>
        <w:t>the visualization in figure 3 to show proportions of gender population rather than showing discrete counts as the sample may be biased and have higher number of observations for male customers which makes it slightly more difficult to understand the graph and draw inferences from it.</w:t>
      </w:r>
    </w:p>
    <w:p w14:paraId="4B76FBAD" w14:textId="2EA1F1B8" w:rsidR="00AB1832" w:rsidRDefault="00AB1832" w:rsidP="00CC5EF8">
      <w:pPr>
        <w:rPr>
          <w:color w:val="auto"/>
        </w:rPr>
      </w:pPr>
    </w:p>
    <w:p w14:paraId="15C2D977" w14:textId="2449CF3D" w:rsidR="00AB1832" w:rsidRDefault="00AB1832" w:rsidP="00CC5EF8">
      <w:pPr>
        <w:rPr>
          <w:color w:val="161718" w:themeColor="text1"/>
        </w:rPr>
      </w:pPr>
      <w:r>
        <w:rPr>
          <w:color w:val="auto"/>
        </w:rPr>
        <w:t>Also, in figure 6, I would like to change the counts to percentage as it is easier to observe from a glance.</w:t>
      </w:r>
      <w:r w:rsidR="00E64ED8">
        <w:rPr>
          <w:color w:val="auto"/>
        </w:rPr>
        <w:t xml:space="preserve"> Lastly, I would have also liked to explore the returns against other subcategories and explore seasonality using cumulative data for all categories using a line plot.</w:t>
      </w:r>
    </w:p>
    <w:p w14:paraId="1C46785A" w14:textId="77777777" w:rsidR="002C2330" w:rsidRDefault="002C2330" w:rsidP="00C36FA3">
      <w:pPr>
        <w:rPr>
          <w:color w:val="161718" w:themeColor="text1"/>
        </w:rPr>
      </w:pPr>
    </w:p>
    <w:p w14:paraId="53CEFD6D" w14:textId="729AC5B0" w:rsidR="00D6393E" w:rsidRDefault="005C684A" w:rsidP="00D6393E">
      <w:pPr>
        <w:pStyle w:val="Heading3"/>
        <w:rPr>
          <w:b/>
          <w:i w:val="0"/>
          <w:sz w:val="44"/>
        </w:rPr>
      </w:pPr>
      <w:r>
        <w:rPr>
          <w:b/>
          <w:i w:val="0"/>
          <w:sz w:val="44"/>
        </w:rPr>
        <w:t>Bibliography</w:t>
      </w:r>
    </w:p>
    <w:p w14:paraId="440FDF87" w14:textId="2FFF072D" w:rsidR="00BA44FD" w:rsidRDefault="00BA44FD" w:rsidP="00D6393E">
      <w:pPr>
        <w:pStyle w:val="Heading3"/>
        <w:rPr>
          <w:b/>
          <w:i w:val="0"/>
          <w:sz w:val="44"/>
        </w:rPr>
      </w:pPr>
    </w:p>
    <w:p w14:paraId="2EC35744" w14:textId="24C240D5" w:rsidR="00BA44FD" w:rsidRPr="00BA44FD" w:rsidRDefault="00BA44FD" w:rsidP="00BA44FD">
      <w:pPr>
        <w:pStyle w:val="Heading3"/>
        <w:rPr>
          <w:bCs/>
          <w:i w:val="0"/>
          <w:sz w:val="36"/>
          <w:szCs w:val="36"/>
        </w:rPr>
      </w:pPr>
      <w:r w:rsidRPr="00BA44FD">
        <w:rPr>
          <w:bCs/>
          <w:i w:val="0"/>
          <w:sz w:val="36"/>
          <w:szCs w:val="36"/>
        </w:rPr>
        <w:t>Dataset:</w:t>
      </w:r>
    </w:p>
    <w:p w14:paraId="4B3DF149" w14:textId="77777777" w:rsidR="00BA44FD" w:rsidRPr="00BA44FD" w:rsidRDefault="00BA44FD" w:rsidP="00BA44FD">
      <w:pPr>
        <w:pStyle w:val="Heading3"/>
        <w:rPr>
          <w:b/>
          <w:i w:val="0"/>
          <w:sz w:val="28"/>
          <w:szCs w:val="28"/>
        </w:rPr>
      </w:pPr>
    </w:p>
    <w:p w14:paraId="51C63836" w14:textId="03621111" w:rsidR="00E64ED8" w:rsidRPr="00BA44FD" w:rsidRDefault="00E64ED8" w:rsidP="00C36FA3">
      <w:pPr>
        <w:rPr>
          <w:color w:val="161718" w:themeColor="text1"/>
          <w:sz w:val="24"/>
          <w:szCs w:val="24"/>
        </w:rPr>
      </w:pPr>
      <w:r w:rsidRPr="00BA44FD">
        <w:rPr>
          <w:color w:val="161718" w:themeColor="text1"/>
          <w:sz w:val="24"/>
          <w:szCs w:val="24"/>
        </w:rPr>
        <w:t xml:space="preserve">Bajaj, D. (2019, November). Retail Case Study Data, Version 1. Retrieved August 21, 2020 from </w:t>
      </w:r>
      <w:hyperlink r:id="rId26" w:history="1">
        <w:r w:rsidRPr="00BA44FD">
          <w:rPr>
            <w:rStyle w:val="Hyperlink"/>
            <w:sz w:val="24"/>
            <w:szCs w:val="24"/>
          </w:rPr>
          <w:t>https://www.kaggle.com/darpan25bajaj/retail-case-study-data</w:t>
        </w:r>
      </w:hyperlink>
    </w:p>
    <w:p w14:paraId="4ED26875" w14:textId="225E696B" w:rsidR="00E64ED8" w:rsidRDefault="00E64ED8" w:rsidP="00C36FA3">
      <w:pPr>
        <w:rPr>
          <w:color w:val="161718" w:themeColor="text1"/>
          <w:sz w:val="24"/>
          <w:szCs w:val="24"/>
        </w:rPr>
      </w:pPr>
    </w:p>
    <w:p w14:paraId="1AFEF6EE" w14:textId="5DD0D5FB" w:rsidR="00BA44FD" w:rsidRPr="00BA44FD" w:rsidRDefault="00BA44FD" w:rsidP="00BA44FD">
      <w:pPr>
        <w:pStyle w:val="Heading3"/>
        <w:rPr>
          <w:bCs/>
          <w:i w:val="0"/>
          <w:sz w:val="36"/>
          <w:szCs w:val="36"/>
        </w:rPr>
      </w:pPr>
      <w:r w:rsidRPr="00BA44FD">
        <w:rPr>
          <w:bCs/>
          <w:i w:val="0"/>
          <w:sz w:val="36"/>
          <w:szCs w:val="36"/>
        </w:rPr>
        <w:t>R Packages:</w:t>
      </w:r>
    </w:p>
    <w:p w14:paraId="2FADF53F" w14:textId="77777777" w:rsidR="00BA44FD" w:rsidRPr="00BA44FD" w:rsidRDefault="00BA44FD" w:rsidP="00BA44FD">
      <w:pPr>
        <w:pStyle w:val="Heading3"/>
        <w:rPr>
          <w:b/>
          <w:i w:val="0"/>
          <w:sz w:val="28"/>
          <w:szCs w:val="28"/>
        </w:rPr>
      </w:pPr>
    </w:p>
    <w:p w14:paraId="6EE407DE" w14:textId="47DC53D8" w:rsidR="00E64ED8" w:rsidRPr="00BA44FD" w:rsidRDefault="00E64ED8" w:rsidP="00E64ED8">
      <w:pPr>
        <w:rPr>
          <w:color w:val="161718" w:themeColor="text1"/>
          <w:sz w:val="24"/>
          <w:szCs w:val="24"/>
        </w:rPr>
      </w:pPr>
      <w:r w:rsidRPr="00BA44FD">
        <w:rPr>
          <w:color w:val="161718" w:themeColor="text1"/>
          <w:sz w:val="24"/>
          <w:szCs w:val="24"/>
        </w:rPr>
        <w:t xml:space="preserve">Wickham et al., (2019). Welcome to the tidyverse. Journal of Open Source Software, 4(43), 1686, </w:t>
      </w:r>
      <w:hyperlink r:id="rId27" w:history="1">
        <w:r w:rsidRPr="00BA44FD">
          <w:rPr>
            <w:rStyle w:val="Hyperlink"/>
            <w:sz w:val="24"/>
            <w:szCs w:val="24"/>
          </w:rPr>
          <w:t>https://doi.org/10.21105/joss.01686</w:t>
        </w:r>
      </w:hyperlink>
    </w:p>
    <w:p w14:paraId="44E9233C" w14:textId="7A36EB1A" w:rsidR="00E64ED8" w:rsidRPr="00BA44FD" w:rsidRDefault="00E64ED8" w:rsidP="00E64ED8">
      <w:pPr>
        <w:rPr>
          <w:color w:val="161718" w:themeColor="text1"/>
          <w:sz w:val="24"/>
          <w:szCs w:val="24"/>
        </w:rPr>
      </w:pPr>
    </w:p>
    <w:p w14:paraId="27E62ED8" w14:textId="054F1055" w:rsidR="00E64ED8" w:rsidRPr="00BA44FD" w:rsidRDefault="00BA44FD" w:rsidP="00BA44FD">
      <w:pPr>
        <w:rPr>
          <w:color w:val="161718" w:themeColor="text1"/>
          <w:sz w:val="24"/>
          <w:szCs w:val="24"/>
        </w:rPr>
      </w:pPr>
      <w:r w:rsidRPr="00BA44FD">
        <w:rPr>
          <w:color w:val="161718" w:themeColor="text1"/>
          <w:sz w:val="24"/>
          <w:szCs w:val="24"/>
        </w:rPr>
        <w:t>Nicholas Tierney, Di Cook, Miles McBain and Colin Fay (2020). naniar: Data Structures, Summaries, and Visualisations for Missing Data. R package version 0.5.2. https://CRAN.R-project.org/package=naniar</w:t>
      </w:r>
    </w:p>
    <w:p w14:paraId="1D491AF1" w14:textId="453232B8" w:rsidR="00E64ED8" w:rsidRPr="00BA44FD" w:rsidRDefault="00E64ED8" w:rsidP="00C36FA3">
      <w:pPr>
        <w:rPr>
          <w:color w:val="161718" w:themeColor="text1"/>
          <w:sz w:val="24"/>
          <w:szCs w:val="24"/>
        </w:rPr>
      </w:pPr>
    </w:p>
    <w:p w14:paraId="582DB9DE" w14:textId="77777777" w:rsidR="00BA44FD" w:rsidRPr="00BA44FD" w:rsidRDefault="00BA44FD" w:rsidP="00BA44FD">
      <w:pPr>
        <w:rPr>
          <w:color w:val="161718" w:themeColor="text1"/>
          <w:sz w:val="24"/>
          <w:szCs w:val="24"/>
        </w:rPr>
      </w:pPr>
      <w:r w:rsidRPr="00BA44FD">
        <w:rPr>
          <w:color w:val="161718" w:themeColor="text1"/>
          <w:sz w:val="24"/>
          <w:szCs w:val="24"/>
        </w:rPr>
        <w:t xml:space="preserve">Garrett Grolemund, Hadley Wickham (2011). Dates and Times Made Easy with lubridate. Journal of Statistical Software, 40(3), 1-25. </w:t>
      </w:r>
    </w:p>
    <w:p w14:paraId="31D08C45" w14:textId="22C37084" w:rsidR="00BA44FD" w:rsidRPr="00BA44FD" w:rsidRDefault="00BA44FD" w:rsidP="00BA44FD">
      <w:pPr>
        <w:rPr>
          <w:color w:val="161718" w:themeColor="text1"/>
          <w:sz w:val="24"/>
          <w:szCs w:val="24"/>
        </w:rPr>
      </w:pPr>
      <w:r w:rsidRPr="00BA44FD">
        <w:rPr>
          <w:color w:val="161718" w:themeColor="text1"/>
          <w:sz w:val="24"/>
          <w:szCs w:val="24"/>
        </w:rPr>
        <w:t xml:space="preserve">URL </w:t>
      </w:r>
      <w:hyperlink r:id="rId28" w:history="1">
        <w:r w:rsidRPr="00BA44FD">
          <w:rPr>
            <w:rStyle w:val="Hyperlink"/>
            <w:sz w:val="24"/>
            <w:szCs w:val="24"/>
          </w:rPr>
          <w:t>http://www.jstatsoft.org/v40/i03/</w:t>
        </w:r>
      </w:hyperlink>
      <w:r w:rsidRPr="00BA44FD">
        <w:rPr>
          <w:color w:val="161718" w:themeColor="text1"/>
          <w:sz w:val="24"/>
          <w:szCs w:val="24"/>
        </w:rPr>
        <w:t>.</w:t>
      </w:r>
    </w:p>
    <w:p w14:paraId="5C088374" w14:textId="3EC044E8" w:rsidR="00BA44FD" w:rsidRPr="00BA44FD" w:rsidRDefault="00BA44FD" w:rsidP="00BA44FD">
      <w:pPr>
        <w:rPr>
          <w:color w:val="161718" w:themeColor="text1"/>
          <w:sz w:val="24"/>
          <w:szCs w:val="24"/>
        </w:rPr>
      </w:pPr>
    </w:p>
    <w:p w14:paraId="712040A9" w14:textId="23D72814" w:rsidR="00BA44FD" w:rsidRPr="00BA44FD" w:rsidRDefault="00BA44FD" w:rsidP="00BA44FD">
      <w:pPr>
        <w:rPr>
          <w:color w:val="161718" w:themeColor="text1"/>
          <w:sz w:val="24"/>
          <w:szCs w:val="24"/>
        </w:rPr>
      </w:pPr>
      <w:r w:rsidRPr="00BA44FD">
        <w:rPr>
          <w:color w:val="161718" w:themeColor="text1"/>
          <w:sz w:val="24"/>
          <w:szCs w:val="24"/>
        </w:rPr>
        <w:t xml:space="preserve">Jared E. Knowles (2020). eeptools: Convenience Functions for Education Data. R package version 1.2.4. </w:t>
      </w:r>
      <w:hyperlink r:id="rId29" w:history="1">
        <w:r w:rsidRPr="00BA44FD">
          <w:rPr>
            <w:rStyle w:val="Hyperlink"/>
            <w:sz w:val="24"/>
            <w:szCs w:val="24"/>
          </w:rPr>
          <w:t>https://CRAN.R-project.org/package=eeptools</w:t>
        </w:r>
      </w:hyperlink>
    </w:p>
    <w:p w14:paraId="21F95962" w14:textId="102948AE" w:rsidR="00BA44FD" w:rsidRPr="00BA44FD" w:rsidRDefault="00BA44FD" w:rsidP="00BA44FD">
      <w:pPr>
        <w:rPr>
          <w:color w:val="161718" w:themeColor="text1"/>
          <w:sz w:val="24"/>
          <w:szCs w:val="24"/>
        </w:rPr>
      </w:pPr>
    </w:p>
    <w:p w14:paraId="1AD604A5" w14:textId="7FD31314" w:rsidR="00BA44FD" w:rsidRPr="00BA44FD" w:rsidRDefault="00BA44FD" w:rsidP="00BA44FD">
      <w:pPr>
        <w:rPr>
          <w:color w:val="161718" w:themeColor="text1"/>
          <w:sz w:val="24"/>
          <w:szCs w:val="24"/>
        </w:rPr>
      </w:pPr>
      <w:r w:rsidRPr="00BA44FD">
        <w:rPr>
          <w:color w:val="161718" w:themeColor="text1"/>
          <w:sz w:val="24"/>
          <w:szCs w:val="24"/>
        </w:rPr>
        <w:t xml:space="preserve">Hadley Wickham and Dana Seidel (2020). scales: Scale Functions for Visualization. R package version 1.1.1. </w:t>
      </w:r>
      <w:hyperlink r:id="rId30" w:history="1">
        <w:r w:rsidRPr="00BA44FD">
          <w:rPr>
            <w:rStyle w:val="Hyperlink"/>
            <w:sz w:val="24"/>
            <w:szCs w:val="24"/>
          </w:rPr>
          <w:t>https://CRAN.R-project.org/package=scales</w:t>
        </w:r>
      </w:hyperlink>
    </w:p>
    <w:p w14:paraId="6BAC97A1" w14:textId="5F8FDB74" w:rsidR="00BA44FD" w:rsidRPr="00BA44FD" w:rsidRDefault="00BA44FD" w:rsidP="00BA44FD">
      <w:pPr>
        <w:rPr>
          <w:color w:val="161718" w:themeColor="text1"/>
          <w:sz w:val="24"/>
          <w:szCs w:val="24"/>
        </w:rPr>
      </w:pPr>
    </w:p>
    <w:p w14:paraId="2CE2CE47" w14:textId="65E65CA7" w:rsidR="00BA44FD" w:rsidRPr="00BA44FD" w:rsidRDefault="00BA44FD" w:rsidP="00BA44FD">
      <w:pPr>
        <w:rPr>
          <w:color w:val="161718" w:themeColor="text1"/>
          <w:sz w:val="24"/>
          <w:szCs w:val="24"/>
        </w:rPr>
      </w:pPr>
      <w:r w:rsidRPr="00BA44FD">
        <w:rPr>
          <w:color w:val="161718" w:themeColor="text1"/>
          <w:sz w:val="24"/>
          <w:szCs w:val="24"/>
        </w:rPr>
        <w:t xml:space="preserve">Hao Zhu (2019). kableExtra: Construct Complex Table with 'kable' and Pipe Syntax. R package version 1.1.0. </w:t>
      </w:r>
      <w:hyperlink r:id="rId31" w:history="1">
        <w:r w:rsidRPr="00BA44FD">
          <w:rPr>
            <w:rStyle w:val="Hyperlink"/>
            <w:sz w:val="24"/>
            <w:szCs w:val="24"/>
          </w:rPr>
          <w:t>https://CRAN.R-project.org/package=kableExtra</w:t>
        </w:r>
      </w:hyperlink>
    </w:p>
    <w:p w14:paraId="3F3E1497" w14:textId="517D4EE7" w:rsidR="00BA44FD" w:rsidRPr="00BA44FD" w:rsidRDefault="00BA44FD" w:rsidP="00BA44FD">
      <w:pPr>
        <w:rPr>
          <w:color w:val="161718" w:themeColor="text1"/>
          <w:sz w:val="24"/>
          <w:szCs w:val="24"/>
        </w:rPr>
      </w:pPr>
    </w:p>
    <w:p w14:paraId="4F48E4C2" w14:textId="0A05FABE" w:rsidR="00BA44FD" w:rsidRPr="00BA44FD" w:rsidRDefault="00BA44FD" w:rsidP="00BA44FD">
      <w:pPr>
        <w:rPr>
          <w:color w:val="161718" w:themeColor="text1"/>
          <w:sz w:val="24"/>
          <w:szCs w:val="24"/>
        </w:rPr>
      </w:pPr>
      <w:r w:rsidRPr="00BA44FD">
        <w:rPr>
          <w:color w:val="161718" w:themeColor="text1"/>
          <w:sz w:val="24"/>
          <w:szCs w:val="24"/>
        </w:rPr>
        <w:t>Taiyun Wei and Viliam Simko (2017). R package "corrplot": Visualization of a Correlation Matrix (Version 0.84). Available from https://github.com/taiyun/corrplot</w:t>
      </w:r>
    </w:p>
    <w:sectPr w:rsidR="00BA44FD" w:rsidRPr="00BA44FD" w:rsidSect="00513EBC">
      <w:headerReference w:type="default" r:id="rId32"/>
      <w:footerReference w:type="first" r:id="rId33"/>
      <w:pgSz w:w="11906" w:h="16838" w:code="9"/>
      <w:pgMar w:top="832"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242F18" w14:textId="77777777" w:rsidR="0011336A" w:rsidRDefault="0011336A" w:rsidP="004B7E44">
      <w:r>
        <w:separator/>
      </w:r>
    </w:p>
  </w:endnote>
  <w:endnote w:type="continuationSeparator" w:id="0">
    <w:p w14:paraId="05914E3E" w14:textId="77777777" w:rsidR="0011336A" w:rsidRDefault="0011336A"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Content>
      <w:p w14:paraId="5E589410" w14:textId="77777777" w:rsidR="00255BF9" w:rsidRDefault="00255BF9" w:rsidP="004B7E44">
        <w:pPr>
          <w:pStyle w:val="Footer"/>
        </w:pPr>
        <w:r>
          <w:rPr>
            <w:lang w:bidi="en-GB"/>
          </w:rPr>
          <w:fldChar w:fldCharType="begin"/>
        </w:r>
        <w:r>
          <w:rPr>
            <w:lang w:bidi="en-GB"/>
          </w:rPr>
          <w:instrText xml:space="preserve"> PAGE   \* MERGEFORMAT </w:instrText>
        </w:r>
        <w:r>
          <w:rPr>
            <w:lang w:bidi="en-GB"/>
          </w:rPr>
          <w:fldChar w:fldCharType="separate"/>
        </w:r>
        <w:r>
          <w:rPr>
            <w:lang w:bidi="en-GB"/>
          </w:rPr>
          <w:t>1</w:t>
        </w:r>
        <w:r>
          <w:rPr>
            <w:lang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29F5B" w14:textId="77777777" w:rsidR="0011336A" w:rsidRDefault="0011336A" w:rsidP="004B7E44">
      <w:r>
        <w:separator/>
      </w:r>
    </w:p>
  </w:footnote>
  <w:footnote w:type="continuationSeparator" w:id="0">
    <w:p w14:paraId="3118684B" w14:textId="77777777" w:rsidR="0011336A" w:rsidRDefault="0011336A"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5BF9" w14:paraId="57ADBFAC" w14:textId="77777777" w:rsidTr="00301124">
      <w:trPr>
        <w:trHeight w:val="851"/>
      </w:trPr>
      <w:tc>
        <w:tcPr>
          <w:tcW w:w="12210" w:type="dxa"/>
          <w:tcBorders>
            <w:top w:val="nil"/>
            <w:left w:val="nil"/>
            <w:bottom w:val="nil"/>
            <w:right w:val="nil"/>
          </w:tcBorders>
        </w:tcPr>
        <w:p w14:paraId="6517A8A5" w14:textId="77777777" w:rsidR="00255BF9" w:rsidRDefault="00255BF9" w:rsidP="004B7E44">
          <w:pPr>
            <w:pStyle w:val="Header"/>
          </w:pPr>
          <w:r>
            <w:rPr>
              <w:noProof/>
              <w:lang w:bidi="en-GB"/>
            </w:rPr>
            <mc:AlternateContent>
              <mc:Choice Requires="wps">
                <w:drawing>
                  <wp:inline distT="0" distB="0" distL="0" distR="0" wp14:anchorId="37B7850A" wp14:editId="5A51A0CD">
                    <wp:extent cx="1352282" cy="413327"/>
                    <wp:effectExtent l="12700" t="12700" r="6985" b="19050"/>
                    <wp:docPr id="11" name="Rectangle 11"/>
                    <wp:cNvGraphicFramePr/>
                    <a:graphic xmlns:a="http://schemas.openxmlformats.org/drawingml/2006/main">
                      <a:graphicData uri="http://schemas.microsoft.com/office/word/2010/wordprocessingShape">
                        <wps:wsp>
                          <wps:cNvSpPr/>
                          <wps:spPr>
                            <a:xfrm>
                              <a:off x="0" y="0"/>
                              <a:ext cx="1352282" cy="413327"/>
                            </a:xfrm>
                            <a:prstGeom prst="rect">
                              <a:avLst/>
                            </a:prstGeom>
                            <a:solidFill>
                              <a:srgbClr val="006DAE"/>
                            </a:solidFill>
                            <a:ln>
                              <a:solidFill>
                                <a:srgbClr val="006DA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9CA81" w14:textId="77777777" w:rsidR="00255BF9" w:rsidRPr="004B7E44" w:rsidRDefault="00255BF9"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B7850A" id="Rectangle 11" o:spid="_x0000_s1032" style="width:106.5pt;height:3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" fillcolor="#006dae" strokecolor="#006dae" strokeweight="2pt">
                    <v:textbox>
                      <w:txbxContent>
                        <w:p w14:paraId="13D9CA81" w14:textId="77777777" w:rsidR="00255BF9" w:rsidRPr="004B7E44" w:rsidRDefault="00255BF9" w:rsidP="004B7E44">
                          <w:pPr>
                            <w:jc w:val="center"/>
                            <w:rPr>
                              <w:b/>
                            </w:rPr>
                          </w:pPr>
                          <w:r w:rsidRPr="004B7E44">
                            <w:rPr>
                              <w:b/>
                              <w:lang w:bidi="en-GB"/>
                            </w:rPr>
                            <w:fldChar w:fldCharType="begin"/>
                          </w:r>
                          <w:r w:rsidRPr="004B7E44">
                            <w:rPr>
                              <w:b/>
                              <w:lang w:bidi="en-GB"/>
                            </w:rPr>
                            <w:instrText xml:space="preserve"> PAGE  \* Arabic  \* MERGEFORMAT </w:instrText>
                          </w:r>
                          <w:r w:rsidRPr="004B7E44">
                            <w:rPr>
                              <w:b/>
                              <w:lang w:bidi="en-GB"/>
                            </w:rPr>
                            <w:fldChar w:fldCharType="separate"/>
                          </w:r>
                          <w:r>
                            <w:rPr>
                              <w:b/>
                              <w:lang w:bidi="en-GB"/>
                            </w:rPr>
                            <w:t>2</w:t>
                          </w:r>
                          <w:r w:rsidRPr="004B7E44">
                            <w:rPr>
                              <w:b/>
                              <w:lang w:bidi="en-G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FD3D87"/>
    <w:multiLevelType w:val="hybridMultilevel"/>
    <w:tmpl w:val="2FF2B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7D67F6"/>
    <w:multiLevelType w:val="hybridMultilevel"/>
    <w:tmpl w:val="50E25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1230D"/>
    <w:multiLevelType w:val="multilevel"/>
    <w:tmpl w:val="C372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9397CFE"/>
    <w:multiLevelType w:val="hybridMultilevel"/>
    <w:tmpl w:val="BA5E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FE48A6"/>
    <w:multiLevelType w:val="hybridMultilevel"/>
    <w:tmpl w:val="BD7480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2A4705"/>
    <w:multiLevelType w:val="hybridMultilevel"/>
    <w:tmpl w:val="BD7480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B43A0A"/>
    <w:multiLevelType w:val="multilevel"/>
    <w:tmpl w:val="C29EA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F062D9"/>
    <w:multiLevelType w:val="hybridMultilevel"/>
    <w:tmpl w:val="BD202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EA2797"/>
    <w:multiLevelType w:val="hybridMultilevel"/>
    <w:tmpl w:val="0352C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8077E92"/>
    <w:multiLevelType w:val="hybridMultilevel"/>
    <w:tmpl w:val="5338DE96"/>
    <w:lvl w:ilvl="0" w:tplc="BFD49C3C">
      <w:start w:val="2"/>
      <w:numFmt w:val="bullet"/>
      <w:lvlText w:val="-"/>
      <w:lvlJc w:val="left"/>
      <w:pPr>
        <w:ind w:left="720" w:hanging="360"/>
      </w:pPr>
      <w:rPr>
        <w:rFonts w:ascii="Microsoft Sans Serif" w:eastAsiaTheme="minorEastAsia"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CC1053"/>
    <w:multiLevelType w:val="multilevel"/>
    <w:tmpl w:val="E38C1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9"/>
  </w:num>
  <w:num w:numId="4">
    <w:abstractNumId w:val="11"/>
  </w:num>
  <w:num w:numId="5">
    <w:abstractNumId w:val="7"/>
  </w:num>
  <w:num w:numId="6">
    <w:abstractNumId w:val="1"/>
  </w:num>
  <w:num w:numId="7">
    <w:abstractNumId w:val="6"/>
  </w:num>
  <w:num w:numId="8">
    <w:abstractNumId w:val="10"/>
  </w:num>
  <w:num w:numId="9">
    <w:abstractNumId w:val="3"/>
  </w:num>
  <w:num w:numId="10">
    <w:abstractNumId w:val="5"/>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F6F"/>
    <w:rsid w:val="00076037"/>
    <w:rsid w:val="000877B5"/>
    <w:rsid w:val="000A6074"/>
    <w:rsid w:val="0011336A"/>
    <w:rsid w:val="0015266F"/>
    <w:rsid w:val="00160DB3"/>
    <w:rsid w:val="00160DE8"/>
    <w:rsid w:val="001E030A"/>
    <w:rsid w:val="002027FD"/>
    <w:rsid w:val="0023444C"/>
    <w:rsid w:val="002378DA"/>
    <w:rsid w:val="00255BF9"/>
    <w:rsid w:val="00266781"/>
    <w:rsid w:val="0029136D"/>
    <w:rsid w:val="00293B83"/>
    <w:rsid w:val="002C2330"/>
    <w:rsid w:val="00301124"/>
    <w:rsid w:val="003B470A"/>
    <w:rsid w:val="003D1F6F"/>
    <w:rsid w:val="003D4C54"/>
    <w:rsid w:val="004042E8"/>
    <w:rsid w:val="00410AAB"/>
    <w:rsid w:val="0046398B"/>
    <w:rsid w:val="0049233A"/>
    <w:rsid w:val="004A74B0"/>
    <w:rsid w:val="004B7E44"/>
    <w:rsid w:val="004D5252"/>
    <w:rsid w:val="004F2B86"/>
    <w:rsid w:val="00513EBC"/>
    <w:rsid w:val="005A718F"/>
    <w:rsid w:val="005C684A"/>
    <w:rsid w:val="005D0230"/>
    <w:rsid w:val="0063760F"/>
    <w:rsid w:val="006A2259"/>
    <w:rsid w:val="006A3CE7"/>
    <w:rsid w:val="006B3958"/>
    <w:rsid w:val="006B7CC0"/>
    <w:rsid w:val="006C0865"/>
    <w:rsid w:val="006C4F1C"/>
    <w:rsid w:val="00731B4B"/>
    <w:rsid w:val="007479FE"/>
    <w:rsid w:val="007516CF"/>
    <w:rsid w:val="007530DC"/>
    <w:rsid w:val="00763A85"/>
    <w:rsid w:val="007E1958"/>
    <w:rsid w:val="00856836"/>
    <w:rsid w:val="00880885"/>
    <w:rsid w:val="00896DFB"/>
    <w:rsid w:val="008B33BC"/>
    <w:rsid w:val="008D2FEC"/>
    <w:rsid w:val="009120E9"/>
    <w:rsid w:val="00933A0E"/>
    <w:rsid w:val="00945900"/>
    <w:rsid w:val="00966DAC"/>
    <w:rsid w:val="00971F4D"/>
    <w:rsid w:val="009A7C76"/>
    <w:rsid w:val="009C1122"/>
    <w:rsid w:val="009C396C"/>
    <w:rsid w:val="009C6BC8"/>
    <w:rsid w:val="009E0CD1"/>
    <w:rsid w:val="00A45AFD"/>
    <w:rsid w:val="00AA3434"/>
    <w:rsid w:val="00AB1832"/>
    <w:rsid w:val="00AD0F47"/>
    <w:rsid w:val="00B24DAD"/>
    <w:rsid w:val="00B572B4"/>
    <w:rsid w:val="00BA44FD"/>
    <w:rsid w:val="00BB6BA2"/>
    <w:rsid w:val="00BC3810"/>
    <w:rsid w:val="00BC7C58"/>
    <w:rsid w:val="00BD3D04"/>
    <w:rsid w:val="00BD68E0"/>
    <w:rsid w:val="00C36FA3"/>
    <w:rsid w:val="00C863E8"/>
    <w:rsid w:val="00CB73DA"/>
    <w:rsid w:val="00CC11A4"/>
    <w:rsid w:val="00CC5EF8"/>
    <w:rsid w:val="00D520B3"/>
    <w:rsid w:val="00D6393E"/>
    <w:rsid w:val="00D6497E"/>
    <w:rsid w:val="00D80567"/>
    <w:rsid w:val="00DA6D73"/>
    <w:rsid w:val="00DB26A7"/>
    <w:rsid w:val="00DB3A35"/>
    <w:rsid w:val="00DC1F04"/>
    <w:rsid w:val="00E02B17"/>
    <w:rsid w:val="00E47B1A"/>
    <w:rsid w:val="00E64ED8"/>
    <w:rsid w:val="00E76CAD"/>
    <w:rsid w:val="00E84EA2"/>
    <w:rsid w:val="00E86513"/>
    <w:rsid w:val="00E94B28"/>
    <w:rsid w:val="00E94B5F"/>
    <w:rsid w:val="00EA7C1E"/>
    <w:rsid w:val="00ED5B3F"/>
    <w:rsid w:val="00F60B6F"/>
    <w:rsid w:val="00F91B29"/>
    <w:rsid w:val="00F95C20"/>
    <w:rsid w:val="00FF7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EC019"/>
  <w15:chartTrackingRefBased/>
  <w15:docId w15:val="{81CF97CA-2F89-8048-B396-A443AE3CA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65"/>
    <w:pPr>
      <w:spacing w:after="0"/>
    </w:pPr>
    <w:rPr>
      <w:rFonts w:eastAsiaTheme="minorEastAsia"/>
      <w:color w:val="FFFFFF" w:themeColor="background1"/>
      <w:sz w:val="28"/>
      <w:szCs w:val="22"/>
      <w:lang w:val="en-GB"/>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2378DA"/>
    <w:pPr>
      <w:keepLines/>
      <w:spacing w:before="480"/>
      <w:outlineLvl w:val="9"/>
    </w:pPr>
    <w:rPr>
      <w:rFonts w:eastAsiaTheme="majorEastAsia" w:cstheme="majorBidi"/>
      <w:bCs/>
      <w:color w:val="7A042E" w:themeColor="accent1" w:themeShade="BF"/>
      <w:sz w:val="28"/>
      <w:szCs w:val="28"/>
      <w:lang w:val="en-US"/>
    </w:rPr>
  </w:style>
  <w:style w:type="paragraph" w:styleId="TOC1">
    <w:name w:val="toc 1"/>
    <w:basedOn w:val="Normal"/>
    <w:next w:val="Normal"/>
    <w:autoRedefine/>
    <w:uiPriority w:val="39"/>
    <w:unhideWhenUsed/>
    <w:rsid w:val="002378DA"/>
    <w:pPr>
      <w:pBdr>
        <w:between w:val="double" w:sz="6" w:space="0" w:color="auto"/>
      </w:pBdr>
      <w:spacing w:before="120" w:after="120"/>
      <w:jc w:val="center"/>
    </w:pPr>
    <w:rPr>
      <w:rFonts w:cstheme="minorHAnsi"/>
      <w:b/>
      <w:bCs/>
      <w:i/>
      <w:iCs/>
      <w:sz w:val="24"/>
      <w:szCs w:val="24"/>
    </w:rPr>
  </w:style>
  <w:style w:type="paragraph" w:styleId="TOC2">
    <w:name w:val="toc 2"/>
    <w:basedOn w:val="Normal"/>
    <w:next w:val="Normal"/>
    <w:autoRedefine/>
    <w:uiPriority w:val="39"/>
    <w:unhideWhenUsed/>
    <w:rsid w:val="002378DA"/>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unhideWhenUsed/>
    <w:rsid w:val="002378DA"/>
    <w:pPr>
      <w:pBdr>
        <w:between w:val="double" w:sz="6" w:space="0" w:color="auto"/>
      </w:pBdr>
      <w:spacing w:before="120" w:after="120"/>
      <w:ind w:left="280"/>
      <w:jc w:val="center"/>
    </w:pPr>
    <w:rPr>
      <w:rFonts w:cstheme="minorHAnsi"/>
      <w:sz w:val="20"/>
      <w:szCs w:val="20"/>
    </w:rPr>
  </w:style>
  <w:style w:type="character" w:styleId="Hyperlink">
    <w:name w:val="Hyperlink"/>
    <w:basedOn w:val="DefaultParagraphFont"/>
    <w:uiPriority w:val="99"/>
    <w:unhideWhenUsed/>
    <w:rsid w:val="002378DA"/>
    <w:rPr>
      <w:color w:val="93C842" w:themeColor="hyperlink"/>
      <w:u w:val="single"/>
    </w:rPr>
  </w:style>
  <w:style w:type="paragraph" w:styleId="TOC4">
    <w:name w:val="toc 4"/>
    <w:basedOn w:val="Normal"/>
    <w:next w:val="Normal"/>
    <w:autoRedefine/>
    <w:uiPriority w:val="39"/>
    <w:semiHidden/>
    <w:unhideWhenUsed/>
    <w:rsid w:val="002378DA"/>
    <w:pPr>
      <w:pBdr>
        <w:between w:val="double" w:sz="6" w:space="0" w:color="auto"/>
      </w:pBdr>
      <w:spacing w:before="120" w:after="120"/>
      <w:ind w:left="560"/>
      <w:jc w:val="center"/>
    </w:pPr>
    <w:rPr>
      <w:rFonts w:cstheme="minorHAnsi"/>
      <w:sz w:val="20"/>
      <w:szCs w:val="20"/>
    </w:rPr>
  </w:style>
  <w:style w:type="paragraph" w:styleId="TOC5">
    <w:name w:val="toc 5"/>
    <w:basedOn w:val="Normal"/>
    <w:next w:val="Normal"/>
    <w:autoRedefine/>
    <w:uiPriority w:val="39"/>
    <w:semiHidden/>
    <w:unhideWhenUsed/>
    <w:rsid w:val="002378DA"/>
    <w:pPr>
      <w:pBdr>
        <w:between w:val="double" w:sz="6" w:space="0" w:color="auto"/>
      </w:pBdr>
      <w:spacing w:before="120" w:after="120"/>
      <w:ind w:left="840"/>
      <w:jc w:val="center"/>
    </w:pPr>
    <w:rPr>
      <w:rFonts w:cstheme="minorHAnsi"/>
      <w:sz w:val="20"/>
      <w:szCs w:val="20"/>
    </w:rPr>
  </w:style>
  <w:style w:type="paragraph" w:styleId="TOC6">
    <w:name w:val="toc 6"/>
    <w:basedOn w:val="Normal"/>
    <w:next w:val="Normal"/>
    <w:autoRedefine/>
    <w:uiPriority w:val="39"/>
    <w:semiHidden/>
    <w:unhideWhenUsed/>
    <w:rsid w:val="002378DA"/>
    <w:pPr>
      <w:pBdr>
        <w:between w:val="double" w:sz="6" w:space="0" w:color="auto"/>
      </w:pBdr>
      <w:spacing w:before="120" w:after="120"/>
      <w:ind w:left="1120"/>
      <w:jc w:val="center"/>
    </w:pPr>
    <w:rPr>
      <w:rFonts w:cstheme="minorHAnsi"/>
      <w:sz w:val="20"/>
      <w:szCs w:val="20"/>
    </w:rPr>
  </w:style>
  <w:style w:type="paragraph" w:styleId="TOC7">
    <w:name w:val="toc 7"/>
    <w:basedOn w:val="Normal"/>
    <w:next w:val="Normal"/>
    <w:autoRedefine/>
    <w:uiPriority w:val="39"/>
    <w:semiHidden/>
    <w:unhideWhenUsed/>
    <w:rsid w:val="002378DA"/>
    <w:pPr>
      <w:pBdr>
        <w:between w:val="double" w:sz="6" w:space="0" w:color="auto"/>
      </w:pBdr>
      <w:spacing w:before="120" w:after="120"/>
      <w:ind w:left="1400"/>
      <w:jc w:val="center"/>
    </w:pPr>
    <w:rPr>
      <w:rFonts w:cstheme="minorHAnsi"/>
      <w:sz w:val="20"/>
      <w:szCs w:val="20"/>
    </w:rPr>
  </w:style>
  <w:style w:type="paragraph" w:styleId="TOC8">
    <w:name w:val="toc 8"/>
    <w:basedOn w:val="Normal"/>
    <w:next w:val="Normal"/>
    <w:autoRedefine/>
    <w:uiPriority w:val="39"/>
    <w:semiHidden/>
    <w:unhideWhenUsed/>
    <w:rsid w:val="002378DA"/>
    <w:pPr>
      <w:pBdr>
        <w:between w:val="double" w:sz="6" w:space="0" w:color="auto"/>
      </w:pBdr>
      <w:spacing w:before="120" w:after="120"/>
      <w:ind w:left="1680"/>
      <w:jc w:val="center"/>
    </w:pPr>
    <w:rPr>
      <w:rFonts w:cstheme="minorHAnsi"/>
      <w:sz w:val="20"/>
      <w:szCs w:val="20"/>
    </w:rPr>
  </w:style>
  <w:style w:type="paragraph" w:styleId="TOC9">
    <w:name w:val="toc 9"/>
    <w:basedOn w:val="Normal"/>
    <w:next w:val="Normal"/>
    <w:autoRedefine/>
    <w:uiPriority w:val="39"/>
    <w:semiHidden/>
    <w:unhideWhenUsed/>
    <w:rsid w:val="002378DA"/>
    <w:pPr>
      <w:pBdr>
        <w:between w:val="double" w:sz="6" w:space="0" w:color="auto"/>
      </w:pBdr>
      <w:spacing w:before="120" w:after="120"/>
      <w:ind w:left="1960"/>
      <w:jc w:val="center"/>
    </w:pPr>
    <w:rPr>
      <w:rFonts w:cstheme="minorHAnsi"/>
      <w:sz w:val="20"/>
      <w:szCs w:val="20"/>
    </w:rPr>
  </w:style>
  <w:style w:type="paragraph" w:styleId="ListParagraph">
    <w:name w:val="List Paragraph"/>
    <w:basedOn w:val="Normal"/>
    <w:uiPriority w:val="34"/>
    <w:unhideWhenUsed/>
    <w:qFormat/>
    <w:rsid w:val="004A74B0"/>
    <w:pPr>
      <w:ind w:left="720"/>
      <w:contextualSpacing/>
    </w:pPr>
  </w:style>
  <w:style w:type="table" w:styleId="TableGrid">
    <w:name w:val="Table Grid"/>
    <w:basedOn w:val="TableNormal"/>
    <w:uiPriority w:val="39"/>
    <w:rsid w:val="00966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2">
    <w:name w:val="Grid Table 3 Accent 2"/>
    <w:basedOn w:val="TableNormal"/>
    <w:uiPriority w:val="48"/>
    <w:rsid w:val="00966DAC"/>
    <w:pPr>
      <w:spacing w:after="0" w:line="240" w:lineRule="auto"/>
    </w:pPr>
    <w:tblPr>
      <w:tblStyleRowBandSize w:val="1"/>
      <w:tblStyleColBandSize w:val="1"/>
      <w:tblBorders>
        <w:top w:val="single" w:sz="4" w:space="0" w:color="BEDE8D" w:themeColor="accent2" w:themeTint="99"/>
        <w:left w:val="single" w:sz="4" w:space="0" w:color="BEDE8D" w:themeColor="accent2" w:themeTint="99"/>
        <w:bottom w:val="single" w:sz="4" w:space="0" w:color="BEDE8D" w:themeColor="accent2" w:themeTint="99"/>
        <w:right w:val="single" w:sz="4" w:space="0" w:color="BEDE8D" w:themeColor="accent2" w:themeTint="99"/>
        <w:insideH w:val="single" w:sz="4" w:space="0" w:color="BEDE8D" w:themeColor="accent2" w:themeTint="99"/>
        <w:insideV w:val="single" w:sz="4" w:space="0" w:color="BEDE8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4D9" w:themeFill="accent2" w:themeFillTint="33"/>
      </w:tcPr>
    </w:tblStylePr>
    <w:tblStylePr w:type="band1Horz">
      <w:tblPr/>
      <w:tcPr>
        <w:shd w:val="clear" w:color="auto" w:fill="E9F4D9" w:themeFill="accent2" w:themeFillTint="33"/>
      </w:tcPr>
    </w:tblStylePr>
    <w:tblStylePr w:type="neCell">
      <w:tblPr/>
      <w:tcPr>
        <w:tcBorders>
          <w:bottom w:val="single" w:sz="4" w:space="0" w:color="BEDE8D" w:themeColor="accent2" w:themeTint="99"/>
        </w:tcBorders>
      </w:tcPr>
    </w:tblStylePr>
    <w:tblStylePr w:type="nwCell">
      <w:tblPr/>
      <w:tcPr>
        <w:tcBorders>
          <w:bottom w:val="single" w:sz="4" w:space="0" w:color="BEDE8D" w:themeColor="accent2" w:themeTint="99"/>
        </w:tcBorders>
      </w:tcPr>
    </w:tblStylePr>
    <w:tblStylePr w:type="seCell">
      <w:tblPr/>
      <w:tcPr>
        <w:tcBorders>
          <w:top w:val="single" w:sz="4" w:space="0" w:color="BEDE8D" w:themeColor="accent2" w:themeTint="99"/>
        </w:tcBorders>
      </w:tcPr>
    </w:tblStylePr>
    <w:tblStylePr w:type="swCell">
      <w:tblPr/>
      <w:tcPr>
        <w:tcBorders>
          <w:top w:val="single" w:sz="4" w:space="0" w:color="BEDE8D" w:themeColor="accent2" w:themeTint="99"/>
        </w:tcBorders>
      </w:tcPr>
    </w:tblStylePr>
  </w:style>
  <w:style w:type="table" w:styleId="GridTable2-Accent6">
    <w:name w:val="Grid Table 2 Accent 6"/>
    <w:basedOn w:val="TableNormal"/>
    <w:uiPriority w:val="47"/>
    <w:rsid w:val="00966DAC"/>
    <w:pPr>
      <w:spacing w:after="0" w:line="240" w:lineRule="auto"/>
    </w:pPr>
    <w:tblPr>
      <w:tblStyleRowBandSize w:val="1"/>
      <w:tblStyleColBandSize w:val="1"/>
      <w:tblBorders>
        <w:top w:val="single" w:sz="2" w:space="0" w:color="F73A7D" w:themeColor="accent6" w:themeTint="99"/>
        <w:bottom w:val="single" w:sz="2" w:space="0" w:color="F73A7D" w:themeColor="accent6" w:themeTint="99"/>
        <w:insideH w:val="single" w:sz="2" w:space="0" w:color="F73A7D" w:themeColor="accent6" w:themeTint="99"/>
        <w:insideV w:val="single" w:sz="2" w:space="0" w:color="F73A7D" w:themeColor="accent6" w:themeTint="99"/>
      </w:tblBorders>
    </w:tblPr>
    <w:tblStylePr w:type="firstRow">
      <w:rPr>
        <w:b/>
        <w:bCs/>
      </w:rPr>
      <w:tblPr/>
      <w:tcPr>
        <w:tcBorders>
          <w:top w:val="nil"/>
          <w:bottom w:val="single" w:sz="12" w:space="0" w:color="F73A7D" w:themeColor="accent6" w:themeTint="99"/>
          <w:insideH w:val="nil"/>
          <w:insideV w:val="nil"/>
        </w:tcBorders>
        <w:shd w:val="clear" w:color="auto" w:fill="FFFFFF" w:themeFill="background1"/>
      </w:tcPr>
    </w:tblStylePr>
    <w:tblStylePr w:type="lastRow">
      <w:rPr>
        <w:b/>
        <w:bCs/>
      </w:rPr>
      <w:tblPr/>
      <w:tcPr>
        <w:tcBorders>
          <w:top w:val="double" w:sz="2" w:space="0" w:color="F73A7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GridTable7Colourful">
    <w:name w:val="Grid Table 7 Colorful"/>
    <w:basedOn w:val="TableNormal"/>
    <w:uiPriority w:val="52"/>
    <w:rsid w:val="00966DAC"/>
    <w:pPr>
      <w:spacing w:after="0" w:line="240" w:lineRule="auto"/>
    </w:pPr>
    <w:rPr>
      <w:color w:val="161718" w:themeColor="text1"/>
    </w:rPr>
    <w:tblPr>
      <w:tblStyleRowBandSize w:val="1"/>
      <w:tblStyleColBandSize w:val="1"/>
      <w:tblBorders>
        <w:top w:val="single" w:sz="4" w:space="0" w:color="6E7378" w:themeColor="text1" w:themeTint="99"/>
        <w:left w:val="single" w:sz="4" w:space="0" w:color="6E7378" w:themeColor="text1" w:themeTint="99"/>
        <w:bottom w:val="single" w:sz="4" w:space="0" w:color="6E7378" w:themeColor="text1" w:themeTint="99"/>
        <w:right w:val="single" w:sz="4" w:space="0" w:color="6E7378" w:themeColor="text1" w:themeTint="99"/>
        <w:insideH w:val="single" w:sz="4" w:space="0" w:color="6E7378" w:themeColor="text1" w:themeTint="99"/>
        <w:insideV w:val="single" w:sz="4" w:space="0" w:color="6E7378"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0D2" w:themeFill="text1" w:themeFillTint="33"/>
      </w:tcPr>
    </w:tblStylePr>
    <w:tblStylePr w:type="band1Horz">
      <w:tblPr/>
      <w:tcPr>
        <w:shd w:val="clear" w:color="auto" w:fill="CED0D2" w:themeFill="text1" w:themeFillTint="33"/>
      </w:tcPr>
    </w:tblStylePr>
    <w:tblStylePr w:type="neCell">
      <w:tblPr/>
      <w:tcPr>
        <w:tcBorders>
          <w:bottom w:val="single" w:sz="4" w:space="0" w:color="6E7378" w:themeColor="text1" w:themeTint="99"/>
        </w:tcBorders>
      </w:tcPr>
    </w:tblStylePr>
    <w:tblStylePr w:type="nwCell">
      <w:tblPr/>
      <w:tcPr>
        <w:tcBorders>
          <w:bottom w:val="single" w:sz="4" w:space="0" w:color="6E7378" w:themeColor="text1" w:themeTint="99"/>
        </w:tcBorders>
      </w:tcPr>
    </w:tblStylePr>
    <w:tblStylePr w:type="seCell">
      <w:tblPr/>
      <w:tcPr>
        <w:tcBorders>
          <w:top w:val="single" w:sz="4" w:space="0" w:color="6E7378" w:themeColor="text1" w:themeTint="99"/>
        </w:tcBorders>
      </w:tcPr>
    </w:tblStylePr>
    <w:tblStylePr w:type="swCell">
      <w:tblPr/>
      <w:tcPr>
        <w:tcBorders>
          <w:top w:val="single" w:sz="4" w:space="0" w:color="6E7378" w:themeColor="text1" w:themeTint="99"/>
        </w:tcBorders>
      </w:tcPr>
    </w:tblStylePr>
  </w:style>
  <w:style w:type="table" w:styleId="ListTable1Light">
    <w:name w:val="List Table 1 Light"/>
    <w:basedOn w:val="TableNormal"/>
    <w:uiPriority w:val="46"/>
    <w:rsid w:val="00966DAC"/>
    <w:pPr>
      <w:spacing w:after="0" w:line="240" w:lineRule="auto"/>
    </w:pPr>
    <w:tblPr>
      <w:tblStyleRowBandSize w:val="1"/>
      <w:tblStyleColBandSize w:val="1"/>
    </w:tblPr>
    <w:tblStylePr w:type="firstRow">
      <w:rPr>
        <w:b/>
        <w:bCs/>
      </w:rPr>
      <w:tblPr/>
      <w:tcPr>
        <w:tcBorders>
          <w:bottom w:val="single" w:sz="4" w:space="0" w:color="6E7378" w:themeColor="text1" w:themeTint="99"/>
        </w:tcBorders>
      </w:tcPr>
    </w:tblStylePr>
    <w:tblStylePr w:type="lastRow">
      <w:rPr>
        <w:b/>
        <w:bCs/>
      </w:rPr>
      <w:tblPr/>
      <w:tcPr>
        <w:tcBorders>
          <w:top w:val="single" w:sz="4" w:space="0" w:color="6E7378" w:themeColor="text1" w:themeTint="99"/>
        </w:tcBorders>
      </w:tcPr>
    </w:tblStylePr>
    <w:tblStylePr w:type="firstCol">
      <w:rPr>
        <w:b/>
        <w:bCs/>
      </w:rPr>
    </w:tblStylePr>
    <w:tblStylePr w:type="lastCol">
      <w:rPr>
        <w:b/>
        <w:bCs/>
      </w:rPr>
    </w:tblStylePr>
    <w:tblStylePr w:type="band1Vert">
      <w:tblPr/>
      <w:tcPr>
        <w:shd w:val="clear" w:color="auto" w:fill="CED0D2" w:themeFill="text1" w:themeFillTint="33"/>
      </w:tcPr>
    </w:tblStylePr>
    <w:tblStylePr w:type="band1Horz">
      <w:tblPr/>
      <w:tcPr>
        <w:shd w:val="clear" w:color="auto" w:fill="CED0D2" w:themeFill="text1" w:themeFillTint="33"/>
      </w:tcPr>
    </w:tblStylePr>
  </w:style>
  <w:style w:type="table" w:styleId="ListTable1Light-Accent2">
    <w:name w:val="List Table 1 Light Accent 2"/>
    <w:basedOn w:val="TableNormal"/>
    <w:uiPriority w:val="46"/>
    <w:rsid w:val="00966DAC"/>
    <w:pPr>
      <w:spacing w:after="0" w:line="240" w:lineRule="auto"/>
    </w:pPr>
    <w:tblPr>
      <w:tblStyleRowBandSize w:val="1"/>
      <w:tblStyleColBandSize w:val="1"/>
    </w:tblPr>
    <w:tblStylePr w:type="firstRow">
      <w:rPr>
        <w:b/>
        <w:bCs/>
      </w:rPr>
      <w:tblPr/>
      <w:tcPr>
        <w:tcBorders>
          <w:bottom w:val="single" w:sz="4" w:space="0" w:color="BEDE8D" w:themeColor="accent2" w:themeTint="99"/>
        </w:tcBorders>
      </w:tcPr>
    </w:tblStylePr>
    <w:tblStylePr w:type="lastRow">
      <w:rPr>
        <w:b/>
        <w:bCs/>
      </w:rPr>
      <w:tblPr/>
      <w:tcPr>
        <w:tcBorders>
          <w:top w:val="single" w:sz="4" w:space="0" w:color="BEDE8D" w:themeColor="accent2" w:themeTint="99"/>
        </w:tcBorders>
      </w:tcPr>
    </w:tblStylePr>
    <w:tblStylePr w:type="firstCol">
      <w:rPr>
        <w:b/>
        <w:bCs/>
      </w:rPr>
    </w:tblStylePr>
    <w:tblStylePr w:type="lastCol">
      <w:rPr>
        <w:b/>
        <w:bCs/>
      </w:rPr>
    </w:tblStylePr>
    <w:tblStylePr w:type="band1Vert">
      <w:tblPr/>
      <w:tcPr>
        <w:shd w:val="clear" w:color="auto" w:fill="E9F4D9" w:themeFill="accent2" w:themeFillTint="33"/>
      </w:tcPr>
    </w:tblStylePr>
    <w:tblStylePr w:type="band1Horz">
      <w:tblPr/>
      <w:tcPr>
        <w:shd w:val="clear" w:color="auto" w:fill="E9F4D9" w:themeFill="accent2" w:themeFillTint="33"/>
      </w:tcPr>
    </w:tblStylePr>
  </w:style>
  <w:style w:type="table" w:styleId="ListTable3-Accent5">
    <w:name w:val="List Table 3 Accent 5"/>
    <w:basedOn w:val="TableNormal"/>
    <w:uiPriority w:val="48"/>
    <w:rsid w:val="00966DAC"/>
    <w:pPr>
      <w:spacing w:after="0" w:line="240" w:lineRule="auto"/>
    </w:pPr>
    <w:tblPr>
      <w:tblStyleRowBandSize w:val="1"/>
      <w:tblStyleColBandSize w:val="1"/>
      <w:tblBorders>
        <w:top w:val="single" w:sz="4" w:space="0" w:color="93C842" w:themeColor="accent5"/>
        <w:left w:val="single" w:sz="4" w:space="0" w:color="93C842" w:themeColor="accent5"/>
        <w:bottom w:val="single" w:sz="4" w:space="0" w:color="93C842" w:themeColor="accent5"/>
        <w:right w:val="single" w:sz="4" w:space="0" w:color="93C842" w:themeColor="accent5"/>
      </w:tblBorders>
    </w:tblPr>
    <w:tblStylePr w:type="firstRow">
      <w:rPr>
        <w:b/>
        <w:bCs/>
        <w:color w:val="FFFFFF" w:themeColor="background1"/>
      </w:rPr>
      <w:tblPr/>
      <w:tcPr>
        <w:shd w:val="clear" w:color="auto" w:fill="93C842" w:themeFill="accent5"/>
      </w:tcPr>
    </w:tblStylePr>
    <w:tblStylePr w:type="lastRow">
      <w:rPr>
        <w:b/>
        <w:bCs/>
      </w:rPr>
      <w:tblPr/>
      <w:tcPr>
        <w:tcBorders>
          <w:top w:val="double" w:sz="4" w:space="0" w:color="93C84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3C842" w:themeColor="accent5"/>
          <w:right w:val="single" w:sz="4" w:space="0" w:color="93C842" w:themeColor="accent5"/>
        </w:tcBorders>
      </w:tcPr>
    </w:tblStylePr>
    <w:tblStylePr w:type="band1Horz">
      <w:tblPr/>
      <w:tcPr>
        <w:tcBorders>
          <w:top w:val="single" w:sz="4" w:space="0" w:color="93C842" w:themeColor="accent5"/>
          <w:bottom w:val="single" w:sz="4" w:space="0" w:color="93C84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3C842" w:themeColor="accent5"/>
          <w:left w:val="nil"/>
        </w:tcBorders>
      </w:tcPr>
    </w:tblStylePr>
    <w:tblStylePr w:type="swCell">
      <w:tblPr/>
      <w:tcPr>
        <w:tcBorders>
          <w:top w:val="double" w:sz="4" w:space="0" w:color="93C842" w:themeColor="accent5"/>
          <w:right w:val="nil"/>
        </w:tcBorders>
      </w:tcPr>
    </w:tblStylePr>
  </w:style>
  <w:style w:type="table" w:styleId="ListTable3">
    <w:name w:val="List Table 3"/>
    <w:basedOn w:val="TableNormal"/>
    <w:uiPriority w:val="48"/>
    <w:rsid w:val="00966DAC"/>
    <w:pPr>
      <w:spacing w:after="0" w:line="240" w:lineRule="auto"/>
    </w:pPr>
    <w:tblPr>
      <w:tblStyleRowBandSize w:val="1"/>
      <w:tblStyleColBandSize w:val="1"/>
      <w:tblBorders>
        <w:top w:val="single" w:sz="4" w:space="0" w:color="161718" w:themeColor="text1"/>
        <w:left w:val="single" w:sz="4" w:space="0" w:color="161718" w:themeColor="text1"/>
        <w:bottom w:val="single" w:sz="4" w:space="0" w:color="161718" w:themeColor="text1"/>
        <w:right w:val="single" w:sz="4" w:space="0" w:color="161718" w:themeColor="text1"/>
      </w:tblBorders>
    </w:tblPr>
    <w:tblStylePr w:type="firstRow">
      <w:rPr>
        <w:b/>
        <w:bCs/>
        <w:color w:val="FFFFFF" w:themeColor="background1"/>
      </w:rPr>
      <w:tblPr/>
      <w:tcPr>
        <w:shd w:val="clear" w:color="auto" w:fill="161718" w:themeFill="text1"/>
      </w:tcPr>
    </w:tblStylePr>
    <w:tblStylePr w:type="lastRow">
      <w:rPr>
        <w:b/>
        <w:bCs/>
      </w:rPr>
      <w:tblPr/>
      <w:tcPr>
        <w:tcBorders>
          <w:top w:val="double" w:sz="4" w:space="0" w:color="161718"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61718" w:themeColor="text1"/>
          <w:right w:val="single" w:sz="4" w:space="0" w:color="161718" w:themeColor="text1"/>
        </w:tcBorders>
      </w:tcPr>
    </w:tblStylePr>
    <w:tblStylePr w:type="band1Horz">
      <w:tblPr/>
      <w:tcPr>
        <w:tcBorders>
          <w:top w:val="single" w:sz="4" w:space="0" w:color="161718" w:themeColor="text1"/>
          <w:bottom w:val="single" w:sz="4" w:space="0" w:color="161718"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61718" w:themeColor="text1"/>
          <w:left w:val="nil"/>
        </w:tcBorders>
      </w:tcPr>
    </w:tblStylePr>
    <w:tblStylePr w:type="swCell">
      <w:tblPr/>
      <w:tcPr>
        <w:tcBorders>
          <w:top w:val="double" w:sz="4" w:space="0" w:color="161718" w:themeColor="text1"/>
          <w:right w:val="nil"/>
        </w:tcBorders>
      </w:tcPr>
    </w:tblStylePr>
  </w:style>
  <w:style w:type="table" w:styleId="ListTable3-Accent2">
    <w:name w:val="List Table 3 Accent 2"/>
    <w:basedOn w:val="TableNormal"/>
    <w:uiPriority w:val="48"/>
    <w:rsid w:val="00966DAC"/>
    <w:pPr>
      <w:spacing w:after="0" w:line="240" w:lineRule="auto"/>
    </w:pPr>
    <w:tblPr>
      <w:tblStyleRowBandSize w:val="1"/>
      <w:tblStyleColBandSize w:val="1"/>
      <w:tblBorders>
        <w:top w:val="single" w:sz="4" w:space="0" w:color="93C842" w:themeColor="accent2"/>
        <w:left w:val="single" w:sz="4" w:space="0" w:color="93C842" w:themeColor="accent2"/>
        <w:bottom w:val="single" w:sz="4" w:space="0" w:color="93C842" w:themeColor="accent2"/>
        <w:right w:val="single" w:sz="4" w:space="0" w:color="93C842" w:themeColor="accent2"/>
      </w:tblBorders>
    </w:tblPr>
    <w:tblStylePr w:type="firstRow">
      <w:rPr>
        <w:b/>
        <w:bCs/>
        <w:color w:val="FFFFFF" w:themeColor="background1"/>
      </w:rPr>
      <w:tblPr/>
      <w:tcPr>
        <w:shd w:val="clear" w:color="auto" w:fill="93C842" w:themeFill="accent2"/>
      </w:tcPr>
    </w:tblStylePr>
    <w:tblStylePr w:type="lastRow">
      <w:rPr>
        <w:b/>
        <w:bCs/>
      </w:rPr>
      <w:tblPr/>
      <w:tcPr>
        <w:tcBorders>
          <w:top w:val="double" w:sz="4" w:space="0" w:color="93C84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3C842" w:themeColor="accent2"/>
          <w:right w:val="single" w:sz="4" w:space="0" w:color="93C842" w:themeColor="accent2"/>
        </w:tcBorders>
      </w:tcPr>
    </w:tblStylePr>
    <w:tblStylePr w:type="band1Horz">
      <w:tblPr/>
      <w:tcPr>
        <w:tcBorders>
          <w:top w:val="single" w:sz="4" w:space="0" w:color="93C842" w:themeColor="accent2"/>
          <w:bottom w:val="single" w:sz="4" w:space="0" w:color="93C84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3C842" w:themeColor="accent2"/>
          <w:left w:val="nil"/>
        </w:tcBorders>
      </w:tcPr>
    </w:tblStylePr>
    <w:tblStylePr w:type="swCell">
      <w:tblPr/>
      <w:tcPr>
        <w:tcBorders>
          <w:top w:val="double" w:sz="4" w:space="0" w:color="93C842" w:themeColor="accent2"/>
          <w:right w:val="nil"/>
        </w:tcBorders>
      </w:tcPr>
    </w:tblStylePr>
  </w:style>
  <w:style w:type="table" w:styleId="ListTable5Dark-Accent3">
    <w:name w:val="List Table 5 Dark Accent 3"/>
    <w:basedOn w:val="TableNormal"/>
    <w:uiPriority w:val="50"/>
    <w:rsid w:val="00966DAC"/>
    <w:pPr>
      <w:spacing w:after="0" w:line="240" w:lineRule="auto"/>
    </w:pPr>
    <w:rPr>
      <w:color w:val="FFFFFF" w:themeColor="background1"/>
    </w:rPr>
    <w:tblPr>
      <w:tblStyleRowBandSize w:val="1"/>
      <w:tblStyleColBandSize w:val="1"/>
      <w:tblBorders>
        <w:top w:val="single" w:sz="24" w:space="0" w:color="1D7D74" w:themeColor="accent3"/>
        <w:left w:val="single" w:sz="24" w:space="0" w:color="1D7D74" w:themeColor="accent3"/>
        <w:bottom w:val="single" w:sz="24" w:space="0" w:color="1D7D74" w:themeColor="accent3"/>
        <w:right w:val="single" w:sz="24" w:space="0" w:color="1D7D74" w:themeColor="accent3"/>
      </w:tblBorders>
    </w:tblPr>
    <w:tcPr>
      <w:shd w:val="clear" w:color="auto" w:fill="1D7D7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966DAC"/>
    <w:pPr>
      <w:spacing w:after="0" w:line="240" w:lineRule="auto"/>
    </w:pPr>
    <w:tblPr>
      <w:tblStyleRowBandSize w:val="1"/>
      <w:tblStyleColBandSize w:val="1"/>
      <w:tblBorders>
        <w:top w:val="single" w:sz="4" w:space="0" w:color="51D6CA" w:themeColor="accent3" w:themeTint="99"/>
        <w:left w:val="single" w:sz="4" w:space="0" w:color="51D6CA" w:themeColor="accent3" w:themeTint="99"/>
        <w:bottom w:val="single" w:sz="4" w:space="0" w:color="51D6CA" w:themeColor="accent3" w:themeTint="99"/>
        <w:right w:val="single" w:sz="4" w:space="0" w:color="51D6CA" w:themeColor="accent3" w:themeTint="99"/>
        <w:insideH w:val="single" w:sz="4" w:space="0" w:color="51D6CA" w:themeColor="accent3" w:themeTint="99"/>
      </w:tblBorders>
    </w:tblPr>
    <w:tblStylePr w:type="firstRow">
      <w:rPr>
        <w:b/>
        <w:bCs/>
        <w:color w:val="FFFFFF" w:themeColor="background1"/>
      </w:rPr>
      <w:tblPr/>
      <w:tcPr>
        <w:tcBorders>
          <w:top w:val="single" w:sz="4" w:space="0" w:color="1D7D74" w:themeColor="accent3"/>
          <w:left w:val="single" w:sz="4" w:space="0" w:color="1D7D74" w:themeColor="accent3"/>
          <w:bottom w:val="single" w:sz="4" w:space="0" w:color="1D7D74" w:themeColor="accent3"/>
          <w:right w:val="single" w:sz="4" w:space="0" w:color="1D7D74" w:themeColor="accent3"/>
          <w:insideH w:val="nil"/>
        </w:tcBorders>
        <w:shd w:val="clear" w:color="auto" w:fill="1D7D74" w:themeFill="accent3"/>
      </w:tcPr>
    </w:tblStylePr>
    <w:tblStylePr w:type="lastRow">
      <w:rPr>
        <w:b/>
        <w:bCs/>
      </w:rPr>
      <w:tblPr/>
      <w:tcPr>
        <w:tcBorders>
          <w:top w:val="double" w:sz="4" w:space="0" w:color="51D6CA" w:themeColor="accent3" w:themeTint="99"/>
        </w:tcBorders>
      </w:tcPr>
    </w:tblStylePr>
    <w:tblStylePr w:type="firstCol">
      <w:rPr>
        <w:b/>
        <w:bCs/>
      </w:rPr>
    </w:tblStylePr>
    <w:tblStylePr w:type="lastCol">
      <w:rPr>
        <w:b/>
        <w:bCs/>
      </w:rPr>
    </w:tblStylePr>
    <w:tblStylePr w:type="band1Vert">
      <w:tblPr/>
      <w:tcPr>
        <w:shd w:val="clear" w:color="auto" w:fill="C5F1ED" w:themeFill="accent3" w:themeFillTint="33"/>
      </w:tcPr>
    </w:tblStylePr>
    <w:tblStylePr w:type="band1Horz">
      <w:tblPr/>
      <w:tcPr>
        <w:shd w:val="clear" w:color="auto" w:fill="C5F1ED" w:themeFill="accent3" w:themeFillTint="33"/>
      </w:tcPr>
    </w:tblStylePr>
  </w:style>
  <w:style w:type="table" w:styleId="ListTable3-Accent3">
    <w:name w:val="List Table 3 Accent 3"/>
    <w:basedOn w:val="TableNormal"/>
    <w:uiPriority w:val="48"/>
    <w:rsid w:val="00966DAC"/>
    <w:pPr>
      <w:spacing w:after="0" w:line="240" w:lineRule="auto"/>
    </w:pPr>
    <w:tblPr>
      <w:tblStyleRowBandSize w:val="1"/>
      <w:tblStyleColBandSize w:val="1"/>
      <w:tblBorders>
        <w:top w:val="single" w:sz="4" w:space="0" w:color="1D7D74" w:themeColor="accent3"/>
        <w:left w:val="single" w:sz="4" w:space="0" w:color="1D7D74" w:themeColor="accent3"/>
        <w:bottom w:val="single" w:sz="4" w:space="0" w:color="1D7D74" w:themeColor="accent3"/>
        <w:right w:val="single" w:sz="4" w:space="0" w:color="1D7D74" w:themeColor="accent3"/>
      </w:tblBorders>
    </w:tblPr>
    <w:tblStylePr w:type="firstRow">
      <w:rPr>
        <w:b/>
        <w:bCs/>
        <w:color w:val="FFFFFF" w:themeColor="background1"/>
      </w:rPr>
      <w:tblPr/>
      <w:tcPr>
        <w:shd w:val="clear" w:color="auto" w:fill="1D7D74" w:themeFill="accent3"/>
      </w:tcPr>
    </w:tblStylePr>
    <w:tblStylePr w:type="lastRow">
      <w:rPr>
        <w:b/>
        <w:bCs/>
      </w:rPr>
      <w:tblPr/>
      <w:tcPr>
        <w:tcBorders>
          <w:top w:val="double" w:sz="4" w:space="0" w:color="1D7D7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D7D74" w:themeColor="accent3"/>
          <w:right w:val="single" w:sz="4" w:space="0" w:color="1D7D74" w:themeColor="accent3"/>
        </w:tcBorders>
      </w:tcPr>
    </w:tblStylePr>
    <w:tblStylePr w:type="band1Horz">
      <w:tblPr/>
      <w:tcPr>
        <w:tcBorders>
          <w:top w:val="single" w:sz="4" w:space="0" w:color="1D7D74" w:themeColor="accent3"/>
          <w:bottom w:val="single" w:sz="4" w:space="0" w:color="1D7D7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D7D74" w:themeColor="accent3"/>
          <w:left w:val="nil"/>
        </w:tcBorders>
      </w:tcPr>
    </w:tblStylePr>
    <w:tblStylePr w:type="swCell">
      <w:tblPr/>
      <w:tcPr>
        <w:tcBorders>
          <w:top w:val="double" w:sz="4" w:space="0" w:color="1D7D74" w:themeColor="accent3"/>
          <w:right w:val="nil"/>
        </w:tcBorders>
      </w:tcPr>
    </w:tblStylePr>
  </w:style>
  <w:style w:type="paragraph" w:styleId="Caption">
    <w:name w:val="caption"/>
    <w:basedOn w:val="Normal"/>
    <w:next w:val="Normal"/>
    <w:uiPriority w:val="35"/>
    <w:unhideWhenUsed/>
    <w:qFormat/>
    <w:rsid w:val="00966DAC"/>
    <w:pPr>
      <w:spacing w:after="200" w:line="240" w:lineRule="auto"/>
    </w:pPr>
    <w:rPr>
      <w:i/>
      <w:iCs/>
      <w:color w:val="282660" w:themeColor="text2"/>
      <w:sz w:val="18"/>
      <w:szCs w:val="18"/>
    </w:rPr>
  </w:style>
  <w:style w:type="character" w:styleId="FollowedHyperlink">
    <w:name w:val="FollowedHyperlink"/>
    <w:basedOn w:val="DefaultParagraphFont"/>
    <w:uiPriority w:val="99"/>
    <w:semiHidden/>
    <w:unhideWhenUsed/>
    <w:rsid w:val="00E64ED8"/>
    <w:rPr>
      <w:color w:val="93C842" w:themeColor="followedHyperlink"/>
      <w:u w:val="single"/>
    </w:rPr>
  </w:style>
  <w:style w:type="character" w:styleId="UnresolvedMention">
    <w:name w:val="Unresolved Mention"/>
    <w:basedOn w:val="DefaultParagraphFont"/>
    <w:uiPriority w:val="99"/>
    <w:semiHidden/>
    <w:unhideWhenUsed/>
    <w:rsid w:val="00E64ED8"/>
    <w:rPr>
      <w:color w:val="605E5C"/>
      <w:shd w:val="clear" w:color="auto" w:fill="E1DFDD"/>
    </w:rPr>
  </w:style>
  <w:style w:type="paragraph" w:styleId="BalloonText">
    <w:name w:val="Balloon Text"/>
    <w:basedOn w:val="Normal"/>
    <w:link w:val="BalloonTextChar"/>
    <w:uiPriority w:val="99"/>
    <w:semiHidden/>
    <w:unhideWhenUsed/>
    <w:rsid w:val="00C863E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63E8"/>
    <w:rPr>
      <w:rFonts w:ascii="Times New Roman" w:eastAsiaTheme="minorEastAsia" w:hAnsi="Times New Roman" w:cs="Times New Roman"/>
      <w:color w:val="FFFFFF" w:themeColor="background1"/>
      <w:lang w:val="en-GB"/>
    </w:rPr>
  </w:style>
  <w:style w:type="paragraph" w:styleId="NormalWeb">
    <w:name w:val="Normal (Web)"/>
    <w:basedOn w:val="Normal"/>
    <w:uiPriority w:val="99"/>
    <w:unhideWhenUsed/>
    <w:rsid w:val="00255BF9"/>
    <w:pPr>
      <w:spacing w:before="100" w:beforeAutospacing="1" w:after="100" w:afterAutospacing="1" w:line="240" w:lineRule="auto"/>
    </w:pPr>
    <w:rPr>
      <w:rFonts w:ascii="Times New Roman" w:eastAsia="Times New Roman" w:hAnsi="Times New Roman" w:cs="Times New Roman"/>
      <w:color w:val="auto"/>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92316">
      <w:bodyDiv w:val="1"/>
      <w:marLeft w:val="0"/>
      <w:marRight w:val="0"/>
      <w:marTop w:val="0"/>
      <w:marBottom w:val="0"/>
      <w:divBdr>
        <w:top w:val="none" w:sz="0" w:space="0" w:color="auto"/>
        <w:left w:val="none" w:sz="0" w:space="0" w:color="auto"/>
        <w:bottom w:val="none" w:sz="0" w:space="0" w:color="auto"/>
        <w:right w:val="none" w:sz="0" w:space="0" w:color="auto"/>
      </w:divBdr>
    </w:div>
    <w:div w:id="160660536">
      <w:bodyDiv w:val="1"/>
      <w:marLeft w:val="0"/>
      <w:marRight w:val="0"/>
      <w:marTop w:val="0"/>
      <w:marBottom w:val="0"/>
      <w:divBdr>
        <w:top w:val="none" w:sz="0" w:space="0" w:color="auto"/>
        <w:left w:val="none" w:sz="0" w:space="0" w:color="auto"/>
        <w:bottom w:val="none" w:sz="0" w:space="0" w:color="auto"/>
        <w:right w:val="none" w:sz="0" w:space="0" w:color="auto"/>
      </w:divBdr>
    </w:div>
    <w:div w:id="198978942">
      <w:bodyDiv w:val="1"/>
      <w:marLeft w:val="0"/>
      <w:marRight w:val="0"/>
      <w:marTop w:val="0"/>
      <w:marBottom w:val="0"/>
      <w:divBdr>
        <w:top w:val="none" w:sz="0" w:space="0" w:color="auto"/>
        <w:left w:val="none" w:sz="0" w:space="0" w:color="auto"/>
        <w:bottom w:val="none" w:sz="0" w:space="0" w:color="auto"/>
        <w:right w:val="none" w:sz="0" w:space="0" w:color="auto"/>
      </w:divBdr>
      <w:divsChild>
        <w:div w:id="270938776">
          <w:marLeft w:val="0"/>
          <w:marRight w:val="0"/>
          <w:marTop w:val="0"/>
          <w:marBottom w:val="0"/>
          <w:divBdr>
            <w:top w:val="none" w:sz="0" w:space="0" w:color="auto"/>
            <w:left w:val="none" w:sz="0" w:space="0" w:color="auto"/>
            <w:bottom w:val="none" w:sz="0" w:space="0" w:color="auto"/>
            <w:right w:val="none" w:sz="0" w:space="0" w:color="auto"/>
          </w:divBdr>
          <w:divsChild>
            <w:div w:id="1411006492">
              <w:marLeft w:val="0"/>
              <w:marRight w:val="0"/>
              <w:marTop w:val="0"/>
              <w:marBottom w:val="0"/>
              <w:divBdr>
                <w:top w:val="none" w:sz="0" w:space="0" w:color="auto"/>
                <w:left w:val="none" w:sz="0" w:space="0" w:color="auto"/>
                <w:bottom w:val="none" w:sz="0" w:space="0" w:color="auto"/>
                <w:right w:val="none" w:sz="0" w:space="0" w:color="auto"/>
              </w:divBdr>
              <w:divsChild>
                <w:div w:id="20509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49501">
      <w:bodyDiv w:val="1"/>
      <w:marLeft w:val="0"/>
      <w:marRight w:val="0"/>
      <w:marTop w:val="0"/>
      <w:marBottom w:val="0"/>
      <w:divBdr>
        <w:top w:val="none" w:sz="0" w:space="0" w:color="auto"/>
        <w:left w:val="none" w:sz="0" w:space="0" w:color="auto"/>
        <w:bottom w:val="none" w:sz="0" w:space="0" w:color="auto"/>
        <w:right w:val="none" w:sz="0" w:space="0" w:color="auto"/>
      </w:divBdr>
      <w:divsChild>
        <w:div w:id="318702122">
          <w:marLeft w:val="0"/>
          <w:marRight w:val="0"/>
          <w:marTop w:val="0"/>
          <w:marBottom w:val="0"/>
          <w:divBdr>
            <w:top w:val="none" w:sz="0" w:space="0" w:color="auto"/>
            <w:left w:val="none" w:sz="0" w:space="0" w:color="auto"/>
            <w:bottom w:val="none" w:sz="0" w:space="0" w:color="auto"/>
            <w:right w:val="none" w:sz="0" w:space="0" w:color="auto"/>
          </w:divBdr>
          <w:divsChild>
            <w:div w:id="39282215">
              <w:marLeft w:val="0"/>
              <w:marRight w:val="0"/>
              <w:marTop w:val="0"/>
              <w:marBottom w:val="0"/>
              <w:divBdr>
                <w:top w:val="none" w:sz="0" w:space="0" w:color="auto"/>
                <w:left w:val="none" w:sz="0" w:space="0" w:color="auto"/>
                <w:bottom w:val="none" w:sz="0" w:space="0" w:color="auto"/>
                <w:right w:val="none" w:sz="0" w:space="0" w:color="auto"/>
              </w:divBdr>
              <w:divsChild>
                <w:div w:id="1611469301">
                  <w:marLeft w:val="0"/>
                  <w:marRight w:val="0"/>
                  <w:marTop w:val="0"/>
                  <w:marBottom w:val="0"/>
                  <w:divBdr>
                    <w:top w:val="none" w:sz="0" w:space="0" w:color="auto"/>
                    <w:left w:val="none" w:sz="0" w:space="0" w:color="auto"/>
                    <w:bottom w:val="none" w:sz="0" w:space="0" w:color="auto"/>
                    <w:right w:val="none" w:sz="0" w:space="0" w:color="auto"/>
                  </w:divBdr>
                  <w:divsChild>
                    <w:div w:id="20361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6092">
      <w:bodyDiv w:val="1"/>
      <w:marLeft w:val="0"/>
      <w:marRight w:val="0"/>
      <w:marTop w:val="0"/>
      <w:marBottom w:val="0"/>
      <w:divBdr>
        <w:top w:val="none" w:sz="0" w:space="0" w:color="auto"/>
        <w:left w:val="none" w:sz="0" w:space="0" w:color="auto"/>
        <w:bottom w:val="none" w:sz="0" w:space="0" w:color="auto"/>
        <w:right w:val="none" w:sz="0" w:space="0" w:color="auto"/>
      </w:divBdr>
      <w:divsChild>
        <w:div w:id="1301962752">
          <w:marLeft w:val="0"/>
          <w:marRight w:val="0"/>
          <w:marTop w:val="0"/>
          <w:marBottom w:val="0"/>
          <w:divBdr>
            <w:top w:val="none" w:sz="0" w:space="0" w:color="auto"/>
            <w:left w:val="none" w:sz="0" w:space="0" w:color="auto"/>
            <w:bottom w:val="none" w:sz="0" w:space="0" w:color="auto"/>
            <w:right w:val="none" w:sz="0" w:space="0" w:color="auto"/>
          </w:divBdr>
          <w:divsChild>
            <w:div w:id="725570758">
              <w:marLeft w:val="0"/>
              <w:marRight w:val="0"/>
              <w:marTop w:val="0"/>
              <w:marBottom w:val="0"/>
              <w:divBdr>
                <w:top w:val="none" w:sz="0" w:space="0" w:color="auto"/>
                <w:left w:val="none" w:sz="0" w:space="0" w:color="auto"/>
                <w:bottom w:val="none" w:sz="0" w:space="0" w:color="auto"/>
                <w:right w:val="none" w:sz="0" w:space="0" w:color="auto"/>
              </w:divBdr>
              <w:divsChild>
                <w:div w:id="11394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2580">
      <w:bodyDiv w:val="1"/>
      <w:marLeft w:val="0"/>
      <w:marRight w:val="0"/>
      <w:marTop w:val="0"/>
      <w:marBottom w:val="0"/>
      <w:divBdr>
        <w:top w:val="none" w:sz="0" w:space="0" w:color="auto"/>
        <w:left w:val="none" w:sz="0" w:space="0" w:color="auto"/>
        <w:bottom w:val="none" w:sz="0" w:space="0" w:color="auto"/>
        <w:right w:val="none" w:sz="0" w:space="0" w:color="auto"/>
      </w:divBdr>
    </w:div>
    <w:div w:id="266280966">
      <w:bodyDiv w:val="1"/>
      <w:marLeft w:val="0"/>
      <w:marRight w:val="0"/>
      <w:marTop w:val="0"/>
      <w:marBottom w:val="0"/>
      <w:divBdr>
        <w:top w:val="none" w:sz="0" w:space="0" w:color="auto"/>
        <w:left w:val="none" w:sz="0" w:space="0" w:color="auto"/>
        <w:bottom w:val="none" w:sz="0" w:space="0" w:color="auto"/>
        <w:right w:val="none" w:sz="0" w:space="0" w:color="auto"/>
      </w:divBdr>
    </w:div>
    <w:div w:id="295991567">
      <w:bodyDiv w:val="1"/>
      <w:marLeft w:val="0"/>
      <w:marRight w:val="0"/>
      <w:marTop w:val="0"/>
      <w:marBottom w:val="0"/>
      <w:divBdr>
        <w:top w:val="none" w:sz="0" w:space="0" w:color="auto"/>
        <w:left w:val="none" w:sz="0" w:space="0" w:color="auto"/>
        <w:bottom w:val="none" w:sz="0" w:space="0" w:color="auto"/>
        <w:right w:val="none" w:sz="0" w:space="0" w:color="auto"/>
      </w:divBdr>
    </w:div>
    <w:div w:id="298415650">
      <w:bodyDiv w:val="1"/>
      <w:marLeft w:val="0"/>
      <w:marRight w:val="0"/>
      <w:marTop w:val="0"/>
      <w:marBottom w:val="0"/>
      <w:divBdr>
        <w:top w:val="none" w:sz="0" w:space="0" w:color="auto"/>
        <w:left w:val="none" w:sz="0" w:space="0" w:color="auto"/>
        <w:bottom w:val="none" w:sz="0" w:space="0" w:color="auto"/>
        <w:right w:val="none" w:sz="0" w:space="0" w:color="auto"/>
      </w:divBdr>
      <w:divsChild>
        <w:div w:id="1682781014">
          <w:marLeft w:val="0"/>
          <w:marRight w:val="0"/>
          <w:marTop w:val="0"/>
          <w:marBottom w:val="0"/>
          <w:divBdr>
            <w:top w:val="none" w:sz="0" w:space="0" w:color="auto"/>
            <w:left w:val="none" w:sz="0" w:space="0" w:color="auto"/>
            <w:bottom w:val="none" w:sz="0" w:space="0" w:color="auto"/>
            <w:right w:val="none" w:sz="0" w:space="0" w:color="auto"/>
          </w:divBdr>
          <w:divsChild>
            <w:div w:id="628903650">
              <w:marLeft w:val="0"/>
              <w:marRight w:val="0"/>
              <w:marTop w:val="0"/>
              <w:marBottom w:val="0"/>
              <w:divBdr>
                <w:top w:val="none" w:sz="0" w:space="0" w:color="auto"/>
                <w:left w:val="none" w:sz="0" w:space="0" w:color="auto"/>
                <w:bottom w:val="none" w:sz="0" w:space="0" w:color="auto"/>
                <w:right w:val="none" w:sz="0" w:space="0" w:color="auto"/>
              </w:divBdr>
              <w:divsChild>
                <w:div w:id="9010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81439">
      <w:bodyDiv w:val="1"/>
      <w:marLeft w:val="0"/>
      <w:marRight w:val="0"/>
      <w:marTop w:val="0"/>
      <w:marBottom w:val="0"/>
      <w:divBdr>
        <w:top w:val="none" w:sz="0" w:space="0" w:color="auto"/>
        <w:left w:val="none" w:sz="0" w:space="0" w:color="auto"/>
        <w:bottom w:val="none" w:sz="0" w:space="0" w:color="auto"/>
        <w:right w:val="none" w:sz="0" w:space="0" w:color="auto"/>
      </w:divBdr>
      <w:divsChild>
        <w:div w:id="273560120">
          <w:marLeft w:val="0"/>
          <w:marRight w:val="0"/>
          <w:marTop w:val="0"/>
          <w:marBottom w:val="0"/>
          <w:divBdr>
            <w:top w:val="none" w:sz="0" w:space="0" w:color="auto"/>
            <w:left w:val="none" w:sz="0" w:space="0" w:color="auto"/>
            <w:bottom w:val="none" w:sz="0" w:space="0" w:color="auto"/>
            <w:right w:val="none" w:sz="0" w:space="0" w:color="auto"/>
          </w:divBdr>
          <w:divsChild>
            <w:div w:id="603810544">
              <w:marLeft w:val="0"/>
              <w:marRight w:val="0"/>
              <w:marTop w:val="0"/>
              <w:marBottom w:val="0"/>
              <w:divBdr>
                <w:top w:val="none" w:sz="0" w:space="0" w:color="auto"/>
                <w:left w:val="none" w:sz="0" w:space="0" w:color="auto"/>
                <w:bottom w:val="none" w:sz="0" w:space="0" w:color="auto"/>
                <w:right w:val="none" w:sz="0" w:space="0" w:color="auto"/>
              </w:divBdr>
              <w:divsChild>
                <w:div w:id="192198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25422">
      <w:bodyDiv w:val="1"/>
      <w:marLeft w:val="0"/>
      <w:marRight w:val="0"/>
      <w:marTop w:val="0"/>
      <w:marBottom w:val="0"/>
      <w:divBdr>
        <w:top w:val="none" w:sz="0" w:space="0" w:color="auto"/>
        <w:left w:val="none" w:sz="0" w:space="0" w:color="auto"/>
        <w:bottom w:val="none" w:sz="0" w:space="0" w:color="auto"/>
        <w:right w:val="none" w:sz="0" w:space="0" w:color="auto"/>
      </w:divBdr>
      <w:divsChild>
        <w:div w:id="1234312381">
          <w:marLeft w:val="0"/>
          <w:marRight w:val="0"/>
          <w:marTop w:val="0"/>
          <w:marBottom w:val="0"/>
          <w:divBdr>
            <w:top w:val="none" w:sz="0" w:space="0" w:color="auto"/>
            <w:left w:val="none" w:sz="0" w:space="0" w:color="auto"/>
            <w:bottom w:val="none" w:sz="0" w:space="0" w:color="auto"/>
            <w:right w:val="none" w:sz="0" w:space="0" w:color="auto"/>
          </w:divBdr>
          <w:divsChild>
            <w:div w:id="786005967">
              <w:marLeft w:val="0"/>
              <w:marRight w:val="0"/>
              <w:marTop w:val="0"/>
              <w:marBottom w:val="0"/>
              <w:divBdr>
                <w:top w:val="none" w:sz="0" w:space="0" w:color="auto"/>
                <w:left w:val="none" w:sz="0" w:space="0" w:color="auto"/>
                <w:bottom w:val="none" w:sz="0" w:space="0" w:color="auto"/>
                <w:right w:val="none" w:sz="0" w:space="0" w:color="auto"/>
              </w:divBdr>
              <w:divsChild>
                <w:div w:id="912663389">
                  <w:marLeft w:val="0"/>
                  <w:marRight w:val="0"/>
                  <w:marTop w:val="0"/>
                  <w:marBottom w:val="0"/>
                  <w:divBdr>
                    <w:top w:val="none" w:sz="0" w:space="0" w:color="auto"/>
                    <w:left w:val="none" w:sz="0" w:space="0" w:color="auto"/>
                    <w:bottom w:val="none" w:sz="0" w:space="0" w:color="auto"/>
                    <w:right w:val="none" w:sz="0" w:space="0" w:color="auto"/>
                  </w:divBdr>
                  <w:divsChild>
                    <w:div w:id="9204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00591">
      <w:bodyDiv w:val="1"/>
      <w:marLeft w:val="0"/>
      <w:marRight w:val="0"/>
      <w:marTop w:val="0"/>
      <w:marBottom w:val="0"/>
      <w:divBdr>
        <w:top w:val="none" w:sz="0" w:space="0" w:color="auto"/>
        <w:left w:val="none" w:sz="0" w:space="0" w:color="auto"/>
        <w:bottom w:val="none" w:sz="0" w:space="0" w:color="auto"/>
        <w:right w:val="none" w:sz="0" w:space="0" w:color="auto"/>
      </w:divBdr>
      <w:divsChild>
        <w:div w:id="1611353214">
          <w:marLeft w:val="0"/>
          <w:marRight w:val="0"/>
          <w:marTop w:val="0"/>
          <w:marBottom w:val="0"/>
          <w:divBdr>
            <w:top w:val="none" w:sz="0" w:space="0" w:color="auto"/>
            <w:left w:val="none" w:sz="0" w:space="0" w:color="auto"/>
            <w:bottom w:val="none" w:sz="0" w:space="0" w:color="auto"/>
            <w:right w:val="none" w:sz="0" w:space="0" w:color="auto"/>
          </w:divBdr>
          <w:divsChild>
            <w:div w:id="1569733088">
              <w:marLeft w:val="0"/>
              <w:marRight w:val="0"/>
              <w:marTop w:val="0"/>
              <w:marBottom w:val="0"/>
              <w:divBdr>
                <w:top w:val="none" w:sz="0" w:space="0" w:color="auto"/>
                <w:left w:val="none" w:sz="0" w:space="0" w:color="auto"/>
                <w:bottom w:val="none" w:sz="0" w:space="0" w:color="auto"/>
                <w:right w:val="none" w:sz="0" w:space="0" w:color="auto"/>
              </w:divBdr>
              <w:divsChild>
                <w:div w:id="705569236">
                  <w:marLeft w:val="0"/>
                  <w:marRight w:val="0"/>
                  <w:marTop w:val="0"/>
                  <w:marBottom w:val="0"/>
                  <w:divBdr>
                    <w:top w:val="none" w:sz="0" w:space="0" w:color="auto"/>
                    <w:left w:val="none" w:sz="0" w:space="0" w:color="auto"/>
                    <w:bottom w:val="none" w:sz="0" w:space="0" w:color="auto"/>
                    <w:right w:val="none" w:sz="0" w:space="0" w:color="auto"/>
                  </w:divBdr>
                  <w:divsChild>
                    <w:div w:id="10296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828422">
      <w:bodyDiv w:val="1"/>
      <w:marLeft w:val="0"/>
      <w:marRight w:val="0"/>
      <w:marTop w:val="0"/>
      <w:marBottom w:val="0"/>
      <w:divBdr>
        <w:top w:val="none" w:sz="0" w:space="0" w:color="auto"/>
        <w:left w:val="none" w:sz="0" w:space="0" w:color="auto"/>
        <w:bottom w:val="none" w:sz="0" w:space="0" w:color="auto"/>
        <w:right w:val="none" w:sz="0" w:space="0" w:color="auto"/>
      </w:divBdr>
      <w:divsChild>
        <w:div w:id="736326044">
          <w:marLeft w:val="0"/>
          <w:marRight w:val="0"/>
          <w:marTop w:val="0"/>
          <w:marBottom w:val="0"/>
          <w:divBdr>
            <w:top w:val="none" w:sz="0" w:space="0" w:color="auto"/>
            <w:left w:val="none" w:sz="0" w:space="0" w:color="auto"/>
            <w:bottom w:val="none" w:sz="0" w:space="0" w:color="auto"/>
            <w:right w:val="none" w:sz="0" w:space="0" w:color="auto"/>
          </w:divBdr>
          <w:divsChild>
            <w:div w:id="1028525818">
              <w:marLeft w:val="0"/>
              <w:marRight w:val="0"/>
              <w:marTop w:val="0"/>
              <w:marBottom w:val="0"/>
              <w:divBdr>
                <w:top w:val="none" w:sz="0" w:space="0" w:color="auto"/>
                <w:left w:val="none" w:sz="0" w:space="0" w:color="auto"/>
                <w:bottom w:val="none" w:sz="0" w:space="0" w:color="auto"/>
                <w:right w:val="none" w:sz="0" w:space="0" w:color="auto"/>
              </w:divBdr>
              <w:divsChild>
                <w:div w:id="1706521343">
                  <w:marLeft w:val="0"/>
                  <w:marRight w:val="0"/>
                  <w:marTop w:val="0"/>
                  <w:marBottom w:val="0"/>
                  <w:divBdr>
                    <w:top w:val="none" w:sz="0" w:space="0" w:color="auto"/>
                    <w:left w:val="none" w:sz="0" w:space="0" w:color="auto"/>
                    <w:bottom w:val="none" w:sz="0" w:space="0" w:color="auto"/>
                    <w:right w:val="none" w:sz="0" w:space="0" w:color="auto"/>
                  </w:divBdr>
                  <w:divsChild>
                    <w:div w:id="21092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600508">
      <w:bodyDiv w:val="1"/>
      <w:marLeft w:val="0"/>
      <w:marRight w:val="0"/>
      <w:marTop w:val="0"/>
      <w:marBottom w:val="0"/>
      <w:divBdr>
        <w:top w:val="none" w:sz="0" w:space="0" w:color="auto"/>
        <w:left w:val="none" w:sz="0" w:space="0" w:color="auto"/>
        <w:bottom w:val="none" w:sz="0" w:space="0" w:color="auto"/>
        <w:right w:val="none" w:sz="0" w:space="0" w:color="auto"/>
      </w:divBdr>
      <w:divsChild>
        <w:div w:id="628246898">
          <w:marLeft w:val="0"/>
          <w:marRight w:val="0"/>
          <w:marTop w:val="0"/>
          <w:marBottom w:val="0"/>
          <w:divBdr>
            <w:top w:val="none" w:sz="0" w:space="0" w:color="auto"/>
            <w:left w:val="none" w:sz="0" w:space="0" w:color="auto"/>
            <w:bottom w:val="none" w:sz="0" w:space="0" w:color="auto"/>
            <w:right w:val="none" w:sz="0" w:space="0" w:color="auto"/>
          </w:divBdr>
          <w:divsChild>
            <w:div w:id="599872359">
              <w:marLeft w:val="0"/>
              <w:marRight w:val="0"/>
              <w:marTop w:val="0"/>
              <w:marBottom w:val="0"/>
              <w:divBdr>
                <w:top w:val="none" w:sz="0" w:space="0" w:color="auto"/>
                <w:left w:val="none" w:sz="0" w:space="0" w:color="auto"/>
                <w:bottom w:val="none" w:sz="0" w:space="0" w:color="auto"/>
                <w:right w:val="none" w:sz="0" w:space="0" w:color="auto"/>
              </w:divBdr>
              <w:divsChild>
                <w:div w:id="18875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75797">
      <w:bodyDiv w:val="1"/>
      <w:marLeft w:val="0"/>
      <w:marRight w:val="0"/>
      <w:marTop w:val="0"/>
      <w:marBottom w:val="0"/>
      <w:divBdr>
        <w:top w:val="none" w:sz="0" w:space="0" w:color="auto"/>
        <w:left w:val="none" w:sz="0" w:space="0" w:color="auto"/>
        <w:bottom w:val="none" w:sz="0" w:space="0" w:color="auto"/>
        <w:right w:val="none" w:sz="0" w:space="0" w:color="auto"/>
      </w:divBdr>
      <w:divsChild>
        <w:div w:id="392896365">
          <w:marLeft w:val="0"/>
          <w:marRight w:val="0"/>
          <w:marTop w:val="0"/>
          <w:marBottom w:val="0"/>
          <w:divBdr>
            <w:top w:val="none" w:sz="0" w:space="0" w:color="auto"/>
            <w:left w:val="none" w:sz="0" w:space="0" w:color="auto"/>
            <w:bottom w:val="none" w:sz="0" w:space="0" w:color="auto"/>
            <w:right w:val="none" w:sz="0" w:space="0" w:color="auto"/>
          </w:divBdr>
          <w:divsChild>
            <w:div w:id="959653004">
              <w:marLeft w:val="0"/>
              <w:marRight w:val="0"/>
              <w:marTop w:val="0"/>
              <w:marBottom w:val="0"/>
              <w:divBdr>
                <w:top w:val="none" w:sz="0" w:space="0" w:color="auto"/>
                <w:left w:val="none" w:sz="0" w:space="0" w:color="auto"/>
                <w:bottom w:val="none" w:sz="0" w:space="0" w:color="auto"/>
                <w:right w:val="none" w:sz="0" w:space="0" w:color="auto"/>
              </w:divBdr>
              <w:divsChild>
                <w:div w:id="61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89984">
      <w:bodyDiv w:val="1"/>
      <w:marLeft w:val="0"/>
      <w:marRight w:val="0"/>
      <w:marTop w:val="0"/>
      <w:marBottom w:val="0"/>
      <w:divBdr>
        <w:top w:val="none" w:sz="0" w:space="0" w:color="auto"/>
        <w:left w:val="none" w:sz="0" w:space="0" w:color="auto"/>
        <w:bottom w:val="none" w:sz="0" w:space="0" w:color="auto"/>
        <w:right w:val="none" w:sz="0" w:space="0" w:color="auto"/>
      </w:divBdr>
    </w:div>
    <w:div w:id="857891032">
      <w:bodyDiv w:val="1"/>
      <w:marLeft w:val="0"/>
      <w:marRight w:val="0"/>
      <w:marTop w:val="0"/>
      <w:marBottom w:val="0"/>
      <w:divBdr>
        <w:top w:val="none" w:sz="0" w:space="0" w:color="auto"/>
        <w:left w:val="none" w:sz="0" w:space="0" w:color="auto"/>
        <w:bottom w:val="none" w:sz="0" w:space="0" w:color="auto"/>
        <w:right w:val="none" w:sz="0" w:space="0" w:color="auto"/>
      </w:divBdr>
      <w:divsChild>
        <w:div w:id="2088646991">
          <w:marLeft w:val="0"/>
          <w:marRight w:val="0"/>
          <w:marTop w:val="0"/>
          <w:marBottom w:val="0"/>
          <w:divBdr>
            <w:top w:val="none" w:sz="0" w:space="0" w:color="auto"/>
            <w:left w:val="none" w:sz="0" w:space="0" w:color="auto"/>
            <w:bottom w:val="none" w:sz="0" w:space="0" w:color="auto"/>
            <w:right w:val="none" w:sz="0" w:space="0" w:color="auto"/>
          </w:divBdr>
          <w:divsChild>
            <w:div w:id="923534563">
              <w:marLeft w:val="0"/>
              <w:marRight w:val="0"/>
              <w:marTop w:val="0"/>
              <w:marBottom w:val="0"/>
              <w:divBdr>
                <w:top w:val="none" w:sz="0" w:space="0" w:color="auto"/>
                <w:left w:val="none" w:sz="0" w:space="0" w:color="auto"/>
                <w:bottom w:val="none" w:sz="0" w:space="0" w:color="auto"/>
                <w:right w:val="none" w:sz="0" w:space="0" w:color="auto"/>
              </w:divBdr>
              <w:divsChild>
                <w:div w:id="292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71895">
      <w:bodyDiv w:val="1"/>
      <w:marLeft w:val="0"/>
      <w:marRight w:val="0"/>
      <w:marTop w:val="0"/>
      <w:marBottom w:val="0"/>
      <w:divBdr>
        <w:top w:val="none" w:sz="0" w:space="0" w:color="auto"/>
        <w:left w:val="none" w:sz="0" w:space="0" w:color="auto"/>
        <w:bottom w:val="none" w:sz="0" w:space="0" w:color="auto"/>
        <w:right w:val="none" w:sz="0" w:space="0" w:color="auto"/>
      </w:divBdr>
    </w:div>
    <w:div w:id="957687880">
      <w:bodyDiv w:val="1"/>
      <w:marLeft w:val="0"/>
      <w:marRight w:val="0"/>
      <w:marTop w:val="0"/>
      <w:marBottom w:val="0"/>
      <w:divBdr>
        <w:top w:val="none" w:sz="0" w:space="0" w:color="auto"/>
        <w:left w:val="none" w:sz="0" w:space="0" w:color="auto"/>
        <w:bottom w:val="none" w:sz="0" w:space="0" w:color="auto"/>
        <w:right w:val="none" w:sz="0" w:space="0" w:color="auto"/>
      </w:divBdr>
      <w:divsChild>
        <w:div w:id="1727874241">
          <w:marLeft w:val="0"/>
          <w:marRight w:val="0"/>
          <w:marTop w:val="0"/>
          <w:marBottom w:val="0"/>
          <w:divBdr>
            <w:top w:val="none" w:sz="0" w:space="0" w:color="auto"/>
            <w:left w:val="none" w:sz="0" w:space="0" w:color="auto"/>
            <w:bottom w:val="none" w:sz="0" w:space="0" w:color="auto"/>
            <w:right w:val="none" w:sz="0" w:space="0" w:color="auto"/>
          </w:divBdr>
          <w:divsChild>
            <w:div w:id="704255954">
              <w:marLeft w:val="0"/>
              <w:marRight w:val="0"/>
              <w:marTop w:val="0"/>
              <w:marBottom w:val="0"/>
              <w:divBdr>
                <w:top w:val="none" w:sz="0" w:space="0" w:color="auto"/>
                <w:left w:val="none" w:sz="0" w:space="0" w:color="auto"/>
                <w:bottom w:val="none" w:sz="0" w:space="0" w:color="auto"/>
                <w:right w:val="none" w:sz="0" w:space="0" w:color="auto"/>
              </w:divBdr>
              <w:divsChild>
                <w:div w:id="1758670278">
                  <w:marLeft w:val="0"/>
                  <w:marRight w:val="0"/>
                  <w:marTop w:val="0"/>
                  <w:marBottom w:val="0"/>
                  <w:divBdr>
                    <w:top w:val="none" w:sz="0" w:space="0" w:color="auto"/>
                    <w:left w:val="none" w:sz="0" w:space="0" w:color="auto"/>
                    <w:bottom w:val="none" w:sz="0" w:space="0" w:color="auto"/>
                    <w:right w:val="none" w:sz="0" w:space="0" w:color="auto"/>
                  </w:divBdr>
                  <w:divsChild>
                    <w:div w:id="9948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07920">
      <w:bodyDiv w:val="1"/>
      <w:marLeft w:val="0"/>
      <w:marRight w:val="0"/>
      <w:marTop w:val="0"/>
      <w:marBottom w:val="0"/>
      <w:divBdr>
        <w:top w:val="none" w:sz="0" w:space="0" w:color="auto"/>
        <w:left w:val="none" w:sz="0" w:space="0" w:color="auto"/>
        <w:bottom w:val="none" w:sz="0" w:space="0" w:color="auto"/>
        <w:right w:val="none" w:sz="0" w:space="0" w:color="auto"/>
      </w:divBdr>
    </w:div>
    <w:div w:id="1060327399">
      <w:bodyDiv w:val="1"/>
      <w:marLeft w:val="0"/>
      <w:marRight w:val="0"/>
      <w:marTop w:val="0"/>
      <w:marBottom w:val="0"/>
      <w:divBdr>
        <w:top w:val="none" w:sz="0" w:space="0" w:color="auto"/>
        <w:left w:val="none" w:sz="0" w:space="0" w:color="auto"/>
        <w:bottom w:val="none" w:sz="0" w:space="0" w:color="auto"/>
        <w:right w:val="none" w:sz="0" w:space="0" w:color="auto"/>
      </w:divBdr>
      <w:divsChild>
        <w:div w:id="1563906242">
          <w:marLeft w:val="0"/>
          <w:marRight w:val="0"/>
          <w:marTop w:val="0"/>
          <w:marBottom w:val="0"/>
          <w:divBdr>
            <w:top w:val="none" w:sz="0" w:space="0" w:color="auto"/>
            <w:left w:val="none" w:sz="0" w:space="0" w:color="auto"/>
            <w:bottom w:val="none" w:sz="0" w:space="0" w:color="auto"/>
            <w:right w:val="none" w:sz="0" w:space="0" w:color="auto"/>
          </w:divBdr>
          <w:divsChild>
            <w:div w:id="1213617901">
              <w:marLeft w:val="0"/>
              <w:marRight w:val="0"/>
              <w:marTop w:val="0"/>
              <w:marBottom w:val="0"/>
              <w:divBdr>
                <w:top w:val="none" w:sz="0" w:space="0" w:color="auto"/>
                <w:left w:val="none" w:sz="0" w:space="0" w:color="auto"/>
                <w:bottom w:val="none" w:sz="0" w:space="0" w:color="auto"/>
                <w:right w:val="none" w:sz="0" w:space="0" w:color="auto"/>
              </w:divBdr>
              <w:divsChild>
                <w:div w:id="232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8687">
      <w:bodyDiv w:val="1"/>
      <w:marLeft w:val="0"/>
      <w:marRight w:val="0"/>
      <w:marTop w:val="0"/>
      <w:marBottom w:val="0"/>
      <w:divBdr>
        <w:top w:val="none" w:sz="0" w:space="0" w:color="auto"/>
        <w:left w:val="none" w:sz="0" w:space="0" w:color="auto"/>
        <w:bottom w:val="none" w:sz="0" w:space="0" w:color="auto"/>
        <w:right w:val="none" w:sz="0" w:space="0" w:color="auto"/>
      </w:divBdr>
    </w:div>
    <w:div w:id="1180512330">
      <w:bodyDiv w:val="1"/>
      <w:marLeft w:val="0"/>
      <w:marRight w:val="0"/>
      <w:marTop w:val="0"/>
      <w:marBottom w:val="0"/>
      <w:divBdr>
        <w:top w:val="none" w:sz="0" w:space="0" w:color="auto"/>
        <w:left w:val="none" w:sz="0" w:space="0" w:color="auto"/>
        <w:bottom w:val="none" w:sz="0" w:space="0" w:color="auto"/>
        <w:right w:val="none" w:sz="0" w:space="0" w:color="auto"/>
      </w:divBdr>
      <w:divsChild>
        <w:div w:id="2090882606">
          <w:marLeft w:val="0"/>
          <w:marRight w:val="0"/>
          <w:marTop w:val="0"/>
          <w:marBottom w:val="0"/>
          <w:divBdr>
            <w:top w:val="none" w:sz="0" w:space="0" w:color="auto"/>
            <w:left w:val="none" w:sz="0" w:space="0" w:color="auto"/>
            <w:bottom w:val="none" w:sz="0" w:space="0" w:color="auto"/>
            <w:right w:val="none" w:sz="0" w:space="0" w:color="auto"/>
          </w:divBdr>
          <w:divsChild>
            <w:div w:id="1051996580">
              <w:marLeft w:val="0"/>
              <w:marRight w:val="0"/>
              <w:marTop w:val="0"/>
              <w:marBottom w:val="0"/>
              <w:divBdr>
                <w:top w:val="none" w:sz="0" w:space="0" w:color="auto"/>
                <w:left w:val="none" w:sz="0" w:space="0" w:color="auto"/>
                <w:bottom w:val="none" w:sz="0" w:space="0" w:color="auto"/>
                <w:right w:val="none" w:sz="0" w:space="0" w:color="auto"/>
              </w:divBdr>
              <w:divsChild>
                <w:div w:id="56094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2355">
      <w:bodyDiv w:val="1"/>
      <w:marLeft w:val="0"/>
      <w:marRight w:val="0"/>
      <w:marTop w:val="0"/>
      <w:marBottom w:val="0"/>
      <w:divBdr>
        <w:top w:val="none" w:sz="0" w:space="0" w:color="auto"/>
        <w:left w:val="none" w:sz="0" w:space="0" w:color="auto"/>
        <w:bottom w:val="none" w:sz="0" w:space="0" w:color="auto"/>
        <w:right w:val="none" w:sz="0" w:space="0" w:color="auto"/>
      </w:divBdr>
      <w:divsChild>
        <w:div w:id="68314057">
          <w:marLeft w:val="0"/>
          <w:marRight w:val="0"/>
          <w:marTop w:val="0"/>
          <w:marBottom w:val="0"/>
          <w:divBdr>
            <w:top w:val="none" w:sz="0" w:space="0" w:color="auto"/>
            <w:left w:val="none" w:sz="0" w:space="0" w:color="auto"/>
            <w:bottom w:val="none" w:sz="0" w:space="0" w:color="auto"/>
            <w:right w:val="none" w:sz="0" w:space="0" w:color="auto"/>
          </w:divBdr>
          <w:divsChild>
            <w:div w:id="328797972">
              <w:marLeft w:val="0"/>
              <w:marRight w:val="0"/>
              <w:marTop w:val="0"/>
              <w:marBottom w:val="0"/>
              <w:divBdr>
                <w:top w:val="none" w:sz="0" w:space="0" w:color="auto"/>
                <w:left w:val="none" w:sz="0" w:space="0" w:color="auto"/>
                <w:bottom w:val="none" w:sz="0" w:space="0" w:color="auto"/>
                <w:right w:val="none" w:sz="0" w:space="0" w:color="auto"/>
              </w:divBdr>
              <w:divsChild>
                <w:div w:id="36779783">
                  <w:marLeft w:val="0"/>
                  <w:marRight w:val="0"/>
                  <w:marTop w:val="0"/>
                  <w:marBottom w:val="0"/>
                  <w:divBdr>
                    <w:top w:val="none" w:sz="0" w:space="0" w:color="auto"/>
                    <w:left w:val="none" w:sz="0" w:space="0" w:color="auto"/>
                    <w:bottom w:val="none" w:sz="0" w:space="0" w:color="auto"/>
                    <w:right w:val="none" w:sz="0" w:space="0" w:color="auto"/>
                  </w:divBdr>
                  <w:divsChild>
                    <w:div w:id="6186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97369">
      <w:bodyDiv w:val="1"/>
      <w:marLeft w:val="0"/>
      <w:marRight w:val="0"/>
      <w:marTop w:val="0"/>
      <w:marBottom w:val="0"/>
      <w:divBdr>
        <w:top w:val="none" w:sz="0" w:space="0" w:color="auto"/>
        <w:left w:val="none" w:sz="0" w:space="0" w:color="auto"/>
        <w:bottom w:val="none" w:sz="0" w:space="0" w:color="auto"/>
        <w:right w:val="none" w:sz="0" w:space="0" w:color="auto"/>
      </w:divBdr>
      <w:divsChild>
        <w:div w:id="70205076">
          <w:marLeft w:val="0"/>
          <w:marRight w:val="0"/>
          <w:marTop w:val="0"/>
          <w:marBottom w:val="0"/>
          <w:divBdr>
            <w:top w:val="none" w:sz="0" w:space="0" w:color="auto"/>
            <w:left w:val="none" w:sz="0" w:space="0" w:color="auto"/>
            <w:bottom w:val="none" w:sz="0" w:space="0" w:color="auto"/>
            <w:right w:val="none" w:sz="0" w:space="0" w:color="auto"/>
          </w:divBdr>
          <w:divsChild>
            <w:div w:id="1316572132">
              <w:marLeft w:val="0"/>
              <w:marRight w:val="0"/>
              <w:marTop w:val="0"/>
              <w:marBottom w:val="0"/>
              <w:divBdr>
                <w:top w:val="none" w:sz="0" w:space="0" w:color="auto"/>
                <w:left w:val="none" w:sz="0" w:space="0" w:color="auto"/>
                <w:bottom w:val="none" w:sz="0" w:space="0" w:color="auto"/>
                <w:right w:val="none" w:sz="0" w:space="0" w:color="auto"/>
              </w:divBdr>
              <w:divsChild>
                <w:div w:id="1644583914">
                  <w:marLeft w:val="0"/>
                  <w:marRight w:val="0"/>
                  <w:marTop w:val="0"/>
                  <w:marBottom w:val="0"/>
                  <w:divBdr>
                    <w:top w:val="none" w:sz="0" w:space="0" w:color="auto"/>
                    <w:left w:val="none" w:sz="0" w:space="0" w:color="auto"/>
                    <w:bottom w:val="none" w:sz="0" w:space="0" w:color="auto"/>
                    <w:right w:val="none" w:sz="0" w:space="0" w:color="auto"/>
                  </w:divBdr>
                  <w:divsChild>
                    <w:div w:id="91327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577486">
      <w:bodyDiv w:val="1"/>
      <w:marLeft w:val="0"/>
      <w:marRight w:val="0"/>
      <w:marTop w:val="0"/>
      <w:marBottom w:val="0"/>
      <w:divBdr>
        <w:top w:val="none" w:sz="0" w:space="0" w:color="auto"/>
        <w:left w:val="none" w:sz="0" w:space="0" w:color="auto"/>
        <w:bottom w:val="none" w:sz="0" w:space="0" w:color="auto"/>
        <w:right w:val="none" w:sz="0" w:space="0" w:color="auto"/>
      </w:divBdr>
      <w:divsChild>
        <w:div w:id="794756222">
          <w:marLeft w:val="0"/>
          <w:marRight w:val="0"/>
          <w:marTop w:val="0"/>
          <w:marBottom w:val="0"/>
          <w:divBdr>
            <w:top w:val="none" w:sz="0" w:space="0" w:color="auto"/>
            <w:left w:val="none" w:sz="0" w:space="0" w:color="auto"/>
            <w:bottom w:val="none" w:sz="0" w:space="0" w:color="auto"/>
            <w:right w:val="none" w:sz="0" w:space="0" w:color="auto"/>
          </w:divBdr>
          <w:divsChild>
            <w:div w:id="2033602784">
              <w:marLeft w:val="0"/>
              <w:marRight w:val="0"/>
              <w:marTop w:val="0"/>
              <w:marBottom w:val="0"/>
              <w:divBdr>
                <w:top w:val="none" w:sz="0" w:space="0" w:color="auto"/>
                <w:left w:val="none" w:sz="0" w:space="0" w:color="auto"/>
                <w:bottom w:val="none" w:sz="0" w:space="0" w:color="auto"/>
                <w:right w:val="none" w:sz="0" w:space="0" w:color="auto"/>
              </w:divBdr>
              <w:divsChild>
                <w:div w:id="1675912849">
                  <w:marLeft w:val="0"/>
                  <w:marRight w:val="0"/>
                  <w:marTop w:val="0"/>
                  <w:marBottom w:val="0"/>
                  <w:divBdr>
                    <w:top w:val="none" w:sz="0" w:space="0" w:color="auto"/>
                    <w:left w:val="none" w:sz="0" w:space="0" w:color="auto"/>
                    <w:bottom w:val="none" w:sz="0" w:space="0" w:color="auto"/>
                    <w:right w:val="none" w:sz="0" w:space="0" w:color="auto"/>
                  </w:divBdr>
                  <w:divsChild>
                    <w:div w:id="98149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42950">
      <w:bodyDiv w:val="1"/>
      <w:marLeft w:val="0"/>
      <w:marRight w:val="0"/>
      <w:marTop w:val="0"/>
      <w:marBottom w:val="0"/>
      <w:divBdr>
        <w:top w:val="none" w:sz="0" w:space="0" w:color="auto"/>
        <w:left w:val="none" w:sz="0" w:space="0" w:color="auto"/>
        <w:bottom w:val="none" w:sz="0" w:space="0" w:color="auto"/>
        <w:right w:val="none" w:sz="0" w:space="0" w:color="auto"/>
      </w:divBdr>
      <w:divsChild>
        <w:div w:id="376900918">
          <w:marLeft w:val="0"/>
          <w:marRight w:val="0"/>
          <w:marTop w:val="0"/>
          <w:marBottom w:val="0"/>
          <w:divBdr>
            <w:top w:val="none" w:sz="0" w:space="0" w:color="auto"/>
            <w:left w:val="none" w:sz="0" w:space="0" w:color="auto"/>
            <w:bottom w:val="none" w:sz="0" w:space="0" w:color="auto"/>
            <w:right w:val="none" w:sz="0" w:space="0" w:color="auto"/>
          </w:divBdr>
          <w:divsChild>
            <w:div w:id="1494494632">
              <w:marLeft w:val="0"/>
              <w:marRight w:val="0"/>
              <w:marTop w:val="0"/>
              <w:marBottom w:val="0"/>
              <w:divBdr>
                <w:top w:val="none" w:sz="0" w:space="0" w:color="auto"/>
                <w:left w:val="none" w:sz="0" w:space="0" w:color="auto"/>
                <w:bottom w:val="none" w:sz="0" w:space="0" w:color="auto"/>
                <w:right w:val="none" w:sz="0" w:space="0" w:color="auto"/>
              </w:divBdr>
              <w:divsChild>
                <w:div w:id="1699697912">
                  <w:marLeft w:val="0"/>
                  <w:marRight w:val="0"/>
                  <w:marTop w:val="0"/>
                  <w:marBottom w:val="0"/>
                  <w:divBdr>
                    <w:top w:val="none" w:sz="0" w:space="0" w:color="auto"/>
                    <w:left w:val="none" w:sz="0" w:space="0" w:color="auto"/>
                    <w:bottom w:val="none" w:sz="0" w:space="0" w:color="auto"/>
                    <w:right w:val="none" w:sz="0" w:space="0" w:color="auto"/>
                  </w:divBdr>
                  <w:divsChild>
                    <w:div w:id="18166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07250">
      <w:bodyDiv w:val="1"/>
      <w:marLeft w:val="0"/>
      <w:marRight w:val="0"/>
      <w:marTop w:val="0"/>
      <w:marBottom w:val="0"/>
      <w:divBdr>
        <w:top w:val="none" w:sz="0" w:space="0" w:color="auto"/>
        <w:left w:val="none" w:sz="0" w:space="0" w:color="auto"/>
        <w:bottom w:val="none" w:sz="0" w:space="0" w:color="auto"/>
        <w:right w:val="none" w:sz="0" w:space="0" w:color="auto"/>
      </w:divBdr>
      <w:divsChild>
        <w:div w:id="641689328">
          <w:marLeft w:val="0"/>
          <w:marRight w:val="0"/>
          <w:marTop w:val="0"/>
          <w:marBottom w:val="0"/>
          <w:divBdr>
            <w:top w:val="none" w:sz="0" w:space="0" w:color="auto"/>
            <w:left w:val="none" w:sz="0" w:space="0" w:color="auto"/>
            <w:bottom w:val="none" w:sz="0" w:space="0" w:color="auto"/>
            <w:right w:val="none" w:sz="0" w:space="0" w:color="auto"/>
          </w:divBdr>
          <w:divsChild>
            <w:div w:id="1453328772">
              <w:marLeft w:val="0"/>
              <w:marRight w:val="0"/>
              <w:marTop w:val="0"/>
              <w:marBottom w:val="0"/>
              <w:divBdr>
                <w:top w:val="none" w:sz="0" w:space="0" w:color="auto"/>
                <w:left w:val="none" w:sz="0" w:space="0" w:color="auto"/>
                <w:bottom w:val="none" w:sz="0" w:space="0" w:color="auto"/>
                <w:right w:val="none" w:sz="0" w:space="0" w:color="auto"/>
              </w:divBdr>
              <w:divsChild>
                <w:div w:id="1264999738">
                  <w:marLeft w:val="0"/>
                  <w:marRight w:val="0"/>
                  <w:marTop w:val="0"/>
                  <w:marBottom w:val="0"/>
                  <w:divBdr>
                    <w:top w:val="none" w:sz="0" w:space="0" w:color="auto"/>
                    <w:left w:val="none" w:sz="0" w:space="0" w:color="auto"/>
                    <w:bottom w:val="none" w:sz="0" w:space="0" w:color="auto"/>
                    <w:right w:val="none" w:sz="0" w:space="0" w:color="auto"/>
                  </w:divBdr>
                </w:div>
                <w:div w:id="494303836">
                  <w:marLeft w:val="0"/>
                  <w:marRight w:val="0"/>
                  <w:marTop w:val="0"/>
                  <w:marBottom w:val="0"/>
                  <w:divBdr>
                    <w:top w:val="none" w:sz="0" w:space="0" w:color="auto"/>
                    <w:left w:val="none" w:sz="0" w:space="0" w:color="auto"/>
                    <w:bottom w:val="none" w:sz="0" w:space="0" w:color="auto"/>
                    <w:right w:val="none" w:sz="0" w:space="0" w:color="auto"/>
                  </w:divBdr>
                </w:div>
              </w:divsChild>
            </w:div>
            <w:div w:id="415175143">
              <w:marLeft w:val="0"/>
              <w:marRight w:val="0"/>
              <w:marTop w:val="0"/>
              <w:marBottom w:val="0"/>
              <w:divBdr>
                <w:top w:val="none" w:sz="0" w:space="0" w:color="auto"/>
                <w:left w:val="none" w:sz="0" w:space="0" w:color="auto"/>
                <w:bottom w:val="none" w:sz="0" w:space="0" w:color="auto"/>
                <w:right w:val="none" w:sz="0" w:space="0" w:color="auto"/>
              </w:divBdr>
              <w:divsChild>
                <w:div w:id="189075748">
                  <w:marLeft w:val="0"/>
                  <w:marRight w:val="0"/>
                  <w:marTop w:val="0"/>
                  <w:marBottom w:val="0"/>
                  <w:divBdr>
                    <w:top w:val="none" w:sz="0" w:space="0" w:color="auto"/>
                    <w:left w:val="none" w:sz="0" w:space="0" w:color="auto"/>
                    <w:bottom w:val="none" w:sz="0" w:space="0" w:color="auto"/>
                    <w:right w:val="none" w:sz="0" w:space="0" w:color="auto"/>
                  </w:divBdr>
                </w:div>
              </w:divsChild>
            </w:div>
            <w:div w:id="768963765">
              <w:marLeft w:val="0"/>
              <w:marRight w:val="0"/>
              <w:marTop w:val="0"/>
              <w:marBottom w:val="0"/>
              <w:divBdr>
                <w:top w:val="none" w:sz="0" w:space="0" w:color="auto"/>
                <w:left w:val="none" w:sz="0" w:space="0" w:color="auto"/>
                <w:bottom w:val="none" w:sz="0" w:space="0" w:color="auto"/>
                <w:right w:val="none" w:sz="0" w:space="0" w:color="auto"/>
              </w:divBdr>
              <w:divsChild>
                <w:div w:id="1384407525">
                  <w:marLeft w:val="0"/>
                  <w:marRight w:val="0"/>
                  <w:marTop w:val="0"/>
                  <w:marBottom w:val="0"/>
                  <w:divBdr>
                    <w:top w:val="none" w:sz="0" w:space="0" w:color="auto"/>
                    <w:left w:val="none" w:sz="0" w:space="0" w:color="auto"/>
                    <w:bottom w:val="none" w:sz="0" w:space="0" w:color="auto"/>
                    <w:right w:val="none" w:sz="0" w:space="0" w:color="auto"/>
                  </w:divBdr>
                </w:div>
              </w:divsChild>
            </w:div>
            <w:div w:id="1245800832">
              <w:marLeft w:val="0"/>
              <w:marRight w:val="0"/>
              <w:marTop w:val="0"/>
              <w:marBottom w:val="0"/>
              <w:divBdr>
                <w:top w:val="none" w:sz="0" w:space="0" w:color="auto"/>
                <w:left w:val="none" w:sz="0" w:space="0" w:color="auto"/>
                <w:bottom w:val="none" w:sz="0" w:space="0" w:color="auto"/>
                <w:right w:val="none" w:sz="0" w:space="0" w:color="auto"/>
              </w:divBdr>
              <w:divsChild>
                <w:div w:id="2144615633">
                  <w:marLeft w:val="0"/>
                  <w:marRight w:val="0"/>
                  <w:marTop w:val="0"/>
                  <w:marBottom w:val="0"/>
                  <w:divBdr>
                    <w:top w:val="none" w:sz="0" w:space="0" w:color="auto"/>
                    <w:left w:val="none" w:sz="0" w:space="0" w:color="auto"/>
                    <w:bottom w:val="none" w:sz="0" w:space="0" w:color="auto"/>
                    <w:right w:val="none" w:sz="0" w:space="0" w:color="auto"/>
                  </w:divBdr>
                </w:div>
              </w:divsChild>
            </w:div>
            <w:div w:id="1872068238">
              <w:marLeft w:val="0"/>
              <w:marRight w:val="0"/>
              <w:marTop w:val="0"/>
              <w:marBottom w:val="0"/>
              <w:divBdr>
                <w:top w:val="none" w:sz="0" w:space="0" w:color="auto"/>
                <w:left w:val="none" w:sz="0" w:space="0" w:color="auto"/>
                <w:bottom w:val="none" w:sz="0" w:space="0" w:color="auto"/>
                <w:right w:val="none" w:sz="0" w:space="0" w:color="auto"/>
              </w:divBdr>
              <w:divsChild>
                <w:div w:id="2130320766">
                  <w:marLeft w:val="0"/>
                  <w:marRight w:val="0"/>
                  <w:marTop w:val="0"/>
                  <w:marBottom w:val="0"/>
                  <w:divBdr>
                    <w:top w:val="none" w:sz="0" w:space="0" w:color="auto"/>
                    <w:left w:val="none" w:sz="0" w:space="0" w:color="auto"/>
                    <w:bottom w:val="none" w:sz="0" w:space="0" w:color="auto"/>
                    <w:right w:val="none" w:sz="0" w:space="0" w:color="auto"/>
                  </w:divBdr>
                </w:div>
              </w:divsChild>
            </w:div>
            <w:div w:id="471145251">
              <w:marLeft w:val="0"/>
              <w:marRight w:val="0"/>
              <w:marTop w:val="0"/>
              <w:marBottom w:val="0"/>
              <w:divBdr>
                <w:top w:val="none" w:sz="0" w:space="0" w:color="auto"/>
                <w:left w:val="none" w:sz="0" w:space="0" w:color="auto"/>
                <w:bottom w:val="none" w:sz="0" w:space="0" w:color="auto"/>
                <w:right w:val="none" w:sz="0" w:space="0" w:color="auto"/>
              </w:divBdr>
              <w:divsChild>
                <w:div w:id="13748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4116">
          <w:marLeft w:val="0"/>
          <w:marRight w:val="0"/>
          <w:marTop w:val="0"/>
          <w:marBottom w:val="0"/>
          <w:divBdr>
            <w:top w:val="none" w:sz="0" w:space="0" w:color="auto"/>
            <w:left w:val="none" w:sz="0" w:space="0" w:color="auto"/>
            <w:bottom w:val="none" w:sz="0" w:space="0" w:color="auto"/>
            <w:right w:val="none" w:sz="0" w:space="0" w:color="auto"/>
          </w:divBdr>
          <w:divsChild>
            <w:div w:id="634146541">
              <w:marLeft w:val="0"/>
              <w:marRight w:val="0"/>
              <w:marTop w:val="0"/>
              <w:marBottom w:val="0"/>
              <w:divBdr>
                <w:top w:val="none" w:sz="0" w:space="0" w:color="auto"/>
                <w:left w:val="none" w:sz="0" w:space="0" w:color="auto"/>
                <w:bottom w:val="none" w:sz="0" w:space="0" w:color="auto"/>
                <w:right w:val="none" w:sz="0" w:space="0" w:color="auto"/>
              </w:divBdr>
              <w:divsChild>
                <w:div w:id="730690283">
                  <w:marLeft w:val="0"/>
                  <w:marRight w:val="0"/>
                  <w:marTop w:val="0"/>
                  <w:marBottom w:val="0"/>
                  <w:divBdr>
                    <w:top w:val="none" w:sz="0" w:space="0" w:color="auto"/>
                    <w:left w:val="none" w:sz="0" w:space="0" w:color="auto"/>
                    <w:bottom w:val="none" w:sz="0" w:space="0" w:color="auto"/>
                    <w:right w:val="none" w:sz="0" w:space="0" w:color="auto"/>
                  </w:divBdr>
                </w:div>
                <w:div w:id="1539198562">
                  <w:marLeft w:val="0"/>
                  <w:marRight w:val="0"/>
                  <w:marTop w:val="0"/>
                  <w:marBottom w:val="0"/>
                  <w:divBdr>
                    <w:top w:val="none" w:sz="0" w:space="0" w:color="auto"/>
                    <w:left w:val="none" w:sz="0" w:space="0" w:color="auto"/>
                    <w:bottom w:val="none" w:sz="0" w:space="0" w:color="auto"/>
                    <w:right w:val="none" w:sz="0" w:space="0" w:color="auto"/>
                  </w:divBdr>
                </w:div>
              </w:divsChild>
            </w:div>
            <w:div w:id="2004772186">
              <w:marLeft w:val="0"/>
              <w:marRight w:val="0"/>
              <w:marTop w:val="0"/>
              <w:marBottom w:val="0"/>
              <w:divBdr>
                <w:top w:val="none" w:sz="0" w:space="0" w:color="auto"/>
                <w:left w:val="none" w:sz="0" w:space="0" w:color="auto"/>
                <w:bottom w:val="none" w:sz="0" w:space="0" w:color="auto"/>
                <w:right w:val="none" w:sz="0" w:space="0" w:color="auto"/>
              </w:divBdr>
              <w:divsChild>
                <w:div w:id="1906180950">
                  <w:marLeft w:val="0"/>
                  <w:marRight w:val="0"/>
                  <w:marTop w:val="0"/>
                  <w:marBottom w:val="0"/>
                  <w:divBdr>
                    <w:top w:val="none" w:sz="0" w:space="0" w:color="auto"/>
                    <w:left w:val="none" w:sz="0" w:space="0" w:color="auto"/>
                    <w:bottom w:val="none" w:sz="0" w:space="0" w:color="auto"/>
                    <w:right w:val="none" w:sz="0" w:space="0" w:color="auto"/>
                  </w:divBdr>
                </w:div>
              </w:divsChild>
            </w:div>
            <w:div w:id="1019158953">
              <w:marLeft w:val="0"/>
              <w:marRight w:val="0"/>
              <w:marTop w:val="0"/>
              <w:marBottom w:val="0"/>
              <w:divBdr>
                <w:top w:val="none" w:sz="0" w:space="0" w:color="auto"/>
                <w:left w:val="none" w:sz="0" w:space="0" w:color="auto"/>
                <w:bottom w:val="none" w:sz="0" w:space="0" w:color="auto"/>
                <w:right w:val="none" w:sz="0" w:space="0" w:color="auto"/>
              </w:divBdr>
              <w:divsChild>
                <w:div w:id="1965042622">
                  <w:marLeft w:val="0"/>
                  <w:marRight w:val="0"/>
                  <w:marTop w:val="0"/>
                  <w:marBottom w:val="0"/>
                  <w:divBdr>
                    <w:top w:val="none" w:sz="0" w:space="0" w:color="auto"/>
                    <w:left w:val="none" w:sz="0" w:space="0" w:color="auto"/>
                    <w:bottom w:val="none" w:sz="0" w:space="0" w:color="auto"/>
                    <w:right w:val="none" w:sz="0" w:space="0" w:color="auto"/>
                  </w:divBdr>
                </w:div>
              </w:divsChild>
            </w:div>
            <w:div w:id="1863740457">
              <w:marLeft w:val="0"/>
              <w:marRight w:val="0"/>
              <w:marTop w:val="0"/>
              <w:marBottom w:val="0"/>
              <w:divBdr>
                <w:top w:val="none" w:sz="0" w:space="0" w:color="auto"/>
                <w:left w:val="none" w:sz="0" w:space="0" w:color="auto"/>
                <w:bottom w:val="none" w:sz="0" w:space="0" w:color="auto"/>
                <w:right w:val="none" w:sz="0" w:space="0" w:color="auto"/>
              </w:divBdr>
              <w:divsChild>
                <w:div w:id="1367371246">
                  <w:marLeft w:val="0"/>
                  <w:marRight w:val="0"/>
                  <w:marTop w:val="0"/>
                  <w:marBottom w:val="0"/>
                  <w:divBdr>
                    <w:top w:val="none" w:sz="0" w:space="0" w:color="auto"/>
                    <w:left w:val="none" w:sz="0" w:space="0" w:color="auto"/>
                    <w:bottom w:val="none" w:sz="0" w:space="0" w:color="auto"/>
                    <w:right w:val="none" w:sz="0" w:space="0" w:color="auto"/>
                  </w:divBdr>
                </w:div>
              </w:divsChild>
            </w:div>
            <w:div w:id="402024733">
              <w:marLeft w:val="0"/>
              <w:marRight w:val="0"/>
              <w:marTop w:val="0"/>
              <w:marBottom w:val="0"/>
              <w:divBdr>
                <w:top w:val="none" w:sz="0" w:space="0" w:color="auto"/>
                <w:left w:val="none" w:sz="0" w:space="0" w:color="auto"/>
                <w:bottom w:val="none" w:sz="0" w:space="0" w:color="auto"/>
                <w:right w:val="none" w:sz="0" w:space="0" w:color="auto"/>
              </w:divBdr>
              <w:divsChild>
                <w:div w:id="2053771089">
                  <w:marLeft w:val="0"/>
                  <w:marRight w:val="0"/>
                  <w:marTop w:val="0"/>
                  <w:marBottom w:val="0"/>
                  <w:divBdr>
                    <w:top w:val="none" w:sz="0" w:space="0" w:color="auto"/>
                    <w:left w:val="none" w:sz="0" w:space="0" w:color="auto"/>
                    <w:bottom w:val="none" w:sz="0" w:space="0" w:color="auto"/>
                    <w:right w:val="none" w:sz="0" w:space="0" w:color="auto"/>
                  </w:divBdr>
                </w:div>
              </w:divsChild>
            </w:div>
            <w:div w:id="1726564181">
              <w:marLeft w:val="0"/>
              <w:marRight w:val="0"/>
              <w:marTop w:val="0"/>
              <w:marBottom w:val="0"/>
              <w:divBdr>
                <w:top w:val="none" w:sz="0" w:space="0" w:color="auto"/>
                <w:left w:val="none" w:sz="0" w:space="0" w:color="auto"/>
                <w:bottom w:val="none" w:sz="0" w:space="0" w:color="auto"/>
                <w:right w:val="none" w:sz="0" w:space="0" w:color="auto"/>
              </w:divBdr>
              <w:divsChild>
                <w:div w:id="994802789">
                  <w:marLeft w:val="0"/>
                  <w:marRight w:val="0"/>
                  <w:marTop w:val="0"/>
                  <w:marBottom w:val="0"/>
                  <w:divBdr>
                    <w:top w:val="none" w:sz="0" w:space="0" w:color="auto"/>
                    <w:left w:val="none" w:sz="0" w:space="0" w:color="auto"/>
                    <w:bottom w:val="none" w:sz="0" w:space="0" w:color="auto"/>
                    <w:right w:val="none" w:sz="0" w:space="0" w:color="auto"/>
                  </w:divBdr>
                </w:div>
              </w:divsChild>
            </w:div>
            <w:div w:id="480122890">
              <w:marLeft w:val="0"/>
              <w:marRight w:val="0"/>
              <w:marTop w:val="0"/>
              <w:marBottom w:val="0"/>
              <w:divBdr>
                <w:top w:val="none" w:sz="0" w:space="0" w:color="auto"/>
                <w:left w:val="none" w:sz="0" w:space="0" w:color="auto"/>
                <w:bottom w:val="none" w:sz="0" w:space="0" w:color="auto"/>
                <w:right w:val="none" w:sz="0" w:space="0" w:color="auto"/>
              </w:divBdr>
              <w:divsChild>
                <w:div w:id="8487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12962">
      <w:bodyDiv w:val="1"/>
      <w:marLeft w:val="0"/>
      <w:marRight w:val="0"/>
      <w:marTop w:val="0"/>
      <w:marBottom w:val="0"/>
      <w:divBdr>
        <w:top w:val="none" w:sz="0" w:space="0" w:color="auto"/>
        <w:left w:val="none" w:sz="0" w:space="0" w:color="auto"/>
        <w:bottom w:val="none" w:sz="0" w:space="0" w:color="auto"/>
        <w:right w:val="none" w:sz="0" w:space="0" w:color="auto"/>
      </w:divBdr>
    </w:div>
    <w:div w:id="1692802847">
      <w:bodyDiv w:val="1"/>
      <w:marLeft w:val="0"/>
      <w:marRight w:val="0"/>
      <w:marTop w:val="0"/>
      <w:marBottom w:val="0"/>
      <w:divBdr>
        <w:top w:val="none" w:sz="0" w:space="0" w:color="auto"/>
        <w:left w:val="none" w:sz="0" w:space="0" w:color="auto"/>
        <w:bottom w:val="none" w:sz="0" w:space="0" w:color="auto"/>
        <w:right w:val="none" w:sz="0" w:space="0" w:color="auto"/>
      </w:divBdr>
      <w:divsChild>
        <w:div w:id="794493628">
          <w:marLeft w:val="0"/>
          <w:marRight w:val="0"/>
          <w:marTop w:val="0"/>
          <w:marBottom w:val="0"/>
          <w:divBdr>
            <w:top w:val="none" w:sz="0" w:space="0" w:color="auto"/>
            <w:left w:val="none" w:sz="0" w:space="0" w:color="auto"/>
            <w:bottom w:val="none" w:sz="0" w:space="0" w:color="auto"/>
            <w:right w:val="none" w:sz="0" w:space="0" w:color="auto"/>
          </w:divBdr>
          <w:divsChild>
            <w:div w:id="2043482061">
              <w:marLeft w:val="0"/>
              <w:marRight w:val="0"/>
              <w:marTop w:val="0"/>
              <w:marBottom w:val="0"/>
              <w:divBdr>
                <w:top w:val="none" w:sz="0" w:space="0" w:color="auto"/>
                <w:left w:val="none" w:sz="0" w:space="0" w:color="auto"/>
                <w:bottom w:val="none" w:sz="0" w:space="0" w:color="auto"/>
                <w:right w:val="none" w:sz="0" w:space="0" w:color="auto"/>
              </w:divBdr>
              <w:divsChild>
                <w:div w:id="17869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47744">
      <w:bodyDiv w:val="1"/>
      <w:marLeft w:val="0"/>
      <w:marRight w:val="0"/>
      <w:marTop w:val="0"/>
      <w:marBottom w:val="0"/>
      <w:divBdr>
        <w:top w:val="none" w:sz="0" w:space="0" w:color="auto"/>
        <w:left w:val="none" w:sz="0" w:space="0" w:color="auto"/>
        <w:bottom w:val="none" w:sz="0" w:space="0" w:color="auto"/>
        <w:right w:val="none" w:sz="0" w:space="0" w:color="auto"/>
      </w:divBdr>
    </w:div>
    <w:div w:id="2130002696">
      <w:bodyDiv w:val="1"/>
      <w:marLeft w:val="0"/>
      <w:marRight w:val="0"/>
      <w:marTop w:val="0"/>
      <w:marBottom w:val="0"/>
      <w:divBdr>
        <w:top w:val="none" w:sz="0" w:space="0" w:color="auto"/>
        <w:left w:val="none" w:sz="0" w:space="0" w:color="auto"/>
        <w:bottom w:val="none" w:sz="0" w:space="0" w:color="auto"/>
        <w:right w:val="none" w:sz="0" w:space="0" w:color="auto"/>
      </w:divBdr>
      <w:divsChild>
        <w:div w:id="506754063">
          <w:marLeft w:val="0"/>
          <w:marRight w:val="0"/>
          <w:marTop w:val="0"/>
          <w:marBottom w:val="0"/>
          <w:divBdr>
            <w:top w:val="none" w:sz="0" w:space="0" w:color="auto"/>
            <w:left w:val="none" w:sz="0" w:space="0" w:color="auto"/>
            <w:bottom w:val="none" w:sz="0" w:space="0" w:color="auto"/>
            <w:right w:val="none" w:sz="0" w:space="0" w:color="auto"/>
          </w:divBdr>
          <w:divsChild>
            <w:div w:id="971061870">
              <w:marLeft w:val="0"/>
              <w:marRight w:val="0"/>
              <w:marTop w:val="0"/>
              <w:marBottom w:val="0"/>
              <w:divBdr>
                <w:top w:val="none" w:sz="0" w:space="0" w:color="auto"/>
                <w:left w:val="none" w:sz="0" w:space="0" w:color="auto"/>
                <w:bottom w:val="none" w:sz="0" w:space="0" w:color="auto"/>
                <w:right w:val="none" w:sz="0" w:space="0" w:color="auto"/>
              </w:divBdr>
              <w:divsChild>
                <w:div w:id="7379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darpan25bajaj/retail-case-study-data"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RAN.R-project.org/package=eeptoo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jstatsoft.org/v40/i03/" TargetMode="External"/><Relationship Id="rId10" Type="http://schemas.openxmlformats.org/officeDocument/2006/relationships/hyperlink" Target="https://www.kaggle.com/darpan25bajaj" TargetMode="External"/><Relationship Id="rId19" Type="http://schemas.openxmlformats.org/officeDocument/2006/relationships/image" Target="media/image11.png"/><Relationship Id="rId31" Type="http://schemas.openxmlformats.org/officeDocument/2006/relationships/hyperlink" Target="https://CRAN.R-project.org/package=kableExtr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21105/joss.01686" TargetMode="External"/><Relationship Id="rId30" Type="http://schemas.openxmlformats.org/officeDocument/2006/relationships/hyperlink" Target="https://CRAN.R-project.org/package=scales" TargetMode="Externa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yanjain/Library/Containers/com.microsoft.Word/Data/Library/Application%20Support/Microsoft/Office/16.0/DTS/Search/%7bDA8C11CE-D66D-F847-A922-379C097D3D63%7dtf16392796.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D943F-3684-1640-A76E-7FBCF1EEB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{DA8C11CE-D66D-F847-A922-379C097D3D63}tf16392796.dotx</Template>
  <TotalTime>81</TotalTime>
  <Pages>15</Pages>
  <Words>2076</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Jain</dc:creator>
  <cp:keywords/>
  <dc:description/>
  <cp:lastModifiedBy>Aryan Jain</cp:lastModifiedBy>
  <cp:revision>4</cp:revision>
  <cp:lastPrinted>2020-09-18T04:18:00Z</cp:lastPrinted>
  <dcterms:created xsi:type="dcterms:W3CDTF">2020-09-18T04:18:00Z</dcterms:created>
  <dcterms:modified xsi:type="dcterms:W3CDTF">2020-11-16T02:54:00Z</dcterms:modified>
</cp:coreProperties>
</file>